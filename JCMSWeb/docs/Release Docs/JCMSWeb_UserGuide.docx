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02F9" w:rsidRDefault="00165B29" w:rsidP="00201BF3">
      <w:pPr>
        <w:jc w:val="center"/>
      </w:pPr>
      <w:r>
        <w:rPr>
          <w:noProof/>
          <w:lang w:bidi="ar-SA"/>
        </w:rPr>
        <w:drawing>
          <wp:anchor distT="0" distB="0" distL="114300" distR="114300" simplePos="0" relativeHeight="251659264" behindDoc="0" locked="0" layoutInCell="1" allowOverlap="1">
            <wp:simplePos x="0" y="0"/>
            <wp:positionH relativeFrom="column">
              <wp:posOffset>73660</wp:posOffset>
            </wp:positionH>
            <wp:positionV relativeFrom="paragraph">
              <wp:posOffset>-278765</wp:posOffset>
            </wp:positionV>
            <wp:extent cx="2898775" cy="1558290"/>
            <wp:effectExtent l="19050" t="0" r="0" b="0"/>
            <wp:wrapSquare wrapText="bothSides"/>
            <wp:docPr id="34" name="Picture 8" descr="Logo_tag_color_2-5in_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ag_color_2-5in_600dpi.jpg"/>
                    <pic:cNvPicPr/>
                  </pic:nvPicPr>
                  <pic:blipFill>
                    <a:blip r:embed="rId11" cstate="print"/>
                    <a:srcRect l="1935"/>
                    <a:stretch>
                      <a:fillRect/>
                    </a:stretch>
                  </pic:blipFill>
                  <pic:spPr>
                    <a:xfrm>
                      <a:off x="0" y="0"/>
                      <a:ext cx="2898775" cy="1558290"/>
                    </a:xfrm>
                    <a:prstGeom prst="rect">
                      <a:avLst/>
                    </a:prstGeom>
                  </pic:spPr>
                </pic:pic>
              </a:graphicData>
            </a:graphic>
          </wp:anchor>
        </w:drawing>
      </w:r>
      <w:r>
        <w:rPr>
          <w:noProof/>
          <w:lang w:bidi="ar-SA"/>
        </w:rPr>
        <w:drawing>
          <wp:anchor distT="0" distB="0" distL="114300" distR="114300" simplePos="0" relativeHeight="251658240" behindDoc="0" locked="0" layoutInCell="1" allowOverlap="1">
            <wp:simplePos x="0" y="0"/>
            <wp:positionH relativeFrom="margin">
              <wp:align>right</wp:align>
            </wp:positionH>
            <wp:positionV relativeFrom="margin">
              <wp:align>top</wp:align>
            </wp:positionV>
            <wp:extent cx="2879090" cy="897890"/>
            <wp:effectExtent l="19050" t="0" r="0" b="0"/>
            <wp:wrapSquare wrapText="bothSides"/>
            <wp:docPr id="23" name="Picture 1" descr="CS_DocHeade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_DocHeaderLogo"/>
                    <pic:cNvPicPr>
                      <a:picLocks noChangeAspect="1" noChangeArrowheads="1"/>
                    </pic:cNvPicPr>
                  </pic:nvPicPr>
                  <pic:blipFill>
                    <a:blip r:embed="rId12" cstate="print"/>
                    <a:srcRect/>
                    <a:stretch>
                      <a:fillRect/>
                    </a:stretch>
                  </pic:blipFill>
                  <pic:spPr bwMode="auto">
                    <a:xfrm>
                      <a:off x="0" y="0"/>
                      <a:ext cx="2879090" cy="897890"/>
                    </a:xfrm>
                    <a:prstGeom prst="rect">
                      <a:avLst/>
                    </a:prstGeom>
                    <a:noFill/>
                    <a:ln w="9525">
                      <a:noFill/>
                      <a:miter lim="800000"/>
                      <a:headEnd/>
                      <a:tailEnd/>
                    </a:ln>
                  </pic:spPr>
                </pic:pic>
              </a:graphicData>
            </a:graphic>
          </wp:anchor>
        </w:drawing>
      </w:r>
    </w:p>
    <w:p w:rsidR="00A2539B" w:rsidRDefault="00A2539B" w:rsidP="00201BF3">
      <w:pPr>
        <w:jc w:val="center"/>
      </w:pPr>
    </w:p>
    <w:p w:rsidR="00AC02F9" w:rsidRDefault="00E21366" w:rsidP="00FA489F">
      <w:pPr>
        <w:pStyle w:val="Title"/>
      </w:pPr>
      <w:bookmarkStart w:id="0" w:name="_Toc269820365"/>
      <w:bookmarkStart w:id="1" w:name="_Toc327360610"/>
      <w:bookmarkStart w:id="2" w:name="_Toc327361765"/>
      <w:bookmarkStart w:id="3" w:name="_Toc327432413"/>
      <w:r>
        <w:t>JCMS</w:t>
      </w:r>
      <w:r w:rsidR="007464FC">
        <w:t xml:space="preserve"> </w:t>
      </w:r>
      <w:r>
        <w:t>Web</w:t>
      </w:r>
      <w:r w:rsidR="00AC02F9" w:rsidRPr="00AC02F9">
        <w:t xml:space="preserve"> </w:t>
      </w:r>
      <w:bookmarkStart w:id="4" w:name="_Toc269820366"/>
      <w:bookmarkEnd w:id="0"/>
      <w:r w:rsidR="00AC02F9" w:rsidRPr="00AC02F9">
        <w:t>User</w:t>
      </w:r>
      <w:r w:rsidR="00795167">
        <w:t>’s</w:t>
      </w:r>
      <w:r w:rsidR="00AC02F9" w:rsidRPr="00AC02F9">
        <w:t xml:space="preserve"> Guide</w:t>
      </w:r>
      <w:bookmarkEnd w:id="1"/>
      <w:bookmarkEnd w:id="2"/>
      <w:bookmarkEnd w:id="3"/>
      <w:bookmarkEnd w:id="4"/>
    </w:p>
    <w:p w:rsidR="000D31D7" w:rsidRPr="00B80E91" w:rsidRDefault="000D31D7" w:rsidP="00FA489F">
      <w:pPr>
        <w:pStyle w:val="Heading5"/>
      </w:pPr>
      <w:bookmarkStart w:id="5" w:name="_Toc258402169"/>
      <w:bookmarkStart w:id="6" w:name="_Toc269820368"/>
      <w:bookmarkStart w:id="7" w:name="_Toc327360612"/>
      <w:bookmarkStart w:id="8" w:name="_Toc327361767"/>
      <w:bookmarkStart w:id="9" w:name="_Toc327432415"/>
      <w:r w:rsidRPr="00B80E91">
        <w:t>Computational Sciences</w:t>
      </w:r>
      <w:bookmarkEnd w:id="5"/>
      <w:bookmarkEnd w:id="6"/>
      <w:bookmarkEnd w:id="7"/>
      <w:bookmarkEnd w:id="8"/>
      <w:bookmarkEnd w:id="9"/>
    </w:p>
    <w:p w:rsidR="000D31D7" w:rsidRPr="00B80E91" w:rsidRDefault="000D31D7" w:rsidP="00FA489F">
      <w:pPr>
        <w:pStyle w:val="Heading5"/>
      </w:pPr>
      <w:bookmarkStart w:id="10" w:name="_Toc258402170"/>
      <w:bookmarkStart w:id="11" w:name="_Toc269820369"/>
      <w:bookmarkStart w:id="12" w:name="_Toc327360613"/>
      <w:bookmarkStart w:id="13" w:name="_Toc327361768"/>
      <w:bookmarkStart w:id="14" w:name="_Toc327432416"/>
      <w:r w:rsidRPr="00B80E91">
        <w:t>The Jackson Laboratory</w:t>
      </w:r>
      <w:bookmarkEnd w:id="10"/>
      <w:bookmarkEnd w:id="11"/>
      <w:bookmarkEnd w:id="12"/>
      <w:bookmarkEnd w:id="13"/>
      <w:bookmarkEnd w:id="14"/>
    </w:p>
    <w:p w:rsidR="000D31D7" w:rsidRDefault="000D31D7" w:rsidP="000D31D7"/>
    <w:p w:rsidR="000D31D7" w:rsidRPr="000D31D7" w:rsidRDefault="000D31D7" w:rsidP="000D31D7"/>
    <w:tbl>
      <w:tblPr>
        <w:tblW w:w="9507" w:type="dxa"/>
        <w:tblBorders>
          <w:top w:val="nil"/>
          <w:left w:val="nil"/>
          <w:bottom w:val="single" w:sz="12" w:space="0" w:color="000000"/>
          <w:right w:val="nil"/>
          <w:insideH w:val="nil"/>
          <w:insideV w:val="nil"/>
        </w:tblBorders>
        <w:tblLayout w:type="fixed"/>
        <w:tblLook w:val="00A0"/>
      </w:tblPr>
      <w:tblGrid>
        <w:gridCol w:w="1175"/>
        <w:gridCol w:w="1175"/>
        <w:gridCol w:w="1735"/>
        <w:gridCol w:w="5422"/>
      </w:tblGrid>
      <w:tr w:rsidR="00AC02F9" w:rsidRPr="00F1117C" w:rsidTr="00373584">
        <w:trPr>
          <w:trHeight w:val="98"/>
        </w:trPr>
        <w:tc>
          <w:tcPr>
            <w:tcW w:w="1175" w:type="dxa"/>
            <w:tcBorders>
              <w:bottom w:val="single" w:sz="12" w:space="0" w:color="000000"/>
            </w:tcBorders>
            <w:shd w:val="clear" w:color="auto" w:fill="17365D" w:themeFill="text2" w:themeFillShade="BF"/>
          </w:tcPr>
          <w:p w:rsidR="00AC02F9" w:rsidRPr="00F1117C" w:rsidRDefault="00AC02F9" w:rsidP="00AC02F9">
            <w:pPr>
              <w:rPr>
                <w:rFonts w:ascii="Calibri" w:hAnsi="Calibri"/>
                <w:b/>
                <w:color w:val="FFFFFF"/>
              </w:rPr>
            </w:pPr>
            <w:r w:rsidRPr="00F1117C">
              <w:rPr>
                <w:rFonts w:ascii="Calibri" w:hAnsi="Calibri"/>
                <w:b/>
                <w:color w:val="FFFFFF"/>
              </w:rPr>
              <w:t>Revision</w:t>
            </w:r>
          </w:p>
        </w:tc>
        <w:tc>
          <w:tcPr>
            <w:tcW w:w="1175" w:type="dxa"/>
            <w:tcBorders>
              <w:bottom w:val="single" w:sz="12" w:space="0" w:color="000000"/>
            </w:tcBorders>
            <w:shd w:val="clear" w:color="auto" w:fill="17365D" w:themeFill="text2" w:themeFillShade="BF"/>
          </w:tcPr>
          <w:p w:rsidR="00AC02F9" w:rsidRPr="00F1117C" w:rsidRDefault="00AC02F9" w:rsidP="00AC02F9">
            <w:pPr>
              <w:rPr>
                <w:rFonts w:ascii="Calibri" w:hAnsi="Calibri"/>
                <w:b/>
                <w:color w:val="FFFFFF"/>
              </w:rPr>
            </w:pPr>
            <w:r w:rsidRPr="00F1117C">
              <w:rPr>
                <w:rFonts w:ascii="Calibri" w:hAnsi="Calibri"/>
                <w:b/>
                <w:color w:val="FFFFFF"/>
              </w:rPr>
              <w:t>Date</w:t>
            </w:r>
          </w:p>
        </w:tc>
        <w:tc>
          <w:tcPr>
            <w:tcW w:w="1735" w:type="dxa"/>
            <w:tcBorders>
              <w:bottom w:val="single" w:sz="12" w:space="0" w:color="000000"/>
            </w:tcBorders>
            <w:shd w:val="clear" w:color="auto" w:fill="17365D" w:themeFill="text2" w:themeFillShade="BF"/>
          </w:tcPr>
          <w:p w:rsidR="00AC02F9" w:rsidRPr="00F1117C" w:rsidRDefault="00AC02F9" w:rsidP="00AC02F9">
            <w:pPr>
              <w:rPr>
                <w:rFonts w:ascii="Calibri" w:hAnsi="Calibri"/>
                <w:b/>
                <w:color w:val="FFFFFF"/>
              </w:rPr>
            </w:pPr>
            <w:r>
              <w:rPr>
                <w:rFonts w:ascii="Calibri" w:hAnsi="Calibri"/>
                <w:b/>
                <w:color w:val="FFFFFF"/>
              </w:rPr>
              <w:t>Author</w:t>
            </w:r>
          </w:p>
        </w:tc>
        <w:tc>
          <w:tcPr>
            <w:tcW w:w="5422" w:type="dxa"/>
            <w:tcBorders>
              <w:bottom w:val="single" w:sz="12" w:space="0" w:color="000000"/>
            </w:tcBorders>
            <w:shd w:val="clear" w:color="auto" w:fill="17365D" w:themeFill="text2" w:themeFillShade="BF"/>
          </w:tcPr>
          <w:p w:rsidR="00AC02F9" w:rsidRPr="00F1117C" w:rsidRDefault="00AC02F9" w:rsidP="00AC02F9">
            <w:pPr>
              <w:rPr>
                <w:rFonts w:ascii="Calibri" w:hAnsi="Calibri"/>
                <w:b/>
                <w:color w:val="FFFFFF"/>
              </w:rPr>
            </w:pPr>
            <w:r w:rsidRPr="00F1117C">
              <w:rPr>
                <w:rFonts w:ascii="Calibri" w:hAnsi="Calibri"/>
                <w:b/>
                <w:color w:val="FFFFFF"/>
              </w:rPr>
              <w:t>Comments</w:t>
            </w:r>
          </w:p>
        </w:tc>
      </w:tr>
      <w:tr w:rsidR="00AC02F9" w:rsidRPr="00F1117C" w:rsidTr="00373584">
        <w:trPr>
          <w:trHeight w:val="428"/>
        </w:trPr>
        <w:tc>
          <w:tcPr>
            <w:tcW w:w="1175" w:type="dxa"/>
            <w:tcBorders>
              <w:top w:val="nil"/>
              <w:bottom w:val="nil"/>
            </w:tcBorders>
            <w:shd w:val="pct20" w:color="FFFF00" w:fill="FFFFFF"/>
          </w:tcPr>
          <w:p w:rsidR="00AC02F9" w:rsidRPr="00F1117C" w:rsidRDefault="00AC02F9" w:rsidP="00AC02F9">
            <w:pPr>
              <w:rPr>
                <w:rFonts w:ascii="Calibri" w:hAnsi="Calibri"/>
                <w:b/>
              </w:rPr>
            </w:pPr>
            <w:r w:rsidRPr="00F1117C">
              <w:rPr>
                <w:rFonts w:ascii="Calibri" w:hAnsi="Calibri"/>
                <w:b/>
              </w:rPr>
              <w:t>1</w:t>
            </w:r>
          </w:p>
        </w:tc>
        <w:tc>
          <w:tcPr>
            <w:tcW w:w="1175" w:type="dxa"/>
            <w:tcBorders>
              <w:top w:val="nil"/>
              <w:bottom w:val="nil"/>
            </w:tcBorders>
            <w:shd w:val="pct20" w:color="FFFF00" w:fill="FFFFFF"/>
          </w:tcPr>
          <w:p w:rsidR="00AC02F9" w:rsidRPr="00F1117C" w:rsidRDefault="009A089F" w:rsidP="009A089F">
            <w:pPr>
              <w:rPr>
                <w:rFonts w:ascii="Calibri" w:hAnsi="Calibri"/>
              </w:rPr>
            </w:pPr>
            <w:r>
              <w:rPr>
                <w:rFonts w:ascii="Calibri" w:hAnsi="Calibri"/>
              </w:rPr>
              <w:t>06/20</w:t>
            </w:r>
            <w:r w:rsidR="00AC02F9">
              <w:rPr>
                <w:rFonts w:ascii="Calibri" w:hAnsi="Calibri"/>
              </w:rPr>
              <w:t>/1</w:t>
            </w:r>
            <w:r w:rsidR="00E21366">
              <w:rPr>
                <w:rFonts w:ascii="Calibri" w:hAnsi="Calibri"/>
              </w:rPr>
              <w:t>2</w:t>
            </w:r>
            <w:r w:rsidR="006F5DD7">
              <w:rPr>
                <w:rFonts w:ascii="Calibri" w:hAnsi="Calibri"/>
              </w:rPr>
              <w:t>- 06/22/12</w:t>
            </w:r>
          </w:p>
        </w:tc>
        <w:tc>
          <w:tcPr>
            <w:tcW w:w="1735" w:type="dxa"/>
            <w:tcBorders>
              <w:top w:val="nil"/>
              <w:bottom w:val="nil"/>
            </w:tcBorders>
            <w:shd w:val="pct20" w:color="FFFF00" w:fill="FFFFFF"/>
          </w:tcPr>
          <w:p w:rsidR="00AC02F9" w:rsidRPr="00F1117C" w:rsidRDefault="00E21366" w:rsidP="00AC02F9">
            <w:pPr>
              <w:rPr>
                <w:rFonts w:ascii="Calibri" w:hAnsi="Calibri"/>
              </w:rPr>
            </w:pPr>
            <w:proofErr w:type="spellStart"/>
            <w:r>
              <w:rPr>
                <w:rFonts w:ascii="Calibri" w:hAnsi="Calibri"/>
              </w:rPr>
              <w:t>Kavitha</w:t>
            </w:r>
            <w:proofErr w:type="spellEnd"/>
            <w:r>
              <w:rPr>
                <w:rFonts w:ascii="Calibri" w:hAnsi="Calibri"/>
              </w:rPr>
              <w:t xml:space="preserve"> Rama</w:t>
            </w:r>
          </w:p>
        </w:tc>
        <w:tc>
          <w:tcPr>
            <w:tcW w:w="5422" w:type="dxa"/>
            <w:tcBorders>
              <w:top w:val="nil"/>
              <w:bottom w:val="nil"/>
            </w:tcBorders>
            <w:shd w:val="pct20" w:color="FFFF00" w:fill="FFFFFF"/>
          </w:tcPr>
          <w:p w:rsidR="00AC02F9" w:rsidRPr="00F1117C" w:rsidRDefault="00AC02F9" w:rsidP="00AC02F9">
            <w:pPr>
              <w:rPr>
                <w:rFonts w:ascii="Calibri" w:hAnsi="Calibri"/>
              </w:rPr>
            </w:pPr>
            <w:r>
              <w:rPr>
                <w:rFonts w:ascii="Calibri" w:hAnsi="Calibri"/>
              </w:rPr>
              <w:t>First Draft</w:t>
            </w:r>
          </w:p>
        </w:tc>
      </w:tr>
      <w:tr w:rsidR="0001557E" w:rsidRPr="00F1117C" w:rsidTr="00373584">
        <w:trPr>
          <w:trHeight w:val="428"/>
        </w:trPr>
        <w:tc>
          <w:tcPr>
            <w:tcW w:w="1175" w:type="dxa"/>
            <w:tcBorders>
              <w:top w:val="nil"/>
              <w:bottom w:val="nil"/>
            </w:tcBorders>
            <w:shd w:val="pct20" w:color="FFFF00" w:fill="FFFFFF"/>
          </w:tcPr>
          <w:p w:rsidR="0001557E" w:rsidRPr="00F1117C" w:rsidRDefault="0001557E" w:rsidP="00AC02F9">
            <w:pPr>
              <w:rPr>
                <w:rFonts w:ascii="Calibri" w:hAnsi="Calibri"/>
                <w:b/>
              </w:rPr>
            </w:pPr>
            <w:r>
              <w:rPr>
                <w:rFonts w:ascii="Calibri" w:hAnsi="Calibri"/>
                <w:b/>
              </w:rPr>
              <w:t>2</w:t>
            </w:r>
          </w:p>
        </w:tc>
        <w:tc>
          <w:tcPr>
            <w:tcW w:w="1175" w:type="dxa"/>
            <w:tcBorders>
              <w:top w:val="nil"/>
              <w:bottom w:val="nil"/>
            </w:tcBorders>
            <w:shd w:val="pct20" w:color="FFFF00" w:fill="FFFFFF"/>
          </w:tcPr>
          <w:p w:rsidR="0001557E" w:rsidRDefault="0001557E" w:rsidP="009A089F">
            <w:pPr>
              <w:rPr>
                <w:rFonts w:ascii="Calibri" w:hAnsi="Calibri"/>
              </w:rPr>
            </w:pPr>
            <w:r>
              <w:rPr>
                <w:rFonts w:ascii="Calibri" w:hAnsi="Calibri"/>
              </w:rPr>
              <w:t>01/11/13</w:t>
            </w:r>
          </w:p>
        </w:tc>
        <w:tc>
          <w:tcPr>
            <w:tcW w:w="1735" w:type="dxa"/>
            <w:tcBorders>
              <w:top w:val="nil"/>
              <w:bottom w:val="nil"/>
            </w:tcBorders>
            <w:shd w:val="pct20" w:color="FFFF00" w:fill="FFFFFF"/>
          </w:tcPr>
          <w:p w:rsidR="0001557E" w:rsidRDefault="00A74492" w:rsidP="00AC02F9">
            <w:pPr>
              <w:rPr>
                <w:rFonts w:ascii="Calibri" w:hAnsi="Calibri"/>
              </w:rPr>
            </w:pPr>
            <w:r>
              <w:rPr>
                <w:rFonts w:ascii="Calibri" w:hAnsi="Calibri"/>
              </w:rPr>
              <w:t>Craig Hanna</w:t>
            </w:r>
          </w:p>
        </w:tc>
        <w:tc>
          <w:tcPr>
            <w:tcW w:w="5422" w:type="dxa"/>
            <w:tcBorders>
              <w:top w:val="nil"/>
              <w:bottom w:val="nil"/>
            </w:tcBorders>
            <w:shd w:val="pct20" w:color="FFFF00" w:fill="FFFFFF"/>
          </w:tcPr>
          <w:p w:rsidR="0001557E" w:rsidRDefault="0001557E" w:rsidP="00AC02F9">
            <w:pPr>
              <w:rPr>
                <w:rFonts w:ascii="Calibri" w:hAnsi="Calibri"/>
              </w:rPr>
            </w:pPr>
            <w:r>
              <w:rPr>
                <w:rFonts w:ascii="Calibri" w:hAnsi="Calibri"/>
              </w:rPr>
              <w:t xml:space="preserve">JCMS </w:t>
            </w:r>
            <w:r w:rsidR="002632DE">
              <w:rPr>
                <w:rFonts w:ascii="Calibri" w:hAnsi="Calibri"/>
              </w:rPr>
              <w:t xml:space="preserve">Web </w:t>
            </w:r>
            <w:r>
              <w:rPr>
                <w:rFonts w:ascii="Calibri" w:hAnsi="Calibri"/>
              </w:rPr>
              <w:t>Version 4.6.0 Release</w:t>
            </w:r>
          </w:p>
        </w:tc>
      </w:tr>
      <w:tr w:rsidR="002632DE" w:rsidRPr="00F1117C" w:rsidTr="00373584">
        <w:trPr>
          <w:trHeight w:val="428"/>
        </w:trPr>
        <w:tc>
          <w:tcPr>
            <w:tcW w:w="1175" w:type="dxa"/>
            <w:tcBorders>
              <w:top w:val="nil"/>
              <w:bottom w:val="nil"/>
            </w:tcBorders>
            <w:shd w:val="pct20" w:color="FFFF00" w:fill="FFFFFF"/>
          </w:tcPr>
          <w:p w:rsidR="002632DE" w:rsidRDefault="002632DE" w:rsidP="00AC02F9">
            <w:pPr>
              <w:rPr>
                <w:rFonts w:ascii="Calibri" w:hAnsi="Calibri"/>
                <w:b/>
              </w:rPr>
            </w:pPr>
            <w:r>
              <w:rPr>
                <w:rFonts w:ascii="Calibri" w:hAnsi="Calibri"/>
                <w:b/>
              </w:rPr>
              <w:t>3</w:t>
            </w:r>
          </w:p>
        </w:tc>
        <w:tc>
          <w:tcPr>
            <w:tcW w:w="1175" w:type="dxa"/>
            <w:tcBorders>
              <w:top w:val="nil"/>
              <w:bottom w:val="nil"/>
            </w:tcBorders>
            <w:shd w:val="pct20" w:color="FFFF00" w:fill="FFFFFF"/>
          </w:tcPr>
          <w:p w:rsidR="002632DE" w:rsidRDefault="002632DE" w:rsidP="009A089F">
            <w:pPr>
              <w:rPr>
                <w:rFonts w:ascii="Calibri" w:hAnsi="Calibri"/>
              </w:rPr>
            </w:pPr>
            <w:r>
              <w:rPr>
                <w:rFonts w:ascii="Calibri" w:hAnsi="Calibri"/>
              </w:rPr>
              <w:t>01/14/13</w:t>
            </w:r>
          </w:p>
        </w:tc>
        <w:tc>
          <w:tcPr>
            <w:tcW w:w="1735" w:type="dxa"/>
            <w:tcBorders>
              <w:top w:val="nil"/>
              <w:bottom w:val="nil"/>
            </w:tcBorders>
            <w:shd w:val="pct20" w:color="FFFF00" w:fill="FFFFFF"/>
          </w:tcPr>
          <w:p w:rsidR="002632DE" w:rsidRDefault="00A74492" w:rsidP="00AC02F9">
            <w:pPr>
              <w:rPr>
                <w:rFonts w:ascii="Calibri" w:hAnsi="Calibri"/>
              </w:rPr>
            </w:pPr>
            <w:r>
              <w:rPr>
                <w:rFonts w:ascii="Calibri" w:hAnsi="Calibri"/>
              </w:rPr>
              <w:t>Craig Hanna</w:t>
            </w:r>
          </w:p>
        </w:tc>
        <w:tc>
          <w:tcPr>
            <w:tcW w:w="5422" w:type="dxa"/>
            <w:tcBorders>
              <w:top w:val="nil"/>
              <w:bottom w:val="nil"/>
            </w:tcBorders>
            <w:shd w:val="pct20" w:color="FFFF00" w:fill="FFFFFF"/>
          </w:tcPr>
          <w:p w:rsidR="002632DE" w:rsidRDefault="002632DE" w:rsidP="00AC02F9">
            <w:pPr>
              <w:rPr>
                <w:rFonts w:ascii="Calibri" w:hAnsi="Calibri"/>
              </w:rPr>
            </w:pPr>
            <w:r>
              <w:rPr>
                <w:rFonts w:ascii="Calibri" w:hAnsi="Calibri"/>
              </w:rPr>
              <w:t>JCMS Web Version 4.6.0 Update</w:t>
            </w:r>
          </w:p>
        </w:tc>
      </w:tr>
      <w:tr w:rsidR="00373584" w:rsidRPr="00F1117C" w:rsidTr="00373584">
        <w:trPr>
          <w:trHeight w:val="428"/>
        </w:trPr>
        <w:tc>
          <w:tcPr>
            <w:tcW w:w="1175" w:type="dxa"/>
            <w:tcBorders>
              <w:top w:val="nil"/>
              <w:bottom w:val="nil"/>
            </w:tcBorders>
            <w:shd w:val="pct20" w:color="FFFF00" w:fill="FFFFFF"/>
          </w:tcPr>
          <w:p w:rsidR="00373584" w:rsidRDefault="00373584" w:rsidP="00AC02F9">
            <w:pPr>
              <w:rPr>
                <w:rFonts w:ascii="Calibri" w:hAnsi="Calibri"/>
                <w:b/>
              </w:rPr>
            </w:pPr>
            <w:r>
              <w:rPr>
                <w:rFonts w:ascii="Calibri" w:hAnsi="Calibri"/>
                <w:b/>
              </w:rPr>
              <w:t>4</w:t>
            </w:r>
          </w:p>
          <w:p w:rsidR="00A63551" w:rsidRDefault="00A63551" w:rsidP="00AC02F9">
            <w:pPr>
              <w:rPr>
                <w:rFonts w:ascii="Calibri" w:hAnsi="Calibri"/>
                <w:b/>
              </w:rPr>
            </w:pPr>
            <w:r>
              <w:rPr>
                <w:rFonts w:ascii="Calibri" w:hAnsi="Calibri"/>
                <w:b/>
              </w:rPr>
              <w:t>5</w:t>
            </w:r>
          </w:p>
        </w:tc>
        <w:tc>
          <w:tcPr>
            <w:tcW w:w="1175" w:type="dxa"/>
            <w:tcBorders>
              <w:top w:val="nil"/>
              <w:bottom w:val="nil"/>
            </w:tcBorders>
            <w:shd w:val="pct20" w:color="FFFF00" w:fill="FFFFFF"/>
          </w:tcPr>
          <w:p w:rsidR="00373584" w:rsidRDefault="00373584" w:rsidP="009A089F">
            <w:pPr>
              <w:rPr>
                <w:rFonts w:ascii="Calibri" w:hAnsi="Calibri"/>
              </w:rPr>
            </w:pPr>
            <w:r>
              <w:rPr>
                <w:rFonts w:ascii="Calibri" w:hAnsi="Calibri"/>
              </w:rPr>
              <w:t>04/</w:t>
            </w:r>
            <w:r w:rsidR="00A63551">
              <w:rPr>
                <w:rFonts w:ascii="Calibri" w:hAnsi="Calibri"/>
              </w:rPr>
              <w:t>0</w:t>
            </w:r>
            <w:r>
              <w:rPr>
                <w:rFonts w:ascii="Calibri" w:hAnsi="Calibri"/>
              </w:rPr>
              <w:t>8/13</w:t>
            </w:r>
          </w:p>
          <w:p w:rsidR="00A63551" w:rsidRDefault="00A63551" w:rsidP="009A089F">
            <w:pPr>
              <w:rPr>
                <w:rFonts w:ascii="Calibri" w:hAnsi="Calibri"/>
              </w:rPr>
            </w:pPr>
            <w:r>
              <w:rPr>
                <w:rFonts w:ascii="Calibri" w:hAnsi="Calibri"/>
              </w:rPr>
              <w:t>05/08/13</w:t>
            </w:r>
          </w:p>
        </w:tc>
        <w:tc>
          <w:tcPr>
            <w:tcW w:w="1735" w:type="dxa"/>
            <w:tcBorders>
              <w:top w:val="nil"/>
              <w:bottom w:val="nil"/>
            </w:tcBorders>
            <w:shd w:val="pct20" w:color="FFFF00" w:fill="FFFFFF"/>
          </w:tcPr>
          <w:p w:rsidR="00A63551" w:rsidRDefault="00A74492" w:rsidP="00AC02F9">
            <w:pPr>
              <w:rPr>
                <w:rFonts w:ascii="Calibri" w:hAnsi="Calibri"/>
              </w:rPr>
            </w:pPr>
            <w:r>
              <w:rPr>
                <w:rFonts w:ascii="Calibri" w:hAnsi="Calibri"/>
              </w:rPr>
              <w:t>Mike Amato</w:t>
            </w:r>
          </w:p>
          <w:p w:rsidR="00373584" w:rsidRDefault="00A74492" w:rsidP="00AC02F9">
            <w:pPr>
              <w:rPr>
                <w:rFonts w:ascii="Calibri" w:hAnsi="Calibri"/>
              </w:rPr>
            </w:pPr>
            <w:r>
              <w:rPr>
                <w:rFonts w:ascii="Calibri" w:hAnsi="Calibri"/>
              </w:rPr>
              <w:t>Mike Amato</w:t>
            </w:r>
          </w:p>
        </w:tc>
        <w:tc>
          <w:tcPr>
            <w:tcW w:w="5422" w:type="dxa"/>
            <w:tcBorders>
              <w:top w:val="nil"/>
              <w:bottom w:val="nil"/>
            </w:tcBorders>
            <w:shd w:val="pct20" w:color="FFFF00" w:fill="FFFFFF"/>
          </w:tcPr>
          <w:p w:rsidR="00373584" w:rsidRDefault="00373584" w:rsidP="00AC02F9">
            <w:pPr>
              <w:rPr>
                <w:rFonts w:ascii="Calibri" w:hAnsi="Calibri"/>
              </w:rPr>
            </w:pPr>
            <w:r>
              <w:rPr>
                <w:rFonts w:ascii="Calibri" w:hAnsi="Calibri"/>
              </w:rPr>
              <w:t>JCMS Web Version 4.7.0 Update</w:t>
            </w:r>
          </w:p>
          <w:p w:rsidR="00A63551" w:rsidRDefault="00A63551" w:rsidP="00AC02F9">
            <w:pPr>
              <w:rPr>
                <w:rFonts w:ascii="Calibri" w:hAnsi="Calibri"/>
              </w:rPr>
            </w:pPr>
            <w:r>
              <w:rPr>
                <w:rFonts w:ascii="Calibri" w:hAnsi="Calibri"/>
              </w:rPr>
              <w:t>JCMS Web Mouse Scheduling</w:t>
            </w:r>
          </w:p>
        </w:tc>
      </w:tr>
      <w:tr w:rsidR="00A74492" w:rsidRPr="00F1117C" w:rsidTr="00373584">
        <w:trPr>
          <w:trHeight w:val="428"/>
        </w:trPr>
        <w:tc>
          <w:tcPr>
            <w:tcW w:w="1175" w:type="dxa"/>
            <w:tcBorders>
              <w:top w:val="nil"/>
              <w:bottom w:val="nil"/>
            </w:tcBorders>
            <w:shd w:val="pct20" w:color="FFFF00" w:fill="FFFFFF"/>
          </w:tcPr>
          <w:p w:rsidR="00FE22D9" w:rsidRDefault="00A74492" w:rsidP="00AC02F9">
            <w:pPr>
              <w:rPr>
                <w:rFonts w:ascii="Calibri" w:hAnsi="Calibri"/>
                <w:b/>
              </w:rPr>
            </w:pPr>
            <w:r>
              <w:rPr>
                <w:rFonts w:ascii="Calibri" w:hAnsi="Calibri"/>
                <w:b/>
              </w:rPr>
              <w:t>6</w:t>
            </w:r>
          </w:p>
          <w:p w:rsidR="00A74492" w:rsidRPr="00FE22D9" w:rsidRDefault="00FE22D9" w:rsidP="00FE22D9">
            <w:pPr>
              <w:rPr>
                <w:rFonts w:ascii="Calibri" w:hAnsi="Calibri"/>
                <w:b/>
              </w:rPr>
            </w:pPr>
            <w:r w:rsidRPr="00FE22D9">
              <w:rPr>
                <w:rFonts w:ascii="Calibri" w:hAnsi="Calibri"/>
                <w:b/>
              </w:rPr>
              <w:t>7</w:t>
            </w:r>
          </w:p>
        </w:tc>
        <w:tc>
          <w:tcPr>
            <w:tcW w:w="1175" w:type="dxa"/>
            <w:tcBorders>
              <w:top w:val="nil"/>
              <w:bottom w:val="nil"/>
            </w:tcBorders>
            <w:shd w:val="pct20" w:color="FFFF00" w:fill="FFFFFF"/>
          </w:tcPr>
          <w:p w:rsidR="00FE22D9" w:rsidRDefault="00A74492" w:rsidP="009A089F">
            <w:pPr>
              <w:rPr>
                <w:rFonts w:ascii="Calibri" w:hAnsi="Calibri"/>
              </w:rPr>
            </w:pPr>
            <w:r>
              <w:rPr>
                <w:rFonts w:ascii="Calibri" w:hAnsi="Calibri"/>
              </w:rPr>
              <w:t>05/14/13</w:t>
            </w:r>
          </w:p>
          <w:p w:rsidR="00A74492" w:rsidRPr="00FE22D9" w:rsidRDefault="00FE22D9" w:rsidP="00FE22D9">
            <w:pPr>
              <w:rPr>
                <w:rFonts w:ascii="Calibri" w:hAnsi="Calibri"/>
              </w:rPr>
            </w:pPr>
            <w:r>
              <w:rPr>
                <w:rFonts w:ascii="Calibri" w:hAnsi="Calibri"/>
              </w:rPr>
              <w:t>06/6/13</w:t>
            </w:r>
          </w:p>
        </w:tc>
        <w:tc>
          <w:tcPr>
            <w:tcW w:w="1735" w:type="dxa"/>
            <w:tcBorders>
              <w:top w:val="nil"/>
              <w:bottom w:val="nil"/>
            </w:tcBorders>
            <w:shd w:val="pct20" w:color="FFFF00" w:fill="FFFFFF"/>
          </w:tcPr>
          <w:p w:rsidR="00FE22D9" w:rsidRDefault="00A74492" w:rsidP="00AC02F9">
            <w:pPr>
              <w:rPr>
                <w:rFonts w:ascii="Calibri" w:hAnsi="Calibri"/>
              </w:rPr>
            </w:pPr>
            <w:r>
              <w:rPr>
                <w:rFonts w:ascii="Calibri" w:hAnsi="Calibri"/>
              </w:rPr>
              <w:t>Craig Hanna</w:t>
            </w:r>
          </w:p>
          <w:p w:rsidR="00A74492" w:rsidRPr="00FE22D9" w:rsidRDefault="00FE22D9" w:rsidP="00FE22D9">
            <w:pPr>
              <w:rPr>
                <w:rFonts w:ascii="Calibri" w:hAnsi="Calibri"/>
              </w:rPr>
            </w:pPr>
            <w:r>
              <w:rPr>
                <w:rFonts w:ascii="Calibri" w:hAnsi="Calibri"/>
              </w:rPr>
              <w:t>Mike Amato</w:t>
            </w:r>
          </w:p>
        </w:tc>
        <w:tc>
          <w:tcPr>
            <w:tcW w:w="5422" w:type="dxa"/>
            <w:tcBorders>
              <w:top w:val="nil"/>
              <w:bottom w:val="nil"/>
            </w:tcBorders>
            <w:shd w:val="pct20" w:color="FFFF00" w:fill="FFFFFF"/>
          </w:tcPr>
          <w:p w:rsidR="00A74492" w:rsidRDefault="00A74492" w:rsidP="00AC02F9">
            <w:pPr>
              <w:rPr>
                <w:rFonts w:ascii="Calibri" w:hAnsi="Calibri"/>
              </w:rPr>
            </w:pPr>
            <w:r>
              <w:rPr>
                <w:rFonts w:ascii="Calibri" w:hAnsi="Calibri"/>
              </w:rPr>
              <w:t>JCMS Web Administration</w:t>
            </w:r>
          </w:p>
          <w:p w:rsidR="00AE5935" w:rsidRDefault="00FE22D9" w:rsidP="00AE5935">
            <w:pPr>
              <w:rPr>
                <w:rFonts w:ascii="Calibri" w:hAnsi="Calibri"/>
              </w:rPr>
            </w:pPr>
            <w:r>
              <w:rPr>
                <w:rFonts w:ascii="Calibri" w:hAnsi="Calibri"/>
              </w:rPr>
              <w:t>JCMS Web Mouse Scheduling Calendar</w:t>
            </w:r>
          </w:p>
        </w:tc>
      </w:tr>
      <w:tr w:rsidR="00AE5935" w:rsidRPr="00F1117C" w:rsidTr="00373584">
        <w:trPr>
          <w:trHeight w:val="428"/>
        </w:trPr>
        <w:tc>
          <w:tcPr>
            <w:tcW w:w="1175" w:type="dxa"/>
            <w:tcBorders>
              <w:top w:val="nil"/>
              <w:bottom w:val="nil"/>
            </w:tcBorders>
            <w:shd w:val="pct20" w:color="FFFF00" w:fill="FFFFFF"/>
          </w:tcPr>
          <w:p w:rsidR="00143539" w:rsidRDefault="00AE5935" w:rsidP="00AC02F9">
            <w:pPr>
              <w:rPr>
                <w:rFonts w:ascii="Calibri" w:hAnsi="Calibri"/>
                <w:b/>
              </w:rPr>
            </w:pPr>
            <w:r>
              <w:rPr>
                <w:rFonts w:ascii="Calibri" w:hAnsi="Calibri"/>
                <w:b/>
              </w:rPr>
              <w:t>8</w:t>
            </w:r>
          </w:p>
          <w:p w:rsidR="00662236" w:rsidRDefault="00143539" w:rsidP="00143539">
            <w:pPr>
              <w:rPr>
                <w:rFonts w:ascii="Calibri" w:hAnsi="Calibri"/>
                <w:b/>
              </w:rPr>
            </w:pPr>
            <w:r w:rsidRPr="00143539">
              <w:rPr>
                <w:rFonts w:ascii="Calibri" w:hAnsi="Calibri"/>
                <w:b/>
              </w:rPr>
              <w:t>9</w:t>
            </w:r>
          </w:p>
          <w:p w:rsidR="00662236" w:rsidRDefault="00662236" w:rsidP="00662236">
            <w:pPr>
              <w:rPr>
                <w:rFonts w:ascii="Calibri" w:hAnsi="Calibri"/>
                <w:b/>
              </w:rPr>
            </w:pPr>
            <w:r w:rsidRPr="00662236">
              <w:rPr>
                <w:rFonts w:ascii="Calibri" w:hAnsi="Calibri"/>
                <w:b/>
              </w:rPr>
              <w:t>10</w:t>
            </w:r>
          </w:p>
          <w:p w:rsidR="00662236" w:rsidRPr="00662236" w:rsidRDefault="00662236" w:rsidP="00662236">
            <w:pPr>
              <w:rPr>
                <w:rFonts w:ascii="Calibri" w:hAnsi="Calibri"/>
                <w:b/>
              </w:rPr>
            </w:pPr>
            <w:r w:rsidRPr="00662236">
              <w:rPr>
                <w:rFonts w:ascii="Calibri" w:hAnsi="Calibri"/>
                <w:b/>
              </w:rPr>
              <w:t>11</w:t>
            </w:r>
          </w:p>
          <w:p w:rsidR="00662236" w:rsidRPr="00662236" w:rsidRDefault="00662236" w:rsidP="00662236">
            <w:pPr>
              <w:rPr>
                <w:rFonts w:ascii="Calibri" w:hAnsi="Calibri"/>
                <w:b/>
              </w:rPr>
            </w:pPr>
            <w:r w:rsidRPr="00662236">
              <w:rPr>
                <w:rFonts w:ascii="Calibri" w:hAnsi="Calibri"/>
                <w:b/>
              </w:rPr>
              <w:t>12</w:t>
            </w:r>
          </w:p>
          <w:p w:rsidR="00AE5935" w:rsidRDefault="00662236" w:rsidP="00662236">
            <w:pPr>
              <w:rPr>
                <w:rFonts w:ascii="Calibri" w:hAnsi="Calibri"/>
                <w:b/>
              </w:rPr>
            </w:pPr>
            <w:r w:rsidRPr="00662236">
              <w:rPr>
                <w:rFonts w:ascii="Calibri" w:hAnsi="Calibri"/>
                <w:b/>
              </w:rPr>
              <w:t>13</w:t>
            </w:r>
          </w:p>
          <w:p w:rsidR="006D3E00" w:rsidRPr="00662236" w:rsidRDefault="006D3E00" w:rsidP="00662236">
            <w:pPr>
              <w:rPr>
                <w:rFonts w:ascii="Calibri" w:hAnsi="Calibri"/>
                <w:b/>
              </w:rPr>
            </w:pPr>
            <w:r>
              <w:rPr>
                <w:rFonts w:ascii="Calibri" w:hAnsi="Calibri"/>
                <w:b/>
              </w:rPr>
              <w:lastRenderedPageBreak/>
              <w:t>14</w:t>
            </w:r>
          </w:p>
        </w:tc>
        <w:tc>
          <w:tcPr>
            <w:tcW w:w="1175" w:type="dxa"/>
            <w:tcBorders>
              <w:top w:val="nil"/>
              <w:bottom w:val="nil"/>
            </w:tcBorders>
            <w:shd w:val="pct20" w:color="FFFF00" w:fill="FFFFFF"/>
          </w:tcPr>
          <w:p w:rsidR="00143539" w:rsidRDefault="00AE5935" w:rsidP="009A089F">
            <w:pPr>
              <w:rPr>
                <w:rFonts w:ascii="Calibri" w:hAnsi="Calibri"/>
              </w:rPr>
            </w:pPr>
            <w:r>
              <w:rPr>
                <w:rFonts w:ascii="Calibri" w:hAnsi="Calibri"/>
              </w:rPr>
              <w:lastRenderedPageBreak/>
              <w:t>06/17/13</w:t>
            </w:r>
          </w:p>
          <w:p w:rsidR="00662236" w:rsidRDefault="00143539" w:rsidP="00143539">
            <w:pPr>
              <w:rPr>
                <w:rFonts w:ascii="Calibri" w:hAnsi="Calibri"/>
              </w:rPr>
            </w:pPr>
            <w:r>
              <w:rPr>
                <w:rFonts w:ascii="Calibri" w:hAnsi="Calibri"/>
              </w:rPr>
              <w:t>07/16/13</w:t>
            </w:r>
          </w:p>
          <w:p w:rsidR="00662236" w:rsidRDefault="00662236" w:rsidP="00662236">
            <w:pPr>
              <w:rPr>
                <w:rFonts w:ascii="Calibri" w:hAnsi="Calibri"/>
              </w:rPr>
            </w:pPr>
            <w:r>
              <w:rPr>
                <w:rFonts w:ascii="Calibri" w:hAnsi="Calibri"/>
              </w:rPr>
              <w:t>09/16/13</w:t>
            </w:r>
          </w:p>
          <w:p w:rsidR="00662236" w:rsidRDefault="00662236" w:rsidP="00662236">
            <w:pPr>
              <w:rPr>
                <w:rFonts w:ascii="Calibri" w:hAnsi="Calibri"/>
              </w:rPr>
            </w:pPr>
            <w:r>
              <w:rPr>
                <w:rFonts w:ascii="Calibri" w:hAnsi="Calibri"/>
              </w:rPr>
              <w:t>09/16/13</w:t>
            </w:r>
          </w:p>
          <w:p w:rsidR="00662236" w:rsidRDefault="00662236" w:rsidP="00662236">
            <w:pPr>
              <w:rPr>
                <w:rFonts w:ascii="Calibri" w:hAnsi="Calibri"/>
              </w:rPr>
            </w:pPr>
            <w:r>
              <w:rPr>
                <w:rFonts w:ascii="Calibri" w:hAnsi="Calibri"/>
              </w:rPr>
              <w:t>09/16/13</w:t>
            </w:r>
          </w:p>
          <w:p w:rsidR="00AE5935" w:rsidRDefault="00662236" w:rsidP="00662236">
            <w:pPr>
              <w:rPr>
                <w:rFonts w:ascii="Calibri" w:hAnsi="Calibri"/>
              </w:rPr>
            </w:pPr>
            <w:r>
              <w:rPr>
                <w:rFonts w:ascii="Calibri" w:hAnsi="Calibri"/>
              </w:rPr>
              <w:t>09/16/13</w:t>
            </w:r>
          </w:p>
          <w:p w:rsidR="006D3E00" w:rsidRPr="00662236" w:rsidRDefault="006D3E00" w:rsidP="00662236">
            <w:pPr>
              <w:rPr>
                <w:rFonts w:ascii="Calibri" w:hAnsi="Calibri"/>
              </w:rPr>
            </w:pPr>
            <w:r>
              <w:rPr>
                <w:rFonts w:ascii="Calibri" w:hAnsi="Calibri"/>
              </w:rPr>
              <w:lastRenderedPageBreak/>
              <w:t>10/04/13</w:t>
            </w:r>
          </w:p>
        </w:tc>
        <w:tc>
          <w:tcPr>
            <w:tcW w:w="1735" w:type="dxa"/>
            <w:tcBorders>
              <w:top w:val="nil"/>
              <w:bottom w:val="nil"/>
            </w:tcBorders>
            <w:shd w:val="pct20" w:color="FFFF00" w:fill="FFFFFF"/>
          </w:tcPr>
          <w:p w:rsidR="00143539" w:rsidRDefault="00AE5935" w:rsidP="00AC02F9">
            <w:pPr>
              <w:rPr>
                <w:rFonts w:ascii="Calibri" w:hAnsi="Calibri"/>
              </w:rPr>
            </w:pPr>
            <w:r>
              <w:rPr>
                <w:rFonts w:ascii="Calibri" w:hAnsi="Calibri"/>
              </w:rPr>
              <w:lastRenderedPageBreak/>
              <w:t>Craig Hanna</w:t>
            </w:r>
          </w:p>
          <w:p w:rsidR="00662236" w:rsidRDefault="00143539" w:rsidP="00143539">
            <w:pPr>
              <w:rPr>
                <w:rFonts w:ascii="Calibri" w:hAnsi="Calibri"/>
              </w:rPr>
            </w:pPr>
            <w:r>
              <w:rPr>
                <w:rFonts w:ascii="Calibri" w:hAnsi="Calibri"/>
              </w:rPr>
              <w:t>Mike Amato</w:t>
            </w:r>
          </w:p>
          <w:p w:rsidR="00662236" w:rsidRDefault="00662236" w:rsidP="00662236">
            <w:pPr>
              <w:rPr>
                <w:rFonts w:ascii="Calibri" w:hAnsi="Calibri"/>
              </w:rPr>
            </w:pPr>
            <w:r>
              <w:rPr>
                <w:rFonts w:ascii="Calibri" w:hAnsi="Calibri"/>
              </w:rPr>
              <w:t>Mike Amato</w:t>
            </w:r>
          </w:p>
          <w:p w:rsidR="00662236" w:rsidRDefault="00662236" w:rsidP="00662236">
            <w:pPr>
              <w:rPr>
                <w:rFonts w:ascii="Calibri" w:hAnsi="Calibri"/>
              </w:rPr>
            </w:pPr>
            <w:r>
              <w:rPr>
                <w:rFonts w:ascii="Calibri" w:hAnsi="Calibri"/>
              </w:rPr>
              <w:t>Mike Amato</w:t>
            </w:r>
          </w:p>
          <w:p w:rsidR="00662236" w:rsidRDefault="00662236" w:rsidP="00662236">
            <w:pPr>
              <w:rPr>
                <w:rFonts w:ascii="Calibri" w:hAnsi="Calibri"/>
              </w:rPr>
            </w:pPr>
            <w:r>
              <w:rPr>
                <w:rFonts w:ascii="Calibri" w:hAnsi="Calibri"/>
              </w:rPr>
              <w:t>Mike Amato</w:t>
            </w:r>
          </w:p>
          <w:p w:rsidR="00AE5935" w:rsidRDefault="00662236" w:rsidP="00662236">
            <w:pPr>
              <w:rPr>
                <w:rFonts w:ascii="Calibri" w:hAnsi="Calibri"/>
              </w:rPr>
            </w:pPr>
            <w:r>
              <w:rPr>
                <w:rFonts w:ascii="Calibri" w:hAnsi="Calibri"/>
              </w:rPr>
              <w:t>Mike Amato</w:t>
            </w:r>
          </w:p>
          <w:p w:rsidR="006D3E00" w:rsidRPr="00662236" w:rsidRDefault="006D3E00" w:rsidP="00662236">
            <w:pPr>
              <w:rPr>
                <w:rFonts w:ascii="Calibri" w:hAnsi="Calibri"/>
              </w:rPr>
            </w:pPr>
            <w:r>
              <w:rPr>
                <w:rFonts w:ascii="Calibri" w:hAnsi="Calibri"/>
              </w:rPr>
              <w:lastRenderedPageBreak/>
              <w:t>Mike Amato</w:t>
            </w:r>
          </w:p>
        </w:tc>
        <w:tc>
          <w:tcPr>
            <w:tcW w:w="5422" w:type="dxa"/>
            <w:tcBorders>
              <w:top w:val="nil"/>
              <w:bottom w:val="nil"/>
            </w:tcBorders>
            <w:shd w:val="pct20" w:color="FFFF00" w:fill="FFFFFF"/>
          </w:tcPr>
          <w:p w:rsidR="00AE5935" w:rsidRDefault="00AE5935" w:rsidP="00AC02F9">
            <w:pPr>
              <w:rPr>
                <w:rFonts w:ascii="Calibri" w:hAnsi="Calibri"/>
              </w:rPr>
            </w:pPr>
            <w:r>
              <w:rPr>
                <w:rFonts w:ascii="Calibri" w:hAnsi="Calibri"/>
              </w:rPr>
              <w:lastRenderedPageBreak/>
              <w:t>JCMS Web Administration Update</w:t>
            </w:r>
            <w:r w:rsidR="009141B5">
              <w:rPr>
                <w:rFonts w:ascii="Calibri" w:hAnsi="Calibri"/>
              </w:rPr>
              <w:t xml:space="preserve"> Manage Cages</w:t>
            </w:r>
          </w:p>
          <w:p w:rsidR="00143539" w:rsidRDefault="00143539" w:rsidP="00AC02F9">
            <w:pPr>
              <w:rPr>
                <w:rFonts w:ascii="Calibri" w:hAnsi="Calibri"/>
              </w:rPr>
            </w:pPr>
            <w:r>
              <w:rPr>
                <w:rFonts w:ascii="Calibri" w:hAnsi="Calibri"/>
              </w:rPr>
              <w:t>JCMS Web Mouse Scheduling Calendar – Add use</w:t>
            </w:r>
          </w:p>
          <w:p w:rsidR="00662236" w:rsidRDefault="00662236" w:rsidP="00AC02F9">
            <w:pPr>
              <w:rPr>
                <w:rFonts w:ascii="Calibri" w:hAnsi="Calibri"/>
              </w:rPr>
            </w:pPr>
            <w:r>
              <w:rPr>
                <w:rFonts w:ascii="Calibri" w:hAnsi="Calibri"/>
              </w:rPr>
              <w:t>JCMS Web Samples Module</w:t>
            </w:r>
          </w:p>
          <w:p w:rsidR="00662236" w:rsidRDefault="00662236" w:rsidP="00AC02F9">
            <w:pPr>
              <w:rPr>
                <w:rFonts w:ascii="Calibri" w:hAnsi="Calibri"/>
              </w:rPr>
            </w:pPr>
            <w:r>
              <w:rPr>
                <w:rFonts w:ascii="Calibri" w:hAnsi="Calibri"/>
              </w:rPr>
              <w:t>JCMS Web Roles</w:t>
            </w:r>
          </w:p>
          <w:p w:rsidR="00662236" w:rsidRDefault="00662236" w:rsidP="00AC02F9">
            <w:pPr>
              <w:rPr>
                <w:rFonts w:ascii="Calibri" w:hAnsi="Calibri"/>
              </w:rPr>
            </w:pPr>
            <w:r>
              <w:rPr>
                <w:rFonts w:ascii="Calibri" w:hAnsi="Calibri"/>
              </w:rPr>
              <w:t>JCMS Web Bulk Updates</w:t>
            </w:r>
          </w:p>
          <w:p w:rsidR="00662236" w:rsidRDefault="00662236" w:rsidP="00AC02F9">
            <w:pPr>
              <w:rPr>
                <w:rFonts w:ascii="Calibri" w:hAnsi="Calibri"/>
              </w:rPr>
            </w:pPr>
            <w:r>
              <w:rPr>
                <w:rFonts w:ascii="Calibri" w:hAnsi="Calibri"/>
              </w:rPr>
              <w:t xml:space="preserve">Add User </w:t>
            </w:r>
            <w:r w:rsidR="007268B8">
              <w:rPr>
                <w:rFonts w:ascii="Calibri" w:hAnsi="Calibri"/>
              </w:rPr>
              <w:t>Screen</w:t>
            </w:r>
          </w:p>
          <w:p w:rsidR="006D3E00" w:rsidRDefault="006D3E00" w:rsidP="00AC02F9">
            <w:pPr>
              <w:rPr>
                <w:rFonts w:ascii="Calibri" w:hAnsi="Calibri"/>
              </w:rPr>
            </w:pPr>
            <w:r>
              <w:rPr>
                <w:rFonts w:ascii="Calibri" w:hAnsi="Calibri"/>
              </w:rPr>
              <w:lastRenderedPageBreak/>
              <w:t>Storage Manager</w:t>
            </w:r>
            <w:bookmarkStart w:id="15" w:name="_GoBack"/>
            <w:bookmarkEnd w:id="15"/>
          </w:p>
        </w:tc>
      </w:tr>
      <w:tr w:rsidR="00C770E2" w:rsidRPr="00F1117C" w:rsidTr="00373584">
        <w:trPr>
          <w:trHeight w:val="428"/>
        </w:trPr>
        <w:tc>
          <w:tcPr>
            <w:tcW w:w="1175" w:type="dxa"/>
            <w:tcBorders>
              <w:top w:val="nil"/>
              <w:bottom w:val="nil"/>
            </w:tcBorders>
            <w:shd w:val="pct20" w:color="FFFF00" w:fill="FFFFFF"/>
          </w:tcPr>
          <w:p w:rsidR="00C770E2" w:rsidRDefault="00C770E2" w:rsidP="00AC02F9">
            <w:pPr>
              <w:rPr>
                <w:rFonts w:ascii="Calibri" w:hAnsi="Calibri"/>
                <w:b/>
              </w:rPr>
            </w:pPr>
            <w:r>
              <w:rPr>
                <w:rFonts w:ascii="Calibri" w:hAnsi="Calibri"/>
                <w:b/>
              </w:rPr>
              <w:lastRenderedPageBreak/>
              <w:t>15</w:t>
            </w:r>
          </w:p>
          <w:p w:rsidR="00311BED" w:rsidRDefault="00311BED" w:rsidP="00AC02F9">
            <w:pPr>
              <w:rPr>
                <w:rFonts w:ascii="Calibri" w:hAnsi="Calibri"/>
                <w:b/>
              </w:rPr>
            </w:pPr>
            <w:r>
              <w:rPr>
                <w:rFonts w:ascii="Calibri" w:hAnsi="Calibri"/>
                <w:b/>
              </w:rPr>
              <w:t>16</w:t>
            </w:r>
          </w:p>
          <w:p w:rsidR="0003630B" w:rsidRDefault="0003630B" w:rsidP="00AC02F9">
            <w:pPr>
              <w:rPr>
                <w:rFonts w:ascii="Calibri" w:hAnsi="Calibri"/>
                <w:b/>
              </w:rPr>
            </w:pPr>
            <w:r>
              <w:rPr>
                <w:rFonts w:ascii="Calibri" w:hAnsi="Calibri"/>
                <w:b/>
              </w:rPr>
              <w:t>17</w:t>
            </w:r>
          </w:p>
          <w:p w:rsidR="0003630B" w:rsidRDefault="0003630B" w:rsidP="00AC02F9">
            <w:pPr>
              <w:rPr>
                <w:rFonts w:ascii="Calibri" w:hAnsi="Calibri"/>
                <w:b/>
              </w:rPr>
            </w:pPr>
            <w:r>
              <w:rPr>
                <w:rFonts w:ascii="Calibri" w:hAnsi="Calibri"/>
                <w:b/>
              </w:rPr>
              <w:t>18</w:t>
            </w:r>
          </w:p>
        </w:tc>
        <w:tc>
          <w:tcPr>
            <w:tcW w:w="1175" w:type="dxa"/>
            <w:tcBorders>
              <w:top w:val="nil"/>
              <w:bottom w:val="nil"/>
            </w:tcBorders>
            <w:shd w:val="pct20" w:color="FFFF00" w:fill="FFFFFF"/>
          </w:tcPr>
          <w:p w:rsidR="00311BED" w:rsidRDefault="00C770E2" w:rsidP="009A089F">
            <w:pPr>
              <w:rPr>
                <w:rFonts w:ascii="Calibri" w:hAnsi="Calibri"/>
              </w:rPr>
            </w:pPr>
            <w:r>
              <w:rPr>
                <w:rFonts w:ascii="Calibri" w:hAnsi="Calibri"/>
              </w:rPr>
              <w:t>10/23/13</w:t>
            </w:r>
          </w:p>
          <w:p w:rsidR="00C770E2" w:rsidRDefault="00311BED" w:rsidP="00311BED">
            <w:pPr>
              <w:rPr>
                <w:rFonts w:ascii="Calibri" w:hAnsi="Calibri"/>
              </w:rPr>
            </w:pPr>
            <w:r>
              <w:rPr>
                <w:rFonts w:ascii="Calibri" w:hAnsi="Calibri"/>
              </w:rPr>
              <w:t>12/9/2013</w:t>
            </w:r>
          </w:p>
          <w:p w:rsidR="0003630B" w:rsidRDefault="0003630B" w:rsidP="00311BED">
            <w:pPr>
              <w:rPr>
                <w:rFonts w:ascii="Calibri" w:hAnsi="Calibri"/>
              </w:rPr>
            </w:pPr>
            <w:r>
              <w:rPr>
                <w:rFonts w:ascii="Calibri" w:hAnsi="Calibri"/>
              </w:rPr>
              <w:t>1/20/2014</w:t>
            </w:r>
          </w:p>
          <w:p w:rsidR="0003630B" w:rsidRPr="00311BED" w:rsidRDefault="0003630B" w:rsidP="00311BED">
            <w:pPr>
              <w:rPr>
                <w:rFonts w:ascii="Calibri" w:hAnsi="Calibri"/>
              </w:rPr>
            </w:pPr>
            <w:r>
              <w:rPr>
                <w:rFonts w:ascii="Calibri" w:hAnsi="Calibri"/>
              </w:rPr>
              <w:t>1/20/2014</w:t>
            </w:r>
          </w:p>
        </w:tc>
        <w:tc>
          <w:tcPr>
            <w:tcW w:w="1735" w:type="dxa"/>
            <w:tcBorders>
              <w:top w:val="nil"/>
              <w:bottom w:val="nil"/>
            </w:tcBorders>
            <w:shd w:val="pct20" w:color="FFFF00" w:fill="FFFFFF"/>
          </w:tcPr>
          <w:p w:rsidR="00311BED" w:rsidRDefault="00C770E2" w:rsidP="00AC02F9">
            <w:pPr>
              <w:rPr>
                <w:rFonts w:ascii="Calibri" w:hAnsi="Calibri"/>
              </w:rPr>
            </w:pPr>
            <w:r>
              <w:rPr>
                <w:rFonts w:ascii="Calibri" w:hAnsi="Calibri"/>
              </w:rPr>
              <w:t>Beth Sundberg</w:t>
            </w:r>
          </w:p>
          <w:p w:rsidR="00C770E2" w:rsidRDefault="00311BED" w:rsidP="00311BED">
            <w:pPr>
              <w:rPr>
                <w:rFonts w:ascii="Calibri" w:hAnsi="Calibri"/>
              </w:rPr>
            </w:pPr>
            <w:r>
              <w:rPr>
                <w:rFonts w:ascii="Calibri" w:hAnsi="Calibri"/>
              </w:rPr>
              <w:t>Mike Amato</w:t>
            </w:r>
          </w:p>
          <w:p w:rsidR="0003630B" w:rsidRDefault="0003630B" w:rsidP="00311BED">
            <w:pPr>
              <w:rPr>
                <w:rFonts w:ascii="Calibri" w:hAnsi="Calibri"/>
              </w:rPr>
            </w:pPr>
            <w:r>
              <w:rPr>
                <w:rFonts w:ascii="Calibri" w:hAnsi="Calibri"/>
              </w:rPr>
              <w:t>Mike Amato</w:t>
            </w:r>
          </w:p>
          <w:p w:rsidR="0003630B" w:rsidRPr="00311BED" w:rsidRDefault="0003630B" w:rsidP="00311BED">
            <w:pPr>
              <w:rPr>
                <w:rFonts w:ascii="Calibri" w:hAnsi="Calibri"/>
              </w:rPr>
            </w:pPr>
            <w:r>
              <w:rPr>
                <w:rFonts w:ascii="Calibri" w:hAnsi="Calibri"/>
              </w:rPr>
              <w:t>Mike Amato</w:t>
            </w:r>
          </w:p>
        </w:tc>
        <w:tc>
          <w:tcPr>
            <w:tcW w:w="5422" w:type="dxa"/>
            <w:tcBorders>
              <w:top w:val="nil"/>
              <w:bottom w:val="nil"/>
            </w:tcBorders>
            <w:shd w:val="pct20" w:color="FFFF00" w:fill="FFFFFF"/>
          </w:tcPr>
          <w:p w:rsidR="00311BED" w:rsidRDefault="007231D4" w:rsidP="00AC02F9">
            <w:pPr>
              <w:rPr>
                <w:rFonts w:ascii="Calibri" w:hAnsi="Calibri"/>
              </w:rPr>
            </w:pPr>
            <w:r>
              <w:rPr>
                <w:rFonts w:ascii="Calibri" w:hAnsi="Calibri"/>
              </w:rPr>
              <w:t>Vivaria Layout</w:t>
            </w:r>
          </w:p>
          <w:p w:rsidR="00C770E2" w:rsidRDefault="00311BED" w:rsidP="00311BED">
            <w:pPr>
              <w:rPr>
                <w:rFonts w:ascii="Calibri" w:hAnsi="Calibri"/>
              </w:rPr>
            </w:pPr>
            <w:r>
              <w:rPr>
                <w:rFonts w:ascii="Calibri" w:hAnsi="Calibri"/>
              </w:rPr>
              <w:t>Vivaria Layout Add Mating and Cage Card Ownership</w:t>
            </w:r>
          </w:p>
          <w:p w:rsidR="0003630B" w:rsidRDefault="0003630B" w:rsidP="00311BED">
            <w:pPr>
              <w:rPr>
                <w:rFonts w:ascii="Calibri" w:hAnsi="Calibri"/>
              </w:rPr>
            </w:pPr>
            <w:r>
              <w:rPr>
                <w:rFonts w:ascii="Calibri" w:hAnsi="Calibri"/>
              </w:rPr>
              <w:t>Vivaria Layout Add Litter with Pups</w:t>
            </w:r>
          </w:p>
          <w:p w:rsidR="0003630B" w:rsidRPr="00311BED" w:rsidRDefault="0003630B" w:rsidP="00311BED">
            <w:pPr>
              <w:rPr>
                <w:rFonts w:ascii="Calibri" w:hAnsi="Calibri"/>
              </w:rPr>
            </w:pPr>
            <w:r>
              <w:rPr>
                <w:rFonts w:ascii="Calibri" w:hAnsi="Calibri"/>
              </w:rPr>
              <w:t>Calendar View – Projected Wean Dates</w:t>
            </w:r>
          </w:p>
        </w:tc>
      </w:tr>
      <w:tr w:rsidR="004E49AA" w:rsidRPr="00F1117C" w:rsidTr="00373584">
        <w:trPr>
          <w:trHeight w:val="428"/>
        </w:trPr>
        <w:tc>
          <w:tcPr>
            <w:tcW w:w="1175" w:type="dxa"/>
            <w:tcBorders>
              <w:top w:val="nil"/>
              <w:bottom w:val="nil"/>
            </w:tcBorders>
            <w:shd w:val="pct20" w:color="FFFF00" w:fill="FFFFFF"/>
          </w:tcPr>
          <w:p w:rsidR="009358C4" w:rsidRDefault="004E49AA" w:rsidP="00AC02F9">
            <w:pPr>
              <w:rPr>
                <w:rFonts w:ascii="Calibri" w:hAnsi="Calibri"/>
                <w:b/>
              </w:rPr>
            </w:pPr>
            <w:r>
              <w:rPr>
                <w:rFonts w:ascii="Calibri" w:hAnsi="Calibri"/>
                <w:b/>
              </w:rPr>
              <w:t>19</w:t>
            </w:r>
          </w:p>
          <w:p w:rsidR="00A62136" w:rsidRDefault="009358C4" w:rsidP="009358C4">
            <w:pPr>
              <w:rPr>
                <w:rFonts w:ascii="Calibri" w:hAnsi="Calibri"/>
                <w:b/>
              </w:rPr>
            </w:pPr>
            <w:r w:rsidRPr="009358C4">
              <w:rPr>
                <w:rFonts w:ascii="Calibri" w:hAnsi="Calibri"/>
                <w:b/>
              </w:rPr>
              <w:t>20</w:t>
            </w:r>
          </w:p>
          <w:p w:rsidR="004E49AA" w:rsidRDefault="00A62136" w:rsidP="00A62136">
            <w:pPr>
              <w:rPr>
                <w:rFonts w:ascii="Calibri" w:hAnsi="Calibri"/>
                <w:b/>
              </w:rPr>
            </w:pPr>
            <w:r w:rsidRPr="00A62136">
              <w:rPr>
                <w:rFonts w:ascii="Calibri" w:hAnsi="Calibri"/>
                <w:b/>
              </w:rPr>
              <w:t>21</w:t>
            </w:r>
          </w:p>
          <w:p w:rsidR="00205FC7" w:rsidRPr="00A62136" w:rsidRDefault="00205FC7" w:rsidP="00A62136">
            <w:pPr>
              <w:rPr>
                <w:rFonts w:ascii="Calibri" w:hAnsi="Calibri"/>
                <w:b/>
              </w:rPr>
            </w:pPr>
            <w:r>
              <w:rPr>
                <w:rFonts w:ascii="Calibri" w:hAnsi="Calibri"/>
                <w:b/>
              </w:rPr>
              <w:t>22</w:t>
            </w:r>
          </w:p>
        </w:tc>
        <w:tc>
          <w:tcPr>
            <w:tcW w:w="1175" w:type="dxa"/>
            <w:tcBorders>
              <w:top w:val="nil"/>
              <w:bottom w:val="nil"/>
            </w:tcBorders>
            <w:shd w:val="pct20" w:color="FFFF00" w:fill="FFFFFF"/>
          </w:tcPr>
          <w:p w:rsidR="009358C4" w:rsidRDefault="004E49AA" w:rsidP="009A089F">
            <w:pPr>
              <w:rPr>
                <w:rFonts w:ascii="Calibri" w:hAnsi="Calibri"/>
              </w:rPr>
            </w:pPr>
            <w:r>
              <w:rPr>
                <w:rFonts w:ascii="Calibri" w:hAnsi="Calibri"/>
              </w:rPr>
              <w:t>2/3/2014</w:t>
            </w:r>
          </w:p>
          <w:p w:rsidR="00A62136" w:rsidRDefault="009358C4" w:rsidP="009358C4">
            <w:pPr>
              <w:rPr>
                <w:rFonts w:ascii="Calibri" w:hAnsi="Calibri"/>
              </w:rPr>
            </w:pPr>
            <w:r>
              <w:rPr>
                <w:rFonts w:ascii="Calibri" w:hAnsi="Calibri"/>
              </w:rPr>
              <w:t>2/26/2014</w:t>
            </w:r>
          </w:p>
          <w:p w:rsidR="004E49AA" w:rsidRDefault="00A62136" w:rsidP="00A62136">
            <w:pPr>
              <w:rPr>
                <w:rFonts w:ascii="Calibri" w:hAnsi="Calibri"/>
              </w:rPr>
            </w:pPr>
            <w:r>
              <w:rPr>
                <w:rFonts w:ascii="Calibri" w:hAnsi="Calibri"/>
              </w:rPr>
              <w:t>4/24/2014</w:t>
            </w:r>
          </w:p>
          <w:p w:rsidR="00205FC7" w:rsidRPr="00A62136" w:rsidRDefault="00205FC7" w:rsidP="00A62136">
            <w:pPr>
              <w:rPr>
                <w:rFonts w:ascii="Calibri" w:hAnsi="Calibri"/>
              </w:rPr>
            </w:pPr>
            <w:r>
              <w:rPr>
                <w:rFonts w:ascii="Calibri" w:hAnsi="Calibri"/>
              </w:rPr>
              <w:t>5/16/2014</w:t>
            </w:r>
          </w:p>
        </w:tc>
        <w:tc>
          <w:tcPr>
            <w:tcW w:w="1735" w:type="dxa"/>
            <w:tcBorders>
              <w:top w:val="nil"/>
              <w:bottom w:val="nil"/>
            </w:tcBorders>
            <w:shd w:val="pct20" w:color="FFFF00" w:fill="FFFFFF"/>
          </w:tcPr>
          <w:p w:rsidR="009358C4" w:rsidRDefault="004E49AA" w:rsidP="00AC02F9">
            <w:pPr>
              <w:rPr>
                <w:rFonts w:ascii="Calibri" w:hAnsi="Calibri"/>
              </w:rPr>
            </w:pPr>
            <w:r>
              <w:rPr>
                <w:rFonts w:ascii="Calibri" w:hAnsi="Calibri"/>
              </w:rPr>
              <w:t>Beth Sundberg</w:t>
            </w:r>
          </w:p>
          <w:p w:rsidR="00A62136" w:rsidRDefault="009358C4" w:rsidP="009358C4">
            <w:pPr>
              <w:rPr>
                <w:rFonts w:ascii="Calibri" w:hAnsi="Calibri"/>
              </w:rPr>
            </w:pPr>
            <w:r>
              <w:rPr>
                <w:rFonts w:ascii="Calibri" w:hAnsi="Calibri"/>
              </w:rPr>
              <w:t>Michael Amato</w:t>
            </w:r>
          </w:p>
          <w:p w:rsidR="004E49AA" w:rsidRDefault="00A62136" w:rsidP="00A62136">
            <w:pPr>
              <w:rPr>
                <w:rFonts w:ascii="Calibri" w:hAnsi="Calibri"/>
              </w:rPr>
            </w:pPr>
            <w:r>
              <w:rPr>
                <w:rFonts w:ascii="Calibri" w:hAnsi="Calibri"/>
              </w:rPr>
              <w:t>Michael Amato</w:t>
            </w:r>
          </w:p>
          <w:p w:rsidR="00205FC7" w:rsidRPr="00A62136" w:rsidRDefault="00205FC7" w:rsidP="00A62136">
            <w:pPr>
              <w:rPr>
                <w:rFonts w:ascii="Calibri" w:hAnsi="Calibri"/>
              </w:rPr>
            </w:pPr>
            <w:r>
              <w:rPr>
                <w:rFonts w:ascii="Calibri" w:hAnsi="Calibri"/>
              </w:rPr>
              <w:t>Michael Amato</w:t>
            </w:r>
          </w:p>
        </w:tc>
        <w:tc>
          <w:tcPr>
            <w:tcW w:w="5422" w:type="dxa"/>
            <w:tcBorders>
              <w:top w:val="nil"/>
              <w:bottom w:val="nil"/>
            </w:tcBorders>
            <w:shd w:val="pct20" w:color="FFFF00" w:fill="FFFFFF"/>
          </w:tcPr>
          <w:p w:rsidR="004E49AA" w:rsidRDefault="004E49AA" w:rsidP="00AC02F9">
            <w:pPr>
              <w:rPr>
                <w:rFonts w:ascii="Calibri" w:hAnsi="Calibri"/>
              </w:rPr>
            </w:pPr>
            <w:r>
              <w:rPr>
                <w:rFonts w:ascii="Calibri" w:hAnsi="Calibri"/>
              </w:rPr>
              <w:t>Wean Report</w:t>
            </w:r>
          </w:p>
          <w:p w:rsidR="009358C4" w:rsidRDefault="009358C4" w:rsidP="00AC02F9">
            <w:pPr>
              <w:rPr>
                <w:rFonts w:ascii="Calibri" w:hAnsi="Calibri"/>
              </w:rPr>
            </w:pPr>
            <w:r>
              <w:rPr>
                <w:rFonts w:ascii="Calibri" w:hAnsi="Calibri"/>
              </w:rPr>
              <w:t>JCMS Dashboard</w:t>
            </w:r>
          </w:p>
          <w:p w:rsidR="00A62136" w:rsidRDefault="00A62136" w:rsidP="00AC02F9">
            <w:pPr>
              <w:rPr>
                <w:rFonts w:ascii="Calibri" w:hAnsi="Calibri"/>
              </w:rPr>
            </w:pPr>
            <w:r>
              <w:rPr>
                <w:rFonts w:ascii="Calibri" w:hAnsi="Calibri"/>
              </w:rPr>
              <w:t>Use Schedules</w:t>
            </w:r>
          </w:p>
          <w:p w:rsidR="00205FC7" w:rsidRDefault="00205FC7" w:rsidP="00AC02F9">
            <w:pPr>
              <w:rPr>
                <w:rFonts w:ascii="Calibri" w:hAnsi="Calibri"/>
              </w:rPr>
            </w:pPr>
            <w:r>
              <w:rPr>
                <w:rFonts w:ascii="Calibri" w:hAnsi="Calibri"/>
              </w:rPr>
              <w:t>3.7.0 Updates</w:t>
            </w:r>
          </w:p>
        </w:tc>
      </w:tr>
      <w:tr w:rsidR="001017E4" w:rsidRPr="00F1117C" w:rsidTr="00373584">
        <w:trPr>
          <w:trHeight w:val="428"/>
        </w:trPr>
        <w:tc>
          <w:tcPr>
            <w:tcW w:w="1175" w:type="dxa"/>
            <w:tcBorders>
              <w:top w:val="nil"/>
              <w:bottom w:val="nil"/>
            </w:tcBorders>
            <w:shd w:val="pct20" w:color="FFFF00" w:fill="FFFFFF"/>
          </w:tcPr>
          <w:p w:rsidR="001017E4" w:rsidRDefault="001017E4" w:rsidP="00AC02F9">
            <w:pPr>
              <w:rPr>
                <w:rFonts w:ascii="Calibri" w:hAnsi="Calibri"/>
                <w:b/>
              </w:rPr>
            </w:pPr>
            <w:r>
              <w:rPr>
                <w:rFonts w:ascii="Calibri" w:hAnsi="Calibri"/>
                <w:b/>
              </w:rPr>
              <w:t>23</w:t>
            </w:r>
          </w:p>
        </w:tc>
        <w:tc>
          <w:tcPr>
            <w:tcW w:w="1175" w:type="dxa"/>
            <w:tcBorders>
              <w:top w:val="nil"/>
              <w:bottom w:val="nil"/>
            </w:tcBorders>
            <w:shd w:val="pct20" w:color="FFFF00" w:fill="FFFFFF"/>
          </w:tcPr>
          <w:p w:rsidR="001017E4" w:rsidRDefault="001017E4" w:rsidP="009A089F">
            <w:pPr>
              <w:rPr>
                <w:rFonts w:ascii="Calibri" w:hAnsi="Calibri"/>
              </w:rPr>
            </w:pPr>
            <w:r>
              <w:rPr>
                <w:rFonts w:ascii="Calibri" w:hAnsi="Calibri"/>
              </w:rPr>
              <w:t>6/9/2014</w:t>
            </w:r>
          </w:p>
        </w:tc>
        <w:tc>
          <w:tcPr>
            <w:tcW w:w="1735" w:type="dxa"/>
            <w:tcBorders>
              <w:top w:val="nil"/>
              <w:bottom w:val="nil"/>
            </w:tcBorders>
            <w:shd w:val="pct20" w:color="FFFF00" w:fill="FFFFFF"/>
          </w:tcPr>
          <w:p w:rsidR="001017E4" w:rsidRDefault="001017E4" w:rsidP="00AC02F9">
            <w:pPr>
              <w:rPr>
                <w:rFonts w:ascii="Calibri" w:hAnsi="Calibri"/>
              </w:rPr>
            </w:pPr>
            <w:r>
              <w:rPr>
                <w:rFonts w:ascii="Calibri" w:hAnsi="Calibri"/>
              </w:rPr>
              <w:t>Beth Sundberg</w:t>
            </w:r>
          </w:p>
        </w:tc>
        <w:tc>
          <w:tcPr>
            <w:tcW w:w="5422" w:type="dxa"/>
            <w:tcBorders>
              <w:top w:val="nil"/>
              <w:bottom w:val="nil"/>
            </w:tcBorders>
            <w:shd w:val="pct20" w:color="FFFF00" w:fill="FFFFFF"/>
          </w:tcPr>
          <w:p w:rsidR="001017E4" w:rsidRDefault="001017E4" w:rsidP="00AC02F9">
            <w:pPr>
              <w:rPr>
                <w:rFonts w:ascii="Calibri" w:hAnsi="Calibri"/>
              </w:rPr>
            </w:pPr>
            <w:r>
              <w:rPr>
                <w:rFonts w:ascii="Calibri" w:hAnsi="Calibri"/>
              </w:rPr>
              <w:t>Phenotypes</w:t>
            </w:r>
          </w:p>
        </w:tc>
      </w:tr>
      <w:tr w:rsidR="00E75683" w:rsidRPr="00F1117C" w:rsidTr="00373584">
        <w:trPr>
          <w:trHeight w:val="428"/>
        </w:trPr>
        <w:tc>
          <w:tcPr>
            <w:tcW w:w="1175" w:type="dxa"/>
            <w:tcBorders>
              <w:top w:val="nil"/>
              <w:bottom w:val="nil"/>
            </w:tcBorders>
            <w:shd w:val="pct20" w:color="FFFF00" w:fill="FFFFFF"/>
          </w:tcPr>
          <w:p w:rsidR="00E75683" w:rsidRDefault="00E75683" w:rsidP="00AC02F9">
            <w:pPr>
              <w:rPr>
                <w:rFonts w:ascii="Calibri" w:hAnsi="Calibri"/>
                <w:b/>
              </w:rPr>
            </w:pPr>
            <w:r>
              <w:rPr>
                <w:rFonts w:ascii="Calibri" w:hAnsi="Calibri"/>
                <w:b/>
              </w:rPr>
              <w:t>24</w:t>
            </w:r>
          </w:p>
        </w:tc>
        <w:tc>
          <w:tcPr>
            <w:tcW w:w="1175" w:type="dxa"/>
            <w:tcBorders>
              <w:top w:val="nil"/>
              <w:bottom w:val="nil"/>
            </w:tcBorders>
            <w:shd w:val="pct20" w:color="FFFF00" w:fill="FFFFFF"/>
          </w:tcPr>
          <w:p w:rsidR="00E75683" w:rsidRDefault="00E75683" w:rsidP="009A089F">
            <w:pPr>
              <w:rPr>
                <w:rFonts w:ascii="Calibri" w:hAnsi="Calibri"/>
              </w:rPr>
            </w:pPr>
            <w:r>
              <w:rPr>
                <w:rFonts w:ascii="Calibri" w:hAnsi="Calibri"/>
              </w:rPr>
              <w:t>6/13/2014</w:t>
            </w:r>
          </w:p>
        </w:tc>
        <w:tc>
          <w:tcPr>
            <w:tcW w:w="1735" w:type="dxa"/>
            <w:tcBorders>
              <w:top w:val="nil"/>
              <w:bottom w:val="nil"/>
            </w:tcBorders>
            <w:shd w:val="pct20" w:color="FFFF00" w:fill="FFFFFF"/>
          </w:tcPr>
          <w:p w:rsidR="00E75683" w:rsidRDefault="00E75683" w:rsidP="00AC02F9">
            <w:pPr>
              <w:rPr>
                <w:rFonts w:ascii="Calibri" w:hAnsi="Calibri"/>
              </w:rPr>
            </w:pPr>
            <w:r>
              <w:rPr>
                <w:rFonts w:ascii="Calibri" w:hAnsi="Calibri"/>
              </w:rPr>
              <w:t>Michael Amato</w:t>
            </w:r>
          </w:p>
        </w:tc>
        <w:tc>
          <w:tcPr>
            <w:tcW w:w="5422" w:type="dxa"/>
            <w:tcBorders>
              <w:top w:val="nil"/>
              <w:bottom w:val="nil"/>
            </w:tcBorders>
            <w:shd w:val="pct20" w:color="FFFF00" w:fill="FFFFFF"/>
          </w:tcPr>
          <w:p w:rsidR="00E75683" w:rsidRDefault="00E75683" w:rsidP="00AC02F9">
            <w:pPr>
              <w:rPr>
                <w:rFonts w:ascii="Calibri" w:hAnsi="Calibri"/>
              </w:rPr>
            </w:pPr>
            <w:r>
              <w:rPr>
                <w:rFonts w:ascii="Calibri" w:hAnsi="Calibri"/>
              </w:rPr>
              <w:t>Dashboard updates</w:t>
            </w:r>
          </w:p>
        </w:tc>
      </w:tr>
      <w:tr w:rsidR="002E3022" w:rsidRPr="00F1117C" w:rsidTr="00373584">
        <w:trPr>
          <w:trHeight w:val="428"/>
        </w:trPr>
        <w:tc>
          <w:tcPr>
            <w:tcW w:w="1175" w:type="dxa"/>
            <w:tcBorders>
              <w:top w:val="nil"/>
              <w:bottom w:val="nil"/>
            </w:tcBorders>
            <w:shd w:val="pct20" w:color="FFFF00" w:fill="FFFFFF"/>
          </w:tcPr>
          <w:p w:rsidR="002E3022" w:rsidRDefault="002E3022" w:rsidP="00AC02F9">
            <w:pPr>
              <w:rPr>
                <w:rFonts w:ascii="Calibri" w:hAnsi="Calibri"/>
                <w:b/>
              </w:rPr>
            </w:pPr>
            <w:r>
              <w:rPr>
                <w:rFonts w:ascii="Calibri" w:hAnsi="Calibri"/>
                <w:b/>
              </w:rPr>
              <w:t>25</w:t>
            </w:r>
          </w:p>
        </w:tc>
        <w:tc>
          <w:tcPr>
            <w:tcW w:w="1175" w:type="dxa"/>
            <w:tcBorders>
              <w:top w:val="nil"/>
              <w:bottom w:val="nil"/>
            </w:tcBorders>
            <w:shd w:val="pct20" w:color="FFFF00" w:fill="FFFFFF"/>
          </w:tcPr>
          <w:p w:rsidR="002E3022" w:rsidRDefault="002E3022" w:rsidP="009A089F">
            <w:pPr>
              <w:rPr>
                <w:rFonts w:ascii="Calibri" w:hAnsi="Calibri"/>
              </w:rPr>
            </w:pPr>
            <w:r>
              <w:rPr>
                <w:rFonts w:ascii="Calibri" w:hAnsi="Calibri"/>
              </w:rPr>
              <w:t>7/25/14</w:t>
            </w:r>
          </w:p>
        </w:tc>
        <w:tc>
          <w:tcPr>
            <w:tcW w:w="1735" w:type="dxa"/>
            <w:tcBorders>
              <w:top w:val="nil"/>
              <w:bottom w:val="nil"/>
            </w:tcBorders>
            <w:shd w:val="pct20" w:color="FFFF00" w:fill="FFFFFF"/>
          </w:tcPr>
          <w:p w:rsidR="002E3022" w:rsidRDefault="002E3022" w:rsidP="00AC02F9">
            <w:pPr>
              <w:rPr>
                <w:rFonts w:ascii="Calibri" w:hAnsi="Calibri"/>
              </w:rPr>
            </w:pPr>
            <w:r>
              <w:rPr>
                <w:rFonts w:ascii="Calibri" w:hAnsi="Calibri"/>
              </w:rPr>
              <w:t>Beth Sundberg</w:t>
            </w:r>
          </w:p>
        </w:tc>
        <w:tc>
          <w:tcPr>
            <w:tcW w:w="5422" w:type="dxa"/>
            <w:tcBorders>
              <w:top w:val="nil"/>
              <w:bottom w:val="nil"/>
            </w:tcBorders>
            <w:shd w:val="pct20" w:color="FFFF00" w:fill="FFFFFF"/>
          </w:tcPr>
          <w:p w:rsidR="002E3022" w:rsidRDefault="002E3022" w:rsidP="00AC02F9">
            <w:pPr>
              <w:rPr>
                <w:rFonts w:ascii="Calibri" w:hAnsi="Calibri"/>
              </w:rPr>
            </w:pPr>
            <w:r>
              <w:rPr>
                <w:rFonts w:ascii="Calibri" w:hAnsi="Calibri"/>
              </w:rPr>
              <w:t>User Preferences</w:t>
            </w:r>
          </w:p>
        </w:tc>
      </w:tr>
      <w:tr w:rsidR="009567BC" w:rsidRPr="00F1117C" w:rsidTr="00373584">
        <w:trPr>
          <w:trHeight w:val="428"/>
        </w:trPr>
        <w:tc>
          <w:tcPr>
            <w:tcW w:w="1175" w:type="dxa"/>
            <w:tcBorders>
              <w:top w:val="nil"/>
              <w:bottom w:val="nil"/>
            </w:tcBorders>
            <w:shd w:val="pct20" w:color="FFFF00" w:fill="FFFFFF"/>
          </w:tcPr>
          <w:p w:rsidR="009567BC" w:rsidRDefault="009567BC" w:rsidP="00AC02F9">
            <w:pPr>
              <w:rPr>
                <w:rFonts w:ascii="Calibri" w:hAnsi="Calibri"/>
                <w:b/>
              </w:rPr>
            </w:pPr>
            <w:r>
              <w:rPr>
                <w:rFonts w:ascii="Calibri" w:hAnsi="Calibri"/>
                <w:b/>
              </w:rPr>
              <w:t>26</w:t>
            </w:r>
          </w:p>
        </w:tc>
        <w:tc>
          <w:tcPr>
            <w:tcW w:w="1175" w:type="dxa"/>
            <w:tcBorders>
              <w:top w:val="nil"/>
              <w:bottom w:val="nil"/>
            </w:tcBorders>
            <w:shd w:val="pct20" w:color="FFFF00" w:fill="FFFFFF"/>
          </w:tcPr>
          <w:p w:rsidR="009567BC" w:rsidRDefault="009567BC" w:rsidP="009A089F">
            <w:pPr>
              <w:rPr>
                <w:rFonts w:ascii="Calibri" w:hAnsi="Calibri"/>
              </w:rPr>
            </w:pPr>
            <w:r>
              <w:rPr>
                <w:rFonts w:ascii="Calibri" w:hAnsi="Calibri"/>
              </w:rPr>
              <w:t>8/12/14</w:t>
            </w:r>
          </w:p>
        </w:tc>
        <w:tc>
          <w:tcPr>
            <w:tcW w:w="1735" w:type="dxa"/>
            <w:tcBorders>
              <w:top w:val="nil"/>
              <w:bottom w:val="nil"/>
            </w:tcBorders>
            <w:shd w:val="pct20" w:color="FFFF00" w:fill="FFFFFF"/>
          </w:tcPr>
          <w:p w:rsidR="009567BC" w:rsidRDefault="009567BC" w:rsidP="00AC02F9">
            <w:pPr>
              <w:rPr>
                <w:rFonts w:ascii="Calibri" w:hAnsi="Calibri"/>
              </w:rPr>
            </w:pPr>
            <w:r>
              <w:rPr>
                <w:rFonts w:ascii="Calibri" w:hAnsi="Calibri"/>
              </w:rPr>
              <w:t>Beth Sundberg</w:t>
            </w:r>
          </w:p>
        </w:tc>
        <w:tc>
          <w:tcPr>
            <w:tcW w:w="5422" w:type="dxa"/>
            <w:tcBorders>
              <w:top w:val="nil"/>
              <w:bottom w:val="nil"/>
            </w:tcBorders>
            <w:shd w:val="pct20" w:color="FFFF00" w:fill="FFFFFF"/>
          </w:tcPr>
          <w:p w:rsidR="009567BC" w:rsidRDefault="009567BC" w:rsidP="005439BA">
            <w:pPr>
              <w:rPr>
                <w:rFonts w:ascii="Calibri" w:hAnsi="Calibri"/>
              </w:rPr>
            </w:pPr>
            <w:r>
              <w:rPr>
                <w:rFonts w:ascii="Calibri" w:hAnsi="Calibri"/>
              </w:rPr>
              <w:t xml:space="preserve">Added </w:t>
            </w:r>
            <w:r w:rsidR="005439BA">
              <w:rPr>
                <w:rFonts w:ascii="Calibri" w:hAnsi="Calibri"/>
              </w:rPr>
              <w:t>Mating</w:t>
            </w:r>
            <w:r>
              <w:rPr>
                <w:rFonts w:ascii="Calibri" w:hAnsi="Calibri"/>
              </w:rPr>
              <w:t xml:space="preserve"> User Preferences</w:t>
            </w:r>
          </w:p>
        </w:tc>
      </w:tr>
      <w:tr w:rsidR="005439BA" w:rsidRPr="00F1117C" w:rsidTr="00373584">
        <w:trPr>
          <w:trHeight w:val="428"/>
        </w:trPr>
        <w:tc>
          <w:tcPr>
            <w:tcW w:w="1175" w:type="dxa"/>
            <w:tcBorders>
              <w:top w:val="nil"/>
              <w:bottom w:val="nil"/>
            </w:tcBorders>
            <w:shd w:val="pct20" w:color="FFFF00" w:fill="FFFFFF"/>
          </w:tcPr>
          <w:p w:rsidR="005439BA" w:rsidRDefault="005439BA" w:rsidP="00AC02F9">
            <w:pPr>
              <w:rPr>
                <w:rFonts w:ascii="Calibri" w:hAnsi="Calibri"/>
                <w:b/>
              </w:rPr>
            </w:pPr>
            <w:r>
              <w:rPr>
                <w:rFonts w:ascii="Calibri" w:hAnsi="Calibri"/>
                <w:b/>
              </w:rPr>
              <w:t>27</w:t>
            </w:r>
          </w:p>
        </w:tc>
        <w:tc>
          <w:tcPr>
            <w:tcW w:w="1175" w:type="dxa"/>
            <w:tcBorders>
              <w:top w:val="nil"/>
              <w:bottom w:val="nil"/>
            </w:tcBorders>
            <w:shd w:val="pct20" w:color="FFFF00" w:fill="FFFFFF"/>
          </w:tcPr>
          <w:p w:rsidR="005439BA" w:rsidRDefault="005439BA" w:rsidP="009A089F">
            <w:pPr>
              <w:rPr>
                <w:rFonts w:ascii="Calibri" w:hAnsi="Calibri"/>
              </w:rPr>
            </w:pPr>
            <w:r>
              <w:rPr>
                <w:rFonts w:ascii="Calibri" w:hAnsi="Calibri"/>
              </w:rPr>
              <w:t>8/22/14</w:t>
            </w:r>
          </w:p>
        </w:tc>
        <w:tc>
          <w:tcPr>
            <w:tcW w:w="1735" w:type="dxa"/>
            <w:tcBorders>
              <w:top w:val="nil"/>
              <w:bottom w:val="nil"/>
            </w:tcBorders>
            <w:shd w:val="pct20" w:color="FFFF00" w:fill="FFFFFF"/>
          </w:tcPr>
          <w:p w:rsidR="005439BA" w:rsidRDefault="005439BA" w:rsidP="00AC02F9">
            <w:pPr>
              <w:rPr>
                <w:rFonts w:ascii="Calibri" w:hAnsi="Calibri"/>
              </w:rPr>
            </w:pPr>
            <w:r>
              <w:rPr>
                <w:rFonts w:ascii="Calibri" w:hAnsi="Calibri"/>
              </w:rPr>
              <w:t>Beth Sundberg</w:t>
            </w:r>
          </w:p>
        </w:tc>
        <w:tc>
          <w:tcPr>
            <w:tcW w:w="5422" w:type="dxa"/>
            <w:tcBorders>
              <w:top w:val="nil"/>
              <w:bottom w:val="nil"/>
            </w:tcBorders>
            <w:shd w:val="pct20" w:color="FFFF00" w:fill="FFFFFF"/>
          </w:tcPr>
          <w:p w:rsidR="005439BA" w:rsidRDefault="005439BA" w:rsidP="005439BA">
            <w:pPr>
              <w:rPr>
                <w:rFonts w:ascii="Calibri" w:hAnsi="Calibri"/>
              </w:rPr>
            </w:pPr>
            <w:r>
              <w:rPr>
                <w:rFonts w:ascii="Calibri" w:hAnsi="Calibri"/>
              </w:rPr>
              <w:t>Added Litter User Preferences</w:t>
            </w:r>
          </w:p>
        </w:tc>
      </w:tr>
      <w:tr w:rsidR="00516403" w:rsidRPr="00F1117C" w:rsidTr="00373584">
        <w:trPr>
          <w:trHeight w:val="428"/>
        </w:trPr>
        <w:tc>
          <w:tcPr>
            <w:tcW w:w="1175" w:type="dxa"/>
            <w:tcBorders>
              <w:top w:val="nil"/>
              <w:bottom w:val="nil"/>
            </w:tcBorders>
            <w:shd w:val="pct20" w:color="FFFF00" w:fill="FFFFFF"/>
          </w:tcPr>
          <w:p w:rsidR="00516403" w:rsidRDefault="00516403" w:rsidP="00AC02F9">
            <w:pPr>
              <w:rPr>
                <w:rFonts w:ascii="Calibri" w:hAnsi="Calibri"/>
                <w:b/>
              </w:rPr>
            </w:pPr>
            <w:r>
              <w:rPr>
                <w:rFonts w:ascii="Calibri" w:hAnsi="Calibri"/>
                <w:b/>
              </w:rPr>
              <w:t>28</w:t>
            </w:r>
          </w:p>
        </w:tc>
        <w:tc>
          <w:tcPr>
            <w:tcW w:w="1175" w:type="dxa"/>
            <w:tcBorders>
              <w:top w:val="nil"/>
              <w:bottom w:val="nil"/>
            </w:tcBorders>
            <w:shd w:val="pct20" w:color="FFFF00" w:fill="FFFFFF"/>
          </w:tcPr>
          <w:p w:rsidR="00516403" w:rsidRDefault="00516403" w:rsidP="009A089F">
            <w:pPr>
              <w:rPr>
                <w:rFonts w:ascii="Calibri" w:hAnsi="Calibri"/>
              </w:rPr>
            </w:pPr>
            <w:r>
              <w:rPr>
                <w:rFonts w:ascii="Calibri" w:hAnsi="Calibri"/>
              </w:rPr>
              <w:t>3/6/15</w:t>
            </w:r>
          </w:p>
        </w:tc>
        <w:tc>
          <w:tcPr>
            <w:tcW w:w="1735" w:type="dxa"/>
            <w:tcBorders>
              <w:top w:val="nil"/>
              <w:bottom w:val="nil"/>
            </w:tcBorders>
            <w:shd w:val="pct20" w:color="FFFF00" w:fill="FFFFFF"/>
          </w:tcPr>
          <w:p w:rsidR="00516403" w:rsidRDefault="00516403" w:rsidP="00AC02F9">
            <w:pPr>
              <w:rPr>
                <w:rFonts w:ascii="Calibri" w:hAnsi="Calibri"/>
              </w:rPr>
            </w:pPr>
            <w:r>
              <w:rPr>
                <w:rFonts w:ascii="Calibri" w:hAnsi="Calibri"/>
              </w:rPr>
              <w:t>Beth Sundberg</w:t>
            </w:r>
          </w:p>
        </w:tc>
        <w:tc>
          <w:tcPr>
            <w:tcW w:w="5422" w:type="dxa"/>
            <w:tcBorders>
              <w:top w:val="nil"/>
              <w:bottom w:val="nil"/>
            </w:tcBorders>
            <w:shd w:val="pct20" w:color="FFFF00" w:fill="FFFFFF"/>
          </w:tcPr>
          <w:p w:rsidR="00516403" w:rsidRDefault="00516403" w:rsidP="005439BA">
            <w:pPr>
              <w:rPr>
                <w:rFonts w:ascii="Calibri" w:hAnsi="Calibri"/>
              </w:rPr>
            </w:pPr>
            <w:r>
              <w:rPr>
                <w:rFonts w:ascii="Calibri" w:hAnsi="Calibri"/>
              </w:rPr>
              <w:t>Added Experimental Data</w:t>
            </w:r>
          </w:p>
        </w:tc>
      </w:tr>
    </w:tbl>
    <w:p w:rsidR="000D31D7" w:rsidRDefault="000D31D7">
      <w:r>
        <w:br w:type="page"/>
      </w:r>
    </w:p>
    <w:p w:rsidR="00E21366" w:rsidRDefault="00C23183" w:rsidP="00E21366">
      <w:pPr>
        <w:pStyle w:val="Heading5"/>
        <w:rPr>
          <w:rFonts w:asciiTheme="minorHAnsi" w:hAnsiTheme="minorHAnsi" w:cstheme="minorHAnsi"/>
          <w:b/>
          <w:sz w:val="28"/>
          <w:szCs w:val="28"/>
        </w:rPr>
      </w:pPr>
      <w:r>
        <w:rPr>
          <w:rFonts w:asciiTheme="minorHAnsi" w:hAnsiTheme="minorHAnsi" w:cstheme="minorHAnsi"/>
          <w:b/>
          <w:sz w:val="28"/>
          <w:szCs w:val="28"/>
        </w:rPr>
        <w:lastRenderedPageBreak/>
        <w:t>Table of C</w:t>
      </w:r>
      <w:r w:rsidR="00E21366" w:rsidRPr="00BE7F75">
        <w:rPr>
          <w:rFonts w:asciiTheme="minorHAnsi" w:hAnsiTheme="minorHAnsi" w:cstheme="minorHAnsi"/>
          <w:b/>
          <w:sz w:val="28"/>
          <w:szCs w:val="28"/>
        </w:rPr>
        <w:t>ontents</w:t>
      </w:r>
    </w:p>
    <w:p w:rsidR="00134642" w:rsidRDefault="00D67984">
      <w:pPr>
        <w:pStyle w:val="TOC1"/>
        <w:tabs>
          <w:tab w:val="right" w:leader="dot" w:pos="9206"/>
        </w:tabs>
        <w:rPr>
          <w:rFonts w:cstheme="minorBidi"/>
          <w:b w:val="0"/>
          <w:bCs w:val="0"/>
          <w:caps w:val="0"/>
          <w:noProof/>
          <w:sz w:val="22"/>
          <w:szCs w:val="22"/>
          <w:lang w:bidi="ar-SA"/>
        </w:rPr>
      </w:pPr>
      <w:r w:rsidRPr="00D67984">
        <w:fldChar w:fldCharType="begin"/>
      </w:r>
      <w:r w:rsidR="00DF254D">
        <w:instrText xml:space="preserve"> TOC \o "1-3" \h \z \u </w:instrText>
      </w:r>
      <w:r w:rsidRPr="00D67984">
        <w:fldChar w:fldCharType="separate"/>
      </w:r>
      <w:hyperlink w:anchor="_Toc413683126" w:history="1">
        <w:r w:rsidR="00134642" w:rsidRPr="008E6B32">
          <w:rPr>
            <w:rStyle w:val="Hyperlink"/>
            <w:noProof/>
          </w:rPr>
          <w:t>Description</w:t>
        </w:r>
        <w:r w:rsidR="00134642">
          <w:rPr>
            <w:noProof/>
            <w:webHidden/>
          </w:rPr>
          <w:tab/>
        </w:r>
        <w:r w:rsidR="00134642">
          <w:rPr>
            <w:noProof/>
            <w:webHidden/>
          </w:rPr>
          <w:fldChar w:fldCharType="begin"/>
        </w:r>
        <w:r w:rsidR="00134642">
          <w:rPr>
            <w:noProof/>
            <w:webHidden/>
          </w:rPr>
          <w:instrText xml:space="preserve"> PAGEREF _Toc413683126 \h </w:instrText>
        </w:r>
        <w:r w:rsidR="00134642">
          <w:rPr>
            <w:noProof/>
            <w:webHidden/>
          </w:rPr>
        </w:r>
        <w:r w:rsidR="00134642">
          <w:rPr>
            <w:noProof/>
            <w:webHidden/>
          </w:rPr>
          <w:fldChar w:fldCharType="separate"/>
        </w:r>
        <w:r w:rsidR="00134642">
          <w:rPr>
            <w:noProof/>
            <w:webHidden/>
          </w:rPr>
          <w:t>7</w:t>
        </w:r>
        <w:r w:rsidR="00134642">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127" w:history="1">
        <w:r w:rsidRPr="008E6B32">
          <w:rPr>
            <w:rStyle w:val="Hyperlink"/>
            <w:noProof/>
          </w:rPr>
          <w:t>Overview</w:t>
        </w:r>
        <w:r>
          <w:rPr>
            <w:noProof/>
            <w:webHidden/>
          </w:rPr>
          <w:tab/>
        </w:r>
        <w:r>
          <w:rPr>
            <w:noProof/>
            <w:webHidden/>
          </w:rPr>
          <w:fldChar w:fldCharType="begin"/>
        </w:r>
        <w:r>
          <w:rPr>
            <w:noProof/>
            <w:webHidden/>
          </w:rPr>
          <w:instrText xml:space="preserve"> PAGEREF _Toc413683127 \h </w:instrText>
        </w:r>
        <w:r>
          <w:rPr>
            <w:noProof/>
            <w:webHidden/>
          </w:rPr>
        </w:r>
        <w:r>
          <w:rPr>
            <w:noProof/>
            <w:webHidden/>
          </w:rPr>
          <w:fldChar w:fldCharType="separate"/>
        </w:r>
        <w:r>
          <w:rPr>
            <w:noProof/>
            <w:webHidden/>
          </w:rPr>
          <w:t>7</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128" w:history="1">
        <w:r w:rsidRPr="008E6B32">
          <w:rPr>
            <w:rStyle w:val="Hyperlink"/>
            <w:noProof/>
          </w:rPr>
          <w:t>Getting Started</w:t>
        </w:r>
        <w:r>
          <w:rPr>
            <w:noProof/>
            <w:webHidden/>
          </w:rPr>
          <w:tab/>
        </w:r>
        <w:r>
          <w:rPr>
            <w:noProof/>
            <w:webHidden/>
          </w:rPr>
          <w:fldChar w:fldCharType="begin"/>
        </w:r>
        <w:r>
          <w:rPr>
            <w:noProof/>
            <w:webHidden/>
          </w:rPr>
          <w:instrText xml:space="preserve"> PAGEREF _Toc413683128 \h </w:instrText>
        </w:r>
        <w:r>
          <w:rPr>
            <w:noProof/>
            <w:webHidden/>
          </w:rPr>
        </w:r>
        <w:r>
          <w:rPr>
            <w:noProof/>
            <w:webHidden/>
          </w:rPr>
          <w:fldChar w:fldCharType="separate"/>
        </w:r>
        <w:r>
          <w:rPr>
            <w:noProof/>
            <w:webHidden/>
          </w:rPr>
          <w:t>8</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129" w:history="1">
        <w:r w:rsidRPr="008E6B32">
          <w:rPr>
            <w:rStyle w:val="Hyperlink"/>
            <w:noProof/>
          </w:rPr>
          <w:t>Home</w:t>
        </w:r>
        <w:r>
          <w:rPr>
            <w:noProof/>
            <w:webHidden/>
          </w:rPr>
          <w:tab/>
        </w:r>
        <w:r>
          <w:rPr>
            <w:noProof/>
            <w:webHidden/>
          </w:rPr>
          <w:fldChar w:fldCharType="begin"/>
        </w:r>
        <w:r>
          <w:rPr>
            <w:noProof/>
            <w:webHidden/>
          </w:rPr>
          <w:instrText xml:space="preserve"> PAGEREF _Toc413683129 \h </w:instrText>
        </w:r>
        <w:r>
          <w:rPr>
            <w:noProof/>
            <w:webHidden/>
          </w:rPr>
        </w:r>
        <w:r>
          <w:rPr>
            <w:noProof/>
            <w:webHidden/>
          </w:rPr>
          <w:fldChar w:fldCharType="separate"/>
        </w:r>
        <w:r>
          <w:rPr>
            <w:noProof/>
            <w:webHidden/>
          </w:rPr>
          <w:t>8</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30" w:history="1">
        <w:r w:rsidRPr="008E6B32">
          <w:rPr>
            <w:rStyle w:val="Hyperlink"/>
            <w:noProof/>
          </w:rPr>
          <w:t>Navigation</w:t>
        </w:r>
        <w:r>
          <w:rPr>
            <w:noProof/>
            <w:webHidden/>
          </w:rPr>
          <w:tab/>
        </w:r>
        <w:r>
          <w:rPr>
            <w:noProof/>
            <w:webHidden/>
          </w:rPr>
          <w:fldChar w:fldCharType="begin"/>
        </w:r>
        <w:r>
          <w:rPr>
            <w:noProof/>
            <w:webHidden/>
          </w:rPr>
          <w:instrText xml:space="preserve"> PAGEREF _Toc413683130 \h </w:instrText>
        </w:r>
        <w:r>
          <w:rPr>
            <w:noProof/>
            <w:webHidden/>
          </w:rPr>
        </w:r>
        <w:r>
          <w:rPr>
            <w:noProof/>
            <w:webHidden/>
          </w:rPr>
          <w:fldChar w:fldCharType="separate"/>
        </w:r>
        <w:r>
          <w:rPr>
            <w:noProof/>
            <w:webHidden/>
          </w:rPr>
          <w:t>8</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131" w:history="1">
        <w:r w:rsidRPr="008E6B32">
          <w:rPr>
            <w:rStyle w:val="Hyperlink"/>
            <w:noProof/>
          </w:rPr>
          <w:t>Administration</w:t>
        </w:r>
        <w:r>
          <w:rPr>
            <w:noProof/>
            <w:webHidden/>
          </w:rPr>
          <w:tab/>
        </w:r>
        <w:r>
          <w:rPr>
            <w:noProof/>
            <w:webHidden/>
          </w:rPr>
          <w:fldChar w:fldCharType="begin"/>
        </w:r>
        <w:r>
          <w:rPr>
            <w:noProof/>
            <w:webHidden/>
          </w:rPr>
          <w:instrText xml:space="preserve"> PAGEREF _Toc413683131 \h </w:instrText>
        </w:r>
        <w:r>
          <w:rPr>
            <w:noProof/>
            <w:webHidden/>
          </w:rPr>
        </w:r>
        <w:r>
          <w:rPr>
            <w:noProof/>
            <w:webHidden/>
          </w:rPr>
          <w:fldChar w:fldCharType="separate"/>
        </w:r>
        <w:r>
          <w:rPr>
            <w:noProof/>
            <w:webHidden/>
          </w:rPr>
          <w:t>9</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32" w:history="1">
        <w:r w:rsidRPr="008E6B32">
          <w:rPr>
            <w:rStyle w:val="Hyperlink"/>
            <w:noProof/>
          </w:rPr>
          <w:t>Centers</w:t>
        </w:r>
        <w:r>
          <w:rPr>
            <w:noProof/>
            <w:webHidden/>
          </w:rPr>
          <w:tab/>
        </w:r>
        <w:r>
          <w:rPr>
            <w:noProof/>
            <w:webHidden/>
          </w:rPr>
          <w:fldChar w:fldCharType="begin"/>
        </w:r>
        <w:r>
          <w:rPr>
            <w:noProof/>
            <w:webHidden/>
          </w:rPr>
          <w:instrText xml:space="preserve"> PAGEREF _Toc413683132 \h </w:instrText>
        </w:r>
        <w:r>
          <w:rPr>
            <w:noProof/>
            <w:webHidden/>
          </w:rPr>
        </w:r>
        <w:r>
          <w:rPr>
            <w:noProof/>
            <w:webHidden/>
          </w:rPr>
          <w:fldChar w:fldCharType="separate"/>
        </w:r>
        <w:r>
          <w:rPr>
            <w:noProof/>
            <w:webHidden/>
          </w:rPr>
          <w:t>9</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33" w:history="1">
        <w:r w:rsidRPr="008E6B32">
          <w:rPr>
            <w:rStyle w:val="Hyperlink"/>
            <w:noProof/>
          </w:rPr>
          <w:t>Accounts</w:t>
        </w:r>
        <w:r>
          <w:rPr>
            <w:noProof/>
            <w:webHidden/>
          </w:rPr>
          <w:tab/>
        </w:r>
        <w:r>
          <w:rPr>
            <w:noProof/>
            <w:webHidden/>
          </w:rPr>
          <w:fldChar w:fldCharType="begin"/>
        </w:r>
        <w:r>
          <w:rPr>
            <w:noProof/>
            <w:webHidden/>
          </w:rPr>
          <w:instrText xml:space="preserve"> PAGEREF _Toc413683133 \h </w:instrText>
        </w:r>
        <w:r>
          <w:rPr>
            <w:noProof/>
            <w:webHidden/>
          </w:rPr>
        </w:r>
        <w:r>
          <w:rPr>
            <w:noProof/>
            <w:webHidden/>
          </w:rPr>
          <w:fldChar w:fldCharType="separate"/>
        </w:r>
        <w:r>
          <w:rPr>
            <w:noProof/>
            <w:webHidden/>
          </w:rPr>
          <w:t>9</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34" w:history="1">
        <w:r w:rsidRPr="008E6B32">
          <w:rPr>
            <w:rStyle w:val="Hyperlink"/>
            <w:noProof/>
          </w:rPr>
          <w:t>Add User</w:t>
        </w:r>
        <w:r>
          <w:rPr>
            <w:noProof/>
            <w:webHidden/>
          </w:rPr>
          <w:tab/>
        </w:r>
        <w:r>
          <w:rPr>
            <w:noProof/>
            <w:webHidden/>
          </w:rPr>
          <w:fldChar w:fldCharType="begin"/>
        </w:r>
        <w:r>
          <w:rPr>
            <w:noProof/>
            <w:webHidden/>
          </w:rPr>
          <w:instrText xml:space="preserve"> PAGEREF _Toc413683134 \h </w:instrText>
        </w:r>
        <w:r>
          <w:rPr>
            <w:noProof/>
            <w:webHidden/>
          </w:rPr>
        </w:r>
        <w:r>
          <w:rPr>
            <w:noProof/>
            <w:webHidden/>
          </w:rPr>
          <w:fldChar w:fldCharType="separate"/>
        </w:r>
        <w:r>
          <w:rPr>
            <w:noProof/>
            <w:webHidden/>
          </w:rPr>
          <w:t>10</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35" w:history="1">
        <w:r w:rsidRPr="008E6B32">
          <w:rPr>
            <w:rStyle w:val="Hyperlink"/>
            <w:noProof/>
          </w:rPr>
          <w:t>Controlled Vocabulary</w:t>
        </w:r>
        <w:r>
          <w:rPr>
            <w:noProof/>
            <w:webHidden/>
          </w:rPr>
          <w:tab/>
        </w:r>
        <w:r>
          <w:rPr>
            <w:noProof/>
            <w:webHidden/>
          </w:rPr>
          <w:fldChar w:fldCharType="begin"/>
        </w:r>
        <w:r>
          <w:rPr>
            <w:noProof/>
            <w:webHidden/>
          </w:rPr>
          <w:instrText xml:space="preserve"> PAGEREF _Toc413683135 \h </w:instrText>
        </w:r>
        <w:r>
          <w:rPr>
            <w:noProof/>
            <w:webHidden/>
          </w:rPr>
        </w:r>
        <w:r>
          <w:rPr>
            <w:noProof/>
            <w:webHidden/>
          </w:rPr>
          <w:fldChar w:fldCharType="separate"/>
        </w:r>
        <w:r>
          <w:rPr>
            <w:noProof/>
            <w:webHidden/>
          </w:rPr>
          <w:t>10</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36" w:history="1">
        <w:r w:rsidRPr="008E6B32">
          <w:rPr>
            <w:rStyle w:val="Hyperlink"/>
            <w:noProof/>
          </w:rPr>
          <w:t>Genotyping</w:t>
        </w:r>
        <w:r>
          <w:rPr>
            <w:noProof/>
            <w:webHidden/>
          </w:rPr>
          <w:tab/>
        </w:r>
        <w:r>
          <w:rPr>
            <w:noProof/>
            <w:webHidden/>
          </w:rPr>
          <w:fldChar w:fldCharType="begin"/>
        </w:r>
        <w:r>
          <w:rPr>
            <w:noProof/>
            <w:webHidden/>
          </w:rPr>
          <w:instrText xml:space="preserve"> PAGEREF _Toc413683136 \h </w:instrText>
        </w:r>
        <w:r>
          <w:rPr>
            <w:noProof/>
            <w:webHidden/>
          </w:rPr>
        </w:r>
        <w:r>
          <w:rPr>
            <w:noProof/>
            <w:webHidden/>
          </w:rPr>
          <w:fldChar w:fldCharType="separate"/>
        </w:r>
        <w:r>
          <w:rPr>
            <w:noProof/>
            <w:webHidden/>
          </w:rPr>
          <w:t>12</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37" w:history="1">
        <w:r w:rsidRPr="008E6B32">
          <w:rPr>
            <w:rStyle w:val="Hyperlink"/>
            <w:noProof/>
          </w:rPr>
          <w:t>Matings</w:t>
        </w:r>
        <w:r>
          <w:rPr>
            <w:noProof/>
            <w:webHidden/>
          </w:rPr>
          <w:tab/>
        </w:r>
        <w:r>
          <w:rPr>
            <w:noProof/>
            <w:webHidden/>
          </w:rPr>
          <w:fldChar w:fldCharType="begin"/>
        </w:r>
        <w:r>
          <w:rPr>
            <w:noProof/>
            <w:webHidden/>
          </w:rPr>
          <w:instrText xml:space="preserve"> PAGEREF _Toc413683137 \h </w:instrText>
        </w:r>
        <w:r>
          <w:rPr>
            <w:noProof/>
            <w:webHidden/>
          </w:rPr>
        </w:r>
        <w:r>
          <w:rPr>
            <w:noProof/>
            <w:webHidden/>
          </w:rPr>
          <w:fldChar w:fldCharType="separate"/>
        </w:r>
        <w:r>
          <w:rPr>
            <w:noProof/>
            <w:webHidden/>
          </w:rPr>
          <w:t>14</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38" w:history="1">
        <w:r w:rsidRPr="008E6B32">
          <w:rPr>
            <w:rStyle w:val="Hyperlink"/>
            <w:noProof/>
          </w:rPr>
          <w:t>Miscellaneous</w:t>
        </w:r>
        <w:r>
          <w:rPr>
            <w:noProof/>
            <w:webHidden/>
          </w:rPr>
          <w:tab/>
        </w:r>
        <w:r>
          <w:rPr>
            <w:noProof/>
            <w:webHidden/>
          </w:rPr>
          <w:fldChar w:fldCharType="begin"/>
        </w:r>
        <w:r>
          <w:rPr>
            <w:noProof/>
            <w:webHidden/>
          </w:rPr>
          <w:instrText xml:space="preserve"> PAGEREF _Toc413683138 \h </w:instrText>
        </w:r>
        <w:r>
          <w:rPr>
            <w:noProof/>
            <w:webHidden/>
          </w:rPr>
        </w:r>
        <w:r>
          <w:rPr>
            <w:noProof/>
            <w:webHidden/>
          </w:rPr>
          <w:fldChar w:fldCharType="separate"/>
        </w:r>
        <w:r>
          <w:rPr>
            <w:noProof/>
            <w:webHidden/>
          </w:rPr>
          <w:t>14</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39" w:history="1">
        <w:r w:rsidRPr="008E6B32">
          <w:rPr>
            <w:rStyle w:val="Hyperlink"/>
            <w:noProof/>
          </w:rPr>
          <w:t>Mice</w:t>
        </w:r>
        <w:r>
          <w:rPr>
            <w:noProof/>
            <w:webHidden/>
          </w:rPr>
          <w:tab/>
        </w:r>
        <w:r>
          <w:rPr>
            <w:noProof/>
            <w:webHidden/>
          </w:rPr>
          <w:fldChar w:fldCharType="begin"/>
        </w:r>
        <w:r>
          <w:rPr>
            <w:noProof/>
            <w:webHidden/>
          </w:rPr>
          <w:instrText xml:space="preserve"> PAGEREF _Toc413683139 \h </w:instrText>
        </w:r>
        <w:r>
          <w:rPr>
            <w:noProof/>
            <w:webHidden/>
          </w:rPr>
        </w:r>
        <w:r>
          <w:rPr>
            <w:noProof/>
            <w:webHidden/>
          </w:rPr>
          <w:fldChar w:fldCharType="separate"/>
        </w:r>
        <w:r>
          <w:rPr>
            <w:noProof/>
            <w:webHidden/>
          </w:rPr>
          <w:t>15</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40" w:history="1">
        <w:r w:rsidRPr="008E6B32">
          <w:rPr>
            <w:rStyle w:val="Hyperlink"/>
            <w:noProof/>
          </w:rPr>
          <w:t>Phenotypes</w:t>
        </w:r>
        <w:r>
          <w:rPr>
            <w:noProof/>
            <w:webHidden/>
          </w:rPr>
          <w:tab/>
        </w:r>
        <w:r>
          <w:rPr>
            <w:noProof/>
            <w:webHidden/>
          </w:rPr>
          <w:fldChar w:fldCharType="begin"/>
        </w:r>
        <w:r>
          <w:rPr>
            <w:noProof/>
            <w:webHidden/>
          </w:rPr>
          <w:instrText xml:space="preserve"> PAGEREF _Toc413683140 \h </w:instrText>
        </w:r>
        <w:r>
          <w:rPr>
            <w:noProof/>
            <w:webHidden/>
          </w:rPr>
        </w:r>
        <w:r>
          <w:rPr>
            <w:noProof/>
            <w:webHidden/>
          </w:rPr>
          <w:fldChar w:fldCharType="separate"/>
        </w:r>
        <w:r>
          <w:rPr>
            <w:noProof/>
            <w:webHidden/>
          </w:rPr>
          <w:t>16</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41" w:history="1">
        <w:r w:rsidRPr="008E6B32">
          <w:rPr>
            <w:rStyle w:val="Hyperlink"/>
            <w:noProof/>
          </w:rPr>
          <w:t>Use Schedules</w:t>
        </w:r>
        <w:r>
          <w:rPr>
            <w:noProof/>
            <w:webHidden/>
          </w:rPr>
          <w:tab/>
        </w:r>
        <w:r>
          <w:rPr>
            <w:noProof/>
            <w:webHidden/>
          </w:rPr>
          <w:fldChar w:fldCharType="begin"/>
        </w:r>
        <w:r>
          <w:rPr>
            <w:noProof/>
            <w:webHidden/>
          </w:rPr>
          <w:instrText xml:space="preserve"> PAGEREF _Toc413683141 \h </w:instrText>
        </w:r>
        <w:r>
          <w:rPr>
            <w:noProof/>
            <w:webHidden/>
          </w:rPr>
        </w:r>
        <w:r>
          <w:rPr>
            <w:noProof/>
            <w:webHidden/>
          </w:rPr>
          <w:fldChar w:fldCharType="separate"/>
        </w:r>
        <w:r>
          <w:rPr>
            <w:noProof/>
            <w:webHidden/>
          </w:rPr>
          <w:t>17</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42" w:history="1">
        <w:r w:rsidRPr="008E6B32">
          <w:rPr>
            <w:rStyle w:val="Hyperlink"/>
            <w:noProof/>
          </w:rPr>
          <w:t>Cages, Rooms, and Cage Cards</w:t>
        </w:r>
        <w:r>
          <w:rPr>
            <w:noProof/>
            <w:webHidden/>
          </w:rPr>
          <w:tab/>
        </w:r>
        <w:r>
          <w:rPr>
            <w:noProof/>
            <w:webHidden/>
          </w:rPr>
          <w:fldChar w:fldCharType="begin"/>
        </w:r>
        <w:r>
          <w:rPr>
            <w:noProof/>
            <w:webHidden/>
          </w:rPr>
          <w:instrText xml:space="preserve"> PAGEREF _Toc413683142 \h </w:instrText>
        </w:r>
        <w:r>
          <w:rPr>
            <w:noProof/>
            <w:webHidden/>
          </w:rPr>
        </w:r>
        <w:r>
          <w:rPr>
            <w:noProof/>
            <w:webHidden/>
          </w:rPr>
          <w:fldChar w:fldCharType="separate"/>
        </w:r>
        <w:r>
          <w:rPr>
            <w:noProof/>
            <w:webHidden/>
          </w:rPr>
          <w:t>17</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43" w:history="1">
        <w:r w:rsidRPr="008E6B32">
          <w:rPr>
            <w:rStyle w:val="Hyperlink"/>
            <w:noProof/>
          </w:rPr>
          <w:t>Vivaria Layout Manager</w:t>
        </w:r>
        <w:r>
          <w:rPr>
            <w:noProof/>
            <w:webHidden/>
          </w:rPr>
          <w:tab/>
        </w:r>
        <w:r>
          <w:rPr>
            <w:noProof/>
            <w:webHidden/>
          </w:rPr>
          <w:fldChar w:fldCharType="begin"/>
        </w:r>
        <w:r>
          <w:rPr>
            <w:noProof/>
            <w:webHidden/>
          </w:rPr>
          <w:instrText xml:space="preserve"> PAGEREF _Toc413683143 \h </w:instrText>
        </w:r>
        <w:r>
          <w:rPr>
            <w:noProof/>
            <w:webHidden/>
          </w:rPr>
        </w:r>
        <w:r>
          <w:rPr>
            <w:noProof/>
            <w:webHidden/>
          </w:rPr>
          <w:fldChar w:fldCharType="separate"/>
        </w:r>
        <w:r>
          <w:rPr>
            <w:noProof/>
            <w:webHidden/>
          </w:rPr>
          <w:t>20</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44" w:history="1">
        <w:r w:rsidRPr="008E6B32">
          <w:rPr>
            <w:rStyle w:val="Hyperlink"/>
            <w:noProof/>
          </w:rPr>
          <w:t>Samples</w:t>
        </w:r>
        <w:r>
          <w:rPr>
            <w:noProof/>
            <w:webHidden/>
          </w:rPr>
          <w:tab/>
        </w:r>
        <w:r>
          <w:rPr>
            <w:noProof/>
            <w:webHidden/>
          </w:rPr>
          <w:fldChar w:fldCharType="begin"/>
        </w:r>
        <w:r>
          <w:rPr>
            <w:noProof/>
            <w:webHidden/>
          </w:rPr>
          <w:instrText xml:space="preserve"> PAGEREF _Toc413683144 \h </w:instrText>
        </w:r>
        <w:r>
          <w:rPr>
            <w:noProof/>
            <w:webHidden/>
          </w:rPr>
        </w:r>
        <w:r>
          <w:rPr>
            <w:noProof/>
            <w:webHidden/>
          </w:rPr>
          <w:fldChar w:fldCharType="separate"/>
        </w:r>
        <w:r>
          <w:rPr>
            <w:noProof/>
            <w:webHidden/>
          </w:rPr>
          <w:t>21</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145" w:history="1">
        <w:r w:rsidRPr="008E6B32">
          <w:rPr>
            <w:rStyle w:val="Hyperlink"/>
            <w:noProof/>
          </w:rPr>
          <w:t>Manage Colony</w:t>
        </w:r>
        <w:r>
          <w:rPr>
            <w:noProof/>
            <w:webHidden/>
          </w:rPr>
          <w:tab/>
        </w:r>
        <w:r>
          <w:rPr>
            <w:noProof/>
            <w:webHidden/>
          </w:rPr>
          <w:fldChar w:fldCharType="begin"/>
        </w:r>
        <w:r>
          <w:rPr>
            <w:noProof/>
            <w:webHidden/>
          </w:rPr>
          <w:instrText xml:space="preserve"> PAGEREF _Toc413683145 \h </w:instrText>
        </w:r>
        <w:r>
          <w:rPr>
            <w:noProof/>
            <w:webHidden/>
          </w:rPr>
        </w:r>
        <w:r>
          <w:rPr>
            <w:noProof/>
            <w:webHidden/>
          </w:rPr>
          <w:fldChar w:fldCharType="separate"/>
        </w:r>
        <w:r>
          <w:rPr>
            <w:noProof/>
            <w:webHidden/>
          </w:rPr>
          <w:t>24</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46" w:history="1">
        <w:r w:rsidRPr="008E6B32">
          <w:rPr>
            <w:rStyle w:val="Hyperlink"/>
            <w:noProof/>
          </w:rPr>
          <w:t>Add Mouse</w:t>
        </w:r>
        <w:r>
          <w:rPr>
            <w:noProof/>
            <w:webHidden/>
          </w:rPr>
          <w:tab/>
        </w:r>
        <w:r>
          <w:rPr>
            <w:noProof/>
            <w:webHidden/>
          </w:rPr>
          <w:fldChar w:fldCharType="begin"/>
        </w:r>
        <w:r>
          <w:rPr>
            <w:noProof/>
            <w:webHidden/>
          </w:rPr>
          <w:instrText xml:space="preserve"> PAGEREF _Toc413683146 \h </w:instrText>
        </w:r>
        <w:r>
          <w:rPr>
            <w:noProof/>
            <w:webHidden/>
          </w:rPr>
        </w:r>
        <w:r>
          <w:rPr>
            <w:noProof/>
            <w:webHidden/>
          </w:rPr>
          <w:fldChar w:fldCharType="separate"/>
        </w:r>
        <w:r>
          <w:rPr>
            <w:noProof/>
            <w:webHidden/>
          </w:rPr>
          <w:t>24</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47" w:history="1">
        <w:r w:rsidRPr="008E6B32">
          <w:rPr>
            <w:rStyle w:val="Hyperlink"/>
            <w:noProof/>
          </w:rPr>
          <w:t>Auto incrementing IDs</w:t>
        </w:r>
        <w:r>
          <w:rPr>
            <w:noProof/>
            <w:webHidden/>
          </w:rPr>
          <w:tab/>
        </w:r>
        <w:r>
          <w:rPr>
            <w:noProof/>
            <w:webHidden/>
          </w:rPr>
          <w:fldChar w:fldCharType="begin"/>
        </w:r>
        <w:r>
          <w:rPr>
            <w:noProof/>
            <w:webHidden/>
          </w:rPr>
          <w:instrText xml:space="preserve"> PAGEREF _Toc413683147 \h </w:instrText>
        </w:r>
        <w:r>
          <w:rPr>
            <w:noProof/>
            <w:webHidden/>
          </w:rPr>
        </w:r>
        <w:r>
          <w:rPr>
            <w:noProof/>
            <w:webHidden/>
          </w:rPr>
          <w:fldChar w:fldCharType="separate"/>
        </w:r>
        <w:r>
          <w:rPr>
            <w:noProof/>
            <w:webHidden/>
          </w:rPr>
          <w:t>26</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48" w:history="1">
        <w:r w:rsidRPr="008E6B32">
          <w:rPr>
            <w:rStyle w:val="Hyperlink"/>
            <w:noProof/>
          </w:rPr>
          <w:t>Business Rules or Validation</w:t>
        </w:r>
        <w:r>
          <w:rPr>
            <w:noProof/>
            <w:webHidden/>
          </w:rPr>
          <w:tab/>
        </w:r>
        <w:r>
          <w:rPr>
            <w:noProof/>
            <w:webHidden/>
          </w:rPr>
          <w:fldChar w:fldCharType="begin"/>
        </w:r>
        <w:r>
          <w:rPr>
            <w:noProof/>
            <w:webHidden/>
          </w:rPr>
          <w:instrText xml:space="preserve"> PAGEREF _Toc413683148 \h </w:instrText>
        </w:r>
        <w:r>
          <w:rPr>
            <w:noProof/>
            <w:webHidden/>
          </w:rPr>
        </w:r>
        <w:r>
          <w:rPr>
            <w:noProof/>
            <w:webHidden/>
          </w:rPr>
          <w:fldChar w:fldCharType="separate"/>
        </w:r>
        <w:r>
          <w:rPr>
            <w:noProof/>
            <w:webHidden/>
          </w:rPr>
          <w:t>27</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49" w:history="1">
        <w:r w:rsidRPr="008E6B32">
          <w:rPr>
            <w:rStyle w:val="Hyperlink"/>
            <w:noProof/>
          </w:rPr>
          <w:t>Edit Mouse - Search</w:t>
        </w:r>
        <w:r>
          <w:rPr>
            <w:noProof/>
            <w:webHidden/>
          </w:rPr>
          <w:tab/>
        </w:r>
        <w:r>
          <w:rPr>
            <w:noProof/>
            <w:webHidden/>
          </w:rPr>
          <w:fldChar w:fldCharType="begin"/>
        </w:r>
        <w:r>
          <w:rPr>
            <w:noProof/>
            <w:webHidden/>
          </w:rPr>
          <w:instrText xml:space="preserve"> PAGEREF _Toc413683149 \h </w:instrText>
        </w:r>
        <w:r>
          <w:rPr>
            <w:noProof/>
            <w:webHidden/>
          </w:rPr>
        </w:r>
        <w:r>
          <w:rPr>
            <w:noProof/>
            <w:webHidden/>
          </w:rPr>
          <w:fldChar w:fldCharType="separate"/>
        </w:r>
        <w:r>
          <w:rPr>
            <w:noProof/>
            <w:webHidden/>
          </w:rPr>
          <w:t>27</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50" w:history="1">
        <w:r w:rsidRPr="008E6B32">
          <w:rPr>
            <w:rStyle w:val="Hyperlink"/>
            <w:noProof/>
          </w:rPr>
          <w:t>Search results</w:t>
        </w:r>
        <w:r>
          <w:rPr>
            <w:noProof/>
            <w:webHidden/>
          </w:rPr>
          <w:tab/>
        </w:r>
        <w:r>
          <w:rPr>
            <w:noProof/>
            <w:webHidden/>
          </w:rPr>
          <w:fldChar w:fldCharType="begin"/>
        </w:r>
        <w:r>
          <w:rPr>
            <w:noProof/>
            <w:webHidden/>
          </w:rPr>
          <w:instrText xml:space="preserve"> PAGEREF _Toc413683150 \h </w:instrText>
        </w:r>
        <w:r>
          <w:rPr>
            <w:noProof/>
            <w:webHidden/>
          </w:rPr>
        </w:r>
        <w:r>
          <w:rPr>
            <w:noProof/>
            <w:webHidden/>
          </w:rPr>
          <w:fldChar w:fldCharType="separate"/>
        </w:r>
        <w:r>
          <w:rPr>
            <w:noProof/>
            <w:webHidden/>
          </w:rPr>
          <w:t>28</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51" w:history="1">
        <w:r w:rsidRPr="008E6B32">
          <w:rPr>
            <w:rStyle w:val="Hyperlink"/>
            <w:noProof/>
          </w:rPr>
          <w:t>Edit Mouse Form</w:t>
        </w:r>
        <w:r>
          <w:rPr>
            <w:noProof/>
            <w:webHidden/>
          </w:rPr>
          <w:tab/>
        </w:r>
        <w:r>
          <w:rPr>
            <w:noProof/>
            <w:webHidden/>
          </w:rPr>
          <w:fldChar w:fldCharType="begin"/>
        </w:r>
        <w:r>
          <w:rPr>
            <w:noProof/>
            <w:webHidden/>
          </w:rPr>
          <w:instrText xml:space="preserve"> PAGEREF _Toc413683151 \h </w:instrText>
        </w:r>
        <w:r>
          <w:rPr>
            <w:noProof/>
            <w:webHidden/>
          </w:rPr>
        </w:r>
        <w:r>
          <w:rPr>
            <w:noProof/>
            <w:webHidden/>
          </w:rPr>
          <w:fldChar w:fldCharType="separate"/>
        </w:r>
        <w:r>
          <w:rPr>
            <w:noProof/>
            <w:webHidden/>
          </w:rPr>
          <w:t>29</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52" w:history="1">
        <w:r w:rsidRPr="008E6B32">
          <w:rPr>
            <w:rStyle w:val="Hyperlink"/>
            <w:noProof/>
          </w:rPr>
          <w:t>Litter Search and Select Litter#</w:t>
        </w:r>
        <w:r>
          <w:rPr>
            <w:noProof/>
            <w:webHidden/>
          </w:rPr>
          <w:tab/>
        </w:r>
        <w:r>
          <w:rPr>
            <w:noProof/>
            <w:webHidden/>
          </w:rPr>
          <w:fldChar w:fldCharType="begin"/>
        </w:r>
        <w:r>
          <w:rPr>
            <w:noProof/>
            <w:webHidden/>
          </w:rPr>
          <w:instrText xml:space="preserve"> PAGEREF _Toc413683152 \h </w:instrText>
        </w:r>
        <w:r>
          <w:rPr>
            <w:noProof/>
            <w:webHidden/>
          </w:rPr>
        </w:r>
        <w:r>
          <w:rPr>
            <w:noProof/>
            <w:webHidden/>
          </w:rPr>
          <w:fldChar w:fldCharType="separate"/>
        </w:r>
        <w:r>
          <w:rPr>
            <w:noProof/>
            <w:webHidden/>
          </w:rPr>
          <w:t>29</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53" w:history="1">
        <w:r w:rsidRPr="008E6B32">
          <w:rPr>
            <w:rStyle w:val="Hyperlink"/>
            <w:noProof/>
          </w:rPr>
          <w:t>Save button</w:t>
        </w:r>
        <w:r>
          <w:rPr>
            <w:noProof/>
            <w:webHidden/>
          </w:rPr>
          <w:tab/>
        </w:r>
        <w:r>
          <w:rPr>
            <w:noProof/>
            <w:webHidden/>
          </w:rPr>
          <w:fldChar w:fldCharType="begin"/>
        </w:r>
        <w:r>
          <w:rPr>
            <w:noProof/>
            <w:webHidden/>
          </w:rPr>
          <w:instrText xml:space="preserve"> PAGEREF _Toc413683153 \h </w:instrText>
        </w:r>
        <w:r>
          <w:rPr>
            <w:noProof/>
            <w:webHidden/>
          </w:rPr>
        </w:r>
        <w:r>
          <w:rPr>
            <w:noProof/>
            <w:webHidden/>
          </w:rPr>
          <w:fldChar w:fldCharType="separate"/>
        </w:r>
        <w:r>
          <w:rPr>
            <w:noProof/>
            <w:webHidden/>
          </w:rPr>
          <w:t>31</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54" w:history="1">
        <w:r w:rsidRPr="008E6B32">
          <w:rPr>
            <w:rStyle w:val="Hyperlink"/>
            <w:noProof/>
          </w:rPr>
          <w:t>Return to Search</w:t>
        </w:r>
        <w:r>
          <w:rPr>
            <w:noProof/>
            <w:webHidden/>
          </w:rPr>
          <w:tab/>
        </w:r>
        <w:r>
          <w:rPr>
            <w:noProof/>
            <w:webHidden/>
          </w:rPr>
          <w:fldChar w:fldCharType="begin"/>
        </w:r>
        <w:r>
          <w:rPr>
            <w:noProof/>
            <w:webHidden/>
          </w:rPr>
          <w:instrText xml:space="preserve"> PAGEREF _Toc413683154 \h </w:instrText>
        </w:r>
        <w:r>
          <w:rPr>
            <w:noProof/>
            <w:webHidden/>
          </w:rPr>
        </w:r>
        <w:r>
          <w:rPr>
            <w:noProof/>
            <w:webHidden/>
          </w:rPr>
          <w:fldChar w:fldCharType="separate"/>
        </w:r>
        <w:r>
          <w:rPr>
            <w:noProof/>
            <w:webHidden/>
          </w:rPr>
          <w:t>31</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55" w:history="1">
        <w:r w:rsidRPr="008E6B32">
          <w:rPr>
            <w:rStyle w:val="Hyperlink"/>
            <w:noProof/>
          </w:rPr>
          <w:t>Preview Cage Card</w:t>
        </w:r>
        <w:r>
          <w:rPr>
            <w:noProof/>
            <w:webHidden/>
          </w:rPr>
          <w:tab/>
        </w:r>
        <w:r>
          <w:rPr>
            <w:noProof/>
            <w:webHidden/>
          </w:rPr>
          <w:fldChar w:fldCharType="begin"/>
        </w:r>
        <w:r>
          <w:rPr>
            <w:noProof/>
            <w:webHidden/>
          </w:rPr>
          <w:instrText xml:space="preserve"> PAGEREF _Toc413683155 \h </w:instrText>
        </w:r>
        <w:r>
          <w:rPr>
            <w:noProof/>
            <w:webHidden/>
          </w:rPr>
        </w:r>
        <w:r>
          <w:rPr>
            <w:noProof/>
            <w:webHidden/>
          </w:rPr>
          <w:fldChar w:fldCharType="separate"/>
        </w:r>
        <w:r>
          <w:rPr>
            <w:noProof/>
            <w:webHidden/>
          </w:rPr>
          <w:t>32</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56" w:history="1">
        <w:r w:rsidRPr="008E6B32">
          <w:rPr>
            <w:rStyle w:val="Hyperlink"/>
            <w:noProof/>
          </w:rPr>
          <w:t>New Cage</w:t>
        </w:r>
        <w:r>
          <w:rPr>
            <w:noProof/>
            <w:webHidden/>
          </w:rPr>
          <w:tab/>
        </w:r>
        <w:r>
          <w:rPr>
            <w:noProof/>
            <w:webHidden/>
          </w:rPr>
          <w:fldChar w:fldCharType="begin"/>
        </w:r>
        <w:r>
          <w:rPr>
            <w:noProof/>
            <w:webHidden/>
          </w:rPr>
          <w:instrText xml:space="preserve"> PAGEREF _Toc413683156 \h </w:instrText>
        </w:r>
        <w:r>
          <w:rPr>
            <w:noProof/>
            <w:webHidden/>
          </w:rPr>
        </w:r>
        <w:r>
          <w:rPr>
            <w:noProof/>
            <w:webHidden/>
          </w:rPr>
          <w:fldChar w:fldCharType="separate"/>
        </w:r>
        <w:r>
          <w:rPr>
            <w:noProof/>
            <w:webHidden/>
          </w:rPr>
          <w:t>32</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57" w:history="1">
        <w:r w:rsidRPr="008E6B32">
          <w:rPr>
            <w:rStyle w:val="Hyperlink"/>
            <w:noProof/>
          </w:rPr>
          <w:t>Business Rules or Validation</w:t>
        </w:r>
        <w:r>
          <w:rPr>
            <w:noProof/>
            <w:webHidden/>
          </w:rPr>
          <w:tab/>
        </w:r>
        <w:r>
          <w:rPr>
            <w:noProof/>
            <w:webHidden/>
          </w:rPr>
          <w:fldChar w:fldCharType="begin"/>
        </w:r>
        <w:r>
          <w:rPr>
            <w:noProof/>
            <w:webHidden/>
          </w:rPr>
          <w:instrText xml:space="preserve"> PAGEREF _Toc413683157 \h </w:instrText>
        </w:r>
        <w:r>
          <w:rPr>
            <w:noProof/>
            <w:webHidden/>
          </w:rPr>
        </w:r>
        <w:r>
          <w:rPr>
            <w:noProof/>
            <w:webHidden/>
          </w:rPr>
          <w:fldChar w:fldCharType="separate"/>
        </w:r>
        <w:r>
          <w:rPr>
            <w:noProof/>
            <w:webHidden/>
          </w:rPr>
          <w:t>33</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58" w:history="1">
        <w:r w:rsidRPr="008E6B32">
          <w:rPr>
            <w:rStyle w:val="Hyperlink"/>
            <w:noProof/>
          </w:rPr>
          <w:t>Add Mating</w:t>
        </w:r>
        <w:r>
          <w:rPr>
            <w:noProof/>
            <w:webHidden/>
          </w:rPr>
          <w:tab/>
        </w:r>
        <w:r>
          <w:rPr>
            <w:noProof/>
            <w:webHidden/>
          </w:rPr>
          <w:fldChar w:fldCharType="begin"/>
        </w:r>
        <w:r>
          <w:rPr>
            <w:noProof/>
            <w:webHidden/>
          </w:rPr>
          <w:instrText xml:space="preserve"> PAGEREF _Toc413683158 \h </w:instrText>
        </w:r>
        <w:r>
          <w:rPr>
            <w:noProof/>
            <w:webHidden/>
          </w:rPr>
        </w:r>
        <w:r>
          <w:rPr>
            <w:noProof/>
            <w:webHidden/>
          </w:rPr>
          <w:fldChar w:fldCharType="separate"/>
        </w:r>
        <w:r>
          <w:rPr>
            <w:noProof/>
            <w:webHidden/>
          </w:rPr>
          <w:t>34</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59" w:history="1">
        <w:r w:rsidRPr="008E6B32">
          <w:rPr>
            <w:rStyle w:val="Hyperlink"/>
            <w:noProof/>
          </w:rPr>
          <w:t>Business Rules or Validation</w:t>
        </w:r>
        <w:r>
          <w:rPr>
            <w:noProof/>
            <w:webHidden/>
          </w:rPr>
          <w:tab/>
        </w:r>
        <w:r>
          <w:rPr>
            <w:noProof/>
            <w:webHidden/>
          </w:rPr>
          <w:fldChar w:fldCharType="begin"/>
        </w:r>
        <w:r>
          <w:rPr>
            <w:noProof/>
            <w:webHidden/>
          </w:rPr>
          <w:instrText xml:space="preserve"> PAGEREF _Toc413683159 \h </w:instrText>
        </w:r>
        <w:r>
          <w:rPr>
            <w:noProof/>
            <w:webHidden/>
          </w:rPr>
        </w:r>
        <w:r>
          <w:rPr>
            <w:noProof/>
            <w:webHidden/>
          </w:rPr>
          <w:fldChar w:fldCharType="separate"/>
        </w:r>
        <w:r>
          <w:rPr>
            <w:noProof/>
            <w:webHidden/>
          </w:rPr>
          <w:t>35</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60" w:history="1">
        <w:r w:rsidRPr="008E6B32">
          <w:rPr>
            <w:rStyle w:val="Hyperlink"/>
            <w:noProof/>
          </w:rPr>
          <w:t>Dam/Sire ID Search and Selection</w:t>
        </w:r>
        <w:r>
          <w:rPr>
            <w:noProof/>
            <w:webHidden/>
          </w:rPr>
          <w:tab/>
        </w:r>
        <w:r>
          <w:rPr>
            <w:noProof/>
            <w:webHidden/>
          </w:rPr>
          <w:fldChar w:fldCharType="begin"/>
        </w:r>
        <w:r>
          <w:rPr>
            <w:noProof/>
            <w:webHidden/>
          </w:rPr>
          <w:instrText xml:space="preserve"> PAGEREF _Toc413683160 \h </w:instrText>
        </w:r>
        <w:r>
          <w:rPr>
            <w:noProof/>
            <w:webHidden/>
          </w:rPr>
        </w:r>
        <w:r>
          <w:rPr>
            <w:noProof/>
            <w:webHidden/>
          </w:rPr>
          <w:fldChar w:fldCharType="separate"/>
        </w:r>
        <w:r>
          <w:rPr>
            <w:noProof/>
            <w:webHidden/>
          </w:rPr>
          <w:t>36</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61" w:history="1">
        <w:r w:rsidRPr="008E6B32">
          <w:rPr>
            <w:rStyle w:val="Hyperlink"/>
            <w:noProof/>
          </w:rPr>
          <w:t>Edit Mating</w:t>
        </w:r>
        <w:r>
          <w:rPr>
            <w:noProof/>
            <w:webHidden/>
          </w:rPr>
          <w:tab/>
        </w:r>
        <w:r>
          <w:rPr>
            <w:noProof/>
            <w:webHidden/>
          </w:rPr>
          <w:fldChar w:fldCharType="begin"/>
        </w:r>
        <w:r>
          <w:rPr>
            <w:noProof/>
            <w:webHidden/>
          </w:rPr>
          <w:instrText xml:space="preserve"> PAGEREF _Toc413683161 \h </w:instrText>
        </w:r>
        <w:r>
          <w:rPr>
            <w:noProof/>
            <w:webHidden/>
          </w:rPr>
        </w:r>
        <w:r>
          <w:rPr>
            <w:noProof/>
            <w:webHidden/>
          </w:rPr>
          <w:fldChar w:fldCharType="separate"/>
        </w:r>
        <w:r>
          <w:rPr>
            <w:noProof/>
            <w:webHidden/>
          </w:rPr>
          <w:t>37</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62" w:history="1">
        <w:r w:rsidRPr="008E6B32">
          <w:rPr>
            <w:rStyle w:val="Hyperlink"/>
            <w:noProof/>
          </w:rPr>
          <w:t>Add Litter with Pups</w:t>
        </w:r>
        <w:r>
          <w:rPr>
            <w:noProof/>
            <w:webHidden/>
          </w:rPr>
          <w:tab/>
        </w:r>
        <w:r>
          <w:rPr>
            <w:noProof/>
            <w:webHidden/>
          </w:rPr>
          <w:fldChar w:fldCharType="begin"/>
        </w:r>
        <w:r>
          <w:rPr>
            <w:noProof/>
            <w:webHidden/>
          </w:rPr>
          <w:instrText xml:space="preserve"> PAGEREF _Toc413683162 \h </w:instrText>
        </w:r>
        <w:r>
          <w:rPr>
            <w:noProof/>
            <w:webHidden/>
          </w:rPr>
        </w:r>
        <w:r>
          <w:rPr>
            <w:noProof/>
            <w:webHidden/>
          </w:rPr>
          <w:fldChar w:fldCharType="separate"/>
        </w:r>
        <w:r>
          <w:rPr>
            <w:noProof/>
            <w:webHidden/>
          </w:rPr>
          <w:t>40</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63" w:history="1">
        <w:r w:rsidRPr="008E6B32">
          <w:rPr>
            <w:rStyle w:val="Hyperlink"/>
            <w:noProof/>
          </w:rPr>
          <w:t>Business Rules or Validation</w:t>
        </w:r>
        <w:r>
          <w:rPr>
            <w:noProof/>
            <w:webHidden/>
          </w:rPr>
          <w:tab/>
        </w:r>
        <w:r>
          <w:rPr>
            <w:noProof/>
            <w:webHidden/>
          </w:rPr>
          <w:fldChar w:fldCharType="begin"/>
        </w:r>
        <w:r>
          <w:rPr>
            <w:noProof/>
            <w:webHidden/>
          </w:rPr>
          <w:instrText xml:space="preserve"> PAGEREF _Toc413683163 \h </w:instrText>
        </w:r>
        <w:r>
          <w:rPr>
            <w:noProof/>
            <w:webHidden/>
          </w:rPr>
        </w:r>
        <w:r>
          <w:rPr>
            <w:noProof/>
            <w:webHidden/>
          </w:rPr>
          <w:fldChar w:fldCharType="separate"/>
        </w:r>
        <w:r>
          <w:rPr>
            <w:noProof/>
            <w:webHidden/>
          </w:rPr>
          <w:t>42</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64" w:history="1">
        <w:r w:rsidRPr="008E6B32">
          <w:rPr>
            <w:rStyle w:val="Hyperlink"/>
            <w:noProof/>
          </w:rPr>
          <w:t>Edit Litter</w:t>
        </w:r>
        <w:r>
          <w:rPr>
            <w:noProof/>
            <w:webHidden/>
          </w:rPr>
          <w:tab/>
        </w:r>
        <w:r>
          <w:rPr>
            <w:noProof/>
            <w:webHidden/>
          </w:rPr>
          <w:fldChar w:fldCharType="begin"/>
        </w:r>
        <w:r>
          <w:rPr>
            <w:noProof/>
            <w:webHidden/>
          </w:rPr>
          <w:instrText xml:space="preserve"> PAGEREF _Toc413683164 \h </w:instrText>
        </w:r>
        <w:r>
          <w:rPr>
            <w:noProof/>
            <w:webHidden/>
          </w:rPr>
        </w:r>
        <w:r>
          <w:rPr>
            <w:noProof/>
            <w:webHidden/>
          </w:rPr>
          <w:fldChar w:fldCharType="separate"/>
        </w:r>
        <w:r>
          <w:rPr>
            <w:noProof/>
            <w:webHidden/>
          </w:rPr>
          <w:t>44</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65" w:history="1">
        <w:r w:rsidRPr="008E6B32">
          <w:rPr>
            <w:rStyle w:val="Hyperlink"/>
            <w:noProof/>
          </w:rPr>
          <w:t>Litter Search Results</w:t>
        </w:r>
        <w:r>
          <w:rPr>
            <w:noProof/>
            <w:webHidden/>
          </w:rPr>
          <w:tab/>
        </w:r>
        <w:r>
          <w:rPr>
            <w:noProof/>
            <w:webHidden/>
          </w:rPr>
          <w:fldChar w:fldCharType="begin"/>
        </w:r>
        <w:r>
          <w:rPr>
            <w:noProof/>
            <w:webHidden/>
          </w:rPr>
          <w:instrText xml:space="preserve"> PAGEREF _Toc413683165 \h </w:instrText>
        </w:r>
        <w:r>
          <w:rPr>
            <w:noProof/>
            <w:webHidden/>
          </w:rPr>
        </w:r>
        <w:r>
          <w:rPr>
            <w:noProof/>
            <w:webHidden/>
          </w:rPr>
          <w:fldChar w:fldCharType="separate"/>
        </w:r>
        <w:r>
          <w:rPr>
            <w:noProof/>
            <w:webHidden/>
          </w:rPr>
          <w:t>45</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66" w:history="1">
        <w:r w:rsidRPr="008E6B32">
          <w:rPr>
            <w:rStyle w:val="Hyperlink"/>
            <w:noProof/>
          </w:rPr>
          <w:t>Add Genotype</w:t>
        </w:r>
        <w:r>
          <w:rPr>
            <w:noProof/>
            <w:webHidden/>
          </w:rPr>
          <w:tab/>
        </w:r>
        <w:r>
          <w:rPr>
            <w:noProof/>
            <w:webHidden/>
          </w:rPr>
          <w:fldChar w:fldCharType="begin"/>
        </w:r>
        <w:r>
          <w:rPr>
            <w:noProof/>
            <w:webHidden/>
          </w:rPr>
          <w:instrText xml:space="preserve"> PAGEREF _Toc413683166 \h </w:instrText>
        </w:r>
        <w:r>
          <w:rPr>
            <w:noProof/>
            <w:webHidden/>
          </w:rPr>
        </w:r>
        <w:r>
          <w:rPr>
            <w:noProof/>
            <w:webHidden/>
          </w:rPr>
          <w:fldChar w:fldCharType="separate"/>
        </w:r>
        <w:r>
          <w:rPr>
            <w:noProof/>
            <w:webHidden/>
          </w:rPr>
          <w:t>47</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67" w:history="1">
        <w:r w:rsidRPr="008E6B32">
          <w:rPr>
            <w:rStyle w:val="Hyperlink"/>
            <w:noProof/>
          </w:rPr>
          <w:t>Edit Genotype</w:t>
        </w:r>
        <w:r>
          <w:rPr>
            <w:noProof/>
            <w:webHidden/>
          </w:rPr>
          <w:tab/>
        </w:r>
        <w:r>
          <w:rPr>
            <w:noProof/>
            <w:webHidden/>
          </w:rPr>
          <w:fldChar w:fldCharType="begin"/>
        </w:r>
        <w:r>
          <w:rPr>
            <w:noProof/>
            <w:webHidden/>
          </w:rPr>
          <w:instrText xml:space="preserve"> PAGEREF _Toc413683167 \h </w:instrText>
        </w:r>
        <w:r>
          <w:rPr>
            <w:noProof/>
            <w:webHidden/>
          </w:rPr>
        </w:r>
        <w:r>
          <w:rPr>
            <w:noProof/>
            <w:webHidden/>
          </w:rPr>
          <w:fldChar w:fldCharType="separate"/>
        </w:r>
        <w:r>
          <w:rPr>
            <w:noProof/>
            <w:webHidden/>
          </w:rPr>
          <w:t>48</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68" w:history="1">
        <w:r w:rsidRPr="008E6B32">
          <w:rPr>
            <w:rStyle w:val="Hyperlink"/>
            <w:noProof/>
          </w:rPr>
          <w:t>Mouse Scheduling</w:t>
        </w:r>
        <w:r>
          <w:rPr>
            <w:noProof/>
            <w:webHidden/>
          </w:rPr>
          <w:tab/>
        </w:r>
        <w:r>
          <w:rPr>
            <w:noProof/>
            <w:webHidden/>
          </w:rPr>
          <w:fldChar w:fldCharType="begin"/>
        </w:r>
        <w:r>
          <w:rPr>
            <w:noProof/>
            <w:webHidden/>
          </w:rPr>
          <w:instrText xml:space="preserve"> PAGEREF _Toc413683168 \h </w:instrText>
        </w:r>
        <w:r>
          <w:rPr>
            <w:noProof/>
            <w:webHidden/>
          </w:rPr>
        </w:r>
        <w:r>
          <w:rPr>
            <w:noProof/>
            <w:webHidden/>
          </w:rPr>
          <w:fldChar w:fldCharType="separate"/>
        </w:r>
        <w:r>
          <w:rPr>
            <w:noProof/>
            <w:webHidden/>
          </w:rPr>
          <w:t>49</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69" w:history="1">
        <w:r w:rsidRPr="008E6B32">
          <w:rPr>
            <w:rStyle w:val="Hyperlink"/>
            <w:noProof/>
          </w:rPr>
          <w:t>Add Mouse Use</w:t>
        </w:r>
        <w:r>
          <w:rPr>
            <w:noProof/>
            <w:webHidden/>
          </w:rPr>
          <w:tab/>
        </w:r>
        <w:r>
          <w:rPr>
            <w:noProof/>
            <w:webHidden/>
          </w:rPr>
          <w:fldChar w:fldCharType="begin"/>
        </w:r>
        <w:r>
          <w:rPr>
            <w:noProof/>
            <w:webHidden/>
          </w:rPr>
          <w:instrText xml:space="preserve"> PAGEREF _Toc413683169 \h </w:instrText>
        </w:r>
        <w:r>
          <w:rPr>
            <w:noProof/>
            <w:webHidden/>
          </w:rPr>
        </w:r>
        <w:r>
          <w:rPr>
            <w:noProof/>
            <w:webHidden/>
          </w:rPr>
          <w:fldChar w:fldCharType="separate"/>
        </w:r>
        <w:r>
          <w:rPr>
            <w:noProof/>
            <w:webHidden/>
          </w:rPr>
          <w:t>49</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70" w:history="1">
        <w:r w:rsidRPr="008E6B32">
          <w:rPr>
            <w:rStyle w:val="Hyperlink"/>
            <w:noProof/>
          </w:rPr>
          <w:t>Edit Mouse Use</w:t>
        </w:r>
        <w:r>
          <w:rPr>
            <w:noProof/>
            <w:webHidden/>
          </w:rPr>
          <w:tab/>
        </w:r>
        <w:r>
          <w:rPr>
            <w:noProof/>
            <w:webHidden/>
          </w:rPr>
          <w:fldChar w:fldCharType="begin"/>
        </w:r>
        <w:r>
          <w:rPr>
            <w:noProof/>
            <w:webHidden/>
          </w:rPr>
          <w:instrText xml:space="preserve"> PAGEREF _Toc413683170 \h </w:instrText>
        </w:r>
        <w:r>
          <w:rPr>
            <w:noProof/>
            <w:webHidden/>
          </w:rPr>
        </w:r>
        <w:r>
          <w:rPr>
            <w:noProof/>
            <w:webHidden/>
          </w:rPr>
          <w:fldChar w:fldCharType="separate"/>
        </w:r>
        <w:r>
          <w:rPr>
            <w:noProof/>
            <w:webHidden/>
          </w:rPr>
          <w:t>50</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71" w:history="1">
        <w:r w:rsidRPr="008E6B32">
          <w:rPr>
            <w:rStyle w:val="Hyperlink"/>
            <w:noProof/>
          </w:rPr>
          <w:t>Delete Use</w:t>
        </w:r>
        <w:r>
          <w:rPr>
            <w:noProof/>
            <w:webHidden/>
          </w:rPr>
          <w:tab/>
        </w:r>
        <w:r>
          <w:rPr>
            <w:noProof/>
            <w:webHidden/>
          </w:rPr>
          <w:fldChar w:fldCharType="begin"/>
        </w:r>
        <w:r>
          <w:rPr>
            <w:noProof/>
            <w:webHidden/>
          </w:rPr>
          <w:instrText xml:space="preserve"> PAGEREF _Toc413683171 \h </w:instrText>
        </w:r>
        <w:r>
          <w:rPr>
            <w:noProof/>
            <w:webHidden/>
          </w:rPr>
        </w:r>
        <w:r>
          <w:rPr>
            <w:noProof/>
            <w:webHidden/>
          </w:rPr>
          <w:fldChar w:fldCharType="separate"/>
        </w:r>
        <w:r>
          <w:rPr>
            <w:noProof/>
            <w:webHidden/>
          </w:rPr>
          <w:t>50</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72" w:history="1">
        <w:r w:rsidRPr="008E6B32">
          <w:rPr>
            <w:rStyle w:val="Hyperlink"/>
            <w:noProof/>
          </w:rPr>
          <w:t>Mouse Scheduling Calendar</w:t>
        </w:r>
        <w:r>
          <w:rPr>
            <w:noProof/>
            <w:webHidden/>
          </w:rPr>
          <w:tab/>
        </w:r>
        <w:r>
          <w:rPr>
            <w:noProof/>
            <w:webHidden/>
          </w:rPr>
          <w:fldChar w:fldCharType="begin"/>
        </w:r>
        <w:r>
          <w:rPr>
            <w:noProof/>
            <w:webHidden/>
          </w:rPr>
          <w:instrText xml:space="preserve"> PAGEREF _Toc413683172 \h </w:instrText>
        </w:r>
        <w:r>
          <w:rPr>
            <w:noProof/>
            <w:webHidden/>
          </w:rPr>
        </w:r>
        <w:r>
          <w:rPr>
            <w:noProof/>
            <w:webHidden/>
          </w:rPr>
          <w:fldChar w:fldCharType="separate"/>
        </w:r>
        <w:r>
          <w:rPr>
            <w:noProof/>
            <w:webHidden/>
          </w:rPr>
          <w:t>50</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73" w:history="1">
        <w:r w:rsidRPr="008E6B32">
          <w:rPr>
            <w:rStyle w:val="Hyperlink"/>
            <w:noProof/>
          </w:rPr>
          <w:t>Add Use</w:t>
        </w:r>
        <w:r>
          <w:rPr>
            <w:noProof/>
            <w:webHidden/>
          </w:rPr>
          <w:tab/>
        </w:r>
        <w:r>
          <w:rPr>
            <w:noProof/>
            <w:webHidden/>
          </w:rPr>
          <w:fldChar w:fldCharType="begin"/>
        </w:r>
        <w:r>
          <w:rPr>
            <w:noProof/>
            <w:webHidden/>
          </w:rPr>
          <w:instrText xml:space="preserve"> PAGEREF _Toc413683173 \h </w:instrText>
        </w:r>
        <w:r>
          <w:rPr>
            <w:noProof/>
            <w:webHidden/>
          </w:rPr>
        </w:r>
        <w:r>
          <w:rPr>
            <w:noProof/>
            <w:webHidden/>
          </w:rPr>
          <w:fldChar w:fldCharType="separate"/>
        </w:r>
        <w:r>
          <w:rPr>
            <w:noProof/>
            <w:webHidden/>
          </w:rPr>
          <w:t>51</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74" w:history="1">
        <w:r w:rsidRPr="008E6B32">
          <w:rPr>
            <w:rStyle w:val="Hyperlink"/>
            <w:noProof/>
          </w:rPr>
          <w:t>Projected Wean Dates</w:t>
        </w:r>
        <w:r>
          <w:rPr>
            <w:noProof/>
            <w:webHidden/>
          </w:rPr>
          <w:tab/>
        </w:r>
        <w:r>
          <w:rPr>
            <w:noProof/>
            <w:webHidden/>
          </w:rPr>
          <w:fldChar w:fldCharType="begin"/>
        </w:r>
        <w:r>
          <w:rPr>
            <w:noProof/>
            <w:webHidden/>
          </w:rPr>
          <w:instrText xml:space="preserve"> PAGEREF _Toc413683174 \h </w:instrText>
        </w:r>
        <w:r>
          <w:rPr>
            <w:noProof/>
            <w:webHidden/>
          </w:rPr>
        </w:r>
        <w:r>
          <w:rPr>
            <w:noProof/>
            <w:webHidden/>
          </w:rPr>
          <w:fldChar w:fldCharType="separate"/>
        </w:r>
        <w:r>
          <w:rPr>
            <w:noProof/>
            <w:webHidden/>
          </w:rPr>
          <w:t>52</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75" w:history="1">
        <w:r w:rsidRPr="008E6B32">
          <w:rPr>
            <w:rStyle w:val="Hyperlink"/>
            <w:noProof/>
          </w:rPr>
          <w:t>Plug Dates</w:t>
        </w:r>
        <w:r>
          <w:rPr>
            <w:noProof/>
            <w:webHidden/>
          </w:rPr>
          <w:tab/>
        </w:r>
        <w:r>
          <w:rPr>
            <w:noProof/>
            <w:webHidden/>
          </w:rPr>
          <w:fldChar w:fldCharType="begin"/>
        </w:r>
        <w:r>
          <w:rPr>
            <w:noProof/>
            <w:webHidden/>
          </w:rPr>
          <w:instrText xml:space="preserve"> PAGEREF _Toc413683175 \h </w:instrText>
        </w:r>
        <w:r>
          <w:rPr>
            <w:noProof/>
            <w:webHidden/>
          </w:rPr>
        </w:r>
        <w:r>
          <w:rPr>
            <w:noProof/>
            <w:webHidden/>
          </w:rPr>
          <w:fldChar w:fldCharType="separate"/>
        </w:r>
        <w:r>
          <w:rPr>
            <w:noProof/>
            <w:webHidden/>
          </w:rPr>
          <w:t>53</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76" w:history="1">
        <w:r w:rsidRPr="008E6B32">
          <w:rPr>
            <w:rStyle w:val="Hyperlink"/>
            <w:noProof/>
          </w:rPr>
          <w:t>Add Plug Date</w:t>
        </w:r>
        <w:r>
          <w:rPr>
            <w:noProof/>
            <w:webHidden/>
          </w:rPr>
          <w:tab/>
        </w:r>
        <w:r>
          <w:rPr>
            <w:noProof/>
            <w:webHidden/>
          </w:rPr>
          <w:fldChar w:fldCharType="begin"/>
        </w:r>
        <w:r>
          <w:rPr>
            <w:noProof/>
            <w:webHidden/>
          </w:rPr>
          <w:instrText xml:space="preserve"> PAGEREF _Toc413683176 \h </w:instrText>
        </w:r>
        <w:r>
          <w:rPr>
            <w:noProof/>
            <w:webHidden/>
          </w:rPr>
        </w:r>
        <w:r>
          <w:rPr>
            <w:noProof/>
            <w:webHidden/>
          </w:rPr>
          <w:fldChar w:fldCharType="separate"/>
        </w:r>
        <w:r>
          <w:rPr>
            <w:noProof/>
            <w:webHidden/>
          </w:rPr>
          <w:t>53</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77" w:history="1">
        <w:r w:rsidRPr="008E6B32">
          <w:rPr>
            <w:rStyle w:val="Hyperlink"/>
            <w:noProof/>
          </w:rPr>
          <w:t>Edit Plug Date</w:t>
        </w:r>
        <w:r>
          <w:rPr>
            <w:noProof/>
            <w:webHidden/>
          </w:rPr>
          <w:tab/>
        </w:r>
        <w:r>
          <w:rPr>
            <w:noProof/>
            <w:webHidden/>
          </w:rPr>
          <w:fldChar w:fldCharType="begin"/>
        </w:r>
        <w:r>
          <w:rPr>
            <w:noProof/>
            <w:webHidden/>
          </w:rPr>
          <w:instrText xml:space="preserve"> PAGEREF _Toc413683177 \h </w:instrText>
        </w:r>
        <w:r>
          <w:rPr>
            <w:noProof/>
            <w:webHidden/>
          </w:rPr>
        </w:r>
        <w:r>
          <w:rPr>
            <w:noProof/>
            <w:webHidden/>
          </w:rPr>
          <w:fldChar w:fldCharType="separate"/>
        </w:r>
        <w:r>
          <w:rPr>
            <w:noProof/>
            <w:webHidden/>
          </w:rPr>
          <w:t>54</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78" w:history="1">
        <w:r w:rsidRPr="008E6B32">
          <w:rPr>
            <w:rStyle w:val="Hyperlink"/>
            <w:noProof/>
          </w:rPr>
          <w:t>Bulk Updates</w:t>
        </w:r>
        <w:r>
          <w:rPr>
            <w:noProof/>
            <w:webHidden/>
          </w:rPr>
          <w:tab/>
        </w:r>
        <w:r>
          <w:rPr>
            <w:noProof/>
            <w:webHidden/>
          </w:rPr>
          <w:fldChar w:fldCharType="begin"/>
        </w:r>
        <w:r>
          <w:rPr>
            <w:noProof/>
            <w:webHidden/>
          </w:rPr>
          <w:instrText xml:space="preserve"> PAGEREF _Toc413683178 \h </w:instrText>
        </w:r>
        <w:r>
          <w:rPr>
            <w:noProof/>
            <w:webHidden/>
          </w:rPr>
        </w:r>
        <w:r>
          <w:rPr>
            <w:noProof/>
            <w:webHidden/>
          </w:rPr>
          <w:fldChar w:fldCharType="separate"/>
        </w:r>
        <w:r>
          <w:rPr>
            <w:noProof/>
            <w:webHidden/>
          </w:rPr>
          <w:t>55</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79" w:history="1">
        <w:r w:rsidRPr="008E6B32">
          <w:rPr>
            <w:rStyle w:val="Hyperlink"/>
            <w:noProof/>
          </w:rPr>
          <w:t>Vivaria Layout</w:t>
        </w:r>
        <w:r>
          <w:rPr>
            <w:noProof/>
            <w:webHidden/>
          </w:rPr>
          <w:tab/>
        </w:r>
        <w:r>
          <w:rPr>
            <w:noProof/>
            <w:webHidden/>
          </w:rPr>
          <w:fldChar w:fldCharType="begin"/>
        </w:r>
        <w:r>
          <w:rPr>
            <w:noProof/>
            <w:webHidden/>
          </w:rPr>
          <w:instrText xml:space="preserve"> PAGEREF _Toc413683179 \h </w:instrText>
        </w:r>
        <w:r>
          <w:rPr>
            <w:noProof/>
            <w:webHidden/>
          </w:rPr>
        </w:r>
        <w:r>
          <w:rPr>
            <w:noProof/>
            <w:webHidden/>
          </w:rPr>
          <w:fldChar w:fldCharType="separate"/>
        </w:r>
        <w:r>
          <w:rPr>
            <w:noProof/>
            <w:webHidden/>
          </w:rPr>
          <w:t>56</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80" w:history="1">
        <w:r w:rsidRPr="008E6B32">
          <w:rPr>
            <w:rStyle w:val="Hyperlink"/>
            <w:noProof/>
          </w:rPr>
          <w:t>Moving Cages</w:t>
        </w:r>
        <w:r>
          <w:rPr>
            <w:noProof/>
            <w:webHidden/>
          </w:rPr>
          <w:tab/>
        </w:r>
        <w:r>
          <w:rPr>
            <w:noProof/>
            <w:webHidden/>
          </w:rPr>
          <w:fldChar w:fldCharType="begin"/>
        </w:r>
        <w:r>
          <w:rPr>
            <w:noProof/>
            <w:webHidden/>
          </w:rPr>
          <w:instrText xml:space="preserve"> PAGEREF _Toc413683180 \h </w:instrText>
        </w:r>
        <w:r>
          <w:rPr>
            <w:noProof/>
            <w:webHidden/>
          </w:rPr>
        </w:r>
        <w:r>
          <w:rPr>
            <w:noProof/>
            <w:webHidden/>
          </w:rPr>
          <w:fldChar w:fldCharType="separate"/>
        </w:r>
        <w:r>
          <w:rPr>
            <w:noProof/>
            <w:webHidden/>
          </w:rPr>
          <w:t>56</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81" w:history="1">
        <w:r w:rsidRPr="008E6B32">
          <w:rPr>
            <w:rStyle w:val="Hyperlink"/>
            <w:noProof/>
          </w:rPr>
          <w:t>Vivaria Layout Color Coding and Icons</w:t>
        </w:r>
        <w:r>
          <w:rPr>
            <w:noProof/>
            <w:webHidden/>
          </w:rPr>
          <w:tab/>
        </w:r>
        <w:r>
          <w:rPr>
            <w:noProof/>
            <w:webHidden/>
          </w:rPr>
          <w:fldChar w:fldCharType="begin"/>
        </w:r>
        <w:r>
          <w:rPr>
            <w:noProof/>
            <w:webHidden/>
          </w:rPr>
          <w:instrText xml:space="preserve"> PAGEREF _Toc413683181 \h </w:instrText>
        </w:r>
        <w:r>
          <w:rPr>
            <w:noProof/>
            <w:webHidden/>
          </w:rPr>
        </w:r>
        <w:r>
          <w:rPr>
            <w:noProof/>
            <w:webHidden/>
          </w:rPr>
          <w:fldChar w:fldCharType="separate"/>
        </w:r>
        <w:r>
          <w:rPr>
            <w:noProof/>
            <w:webHidden/>
          </w:rPr>
          <w:t>57</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82" w:history="1">
        <w:r w:rsidRPr="008E6B32">
          <w:rPr>
            <w:rStyle w:val="Hyperlink"/>
            <w:noProof/>
          </w:rPr>
          <w:t>Adding Cages</w:t>
        </w:r>
        <w:r>
          <w:rPr>
            <w:noProof/>
            <w:webHidden/>
          </w:rPr>
          <w:tab/>
        </w:r>
        <w:r>
          <w:rPr>
            <w:noProof/>
            <w:webHidden/>
          </w:rPr>
          <w:fldChar w:fldCharType="begin"/>
        </w:r>
        <w:r>
          <w:rPr>
            <w:noProof/>
            <w:webHidden/>
          </w:rPr>
          <w:instrText xml:space="preserve"> PAGEREF _Toc413683182 \h </w:instrText>
        </w:r>
        <w:r>
          <w:rPr>
            <w:noProof/>
            <w:webHidden/>
          </w:rPr>
        </w:r>
        <w:r>
          <w:rPr>
            <w:noProof/>
            <w:webHidden/>
          </w:rPr>
          <w:fldChar w:fldCharType="separate"/>
        </w:r>
        <w:r>
          <w:rPr>
            <w:noProof/>
            <w:webHidden/>
          </w:rPr>
          <w:t>58</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83" w:history="1">
        <w:r w:rsidRPr="008E6B32">
          <w:rPr>
            <w:rStyle w:val="Hyperlink"/>
            <w:noProof/>
          </w:rPr>
          <w:t>Change Mouse and Cage Status</w:t>
        </w:r>
        <w:r>
          <w:rPr>
            <w:noProof/>
            <w:webHidden/>
          </w:rPr>
          <w:tab/>
        </w:r>
        <w:r>
          <w:rPr>
            <w:noProof/>
            <w:webHidden/>
          </w:rPr>
          <w:fldChar w:fldCharType="begin"/>
        </w:r>
        <w:r>
          <w:rPr>
            <w:noProof/>
            <w:webHidden/>
          </w:rPr>
          <w:instrText xml:space="preserve"> PAGEREF _Toc413683183 \h </w:instrText>
        </w:r>
        <w:r>
          <w:rPr>
            <w:noProof/>
            <w:webHidden/>
          </w:rPr>
        </w:r>
        <w:r>
          <w:rPr>
            <w:noProof/>
            <w:webHidden/>
          </w:rPr>
          <w:fldChar w:fldCharType="separate"/>
        </w:r>
        <w:r>
          <w:rPr>
            <w:noProof/>
            <w:webHidden/>
          </w:rPr>
          <w:t>58</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84" w:history="1">
        <w:r w:rsidRPr="008E6B32">
          <w:rPr>
            <w:rStyle w:val="Hyperlink"/>
            <w:noProof/>
          </w:rPr>
          <w:t>Move Mice</w:t>
        </w:r>
        <w:r>
          <w:rPr>
            <w:noProof/>
            <w:webHidden/>
          </w:rPr>
          <w:tab/>
        </w:r>
        <w:r>
          <w:rPr>
            <w:noProof/>
            <w:webHidden/>
          </w:rPr>
          <w:fldChar w:fldCharType="begin"/>
        </w:r>
        <w:r>
          <w:rPr>
            <w:noProof/>
            <w:webHidden/>
          </w:rPr>
          <w:instrText xml:space="preserve"> PAGEREF _Toc413683184 \h </w:instrText>
        </w:r>
        <w:r>
          <w:rPr>
            <w:noProof/>
            <w:webHidden/>
          </w:rPr>
        </w:r>
        <w:r>
          <w:rPr>
            <w:noProof/>
            <w:webHidden/>
          </w:rPr>
          <w:fldChar w:fldCharType="separate"/>
        </w:r>
        <w:r>
          <w:rPr>
            <w:noProof/>
            <w:webHidden/>
          </w:rPr>
          <w:t>58</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85" w:history="1">
        <w:r w:rsidRPr="008E6B32">
          <w:rPr>
            <w:rStyle w:val="Hyperlink"/>
            <w:noProof/>
          </w:rPr>
          <w:t>Create Mating</w:t>
        </w:r>
        <w:r>
          <w:rPr>
            <w:noProof/>
            <w:webHidden/>
          </w:rPr>
          <w:tab/>
        </w:r>
        <w:r>
          <w:rPr>
            <w:noProof/>
            <w:webHidden/>
          </w:rPr>
          <w:fldChar w:fldCharType="begin"/>
        </w:r>
        <w:r>
          <w:rPr>
            <w:noProof/>
            <w:webHidden/>
          </w:rPr>
          <w:instrText xml:space="preserve"> PAGEREF _Toc413683185 \h </w:instrText>
        </w:r>
        <w:r>
          <w:rPr>
            <w:noProof/>
            <w:webHidden/>
          </w:rPr>
        </w:r>
        <w:r>
          <w:rPr>
            <w:noProof/>
            <w:webHidden/>
          </w:rPr>
          <w:fldChar w:fldCharType="separate"/>
        </w:r>
        <w:r>
          <w:rPr>
            <w:noProof/>
            <w:webHidden/>
          </w:rPr>
          <w:t>59</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86" w:history="1">
        <w:r w:rsidRPr="008E6B32">
          <w:rPr>
            <w:rStyle w:val="Hyperlink"/>
            <w:noProof/>
          </w:rPr>
          <w:t>Add Litter with Pups</w:t>
        </w:r>
        <w:r>
          <w:rPr>
            <w:noProof/>
            <w:webHidden/>
          </w:rPr>
          <w:tab/>
        </w:r>
        <w:r>
          <w:rPr>
            <w:noProof/>
            <w:webHidden/>
          </w:rPr>
          <w:fldChar w:fldCharType="begin"/>
        </w:r>
        <w:r>
          <w:rPr>
            <w:noProof/>
            <w:webHidden/>
          </w:rPr>
          <w:instrText xml:space="preserve"> PAGEREF _Toc413683186 \h </w:instrText>
        </w:r>
        <w:r>
          <w:rPr>
            <w:noProof/>
            <w:webHidden/>
          </w:rPr>
        </w:r>
        <w:r>
          <w:rPr>
            <w:noProof/>
            <w:webHidden/>
          </w:rPr>
          <w:fldChar w:fldCharType="separate"/>
        </w:r>
        <w:r>
          <w:rPr>
            <w:noProof/>
            <w:webHidden/>
          </w:rPr>
          <w:t>62</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87" w:history="1">
        <w:r w:rsidRPr="008E6B32">
          <w:rPr>
            <w:rStyle w:val="Hyperlink"/>
            <w:noProof/>
          </w:rPr>
          <w:t>Use Schedules</w:t>
        </w:r>
        <w:r>
          <w:rPr>
            <w:noProof/>
            <w:webHidden/>
          </w:rPr>
          <w:tab/>
        </w:r>
        <w:r>
          <w:rPr>
            <w:noProof/>
            <w:webHidden/>
          </w:rPr>
          <w:fldChar w:fldCharType="begin"/>
        </w:r>
        <w:r>
          <w:rPr>
            <w:noProof/>
            <w:webHidden/>
          </w:rPr>
          <w:instrText xml:space="preserve"> PAGEREF _Toc413683187 \h </w:instrText>
        </w:r>
        <w:r>
          <w:rPr>
            <w:noProof/>
            <w:webHidden/>
          </w:rPr>
        </w:r>
        <w:r>
          <w:rPr>
            <w:noProof/>
            <w:webHidden/>
          </w:rPr>
          <w:fldChar w:fldCharType="separate"/>
        </w:r>
        <w:r>
          <w:rPr>
            <w:noProof/>
            <w:webHidden/>
          </w:rPr>
          <w:t>62</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88" w:history="1">
        <w:r w:rsidRPr="008E6B32">
          <w:rPr>
            <w:rStyle w:val="Hyperlink"/>
            <w:noProof/>
          </w:rPr>
          <w:t>Use Schedule Manager</w:t>
        </w:r>
        <w:r>
          <w:rPr>
            <w:noProof/>
            <w:webHidden/>
          </w:rPr>
          <w:tab/>
        </w:r>
        <w:r>
          <w:rPr>
            <w:noProof/>
            <w:webHidden/>
          </w:rPr>
          <w:fldChar w:fldCharType="begin"/>
        </w:r>
        <w:r>
          <w:rPr>
            <w:noProof/>
            <w:webHidden/>
          </w:rPr>
          <w:instrText xml:space="preserve"> PAGEREF _Toc413683188 \h </w:instrText>
        </w:r>
        <w:r>
          <w:rPr>
            <w:noProof/>
            <w:webHidden/>
          </w:rPr>
        </w:r>
        <w:r>
          <w:rPr>
            <w:noProof/>
            <w:webHidden/>
          </w:rPr>
          <w:fldChar w:fldCharType="separate"/>
        </w:r>
        <w:r>
          <w:rPr>
            <w:noProof/>
            <w:webHidden/>
          </w:rPr>
          <w:t>63</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189" w:history="1">
        <w:r w:rsidRPr="008E6B32">
          <w:rPr>
            <w:rStyle w:val="Hyperlink"/>
            <w:noProof/>
          </w:rPr>
          <w:t>Kaplan Meier Plots</w:t>
        </w:r>
        <w:r>
          <w:rPr>
            <w:noProof/>
            <w:webHidden/>
          </w:rPr>
          <w:tab/>
        </w:r>
        <w:r>
          <w:rPr>
            <w:noProof/>
            <w:webHidden/>
          </w:rPr>
          <w:fldChar w:fldCharType="begin"/>
        </w:r>
        <w:r>
          <w:rPr>
            <w:noProof/>
            <w:webHidden/>
          </w:rPr>
          <w:instrText xml:space="preserve"> PAGEREF _Toc413683189 \h </w:instrText>
        </w:r>
        <w:r>
          <w:rPr>
            <w:noProof/>
            <w:webHidden/>
          </w:rPr>
        </w:r>
        <w:r>
          <w:rPr>
            <w:noProof/>
            <w:webHidden/>
          </w:rPr>
          <w:fldChar w:fldCharType="separate"/>
        </w:r>
        <w:r>
          <w:rPr>
            <w:noProof/>
            <w:webHidden/>
          </w:rPr>
          <w:t>63</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190" w:history="1">
        <w:r w:rsidRPr="008E6B32">
          <w:rPr>
            <w:rStyle w:val="Hyperlink"/>
            <w:noProof/>
          </w:rPr>
          <w:t>Queries</w:t>
        </w:r>
        <w:r>
          <w:rPr>
            <w:noProof/>
            <w:webHidden/>
          </w:rPr>
          <w:tab/>
        </w:r>
        <w:r>
          <w:rPr>
            <w:noProof/>
            <w:webHidden/>
          </w:rPr>
          <w:fldChar w:fldCharType="begin"/>
        </w:r>
        <w:r>
          <w:rPr>
            <w:noProof/>
            <w:webHidden/>
          </w:rPr>
          <w:instrText xml:space="preserve"> PAGEREF _Toc413683190 \h </w:instrText>
        </w:r>
        <w:r>
          <w:rPr>
            <w:noProof/>
            <w:webHidden/>
          </w:rPr>
        </w:r>
        <w:r>
          <w:rPr>
            <w:noProof/>
            <w:webHidden/>
          </w:rPr>
          <w:fldChar w:fldCharType="separate"/>
        </w:r>
        <w:r>
          <w:rPr>
            <w:noProof/>
            <w:webHidden/>
          </w:rPr>
          <w:t>64</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191" w:history="1">
        <w:r w:rsidRPr="008E6B32">
          <w:rPr>
            <w:rStyle w:val="Hyperlink"/>
            <w:noProof/>
          </w:rPr>
          <w:t>Reports</w:t>
        </w:r>
        <w:r>
          <w:rPr>
            <w:noProof/>
            <w:webHidden/>
          </w:rPr>
          <w:tab/>
        </w:r>
        <w:r>
          <w:rPr>
            <w:noProof/>
            <w:webHidden/>
          </w:rPr>
          <w:fldChar w:fldCharType="begin"/>
        </w:r>
        <w:r>
          <w:rPr>
            <w:noProof/>
            <w:webHidden/>
          </w:rPr>
          <w:instrText xml:space="preserve"> PAGEREF _Toc413683191 \h </w:instrText>
        </w:r>
        <w:r>
          <w:rPr>
            <w:noProof/>
            <w:webHidden/>
          </w:rPr>
        </w:r>
        <w:r>
          <w:rPr>
            <w:noProof/>
            <w:webHidden/>
          </w:rPr>
          <w:fldChar w:fldCharType="separate"/>
        </w:r>
        <w:r>
          <w:rPr>
            <w:noProof/>
            <w:webHidden/>
          </w:rPr>
          <w:t>65</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92" w:history="1">
        <w:r w:rsidRPr="008E6B32">
          <w:rPr>
            <w:rStyle w:val="Hyperlink"/>
            <w:noProof/>
          </w:rPr>
          <w:t>Colony Summary Report</w:t>
        </w:r>
        <w:r>
          <w:rPr>
            <w:noProof/>
            <w:webHidden/>
          </w:rPr>
          <w:tab/>
        </w:r>
        <w:r>
          <w:rPr>
            <w:noProof/>
            <w:webHidden/>
          </w:rPr>
          <w:fldChar w:fldCharType="begin"/>
        </w:r>
        <w:r>
          <w:rPr>
            <w:noProof/>
            <w:webHidden/>
          </w:rPr>
          <w:instrText xml:space="preserve"> PAGEREF _Toc413683192 \h </w:instrText>
        </w:r>
        <w:r>
          <w:rPr>
            <w:noProof/>
            <w:webHidden/>
          </w:rPr>
        </w:r>
        <w:r>
          <w:rPr>
            <w:noProof/>
            <w:webHidden/>
          </w:rPr>
          <w:fldChar w:fldCharType="separate"/>
        </w:r>
        <w:r>
          <w:rPr>
            <w:noProof/>
            <w:webHidden/>
          </w:rPr>
          <w:t>65</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93" w:history="1">
        <w:r w:rsidRPr="008E6B32">
          <w:rPr>
            <w:rStyle w:val="Hyperlink"/>
            <w:noProof/>
          </w:rPr>
          <w:t>Cage Summary Report</w:t>
        </w:r>
        <w:r>
          <w:rPr>
            <w:noProof/>
            <w:webHidden/>
          </w:rPr>
          <w:tab/>
        </w:r>
        <w:r>
          <w:rPr>
            <w:noProof/>
            <w:webHidden/>
          </w:rPr>
          <w:fldChar w:fldCharType="begin"/>
        </w:r>
        <w:r>
          <w:rPr>
            <w:noProof/>
            <w:webHidden/>
          </w:rPr>
          <w:instrText xml:space="preserve"> PAGEREF _Toc413683193 \h </w:instrText>
        </w:r>
        <w:r>
          <w:rPr>
            <w:noProof/>
            <w:webHidden/>
          </w:rPr>
        </w:r>
        <w:r>
          <w:rPr>
            <w:noProof/>
            <w:webHidden/>
          </w:rPr>
          <w:fldChar w:fldCharType="separate"/>
        </w:r>
        <w:r>
          <w:rPr>
            <w:noProof/>
            <w:webHidden/>
          </w:rPr>
          <w:t>65</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94" w:history="1">
        <w:r w:rsidRPr="008E6B32">
          <w:rPr>
            <w:rStyle w:val="Hyperlink"/>
            <w:noProof/>
          </w:rPr>
          <w:t>Wean Report</w:t>
        </w:r>
        <w:r>
          <w:rPr>
            <w:noProof/>
            <w:webHidden/>
          </w:rPr>
          <w:tab/>
        </w:r>
        <w:r>
          <w:rPr>
            <w:noProof/>
            <w:webHidden/>
          </w:rPr>
          <w:fldChar w:fldCharType="begin"/>
        </w:r>
        <w:r>
          <w:rPr>
            <w:noProof/>
            <w:webHidden/>
          </w:rPr>
          <w:instrText xml:space="preserve"> PAGEREF _Toc413683194 \h </w:instrText>
        </w:r>
        <w:r>
          <w:rPr>
            <w:noProof/>
            <w:webHidden/>
          </w:rPr>
        </w:r>
        <w:r>
          <w:rPr>
            <w:noProof/>
            <w:webHidden/>
          </w:rPr>
          <w:fldChar w:fldCharType="separate"/>
        </w:r>
        <w:r>
          <w:rPr>
            <w:noProof/>
            <w:webHidden/>
          </w:rPr>
          <w:t>66</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95" w:history="1">
        <w:r w:rsidRPr="008E6B32">
          <w:rPr>
            <w:rStyle w:val="Hyperlink"/>
            <w:noProof/>
          </w:rPr>
          <w:t>Mouse Scheduling Calendar</w:t>
        </w:r>
        <w:r>
          <w:rPr>
            <w:noProof/>
            <w:webHidden/>
          </w:rPr>
          <w:tab/>
        </w:r>
        <w:r>
          <w:rPr>
            <w:noProof/>
            <w:webHidden/>
          </w:rPr>
          <w:fldChar w:fldCharType="begin"/>
        </w:r>
        <w:r>
          <w:rPr>
            <w:noProof/>
            <w:webHidden/>
          </w:rPr>
          <w:instrText xml:space="preserve"> PAGEREF _Toc413683195 \h </w:instrText>
        </w:r>
        <w:r>
          <w:rPr>
            <w:noProof/>
            <w:webHidden/>
          </w:rPr>
        </w:r>
        <w:r>
          <w:rPr>
            <w:noProof/>
            <w:webHidden/>
          </w:rPr>
          <w:fldChar w:fldCharType="separate"/>
        </w:r>
        <w:r>
          <w:rPr>
            <w:noProof/>
            <w:webHidden/>
          </w:rPr>
          <w:t>67</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196" w:history="1">
        <w:r w:rsidRPr="008E6B32">
          <w:rPr>
            <w:rStyle w:val="Hyperlink"/>
            <w:noProof/>
          </w:rPr>
          <w:t>Cage Cards</w:t>
        </w:r>
        <w:r>
          <w:rPr>
            <w:noProof/>
            <w:webHidden/>
          </w:rPr>
          <w:tab/>
        </w:r>
        <w:r>
          <w:rPr>
            <w:noProof/>
            <w:webHidden/>
          </w:rPr>
          <w:fldChar w:fldCharType="begin"/>
        </w:r>
        <w:r>
          <w:rPr>
            <w:noProof/>
            <w:webHidden/>
          </w:rPr>
          <w:instrText xml:space="preserve"> PAGEREF _Toc413683196 \h </w:instrText>
        </w:r>
        <w:r>
          <w:rPr>
            <w:noProof/>
            <w:webHidden/>
          </w:rPr>
        </w:r>
        <w:r>
          <w:rPr>
            <w:noProof/>
            <w:webHidden/>
          </w:rPr>
          <w:fldChar w:fldCharType="separate"/>
        </w:r>
        <w:r>
          <w:rPr>
            <w:noProof/>
            <w:webHidden/>
          </w:rPr>
          <w:t>67</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97" w:history="1">
        <w:r w:rsidRPr="008E6B32">
          <w:rPr>
            <w:rStyle w:val="Hyperlink"/>
            <w:noProof/>
          </w:rPr>
          <w:t>Make a Custom Cage Card</w:t>
        </w:r>
        <w:r>
          <w:rPr>
            <w:noProof/>
            <w:webHidden/>
          </w:rPr>
          <w:tab/>
        </w:r>
        <w:r>
          <w:rPr>
            <w:noProof/>
            <w:webHidden/>
          </w:rPr>
          <w:fldChar w:fldCharType="begin"/>
        </w:r>
        <w:r>
          <w:rPr>
            <w:noProof/>
            <w:webHidden/>
          </w:rPr>
          <w:instrText xml:space="preserve"> PAGEREF _Toc413683197 \h </w:instrText>
        </w:r>
        <w:r>
          <w:rPr>
            <w:noProof/>
            <w:webHidden/>
          </w:rPr>
        </w:r>
        <w:r>
          <w:rPr>
            <w:noProof/>
            <w:webHidden/>
          </w:rPr>
          <w:fldChar w:fldCharType="separate"/>
        </w:r>
        <w:r>
          <w:rPr>
            <w:noProof/>
            <w:webHidden/>
          </w:rPr>
          <w:t>68</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98" w:history="1">
        <w:r w:rsidRPr="008E6B32">
          <w:rPr>
            <w:rStyle w:val="Hyperlink"/>
            <w:noProof/>
          </w:rPr>
          <w:t>Load Card</w:t>
        </w:r>
        <w:r>
          <w:rPr>
            <w:noProof/>
            <w:webHidden/>
          </w:rPr>
          <w:tab/>
        </w:r>
        <w:r>
          <w:rPr>
            <w:noProof/>
            <w:webHidden/>
          </w:rPr>
          <w:fldChar w:fldCharType="begin"/>
        </w:r>
        <w:r>
          <w:rPr>
            <w:noProof/>
            <w:webHidden/>
          </w:rPr>
          <w:instrText xml:space="preserve"> PAGEREF _Toc413683198 \h </w:instrText>
        </w:r>
        <w:r>
          <w:rPr>
            <w:noProof/>
            <w:webHidden/>
          </w:rPr>
        </w:r>
        <w:r>
          <w:rPr>
            <w:noProof/>
            <w:webHidden/>
          </w:rPr>
          <w:fldChar w:fldCharType="separate"/>
        </w:r>
        <w:r>
          <w:rPr>
            <w:noProof/>
            <w:webHidden/>
          </w:rPr>
          <w:t>70</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199" w:history="1">
        <w:r w:rsidRPr="008E6B32">
          <w:rPr>
            <w:rStyle w:val="Hyperlink"/>
            <w:noProof/>
          </w:rPr>
          <w:t>Business Rules</w:t>
        </w:r>
        <w:r>
          <w:rPr>
            <w:noProof/>
            <w:webHidden/>
          </w:rPr>
          <w:tab/>
        </w:r>
        <w:r>
          <w:rPr>
            <w:noProof/>
            <w:webHidden/>
          </w:rPr>
          <w:fldChar w:fldCharType="begin"/>
        </w:r>
        <w:r>
          <w:rPr>
            <w:noProof/>
            <w:webHidden/>
          </w:rPr>
          <w:instrText xml:space="preserve"> PAGEREF _Toc413683199 \h </w:instrText>
        </w:r>
        <w:r>
          <w:rPr>
            <w:noProof/>
            <w:webHidden/>
          </w:rPr>
        </w:r>
        <w:r>
          <w:rPr>
            <w:noProof/>
            <w:webHidden/>
          </w:rPr>
          <w:fldChar w:fldCharType="separate"/>
        </w:r>
        <w:r>
          <w:rPr>
            <w:noProof/>
            <w:webHidden/>
          </w:rPr>
          <w:t>71</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200" w:history="1">
        <w:r w:rsidRPr="008E6B32">
          <w:rPr>
            <w:rStyle w:val="Hyperlink"/>
            <w:noProof/>
          </w:rPr>
          <w:t>Pedigree Tracker</w:t>
        </w:r>
        <w:r>
          <w:rPr>
            <w:noProof/>
            <w:webHidden/>
          </w:rPr>
          <w:tab/>
        </w:r>
        <w:r>
          <w:rPr>
            <w:noProof/>
            <w:webHidden/>
          </w:rPr>
          <w:fldChar w:fldCharType="begin"/>
        </w:r>
        <w:r>
          <w:rPr>
            <w:noProof/>
            <w:webHidden/>
          </w:rPr>
          <w:instrText xml:space="preserve"> PAGEREF _Toc413683200 \h </w:instrText>
        </w:r>
        <w:r>
          <w:rPr>
            <w:noProof/>
            <w:webHidden/>
          </w:rPr>
        </w:r>
        <w:r>
          <w:rPr>
            <w:noProof/>
            <w:webHidden/>
          </w:rPr>
          <w:fldChar w:fldCharType="separate"/>
        </w:r>
        <w:r>
          <w:rPr>
            <w:noProof/>
            <w:webHidden/>
          </w:rPr>
          <w:t>71</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201" w:history="1">
        <w:r w:rsidRPr="008E6B32">
          <w:rPr>
            <w:rStyle w:val="Hyperlink"/>
            <w:noProof/>
          </w:rPr>
          <w:t>Strain Viability Report</w:t>
        </w:r>
        <w:r>
          <w:rPr>
            <w:noProof/>
            <w:webHidden/>
          </w:rPr>
          <w:tab/>
        </w:r>
        <w:r>
          <w:rPr>
            <w:noProof/>
            <w:webHidden/>
          </w:rPr>
          <w:fldChar w:fldCharType="begin"/>
        </w:r>
        <w:r>
          <w:rPr>
            <w:noProof/>
            <w:webHidden/>
          </w:rPr>
          <w:instrText xml:space="preserve"> PAGEREF _Toc413683201 \h </w:instrText>
        </w:r>
        <w:r>
          <w:rPr>
            <w:noProof/>
            <w:webHidden/>
          </w:rPr>
        </w:r>
        <w:r>
          <w:rPr>
            <w:noProof/>
            <w:webHidden/>
          </w:rPr>
          <w:fldChar w:fldCharType="separate"/>
        </w:r>
        <w:r>
          <w:rPr>
            <w:noProof/>
            <w:webHidden/>
          </w:rPr>
          <w:t>73</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202" w:history="1">
        <w:r w:rsidRPr="008E6B32">
          <w:rPr>
            <w:rStyle w:val="Hyperlink"/>
            <w:noProof/>
          </w:rPr>
          <w:t>Colony Status Histograms</w:t>
        </w:r>
        <w:r>
          <w:rPr>
            <w:noProof/>
            <w:webHidden/>
          </w:rPr>
          <w:tab/>
        </w:r>
        <w:r>
          <w:rPr>
            <w:noProof/>
            <w:webHidden/>
          </w:rPr>
          <w:fldChar w:fldCharType="begin"/>
        </w:r>
        <w:r>
          <w:rPr>
            <w:noProof/>
            <w:webHidden/>
          </w:rPr>
          <w:instrText xml:space="preserve"> PAGEREF _Toc413683202 \h </w:instrText>
        </w:r>
        <w:r>
          <w:rPr>
            <w:noProof/>
            <w:webHidden/>
          </w:rPr>
        </w:r>
        <w:r>
          <w:rPr>
            <w:noProof/>
            <w:webHidden/>
          </w:rPr>
          <w:fldChar w:fldCharType="separate"/>
        </w:r>
        <w:r>
          <w:rPr>
            <w:noProof/>
            <w:webHidden/>
          </w:rPr>
          <w:t>76</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203" w:history="1">
        <w:r w:rsidRPr="008E6B32">
          <w:rPr>
            <w:rStyle w:val="Hyperlink"/>
            <w:noProof/>
          </w:rPr>
          <w:t>Kaplan Meier Charts</w:t>
        </w:r>
        <w:r>
          <w:rPr>
            <w:noProof/>
            <w:webHidden/>
          </w:rPr>
          <w:tab/>
        </w:r>
        <w:r>
          <w:rPr>
            <w:noProof/>
            <w:webHidden/>
          </w:rPr>
          <w:fldChar w:fldCharType="begin"/>
        </w:r>
        <w:r>
          <w:rPr>
            <w:noProof/>
            <w:webHidden/>
          </w:rPr>
          <w:instrText xml:space="preserve"> PAGEREF _Toc413683203 \h </w:instrText>
        </w:r>
        <w:r>
          <w:rPr>
            <w:noProof/>
            <w:webHidden/>
          </w:rPr>
        </w:r>
        <w:r>
          <w:rPr>
            <w:noProof/>
            <w:webHidden/>
          </w:rPr>
          <w:fldChar w:fldCharType="separate"/>
        </w:r>
        <w:r>
          <w:rPr>
            <w:noProof/>
            <w:webHidden/>
          </w:rPr>
          <w:t>76</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204" w:history="1">
        <w:r w:rsidRPr="008E6B32">
          <w:rPr>
            <w:rStyle w:val="Hyperlink"/>
            <w:noProof/>
          </w:rPr>
          <w:t>Samples</w:t>
        </w:r>
        <w:r>
          <w:rPr>
            <w:noProof/>
            <w:webHidden/>
          </w:rPr>
          <w:tab/>
        </w:r>
        <w:r>
          <w:rPr>
            <w:noProof/>
            <w:webHidden/>
          </w:rPr>
          <w:fldChar w:fldCharType="begin"/>
        </w:r>
        <w:r>
          <w:rPr>
            <w:noProof/>
            <w:webHidden/>
          </w:rPr>
          <w:instrText xml:space="preserve"> PAGEREF _Toc413683204 \h </w:instrText>
        </w:r>
        <w:r>
          <w:rPr>
            <w:noProof/>
            <w:webHidden/>
          </w:rPr>
        </w:r>
        <w:r>
          <w:rPr>
            <w:noProof/>
            <w:webHidden/>
          </w:rPr>
          <w:fldChar w:fldCharType="separate"/>
        </w:r>
        <w:r>
          <w:rPr>
            <w:noProof/>
            <w:webHidden/>
          </w:rPr>
          <w:t>77</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05" w:history="1">
        <w:r w:rsidRPr="008E6B32">
          <w:rPr>
            <w:rStyle w:val="Hyperlink"/>
            <w:noProof/>
          </w:rPr>
          <w:t>Add Sample</w:t>
        </w:r>
        <w:r>
          <w:rPr>
            <w:noProof/>
            <w:webHidden/>
          </w:rPr>
          <w:tab/>
        </w:r>
        <w:r>
          <w:rPr>
            <w:noProof/>
            <w:webHidden/>
          </w:rPr>
          <w:fldChar w:fldCharType="begin"/>
        </w:r>
        <w:r>
          <w:rPr>
            <w:noProof/>
            <w:webHidden/>
          </w:rPr>
          <w:instrText xml:space="preserve"> PAGEREF _Toc413683205 \h </w:instrText>
        </w:r>
        <w:r>
          <w:rPr>
            <w:noProof/>
            <w:webHidden/>
          </w:rPr>
        </w:r>
        <w:r>
          <w:rPr>
            <w:noProof/>
            <w:webHidden/>
          </w:rPr>
          <w:fldChar w:fldCharType="separate"/>
        </w:r>
        <w:r>
          <w:rPr>
            <w:noProof/>
            <w:webHidden/>
          </w:rPr>
          <w:t>77</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06" w:history="1">
        <w:r w:rsidRPr="008E6B32">
          <w:rPr>
            <w:rStyle w:val="Hyperlink"/>
            <w:noProof/>
          </w:rPr>
          <w:t>Edit Sample</w:t>
        </w:r>
        <w:r>
          <w:rPr>
            <w:noProof/>
            <w:webHidden/>
          </w:rPr>
          <w:tab/>
        </w:r>
        <w:r>
          <w:rPr>
            <w:noProof/>
            <w:webHidden/>
          </w:rPr>
          <w:fldChar w:fldCharType="begin"/>
        </w:r>
        <w:r>
          <w:rPr>
            <w:noProof/>
            <w:webHidden/>
          </w:rPr>
          <w:instrText xml:space="preserve"> PAGEREF _Toc413683206 \h </w:instrText>
        </w:r>
        <w:r>
          <w:rPr>
            <w:noProof/>
            <w:webHidden/>
          </w:rPr>
        </w:r>
        <w:r>
          <w:rPr>
            <w:noProof/>
            <w:webHidden/>
          </w:rPr>
          <w:fldChar w:fldCharType="separate"/>
        </w:r>
        <w:r>
          <w:rPr>
            <w:noProof/>
            <w:webHidden/>
          </w:rPr>
          <w:t>79</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207" w:history="1">
        <w:r w:rsidRPr="008E6B32">
          <w:rPr>
            <w:rStyle w:val="Hyperlink"/>
            <w:noProof/>
          </w:rPr>
          <w:t>Experiment Data</w:t>
        </w:r>
        <w:r>
          <w:rPr>
            <w:noProof/>
            <w:webHidden/>
          </w:rPr>
          <w:tab/>
        </w:r>
        <w:r>
          <w:rPr>
            <w:noProof/>
            <w:webHidden/>
          </w:rPr>
          <w:fldChar w:fldCharType="begin"/>
        </w:r>
        <w:r>
          <w:rPr>
            <w:noProof/>
            <w:webHidden/>
          </w:rPr>
          <w:instrText xml:space="preserve"> PAGEREF _Toc413683207 \h </w:instrText>
        </w:r>
        <w:r>
          <w:rPr>
            <w:noProof/>
            <w:webHidden/>
          </w:rPr>
        </w:r>
        <w:r>
          <w:rPr>
            <w:noProof/>
            <w:webHidden/>
          </w:rPr>
          <w:fldChar w:fldCharType="separate"/>
        </w:r>
        <w:r>
          <w:rPr>
            <w:noProof/>
            <w:webHidden/>
          </w:rPr>
          <w:t>79</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08" w:history="1">
        <w:r w:rsidRPr="008E6B32">
          <w:rPr>
            <w:rStyle w:val="Hyperlink"/>
            <w:noProof/>
          </w:rPr>
          <w:t>Add Test Type</w:t>
        </w:r>
        <w:r>
          <w:rPr>
            <w:noProof/>
            <w:webHidden/>
          </w:rPr>
          <w:tab/>
        </w:r>
        <w:r>
          <w:rPr>
            <w:noProof/>
            <w:webHidden/>
          </w:rPr>
          <w:fldChar w:fldCharType="begin"/>
        </w:r>
        <w:r>
          <w:rPr>
            <w:noProof/>
            <w:webHidden/>
          </w:rPr>
          <w:instrText xml:space="preserve"> PAGEREF _Toc413683208 \h </w:instrText>
        </w:r>
        <w:r>
          <w:rPr>
            <w:noProof/>
            <w:webHidden/>
          </w:rPr>
        </w:r>
        <w:r>
          <w:rPr>
            <w:noProof/>
            <w:webHidden/>
          </w:rPr>
          <w:fldChar w:fldCharType="separate"/>
        </w:r>
        <w:r>
          <w:rPr>
            <w:noProof/>
            <w:webHidden/>
          </w:rPr>
          <w:t>80</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09" w:history="1">
        <w:r w:rsidRPr="008E6B32">
          <w:rPr>
            <w:rStyle w:val="Hyperlink"/>
            <w:noProof/>
          </w:rPr>
          <w:t>Add Experiment Data</w:t>
        </w:r>
        <w:r>
          <w:rPr>
            <w:noProof/>
            <w:webHidden/>
          </w:rPr>
          <w:tab/>
        </w:r>
        <w:r>
          <w:rPr>
            <w:noProof/>
            <w:webHidden/>
          </w:rPr>
          <w:fldChar w:fldCharType="begin"/>
        </w:r>
        <w:r>
          <w:rPr>
            <w:noProof/>
            <w:webHidden/>
          </w:rPr>
          <w:instrText xml:space="preserve"> PAGEREF _Toc413683209 \h </w:instrText>
        </w:r>
        <w:r>
          <w:rPr>
            <w:noProof/>
            <w:webHidden/>
          </w:rPr>
        </w:r>
        <w:r>
          <w:rPr>
            <w:noProof/>
            <w:webHidden/>
          </w:rPr>
          <w:fldChar w:fldCharType="separate"/>
        </w:r>
        <w:r>
          <w:rPr>
            <w:noProof/>
            <w:webHidden/>
          </w:rPr>
          <w:t>82</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10" w:history="1">
        <w:r w:rsidRPr="008E6B32">
          <w:rPr>
            <w:rStyle w:val="Hyperlink"/>
            <w:noProof/>
          </w:rPr>
          <w:t>Edit Experiment Data</w:t>
        </w:r>
        <w:r>
          <w:rPr>
            <w:noProof/>
            <w:webHidden/>
          </w:rPr>
          <w:tab/>
        </w:r>
        <w:r>
          <w:rPr>
            <w:noProof/>
            <w:webHidden/>
          </w:rPr>
          <w:fldChar w:fldCharType="begin"/>
        </w:r>
        <w:r>
          <w:rPr>
            <w:noProof/>
            <w:webHidden/>
          </w:rPr>
          <w:instrText xml:space="preserve"> PAGEREF _Toc413683210 \h </w:instrText>
        </w:r>
        <w:r>
          <w:rPr>
            <w:noProof/>
            <w:webHidden/>
          </w:rPr>
        </w:r>
        <w:r>
          <w:rPr>
            <w:noProof/>
            <w:webHidden/>
          </w:rPr>
          <w:fldChar w:fldCharType="separate"/>
        </w:r>
        <w:r>
          <w:rPr>
            <w:noProof/>
            <w:webHidden/>
          </w:rPr>
          <w:t>83</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11" w:history="1">
        <w:r w:rsidRPr="008E6B32">
          <w:rPr>
            <w:rStyle w:val="Hyperlink"/>
            <w:noProof/>
          </w:rPr>
          <w:t>Query Experiment Data</w:t>
        </w:r>
        <w:r>
          <w:rPr>
            <w:noProof/>
            <w:webHidden/>
          </w:rPr>
          <w:tab/>
        </w:r>
        <w:r>
          <w:rPr>
            <w:noProof/>
            <w:webHidden/>
          </w:rPr>
          <w:fldChar w:fldCharType="begin"/>
        </w:r>
        <w:r>
          <w:rPr>
            <w:noProof/>
            <w:webHidden/>
          </w:rPr>
          <w:instrText xml:space="preserve"> PAGEREF _Toc413683211 \h </w:instrText>
        </w:r>
        <w:r>
          <w:rPr>
            <w:noProof/>
            <w:webHidden/>
          </w:rPr>
        </w:r>
        <w:r>
          <w:rPr>
            <w:noProof/>
            <w:webHidden/>
          </w:rPr>
          <w:fldChar w:fldCharType="separate"/>
        </w:r>
        <w:r>
          <w:rPr>
            <w:noProof/>
            <w:webHidden/>
          </w:rPr>
          <w:t>83</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212" w:history="1">
        <w:r w:rsidRPr="008E6B32">
          <w:rPr>
            <w:rStyle w:val="Hyperlink"/>
            <w:noProof/>
          </w:rPr>
          <w:t>My Preferences</w:t>
        </w:r>
        <w:r>
          <w:rPr>
            <w:noProof/>
            <w:webHidden/>
          </w:rPr>
          <w:tab/>
        </w:r>
        <w:r>
          <w:rPr>
            <w:noProof/>
            <w:webHidden/>
          </w:rPr>
          <w:fldChar w:fldCharType="begin"/>
        </w:r>
        <w:r>
          <w:rPr>
            <w:noProof/>
            <w:webHidden/>
          </w:rPr>
          <w:instrText xml:space="preserve"> PAGEREF _Toc413683212 \h </w:instrText>
        </w:r>
        <w:r>
          <w:rPr>
            <w:noProof/>
            <w:webHidden/>
          </w:rPr>
        </w:r>
        <w:r>
          <w:rPr>
            <w:noProof/>
            <w:webHidden/>
          </w:rPr>
          <w:fldChar w:fldCharType="separate"/>
        </w:r>
        <w:r>
          <w:rPr>
            <w:noProof/>
            <w:webHidden/>
          </w:rPr>
          <w:t>84</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13" w:history="1">
        <w:r w:rsidRPr="008E6B32">
          <w:rPr>
            <w:rStyle w:val="Hyperlink"/>
            <w:noProof/>
          </w:rPr>
          <w:t>Global Changes</w:t>
        </w:r>
        <w:r>
          <w:rPr>
            <w:noProof/>
            <w:webHidden/>
          </w:rPr>
          <w:tab/>
        </w:r>
        <w:r>
          <w:rPr>
            <w:noProof/>
            <w:webHidden/>
          </w:rPr>
          <w:fldChar w:fldCharType="begin"/>
        </w:r>
        <w:r>
          <w:rPr>
            <w:noProof/>
            <w:webHidden/>
          </w:rPr>
          <w:instrText xml:space="preserve"> PAGEREF _Toc413683213 \h </w:instrText>
        </w:r>
        <w:r>
          <w:rPr>
            <w:noProof/>
            <w:webHidden/>
          </w:rPr>
        </w:r>
        <w:r>
          <w:rPr>
            <w:noProof/>
            <w:webHidden/>
          </w:rPr>
          <w:fldChar w:fldCharType="separate"/>
        </w:r>
        <w:r>
          <w:rPr>
            <w:noProof/>
            <w:webHidden/>
          </w:rPr>
          <w:t>85</w:t>
        </w:r>
        <w:r>
          <w:rPr>
            <w:noProof/>
            <w:webHidden/>
          </w:rPr>
          <w:fldChar w:fldCharType="end"/>
        </w:r>
      </w:hyperlink>
    </w:p>
    <w:p w:rsidR="00134642" w:rsidRDefault="00134642">
      <w:pPr>
        <w:pStyle w:val="TOC3"/>
        <w:tabs>
          <w:tab w:val="right" w:leader="dot" w:pos="9206"/>
        </w:tabs>
        <w:rPr>
          <w:rFonts w:cstheme="minorBidi"/>
          <w:i w:val="0"/>
          <w:iCs w:val="0"/>
          <w:noProof/>
          <w:sz w:val="22"/>
          <w:szCs w:val="22"/>
          <w:lang w:bidi="ar-SA"/>
        </w:rPr>
      </w:pPr>
      <w:hyperlink w:anchor="_Toc413683214" w:history="1">
        <w:r w:rsidRPr="008E6B32">
          <w:rPr>
            <w:rStyle w:val="Hyperlink"/>
            <w:noProof/>
          </w:rPr>
          <w:t>Strain Name First</w:t>
        </w:r>
        <w:r>
          <w:rPr>
            <w:noProof/>
            <w:webHidden/>
          </w:rPr>
          <w:tab/>
        </w:r>
        <w:r>
          <w:rPr>
            <w:noProof/>
            <w:webHidden/>
          </w:rPr>
          <w:fldChar w:fldCharType="begin"/>
        </w:r>
        <w:r>
          <w:rPr>
            <w:noProof/>
            <w:webHidden/>
          </w:rPr>
          <w:instrText xml:space="preserve"> PAGEREF _Toc413683214 \h </w:instrText>
        </w:r>
        <w:r>
          <w:rPr>
            <w:noProof/>
            <w:webHidden/>
          </w:rPr>
        </w:r>
        <w:r>
          <w:rPr>
            <w:noProof/>
            <w:webHidden/>
          </w:rPr>
          <w:fldChar w:fldCharType="separate"/>
        </w:r>
        <w:r>
          <w:rPr>
            <w:noProof/>
            <w:webHidden/>
          </w:rPr>
          <w:t>85</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15" w:history="1">
        <w:r w:rsidRPr="008E6B32">
          <w:rPr>
            <w:rStyle w:val="Hyperlink"/>
            <w:noProof/>
          </w:rPr>
          <w:t>Add and Edit Mouse Screen</w:t>
        </w:r>
        <w:r>
          <w:rPr>
            <w:noProof/>
            <w:webHidden/>
          </w:rPr>
          <w:tab/>
        </w:r>
        <w:r>
          <w:rPr>
            <w:noProof/>
            <w:webHidden/>
          </w:rPr>
          <w:fldChar w:fldCharType="begin"/>
        </w:r>
        <w:r>
          <w:rPr>
            <w:noProof/>
            <w:webHidden/>
          </w:rPr>
          <w:instrText xml:space="preserve"> PAGEREF _Toc413683215 \h </w:instrText>
        </w:r>
        <w:r>
          <w:rPr>
            <w:noProof/>
            <w:webHidden/>
          </w:rPr>
        </w:r>
        <w:r>
          <w:rPr>
            <w:noProof/>
            <w:webHidden/>
          </w:rPr>
          <w:fldChar w:fldCharType="separate"/>
        </w:r>
        <w:r>
          <w:rPr>
            <w:noProof/>
            <w:webHidden/>
          </w:rPr>
          <w:t>85</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16" w:history="1">
        <w:r w:rsidRPr="008E6B32">
          <w:rPr>
            <w:rStyle w:val="Hyperlink"/>
            <w:noProof/>
          </w:rPr>
          <w:t>Add and Edit Mating Screen</w:t>
        </w:r>
        <w:r>
          <w:rPr>
            <w:noProof/>
            <w:webHidden/>
          </w:rPr>
          <w:tab/>
        </w:r>
        <w:r>
          <w:rPr>
            <w:noProof/>
            <w:webHidden/>
          </w:rPr>
          <w:fldChar w:fldCharType="begin"/>
        </w:r>
        <w:r>
          <w:rPr>
            <w:noProof/>
            <w:webHidden/>
          </w:rPr>
          <w:instrText xml:space="preserve"> PAGEREF _Toc413683216 \h </w:instrText>
        </w:r>
        <w:r>
          <w:rPr>
            <w:noProof/>
            <w:webHidden/>
          </w:rPr>
        </w:r>
        <w:r>
          <w:rPr>
            <w:noProof/>
            <w:webHidden/>
          </w:rPr>
          <w:fldChar w:fldCharType="separate"/>
        </w:r>
        <w:r>
          <w:rPr>
            <w:noProof/>
            <w:webHidden/>
          </w:rPr>
          <w:t>87</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17" w:history="1">
        <w:r w:rsidRPr="008E6B32">
          <w:rPr>
            <w:rStyle w:val="Hyperlink"/>
            <w:noProof/>
          </w:rPr>
          <w:t>Add and Edit Litter Screen</w:t>
        </w:r>
        <w:r>
          <w:rPr>
            <w:noProof/>
            <w:webHidden/>
          </w:rPr>
          <w:tab/>
        </w:r>
        <w:r>
          <w:rPr>
            <w:noProof/>
            <w:webHidden/>
          </w:rPr>
          <w:fldChar w:fldCharType="begin"/>
        </w:r>
        <w:r>
          <w:rPr>
            <w:noProof/>
            <w:webHidden/>
          </w:rPr>
          <w:instrText xml:space="preserve"> PAGEREF _Toc413683217 \h </w:instrText>
        </w:r>
        <w:r>
          <w:rPr>
            <w:noProof/>
            <w:webHidden/>
          </w:rPr>
        </w:r>
        <w:r>
          <w:rPr>
            <w:noProof/>
            <w:webHidden/>
          </w:rPr>
          <w:fldChar w:fldCharType="separate"/>
        </w:r>
        <w:r>
          <w:rPr>
            <w:noProof/>
            <w:webHidden/>
          </w:rPr>
          <w:t>87</w:t>
        </w:r>
        <w:r>
          <w:rPr>
            <w:noProof/>
            <w:webHidden/>
          </w:rPr>
          <w:fldChar w:fldCharType="end"/>
        </w:r>
      </w:hyperlink>
    </w:p>
    <w:p w:rsidR="00134642" w:rsidRDefault="00134642">
      <w:pPr>
        <w:pStyle w:val="TOC1"/>
        <w:tabs>
          <w:tab w:val="right" w:leader="dot" w:pos="9206"/>
        </w:tabs>
        <w:rPr>
          <w:rFonts w:cstheme="minorBidi"/>
          <w:b w:val="0"/>
          <w:bCs w:val="0"/>
          <w:caps w:val="0"/>
          <w:noProof/>
          <w:sz w:val="22"/>
          <w:szCs w:val="22"/>
          <w:lang w:bidi="ar-SA"/>
        </w:rPr>
      </w:pPr>
      <w:hyperlink w:anchor="_Toc413683218" w:history="1">
        <w:r w:rsidRPr="008E6B32">
          <w:rPr>
            <w:rStyle w:val="Hyperlink"/>
            <w:noProof/>
          </w:rPr>
          <w:t>Known Issues</w:t>
        </w:r>
        <w:r>
          <w:rPr>
            <w:noProof/>
            <w:webHidden/>
          </w:rPr>
          <w:tab/>
        </w:r>
        <w:r>
          <w:rPr>
            <w:noProof/>
            <w:webHidden/>
          </w:rPr>
          <w:fldChar w:fldCharType="begin"/>
        </w:r>
        <w:r>
          <w:rPr>
            <w:noProof/>
            <w:webHidden/>
          </w:rPr>
          <w:instrText xml:space="preserve"> PAGEREF _Toc413683218 \h </w:instrText>
        </w:r>
        <w:r>
          <w:rPr>
            <w:noProof/>
            <w:webHidden/>
          </w:rPr>
        </w:r>
        <w:r>
          <w:rPr>
            <w:noProof/>
            <w:webHidden/>
          </w:rPr>
          <w:fldChar w:fldCharType="separate"/>
        </w:r>
        <w:r>
          <w:rPr>
            <w:noProof/>
            <w:webHidden/>
          </w:rPr>
          <w:t>88</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19" w:history="1">
        <w:r w:rsidRPr="008E6B32">
          <w:rPr>
            <w:rStyle w:val="Hyperlink"/>
            <w:noProof/>
          </w:rPr>
          <w:t>HTTP Status 403 – Access to the requested resource has been denied</w:t>
        </w:r>
        <w:r>
          <w:rPr>
            <w:noProof/>
            <w:webHidden/>
          </w:rPr>
          <w:tab/>
        </w:r>
        <w:r>
          <w:rPr>
            <w:noProof/>
            <w:webHidden/>
          </w:rPr>
          <w:fldChar w:fldCharType="begin"/>
        </w:r>
        <w:r>
          <w:rPr>
            <w:noProof/>
            <w:webHidden/>
          </w:rPr>
          <w:instrText xml:space="preserve"> PAGEREF _Toc413683219 \h </w:instrText>
        </w:r>
        <w:r>
          <w:rPr>
            <w:noProof/>
            <w:webHidden/>
          </w:rPr>
        </w:r>
        <w:r>
          <w:rPr>
            <w:noProof/>
            <w:webHidden/>
          </w:rPr>
          <w:fldChar w:fldCharType="separate"/>
        </w:r>
        <w:r>
          <w:rPr>
            <w:noProof/>
            <w:webHidden/>
          </w:rPr>
          <w:t>88</w:t>
        </w:r>
        <w:r>
          <w:rPr>
            <w:noProof/>
            <w:webHidden/>
          </w:rPr>
          <w:fldChar w:fldCharType="end"/>
        </w:r>
      </w:hyperlink>
    </w:p>
    <w:p w:rsidR="00134642" w:rsidRDefault="00134642">
      <w:pPr>
        <w:pStyle w:val="TOC2"/>
        <w:tabs>
          <w:tab w:val="right" w:leader="dot" w:pos="9206"/>
        </w:tabs>
        <w:rPr>
          <w:rFonts w:cstheme="minorBidi"/>
          <w:smallCaps w:val="0"/>
          <w:noProof/>
          <w:sz w:val="22"/>
          <w:szCs w:val="22"/>
          <w:lang w:bidi="ar-SA"/>
        </w:rPr>
      </w:pPr>
      <w:hyperlink w:anchor="_Toc413683220" w:history="1">
        <w:r w:rsidRPr="008E6B32">
          <w:rPr>
            <w:rStyle w:val="Hyperlink"/>
            <w:noProof/>
          </w:rPr>
          <w:t>Browser is unable to display the web page</w:t>
        </w:r>
        <w:r>
          <w:rPr>
            <w:noProof/>
            <w:webHidden/>
          </w:rPr>
          <w:tab/>
        </w:r>
        <w:r>
          <w:rPr>
            <w:noProof/>
            <w:webHidden/>
          </w:rPr>
          <w:fldChar w:fldCharType="begin"/>
        </w:r>
        <w:r>
          <w:rPr>
            <w:noProof/>
            <w:webHidden/>
          </w:rPr>
          <w:instrText xml:space="preserve"> PAGEREF _Toc413683220 \h </w:instrText>
        </w:r>
        <w:r>
          <w:rPr>
            <w:noProof/>
            <w:webHidden/>
          </w:rPr>
        </w:r>
        <w:r>
          <w:rPr>
            <w:noProof/>
            <w:webHidden/>
          </w:rPr>
          <w:fldChar w:fldCharType="separate"/>
        </w:r>
        <w:r>
          <w:rPr>
            <w:noProof/>
            <w:webHidden/>
          </w:rPr>
          <w:t>88</w:t>
        </w:r>
        <w:r>
          <w:rPr>
            <w:noProof/>
            <w:webHidden/>
          </w:rPr>
          <w:fldChar w:fldCharType="end"/>
        </w:r>
      </w:hyperlink>
    </w:p>
    <w:p w:rsidR="00472B68" w:rsidRDefault="00D67984">
      <w:pPr>
        <w:rPr>
          <w:rFonts w:eastAsiaTheme="majorEastAsia" w:cstheme="minorHAnsi"/>
          <w:b/>
          <w:color w:val="243F60" w:themeColor="accent1" w:themeShade="7F"/>
          <w:sz w:val="28"/>
          <w:szCs w:val="28"/>
        </w:rPr>
      </w:pPr>
      <w:r>
        <w:fldChar w:fldCharType="end"/>
      </w:r>
    </w:p>
    <w:p w:rsidR="00F453DE" w:rsidRDefault="00C23183" w:rsidP="00F453DE">
      <w:pPr>
        <w:pStyle w:val="Heading5"/>
        <w:rPr>
          <w:rFonts w:asciiTheme="minorHAnsi" w:hAnsiTheme="minorHAnsi" w:cstheme="minorHAnsi"/>
          <w:b/>
          <w:sz w:val="28"/>
          <w:szCs w:val="28"/>
        </w:rPr>
      </w:pPr>
      <w:r>
        <w:rPr>
          <w:rFonts w:asciiTheme="minorHAnsi" w:hAnsiTheme="minorHAnsi" w:cstheme="minorHAnsi"/>
          <w:b/>
          <w:sz w:val="28"/>
          <w:szCs w:val="28"/>
        </w:rPr>
        <w:t>Table of F</w:t>
      </w:r>
      <w:r w:rsidR="00F453DE">
        <w:rPr>
          <w:rFonts w:asciiTheme="minorHAnsi" w:hAnsiTheme="minorHAnsi" w:cstheme="minorHAnsi"/>
          <w:b/>
          <w:sz w:val="28"/>
          <w:szCs w:val="28"/>
        </w:rPr>
        <w:t>igures</w:t>
      </w:r>
    </w:p>
    <w:p w:rsidR="00134642" w:rsidRDefault="00D67984">
      <w:pPr>
        <w:pStyle w:val="TableofFigures"/>
        <w:tabs>
          <w:tab w:val="right" w:leader="underscore" w:pos="9206"/>
        </w:tabs>
        <w:rPr>
          <w:rFonts w:cstheme="minorBidi"/>
          <w:i w:val="0"/>
          <w:iCs w:val="0"/>
          <w:noProof/>
          <w:sz w:val="22"/>
          <w:szCs w:val="22"/>
          <w:lang w:bidi="ar-SA"/>
        </w:rPr>
      </w:pPr>
      <w:r w:rsidRPr="00D67984">
        <w:fldChar w:fldCharType="begin"/>
      </w:r>
      <w:r w:rsidR="00F453DE">
        <w:instrText xml:space="preserve"> TOC \h \z \c "Figure" </w:instrText>
      </w:r>
      <w:r w:rsidRPr="00D67984">
        <w:fldChar w:fldCharType="separate"/>
      </w:r>
      <w:hyperlink r:id="rId13" w:anchor="_Toc413683221" w:history="1">
        <w:r w:rsidR="00134642" w:rsidRPr="00B460F6">
          <w:rPr>
            <w:rStyle w:val="Hyperlink"/>
            <w:noProof/>
          </w:rPr>
          <w:t>Figure 1: Navigation Example</w:t>
        </w:r>
        <w:r w:rsidR="00134642">
          <w:rPr>
            <w:noProof/>
            <w:webHidden/>
          </w:rPr>
          <w:tab/>
        </w:r>
        <w:r w:rsidR="00134642">
          <w:rPr>
            <w:noProof/>
            <w:webHidden/>
          </w:rPr>
          <w:fldChar w:fldCharType="begin"/>
        </w:r>
        <w:r w:rsidR="00134642">
          <w:rPr>
            <w:noProof/>
            <w:webHidden/>
          </w:rPr>
          <w:instrText xml:space="preserve"> PAGEREF _Toc413683221 \h </w:instrText>
        </w:r>
        <w:r w:rsidR="00134642">
          <w:rPr>
            <w:noProof/>
            <w:webHidden/>
          </w:rPr>
        </w:r>
        <w:r w:rsidR="00134642">
          <w:rPr>
            <w:noProof/>
            <w:webHidden/>
          </w:rPr>
          <w:fldChar w:fldCharType="separate"/>
        </w:r>
        <w:r w:rsidR="00134642">
          <w:rPr>
            <w:noProof/>
            <w:webHidden/>
          </w:rPr>
          <w:t>9</w:t>
        </w:r>
        <w:r w:rsidR="00134642">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22" w:history="1">
        <w:r w:rsidRPr="00B460F6">
          <w:rPr>
            <w:rStyle w:val="Hyperlink"/>
            <w:noProof/>
          </w:rPr>
          <w:t>Figure 2:  Add New User</w:t>
        </w:r>
        <w:r>
          <w:rPr>
            <w:noProof/>
            <w:webHidden/>
          </w:rPr>
          <w:tab/>
        </w:r>
        <w:r>
          <w:rPr>
            <w:noProof/>
            <w:webHidden/>
          </w:rPr>
          <w:fldChar w:fldCharType="begin"/>
        </w:r>
        <w:r>
          <w:rPr>
            <w:noProof/>
            <w:webHidden/>
          </w:rPr>
          <w:instrText xml:space="preserve"> PAGEREF _Toc413683222 \h </w:instrText>
        </w:r>
        <w:r>
          <w:rPr>
            <w:noProof/>
            <w:webHidden/>
          </w:rPr>
        </w:r>
        <w:r>
          <w:rPr>
            <w:noProof/>
            <w:webHidden/>
          </w:rPr>
          <w:fldChar w:fldCharType="separate"/>
        </w:r>
        <w:r>
          <w:rPr>
            <w:noProof/>
            <w:webHidden/>
          </w:rPr>
          <w:t>10</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23" w:history="1">
        <w:r w:rsidRPr="00B460F6">
          <w:rPr>
            <w:rStyle w:val="Hyperlink"/>
            <w:noProof/>
          </w:rPr>
          <w:t>Figure 3: Add User</w:t>
        </w:r>
        <w:r>
          <w:rPr>
            <w:noProof/>
            <w:webHidden/>
          </w:rPr>
          <w:tab/>
        </w:r>
        <w:r>
          <w:rPr>
            <w:noProof/>
            <w:webHidden/>
          </w:rPr>
          <w:fldChar w:fldCharType="begin"/>
        </w:r>
        <w:r>
          <w:rPr>
            <w:noProof/>
            <w:webHidden/>
          </w:rPr>
          <w:instrText xml:space="preserve"> PAGEREF _Toc413683223 \h </w:instrText>
        </w:r>
        <w:r>
          <w:rPr>
            <w:noProof/>
            <w:webHidden/>
          </w:rPr>
        </w:r>
        <w:r>
          <w:rPr>
            <w:noProof/>
            <w:webHidden/>
          </w:rPr>
          <w:fldChar w:fldCharType="separate"/>
        </w:r>
        <w:r>
          <w:rPr>
            <w:noProof/>
            <w:webHidden/>
          </w:rPr>
          <w:t>11</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24" w:history="1">
        <w:r w:rsidRPr="00B460F6">
          <w:rPr>
            <w:rStyle w:val="Hyperlink"/>
            <w:noProof/>
          </w:rPr>
          <w:t>Figure 4: Example of Standard Functionality and Add Allele</w:t>
        </w:r>
        <w:r>
          <w:rPr>
            <w:noProof/>
            <w:webHidden/>
          </w:rPr>
          <w:tab/>
        </w:r>
        <w:r>
          <w:rPr>
            <w:noProof/>
            <w:webHidden/>
          </w:rPr>
          <w:fldChar w:fldCharType="begin"/>
        </w:r>
        <w:r>
          <w:rPr>
            <w:noProof/>
            <w:webHidden/>
          </w:rPr>
          <w:instrText xml:space="preserve"> PAGEREF _Toc413683224 \h </w:instrText>
        </w:r>
        <w:r>
          <w:rPr>
            <w:noProof/>
            <w:webHidden/>
          </w:rPr>
        </w:r>
        <w:r>
          <w:rPr>
            <w:noProof/>
            <w:webHidden/>
          </w:rPr>
          <w:fldChar w:fldCharType="separate"/>
        </w:r>
        <w:r>
          <w:rPr>
            <w:noProof/>
            <w:webHidden/>
          </w:rPr>
          <w:t>12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25" w:history="1">
        <w:r w:rsidRPr="00B460F6">
          <w:rPr>
            <w:rStyle w:val="Hyperlink"/>
            <w:noProof/>
          </w:rPr>
          <w:t>Figure 5: Pager Control</w:t>
        </w:r>
        <w:r>
          <w:rPr>
            <w:noProof/>
            <w:webHidden/>
          </w:rPr>
          <w:tab/>
        </w:r>
        <w:r>
          <w:rPr>
            <w:noProof/>
            <w:webHidden/>
          </w:rPr>
          <w:fldChar w:fldCharType="begin"/>
        </w:r>
        <w:r>
          <w:rPr>
            <w:noProof/>
            <w:webHidden/>
          </w:rPr>
          <w:instrText xml:space="preserve"> PAGEREF _Toc413683225 \h </w:instrText>
        </w:r>
        <w:r>
          <w:rPr>
            <w:noProof/>
            <w:webHidden/>
          </w:rPr>
        </w:r>
        <w:r>
          <w:rPr>
            <w:noProof/>
            <w:webHidden/>
          </w:rPr>
          <w:fldChar w:fldCharType="separate"/>
        </w:r>
        <w:r>
          <w:rPr>
            <w:noProof/>
            <w:webHidden/>
          </w:rPr>
          <w:t>12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26" w:history="1">
        <w:r w:rsidRPr="00B460F6">
          <w:rPr>
            <w:rStyle w:val="Hyperlink"/>
            <w:noProof/>
          </w:rPr>
          <w:t>Figure 6: How to Edit Seconds in a Date</w:t>
        </w:r>
        <w:r>
          <w:rPr>
            <w:noProof/>
            <w:webHidden/>
          </w:rPr>
          <w:tab/>
        </w:r>
        <w:r>
          <w:rPr>
            <w:noProof/>
            <w:webHidden/>
          </w:rPr>
          <w:fldChar w:fldCharType="begin"/>
        </w:r>
        <w:r>
          <w:rPr>
            <w:noProof/>
            <w:webHidden/>
          </w:rPr>
          <w:instrText xml:space="preserve"> PAGEREF _Toc413683226 \h </w:instrText>
        </w:r>
        <w:r>
          <w:rPr>
            <w:noProof/>
            <w:webHidden/>
          </w:rPr>
        </w:r>
        <w:r>
          <w:rPr>
            <w:noProof/>
            <w:webHidden/>
          </w:rPr>
          <w:fldChar w:fldCharType="separate"/>
        </w:r>
        <w:r>
          <w:rPr>
            <w:noProof/>
            <w:webHidden/>
          </w:rPr>
          <w:t>13</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27" w:history="1">
        <w:r w:rsidRPr="00B460F6">
          <w:rPr>
            <w:rStyle w:val="Hyperlink"/>
            <w:noProof/>
          </w:rPr>
          <w:t>Figure 7: Second Method for Editing a Date</w:t>
        </w:r>
        <w:r>
          <w:rPr>
            <w:noProof/>
            <w:webHidden/>
          </w:rPr>
          <w:tab/>
        </w:r>
        <w:r>
          <w:rPr>
            <w:noProof/>
            <w:webHidden/>
          </w:rPr>
          <w:fldChar w:fldCharType="begin"/>
        </w:r>
        <w:r>
          <w:rPr>
            <w:noProof/>
            <w:webHidden/>
          </w:rPr>
          <w:instrText xml:space="preserve"> PAGEREF _Toc413683227 \h </w:instrText>
        </w:r>
        <w:r>
          <w:rPr>
            <w:noProof/>
            <w:webHidden/>
          </w:rPr>
        </w:r>
        <w:r>
          <w:rPr>
            <w:noProof/>
            <w:webHidden/>
          </w:rPr>
          <w:fldChar w:fldCharType="separate"/>
        </w:r>
        <w:r>
          <w:rPr>
            <w:noProof/>
            <w:webHidden/>
          </w:rPr>
          <w:t>13</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28" w:history="1">
        <w:r w:rsidRPr="00B460F6">
          <w:rPr>
            <w:rStyle w:val="Hyperlink"/>
            <w:noProof/>
          </w:rPr>
          <w:t>Figure 8: Phenotype Selection</w:t>
        </w:r>
        <w:r>
          <w:rPr>
            <w:noProof/>
            <w:webHidden/>
          </w:rPr>
          <w:tab/>
        </w:r>
        <w:r>
          <w:rPr>
            <w:noProof/>
            <w:webHidden/>
          </w:rPr>
          <w:fldChar w:fldCharType="begin"/>
        </w:r>
        <w:r>
          <w:rPr>
            <w:noProof/>
            <w:webHidden/>
          </w:rPr>
          <w:instrText xml:space="preserve"> PAGEREF _Toc413683228 \h </w:instrText>
        </w:r>
        <w:r>
          <w:rPr>
            <w:noProof/>
            <w:webHidden/>
          </w:rPr>
        </w:r>
        <w:r>
          <w:rPr>
            <w:noProof/>
            <w:webHidden/>
          </w:rPr>
          <w:fldChar w:fldCharType="separate"/>
        </w:r>
        <w:r>
          <w:rPr>
            <w:noProof/>
            <w:webHidden/>
          </w:rPr>
          <w:t>17</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29" w:history="1">
        <w:r w:rsidRPr="00B460F6">
          <w:rPr>
            <w:rStyle w:val="Hyperlink"/>
            <w:noProof/>
          </w:rPr>
          <w:t>Figure 9: A Use Schedule Example</w:t>
        </w:r>
        <w:r>
          <w:rPr>
            <w:noProof/>
            <w:webHidden/>
          </w:rPr>
          <w:tab/>
        </w:r>
        <w:r>
          <w:rPr>
            <w:noProof/>
            <w:webHidden/>
          </w:rPr>
          <w:fldChar w:fldCharType="begin"/>
        </w:r>
        <w:r>
          <w:rPr>
            <w:noProof/>
            <w:webHidden/>
          </w:rPr>
          <w:instrText xml:space="preserve"> PAGEREF _Toc413683229 \h </w:instrText>
        </w:r>
        <w:r>
          <w:rPr>
            <w:noProof/>
            <w:webHidden/>
          </w:rPr>
        </w:r>
        <w:r>
          <w:rPr>
            <w:noProof/>
            <w:webHidden/>
          </w:rPr>
          <w:fldChar w:fldCharType="separate"/>
        </w:r>
        <w:r>
          <w:rPr>
            <w:noProof/>
            <w:webHidden/>
          </w:rPr>
          <w:t>18</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0" w:history="1">
        <w:r w:rsidRPr="00B460F6">
          <w:rPr>
            <w:rStyle w:val="Hyperlink"/>
            <w:noProof/>
          </w:rPr>
          <w:t>Figure 10:  Manage Cages - Cage List</w:t>
        </w:r>
        <w:r>
          <w:rPr>
            <w:noProof/>
            <w:webHidden/>
          </w:rPr>
          <w:tab/>
        </w:r>
        <w:r>
          <w:rPr>
            <w:noProof/>
            <w:webHidden/>
          </w:rPr>
          <w:fldChar w:fldCharType="begin"/>
        </w:r>
        <w:r>
          <w:rPr>
            <w:noProof/>
            <w:webHidden/>
          </w:rPr>
          <w:instrText xml:space="preserve"> PAGEREF _Toc413683230 \h </w:instrText>
        </w:r>
        <w:r>
          <w:rPr>
            <w:noProof/>
            <w:webHidden/>
          </w:rPr>
        </w:r>
        <w:r>
          <w:rPr>
            <w:noProof/>
            <w:webHidden/>
          </w:rPr>
          <w:fldChar w:fldCharType="separate"/>
        </w:r>
        <w:r>
          <w:rPr>
            <w:noProof/>
            <w:webHidden/>
          </w:rPr>
          <w:t>19</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1" w:history="1">
        <w:r w:rsidRPr="00B460F6">
          <w:rPr>
            <w:rStyle w:val="Hyperlink"/>
            <w:noProof/>
          </w:rPr>
          <w:t>Figure 11:  Manage Cages - Edit Cage Status and Location</w:t>
        </w:r>
        <w:r>
          <w:rPr>
            <w:noProof/>
            <w:webHidden/>
          </w:rPr>
          <w:tab/>
        </w:r>
        <w:r>
          <w:rPr>
            <w:noProof/>
            <w:webHidden/>
          </w:rPr>
          <w:fldChar w:fldCharType="begin"/>
        </w:r>
        <w:r>
          <w:rPr>
            <w:noProof/>
            <w:webHidden/>
          </w:rPr>
          <w:instrText xml:space="preserve"> PAGEREF _Toc413683231 \h </w:instrText>
        </w:r>
        <w:r>
          <w:rPr>
            <w:noProof/>
            <w:webHidden/>
          </w:rPr>
        </w:r>
        <w:r>
          <w:rPr>
            <w:noProof/>
            <w:webHidden/>
          </w:rPr>
          <w:fldChar w:fldCharType="separate"/>
        </w:r>
        <w:r>
          <w:rPr>
            <w:noProof/>
            <w:webHidden/>
          </w:rPr>
          <w:t>20</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2" w:history="1">
        <w:r w:rsidRPr="00B460F6">
          <w:rPr>
            <w:rStyle w:val="Hyperlink"/>
            <w:noProof/>
          </w:rPr>
          <w:t>Figure 12: Add Vivaria Layout</w:t>
        </w:r>
        <w:r>
          <w:rPr>
            <w:noProof/>
            <w:webHidden/>
          </w:rPr>
          <w:tab/>
        </w:r>
        <w:r>
          <w:rPr>
            <w:noProof/>
            <w:webHidden/>
          </w:rPr>
          <w:fldChar w:fldCharType="begin"/>
        </w:r>
        <w:r>
          <w:rPr>
            <w:noProof/>
            <w:webHidden/>
          </w:rPr>
          <w:instrText xml:space="preserve"> PAGEREF _Toc413683232 \h </w:instrText>
        </w:r>
        <w:r>
          <w:rPr>
            <w:noProof/>
            <w:webHidden/>
          </w:rPr>
        </w:r>
        <w:r>
          <w:rPr>
            <w:noProof/>
            <w:webHidden/>
          </w:rPr>
          <w:fldChar w:fldCharType="separate"/>
        </w:r>
        <w:r>
          <w:rPr>
            <w:noProof/>
            <w:webHidden/>
          </w:rPr>
          <w:t>21</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3" w:history="1">
        <w:r w:rsidRPr="00B460F6">
          <w:rPr>
            <w:rStyle w:val="Hyperlink"/>
            <w:noProof/>
          </w:rPr>
          <w:t>Figure 13: Edit Vivaria Layout</w:t>
        </w:r>
        <w:r>
          <w:rPr>
            <w:noProof/>
            <w:webHidden/>
          </w:rPr>
          <w:tab/>
        </w:r>
        <w:r>
          <w:rPr>
            <w:noProof/>
            <w:webHidden/>
          </w:rPr>
          <w:fldChar w:fldCharType="begin"/>
        </w:r>
        <w:r>
          <w:rPr>
            <w:noProof/>
            <w:webHidden/>
          </w:rPr>
          <w:instrText xml:space="preserve"> PAGEREF _Toc413683233 \h </w:instrText>
        </w:r>
        <w:r>
          <w:rPr>
            <w:noProof/>
            <w:webHidden/>
          </w:rPr>
        </w:r>
        <w:r>
          <w:rPr>
            <w:noProof/>
            <w:webHidden/>
          </w:rPr>
          <w:fldChar w:fldCharType="separate"/>
        </w:r>
        <w:r>
          <w:rPr>
            <w:noProof/>
            <w:webHidden/>
          </w:rPr>
          <w:t>22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4" w:history="1">
        <w:r w:rsidRPr="00B460F6">
          <w:rPr>
            <w:rStyle w:val="Hyperlink"/>
            <w:noProof/>
          </w:rPr>
          <w:t>Figure 14: Storage Manager</w:t>
        </w:r>
        <w:r>
          <w:rPr>
            <w:noProof/>
            <w:webHidden/>
          </w:rPr>
          <w:tab/>
        </w:r>
        <w:r>
          <w:rPr>
            <w:noProof/>
            <w:webHidden/>
          </w:rPr>
          <w:fldChar w:fldCharType="begin"/>
        </w:r>
        <w:r>
          <w:rPr>
            <w:noProof/>
            <w:webHidden/>
          </w:rPr>
          <w:instrText xml:space="preserve"> PAGEREF _Toc413683234 \h </w:instrText>
        </w:r>
        <w:r>
          <w:rPr>
            <w:noProof/>
            <w:webHidden/>
          </w:rPr>
        </w:r>
        <w:r>
          <w:rPr>
            <w:noProof/>
            <w:webHidden/>
          </w:rPr>
          <w:fldChar w:fldCharType="separate"/>
        </w:r>
        <w:r>
          <w:rPr>
            <w:noProof/>
            <w:webHidden/>
          </w:rPr>
          <w:t>24</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5" w:history="1">
        <w:r w:rsidRPr="00B460F6">
          <w:rPr>
            <w:rStyle w:val="Hyperlink"/>
            <w:noProof/>
          </w:rPr>
          <w:t>Figure 15: Storage Manager - Sample List</w:t>
        </w:r>
        <w:r>
          <w:rPr>
            <w:noProof/>
            <w:webHidden/>
          </w:rPr>
          <w:tab/>
        </w:r>
        <w:r>
          <w:rPr>
            <w:noProof/>
            <w:webHidden/>
          </w:rPr>
          <w:fldChar w:fldCharType="begin"/>
        </w:r>
        <w:r>
          <w:rPr>
            <w:noProof/>
            <w:webHidden/>
          </w:rPr>
          <w:instrText xml:space="preserve"> PAGEREF _Toc413683235 \h </w:instrText>
        </w:r>
        <w:r>
          <w:rPr>
            <w:noProof/>
            <w:webHidden/>
          </w:rPr>
        </w:r>
        <w:r>
          <w:rPr>
            <w:noProof/>
            <w:webHidden/>
          </w:rPr>
          <w:fldChar w:fldCharType="separate"/>
        </w:r>
        <w:r>
          <w:rPr>
            <w:noProof/>
            <w:webHidden/>
          </w:rPr>
          <w:t>24</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6" w:history="1">
        <w:r w:rsidRPr="00B460F6">
          <w:rPr>
            <w:rStyle w:val="Hyperlink"/>
            <w:noProof/>
          </w:rPr>
          <w:t>Figure 16:  Manage Mice - Add Mouse</w:t>
        </w:r>
        <w:r>
          <w:rPr>
            <w:noProof/>
            <w:webHidden/>
          </w:rPr>
          <w:tab/>
        </w:r>
        <w:r>
          <w:rPr>
            <w:noProof/>
            <w:webHidden/>
          </w:rPr>
          <w:fldChar w:fldCharType="begin"/>
        </w:r>
        <w:r>
          <w:rPr>
            <w:noProof/>
            <w:webHidden/>
          </w:rPr>
          <w:instrText xml:space="preserve"> PAGEREF _Toc413683236 \h </w:instrText>
        </w:r>
        <w:r>
          <w:rPr>
            <w:noProof/>
            <w:webHidden/>
          </w:rPr>
        </w:r>
        <w:r>
          <w:rPr>
            <w:noProof/>
            <w:webHidden/>
          </w:rPr>
          <w:fldChar w:fldCharType="separate"/>
        </w:r>
        <w:r>
          <w:rPr>
            <w:noProof/>
            <w:webHidden/>
          </w:rPr>
          <w:t>26</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7" w:history="1">
        <w:r w:rsidRPr="00B460F6">
          <w:rPr>
            <w:rStyle w:val="Hyperlink"/>
            <w:noProof/>
          </w:rPr>
          <w:t>Figure 17:  Manage Mice - Edit Mouse Search</w:t>
        </w:r>
        <w:r>
          <w:rPr>
            <w:noProof/>
            <w:webHidden/>
          </w:rPr>
          <w:tab/>
        </w:r>
        <w:r>
          <w:rPr>
            <w:noProof/>
            <w:webHidden/>
          </w:rPr>
          <w:fldChar w:fldCharType="begin"/>
        </w:r>
        <w:r>
          <w:rPr>
            <w:noProof/>
            <w:webHidden/>
          </w:rPr>
          <w:instrText xml:space="preserve"> PAGEREF _Toc413683237 \h </w:instrText>
        </w:r>
        <w:r>
          <w:rPr>
            <w:noProof/>
            <w:webHidden/>
          </w:rPr>
        </w:r>
        <w:r>
          <w:rPr>
            <w:noProof/>
            <w:webHidden/>
          </w:rPr>
          <w:fldChar w:fldCharType="separate"/>
        </w:r>
        <w:r>
          <w:rPr>
            <w:noProof/>
            <w:webHidden/>
          </w:rPr>
          <w:t>29</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8" w:history="1">
        <w:r w:rsidRPr="00B460F6">
          <w:rPr>
            <w:rStyle w:val="Hyperlink"/>
            <w:noProof/>
          </w:rPr>
          <w:t>Figure 18: Edit Mouse - Search Results</w:t>
        </w:r>
        <w:r>
          <w:rPr>
            <w:noProof/>
            <w:webHidden/>
          </w:rPr>
          <w:tab/>
        </w:r>
        <w:r>
          <w:rPr>
            <w:noProof/>
            <w:webHidden/>
          </w:rPr>
          <w:fldChar w:fldCharType="begin"/>
        </w:r>
        <w:r>
          <w:rPr>
            <w:noProof/>
            <w:webHidden/>
          </w:rPr>
          <w:instrText xml:space="preserve"> PAGEREF _Toc413683238 \h </w:instrText>
        </w:r>
        <w:r>
          <w:rPr>
            <w:noProof/>
            <w:webHidden/>
          </w:rPr>
        </w:r>
        <w:r>
          <w:rPr>
            <w:noProof/>
            <w:webHidden/>
          </w:rPr>
          <w:fldChar w:fldCharType="separate"/>
        </w:r>
        <w:r>
          <w:rPr>
            <w:noProof/>
            <w:webHidden/>
          </w:rPr>
          <w:t>30</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39" w:history="1">
        <w:r w:rsidRPr="00B460F6">
          <w:rPr>
            <w:rStyle w:val="Hyperlink"/>
            <w:noProof/>
          </w:rPr>
          <w:t>Figure 19:  Edit Mouse</w:t>
        </w:r>
        <w:r>
          <w:rPr>
            <w:noProof/>
            <w:webHidden/>
          </w:rPr>
          <w:tab/>
        </w:r>
        <w:r>
          <w:rPr>
            <w:noProof/>
            <w:webHidden/>
          </w:rPr>
          <w:fldChar w:fldCharType="begin"/>
        </w:r>
        <w:r>
          <w:rPr>
            <w:noProof/>
            <w:webHidden/>
          </w:rPr>
          <w:instrText xml:space="preserve"> PAGEREF _Toc413683239 \h </w:instrText>
        </w:r>
        <w:r>
          <w:rPr>
            <w:noProof/>
            <w:webHidden/>
          </w:rPr>
        </w:r>
        <w:r>
          <w:rPr>
            <w:noProof/>
            <w:webHidden/>
          </w:rPr>
          <w:fldChar w:fldCharType="separate"/>
        </w:r>
        <w:r>
          <w:rPr>
            <w:noProof/>
            <w:webHidden/>
          </w:rPr>
          <w:t>31</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0" w:history="1">
        <w:r w:rsidRPr="00B460F6">
          <w:rPr>
            <w:rStyle w:val="Hyperlink"/>
            <w:noProof/>
          </w:rPr>
          <w:t>Figure 20:  Edit Mouse – Select Litter</w:t>
        </w:r>
        <w:r>
          <w:rPr>
            <w:noProof/>
            <w:webHidden/>
          </w:rPr>
          <w:tab/>
        </w:r>
        <w:r>
          <w:rPr>
            <w:noProof/>
            <w:webHidden/>
          </w:rPr>
          <w:fldChar w:fldCharType="begin"/>
        </w:r>
        <w:r>
          <w:rPr>
            <w:noProof/>
            <w:webHidden/>
          </w:rPr>
          <w:instrText xml:space="preserve"> PAGEREF _Toc413683240 \h </w:instrText>
        </w:r>
        <w:r>
          <w:rPr>
            <w:noProof/>
            <w:webHidden/>
          </w:rPr>
        </w:r>
        <w:r>
          <w:rPr>
            <w:noProof/>
            <w:webHidden/>
          </w:rPr>
          <w:fldChar w:fldCharType="separate"/>
        </w:r>
        <w:r>
          <w:rPr>
            <w:noProof/>
            <w:webHidden/>
          </w:rPr>
          <w:t>32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1" w:history="1">
        <w:r w:rsidRPr="00B460F6">
          <w:rPr>
            <w:rStyle w:val="Hyperlink"/>
            <w:noProof/>
          </w:rPr>
          <w:t>Figure 21:  Edit Mouse - New Cage</w:t>
        </w:r>
        <w:r>
          <w:rPr>
            <w:noProof/>
            <w:webHidden/>
          </w:rPr>
          <w:tab/>
        </w:r>
        <w:r>
          <w:rPr>
            <w:noProof/>
            <w:webHidden/>
          </w:rPr>
          <w:fldChar w:fldCharType="begin"/>
        </w:r>
        <w:r>
          <w:rPr>
            <w:noProof/>
            <w:webHidden/>
          </w:rPr>
          <w:instrText xml:space="preserve"> PAGEREF _Toc413683241 \h </w:instrText>
        </w:r>
        <w:r>
          <w:rPr>
            <w:noProof/>
            <w:webHidden/>
          </w:rPr>
        </w:r>
        <w:r>
          <w:rPr>
            <w:noProof/>
            <w:webHidden/>
          </w:rPr>
          <w:fldChar w:fldCharType="separate"/>
        </w:r>
        <w:r>
          <w:rPr>
            <w:noProof/>
            <w:webHidden/>
          </w:rPr>
          <w:t>33</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2" w:history="1">
        <w:r w:rsidRPr="00B460F6">
          <w:rPr>
            <w:rStyle w:val="Hyperlink"/>
            <w:noProof/>
          </w:rPr>
          <w:t>Figure 22:  Add Mating</w:t>
        </w:r>
        <w:r>
          <w:rPr>
            <w:noProof/>
            <w:webHidden/>
          </w:rPr>
          <w:tab/>
        </w:r>
        <w:r>
          <w:rPr>
            <w:noProof/>
            <w:webHidden/>
          </w:rPr>
          <w:fldChar w:fldCharType="begin"/>
        </w:r>
        <w:r>
          <w:rPr>
            <w:noProof/>
            <w:webHidden/>
          </w:rPr>
          <w:instrText xml:space="preserve"> PAGEREF _Toc413683242 \h </w:instrText>
        </w:r>
        <w:r>
          <w:rPr>
            <w:noProof/>
            <w:webHidden/>
          </w:rPr>
        </w:r>
        <w:r>
          <w:rPr>
            <w:noProof/>
            <w:webHidden/>
          </w:rPr>
          <w:fldChar w:fldCharType="separate"/>
        </w:r>
        <w:r>
          <w:rPr>
            <w:noProof/>
            <w:webHidden/>
          </w:rPr>
          <w:t>35</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3" w:history="1">
        <w:r w:rsidRPr="00B460F6">
          <w:rPr>
            <w:rStyle w:val="Hyperlink"/>
            <w:noProof/>
          </w:rPr>
          <w:t>Figure 23:  Add Mating – Select Dam/Sire</w:t>
        </w:r>
        <w:r>
          <w:rPr>
            <w:noProof/>
            <w:webHidden/>
          </w:rPr>
          <w:tab/>
        </w:r>
        <w:r>
          <w:rPr>
            <w:noProof/>
            <w:webHidden/>
          </w:rPr>
          <w:fldChar w:fldCharType="begin"/>
        </w:r>
        <w:r>
          <w:rPr>
            <w:noProof/>
            <w:webHidden/>
          </w:rPr>
          <w:instrText xml:space="preserve"> PAGEREF _Toc413683243 \h </w:instrText>
        </w:r>
        <w:r>
          <w:rPr>
            <w:noProof/>
            <w:webHidden/>
          </w:rPr>
        </w:r>
        <w:r>
          <w:rPr>
            <w:noProof/>
            <w:webHidden/>
          </w:rPr>
          <w:fldChar w:fldCharType="separate"/>
        </w:r>
        <w:r>
          <w:rPr>
            <w:noProof/>
            <w:webHidden/>
          </w:rPr>
          <w:t>37</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4" w:history="1">
        <w:r w:rsidRPr="00B460F6">
          <w:rPr>
            <w:rStyle w:val="Hyperlink"/>
            <w:noProof/>
          </w:rPr>
          <w:t>Figure 24: Select Mating for Editing</w:t>
        </w:r>
        <w:r>
          <w:rPr>
            <w:noProof/>
            <w:webHidden/>
          </w:rPr>
          <w:tab/>
        </w:r>
        <w:r>
          <w:rPr>
            <w:noProof/>
            <w:webHidden/>
          </w:rPr>
          <w:fldChar w:fldCharType="begin"/>
        </w:r>
        <w:r>
          <w:rPr>
            <w:noProof/>
            <w:webHidden/>
          </w:rPr>
          <w:instrText xml:space="preserve"> PAGEREF _Toc413683244 \h </w:instrText>
        </w:r>
        <w:r>
          <w:rPr>
            <w:noProof/>
            <w:webHidden/>
          </w:rPr>
        </w:r>
        <w:r>
          <w:rPr>
            <w:noProof/>
            <w:webHidden/>
          </w:rPr>
          <w:fldChar w:fldCharType="separate"/>
        </w:r>
        <w:r>
          <w:rPr>
            <w:noProof/>
            <w:webHidden/>
          </w:rPr>
          <w:t>38</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5" w:history="1">
        <w:r w:rsidRPr="00B460F6">
          <w:rPr>
            <w:rStyle w:val="Hyperlink"/>
            <w:noProof/>
          </w:rPr>
          <w:t>Figure 25: Edit Icon</w:t>
        </w:r>
        <w:r>
          <w:rPr>
            <w:noProof/>
            <w:webHidden/>
          </w:rPr>
          <w:tab/>
        </w:r>
        <w:r>
          <w:rPr>
            <w:noProof/>
            <w:webHidden/>
          </w:rPr>
          <w:fldChar w:fldCharType="begin"/>
        </w:r>
        <w:r>
          <w:rPr>
            <w:noProof/>
            <w:webHidden/>
          </w:rPr>
          <w:instrText xml:space="preserve"> PAGEREF _Toc413683245 \h </w:instrText>
        </w:r>
        <w:r>
          <w:rPr>
            <w:noProof/>
            <w:webHidden/>
          </w:rPr>
        </w:r>
        <w:r>
          <w:rPr>
            <w:noProof/>
            <w:webHidden/>
          </w:rPr>
          <w:fldChar w:fldCharType="separate"/>
        </w:r>
        <w:r>
          <w:rPr>
            <w:noProof/>
            <w:webHidden/>
          </w:rPr>
          <w:t>39</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6" w:history="1">
        <w:r w:rsidRPr="00B460F6">
          <w:rPr>
            <w:rStyle w:val="Hyperlink"/>
            <w:noProof/>
          </w:rPr>
          <w:t>Figure 26: Edit Mating</w:t>
        </w:r>
        <w:r>
          <w:rPr>
            <w:noProof/>
            <w:webHidden/>
          </w:rPr>
          <w:tab/>
        </w:r>
        <w:r>
          <w:rPr>
            <w:noProof/>
            <w:webHidden/>
          </w:rPr>
          <w:fldChar w:fldCharType="begin"/>
        </w:r>
        <w:r>
          <w:rPr>
            <w:noProof/>
            <w:webHidden/>
          </w:rPr>
          <w:instrText xml:space="preserve"> PAGEREF _Toc413683246 \h </w:instrText>
        </w:r>
        <w:r>
          <w:rPr>
            <w:noProof/>
            <w:webHidden/>
          </w:rPr>
        </w:r>
        <w:r>
          <w:rPr>
            <w:noProof/>
            <w:webHidden/>
          </w:rPr>
          <w:fldChar w:fldCharType="separate"/>
        </w:r>
        <w:r>
          <w:rPr>
            <w:noProof/>
            <w:webHidden/>
          </w:rPr>
          <w:t>40</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7" w:history="1">
        <w:r w:rsidRPr="00B460F6">
          <w:rPr>
            <w:rStyle w:val="Hyperlink"/>
            <w:noProof/>
          </w:rPr>
          <w:t>Figure 27: Select Cage</w:t>
        </w:r>
        <w:r>
          <w:rPr>
            <w:noProof/>
            <w:webHidden/>
          </w:rPr>
          <w:tab/>
        </w:r>
        <w:r>
          <w:rPr>
            <w:noProof/>
            <w:webHidden/>
          </w:rPr>
          <w:fldChar w:fldCharType="begin"/>
        </w:r>
        <w:r>
          <w:rPr>
            <w:noProof/>
            <w:webHidden/>
          </w:rPr>
          <w:instrText xml:space="preserve"> PAGEREF _Toc413683247 \h </w:instrText>
        </w:r>
        <w:r>
          <w:rPr>
            <w:noProof/>
            <w:webHidden/>
          </w:rPr>
        </w:r>
        <w:r>
          <w:rPr>
            <w:noProof/>
            <w:webHidden/>
          </w:rPr>
          <w:fldChar w:fldCharType="separate"/>
        </w:r>
        <w:r>
          <w:rPr>
            <w:noProof/>
            <w:webHidden/>
          </w:rPr>
          <w:t>40</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8" w:history="1">
        <w:r w:rsidRPr="00B460F6">
          <w:rPr>
            <w:rStyle w:val="Hyperlink"/>
            <w:noProof/>
          </w:rPr>
          <w:t>Figure 28:  Add Litter with Pups</w:t>
        </w:r>
        <w:r>
          <w:rPr>
            <w:noProof/>
            <w:webHidden/>
          </w:rPr>
          <w:tab/>
        </w:r>
        <w:r>
          <w:rPr>
            <w:noProof/>
            <w:webHidden/>
          </w:rPr>
          <w:fldChar w:fldCharType="begin"/>
        </w:r>
        <w:r>
          <w:rPr>
            <w:noProof/>
            <w:webHidden/>
          </w:rPr>
          <w:instrText xml:space="preserve"> PAGEREF _Toc413683248 \h </w:instrText>
        </w:r>
        <w:r>
          <w:rPr>
            <w:noProof/>
            <w:webHidden/>
          </w:rPr>
        </w:r>
        <w:r>
          <w:rPr>
            <w:noProof/>
            <w:webHidden/>
          </w:rPr>
          <w:fldChar w:fldCharType="separate"/>
        </w:r>
        <w:r>
          <w:rPr>
            <w:noProof/>
            <w:webHidden/>
          </w:rPr>
          <w:t>41</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49" w:history="1">
        <w:r w:rsidRPr="00B460F6">
          <w:rPr>
            <w:rStyle w:val="Hyperlink"/>
            <w:noProof/>
          </w:rPr>
          <w:t>Figure 29:  Add Litter with Pups (lower portion)</w:t>
        </w:r>
        <w:r>
          <w:rPr>
            <w:noProof/>
            <w:webHidden/>
          </w:rPr>
          <w:tab/>
        </w:r>
        <w:r>
          <w:rPr>
            <w:noProof/>
            <w:webHidden/>
          </w:rPr>
          <w:fldChar w:fldCharType="begin"/>
        </w:r>
        <w:r>
          <w:rPr>
            <w:noProof/>
            <w:webHidden/>
          </w:rPr>
          <w:instrText xml:space="preserve"> PAGEREF _Toc413683249 \h </w:instrText>
        </w:r>
        <w:r>
          <w:rPr>
            <w:noProof/>
            <w:webHidden/>
          </w:rPr>
        </w:r>
        <w:r>
          <w:rPr>
            <w:noProof/>
            <w:webHidden/>
          </w:rPr>
          <w:fldChar w:fldCharType="separate"/>
        </w:r>
        <w:r>
          <w:rPr>
            <w:noProof/>
            <w:webHidden/>
          </w:rPr>
          <w:t>42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0" w:history="1">
        <w:r w:rsidRPr="00B460F6">
          <w:rPr>
            <w:rStyle w:val="Hyperlink"/>
            <w:noProof/>
          </w:rPr>
          <w:t>Figure 30:  Add Litter - Mouse Search</w:t>
        </w:r>
        <w:r>
          <w:rPr>
            <w:noProof/>
            <w:webHidden/>
          </w:rPr>
          <w:tab/>
        </w:r>
        <w:r>
          <w:rPr>
            <w:noProof/>
            <w:webHidden/>
          </w:rPr>
          <w:fldChar w:fldCharType="begin"/>
        </w:r>
        <w:r>
          <w:rPr>
            <w:noProof/>
            <w:webHidden/>
          </w:rPr>
          <w:instrText xml:space="preserve"> PAGEREF _Toc413683250 \h </w:instrText>
        </w:r>
        <w:r>
          <w:rPr>
            <w:noProof/>
            <w:webHidden/>
          </w:rPr>
        </w:r>
        <w:r>
          <w:rPr>
            <w:noProof/>
            <w:webHidden/>
          </w:rPr>
          <w:fldChar w:fldCharType="separate"/>
        </w:r>
        <w:r>
          <w:rPr>
            <w:noProof/>
            <w:webHidden/>
          </w:rPr>
          <w:t>44</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1" w:history="1">
        <w:r w:rsidRPr="00B460F6">
          <w:rPr>
            <w:rStyle w:val="Hyperlink"/>
            <w:noProof/>
          </w:rPr>
          <w:t>Figure 31:  Edit Litter - Litter Search</w:t>
        </w:r>
        <w:r>
          <w:rPr>
            <w:noProof/>
            <w:webHidden/>
          </w:rPr>
          <w:tab/>
        </w:r>
        <w:r>
          <w:rPr>
            <w:noProof/>
            <w:webHidden/>
          </w:rPr>
          <w:fldChar w:fldCharType="begin"/>
        </w:r>
        <w:r>
          <w:rPr>
            <w:noProof/>
            <w:webHidden/>
          </w:rPr>
          <w:instrText xml:space="preserve"> PAGEREF _Toc413683251 \h </w:instrText>
        </w:r>
        <w:r>
          <w:rPr>
            <w:noProof/>
            <w:webHidden/>
          </w:rPr>
        </w:r>
        <w:r>
          <w:rPr>
            <w:noProof/>
            <w:webHidden/>
          </w:rPr>
          <w:fldChar w:fldCharType="separate"/>
        </w:r>
        <w:r>
          <w:rPr>
            <w:noProof/>
            <w:webHidden/>
          </w:rPr>
          <w:t>45</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2" w:history="1">
        <w:r w:rsidRPr="00B460F6">
          <w:rPr>
            <w:rStyle w:val="Hyperlink"/>
            <w:noProof/>
          </w:rPr>
          <w:t>Figure 32:  Litter List/Edit Litter - Search Results</w:t>
        </w:r>
        <w:r>
          <w:rPr>
            <w:noProof/>
            <w:webHidden/>
          </w:rPr>
          <w:tab/>
        </w:r>
        <w:r>
          <w:rPr>
            <w:noProof/>
            <w:webHidden/>
          </w:rPr>
          <w:fldChar w:fldCharType="begin"/>
        </w:r>
        <w:r>
          <w:rPr>
            <w:noProof/>
            <w:webHidden/>
          </w:rPr>
          <w:instrText xml:space="preserve"> PAGEREF _Toc413683252 \h </w:instrText>
        </w:r>
        <w:r>
          <w:rPr>
            <w:noProof/>
            <w:webHidden/>
          </w:rPr>
        </w:r>
        <w:r>
          <w:rPr>
            <w:noProof/>
            <w:webHidden/>
          </w:rPr>
          <w:fldChar w:fldCharType="separate"/>
        </w:r>
        <w:r>
          <w:rPr>
            <w:noProof/>
            <w:webHidden/>
          </w:rPr>
          <w:t>46</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3" w:history="1">
        <w:r w:rsidRPr="00B460F6">
          <w:rPr>
            <w:rStyle w:val="Hyperlink"/>
            <w:noProof/>
          </w:rPr>
          <w:t>Figure 33:  Edit Litter</w:t>
        </w:r>
        <w:r>
          <w:rPr>
            <w:noProof/>
            <w:webHidden/>
          </w:rPr>
          <w:tab/>
        </w:r>
        <w:r>
          <w:rPr>
            <w:noProof/>
            <w:webHidden/>
          </w:rPr>
          <w:fldChar w:fldCharType="begin"/>
        </w:r>
        <w:r>
          <w:rPr>
            <w:noProof/>
            <w:webHidden/>
          </w:rPr>
          <w:instrText xml:space="preserve"> PAGEREF _Toc413683253 \h </w:instrText>
        </w:r>
        <w:r>
          <w:rPr>
            <w:noProof/>
            <w:webHidden/>
          </w:rPr>
        </w:r>
        <w:r>
          <w:rPr>
            <w:noProof/>
            <w:webHidden/>
          </w:rPr>
          <w:fldChar w:fldCharType="separate"/>
        </w:r>
        <w:r>
          <w:rPr>
            <w:noProof/>
            <w:webHidden/>
          </w:rPr>
          <w:t>47</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4" w:history="1">
        <w:r w:rsidRPr="00B460F6">
          <w:rPr>
            <w:rStyle w:val="Hyperlink"/>
            <w:noProof/>
          </w:rPr>
          <w:t>Figure 34: Add Genotype - Search</w:t>
        </w:r>
        <w:r>
          <w:rPr>
            <w:noProof/>
            <w:webHidden/>
          </w:rPr>
          <w:tab/>
        </w:r>
        <w:r>
          <w:rPr>
            <w:noProof/>
            <w:webHidden/>
          </w:rPr>
          <w:fldChar w:fldCharType="begin"/>
        </w:r>
        <w:r>
          <w:rPr>
            <w:noProof/>
            <w:webHidden/>
          </w:rPr>
          <w:instrText xml:space="preserve"> PAGEREF _Toc413683254 \h </w:instrText>
        </w:r>
        <w:r>
          <w:rPr>
            <w:noProof/>
            <w:webHidden/>
          </w:rPr>
        </w:r>
        <w:r>
          <w:rPr>
            <w:noProof/>
            <w:webHidden/>
          </w:rPr>
          <w:fldChar w:fldCharType="separate"/>
        </w:r>
        <w:r>
          <w:rPr>
            <w:noProof/>
            <w:webHidden/>
          </w:rPr>
          <w:t>48</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5" w:history="1">
        <w:r w:rsidRPr="00B460F6">
          <w:rPr>
            <w:rStyle w:val="Hyperlink"/>
            <w:noProof/>
          </w:rPr>
          <w:t>Figure 35: Genotype Search Results</w:t>
        </w:r>
        <w:r>
          <w:rPr>
            <w:noProof/>
            <w:webHidden/>
          </w:rPr>
          <w:tab/>
        </w:r>
        <w:r>
          <w:rPr>
            <w:noProof/>
            <w:webHidden/>
          </w:rPr>
          <w:fldChar w:fldCharType="begin"/>
        </w:r>
        <w:r>
          <w:rPr>
            <w:noProof/>
            <w:webHidden/>
          </w:rPr>
          <w:instrText xml:space="preserve"> PAGEREF _Toc413683255 \h </w:instrText>
        </w:r>
        <w:r>
          <w:rPr>
            <w:noProof/>
            <w:webHidden/>
          </w:rPr>
        </w:r>
        <w:r>
          <w:rPr>
            <w:noProof/>
            <w:webHidden/>
          </w:rPr>
          <w:fldChar w:fldCharType="separate"/>
        </w:r>
        <w:r>
          <w:rPr>
            <w:noProof/>
            <w:webHidden/>
          </w:rPr>
          <w:t>49</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6" w:history="1">
        <w:r w:rsidRPr="00B460F6">
          <w:rPr>
            <w:rStyle w:val="Hyperlink"/>
            <w:noProof/>
          </w:rPr>
          <w:t>Figure 36:  Add Genotype – Show Link</w:t>
        </w:r>
        <w:r>
          <w:rPr>
            <w:noProof/>
            <w:webHidden/>
          </w:rPr>
          <w:tab/>
        </w:r>
        <w:r>
          <w:rPr>
            <w:noProof/>
            <w:webHidden/>
          </w:rPr>
          <w:fldChar w:fldCharType="begin"/>
        </w:r>
        <w:r>
          <w:rPr>
            <w:noProof/>
            <w:webHidden/>
          </w:rPr>
          <w:instrText xml:space="preserve"> PAGEREF _Toc413683256 \h </w:instrText>
        </w:r>
        <w:r>
          <w:rPr>
            <w:noProof/>
            <w:webHidden/>
          </w:rPr>
        </w:r>
        <w:r>
          <w:rPr>
            <w:noProof/>
            <w:webHidden/>
          </w:rPr>
          <w:fldChar w:fldCharType="separate"/>
        </w:r>
        <w:r>
          <w:rPr>
            <w:noProof/>
            <w:webHidden/>
          </w:rPr>
          <w:t>49</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7" w:history="1">
        <w:r w:rsidRPr="00B460F6">
          <w:rPr>
            <w:rStyle w:val="Hyperlink"/>
            <w:noProof/>
          </w:rPr>
          <w:t>Figure 37: Edit Genotype</w:t>
        </w:r>
        <w:r>
          <w:rPr>
            <w:noProof/>
            <w:webHidden/>
          </w:rPr>
          <w:tab/>
        </w:r>
        <w:r>
          <w:rPr>
            <w:noProof/>
            <w:webHidden/>
          </w:rPr>
          <w:fldChar w:fldCharType="begin"/>
        </w:r>
        <w:r>
          <w:rPr>
            <w:noProof/>
            <w:webHidden/>
          </w:rPr>
          <w:instrText xml:space="preserve"> PAGEREF _Toc413683257 \h </w:instrText>
        </w:r>
        <w:r>
          <w:rPr>
            <w:noProof/>
            <w:webHidden/>
          </w:rPr>
        </w:r>
        <w:r>
          <w:rPr>
            <w:noProof/>
            <w:webHidden/>
          </w:rPr>
          <w:fldChar w:fldCharType="separate"/>
        </w:r>
        <w:r>
          <w:rPr>
            <w:noProof/>
            <w:webHidden/>
          </w:rPr>
          <w:t>50</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8" w:history="1">
        <w:r w:rsidRPr="00B460F6">
          <w:rPr>
            <w:rStyle w:val="Hyperlink"/>
            <w:noProof/>
          </w:rPr>
          <w:t>Figure 38: Mouse Scheduling</w:t>
        </w:r>
        <w:r>
          <w:rPr>
            <w:noProof/>
            <w:webHidden/>
          </w:rPr>
          <w:tab/>
        </w:r>
        <w:r>
          <w:rPr>
            <w:noProof/>
            <w:webHidden/>
          </w:rPr>
          <w:fldChar w:fldCharType="begin"/>
        </w:r>
        <w:r>
          <w:rPr>
            <w:noProof/>
            <w:webHidden/>
          </w:rPr>
          <w:instrText xml:space="preserve"> PAGEREF _Toc413683258 \h </w:instrText>
        </w:r>
        <w:r>
          <w:rPr>
            <w:noProof/>
            <w:webHidden/>
          </w:rPr>
        </w:r>
        <w:r>
          <w:rPr>
            <w:noProof/>
            <w:webHidden/>
          </w:rPr>
          <w:fldChar w:fldCharType="separate"/>
        </w:r>
        <w:r>
          <w:rPr>
            <w:noProof/>
            <w:webHidden/>
          </w:rPr>
          <w:t>51</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59" w:history="1">
        <w:r w:rsidRPr="00B460F6">
          <w:rPr>
            <w:rStyle w:val="Hyperlink"/>
            <w:noProof/>
          </w:rPr>
          <w:t>Figure 39: Mouse Use Calendar</w:t>
        </w:r>
        <w:r>
          <w:rPr>
            <w:noProof/>
            <w:webHidden/>
          </w:rPr>
          <w:tab/>
        </w:r>
        <w:r>
          <w:rPr>
            <w:noProof/>
            <w:webHidden/>
          </w:rPr>
          <w:fldChar w:fldCharType="begin"/>
        </w:r>
        <w:r>
          <w:rPr>
            <w:noProof/>
            <w:webHidden/>
          </w:rPr>
          <w:instrText xml:space="preserve"> PAGEREF _Toc413683259 \h </w:instrText>
        </w:r>
        <w:r>
          <w:rPr>
            <w:noProof/>
            <w:webHidden/>
          </w:rPr>
        </w:r>
        <w:r>
          <w:rPr>
            <w:noProof/>
            <w:webHidden/>
          </w:rPr>
          <w:fldChar w:fldCharType="separate"/>
        </w:r>
        <w:r>
          <w:rPr>
            <w:noProof/>
            <w:webHidden/>
          </w:rPr>
          <w:t>52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60" w:history="1">
        <w:r w:rsidRPr="00B460F6">
          <w:rPr>
            <w:rStyle w:val="Hyperlink"/>
            <w:noProof/>
          </w:rPr>
          <w:t>Figure 40: Edit Mouse Use on Calendar</w:t>
        </w:r>
        <w:r>
          <w:rPr>
            <w:noProof/>
            <w:webHidden/>
          </w:rPr>
          <w:tab/>
        </w:r>
        <w:r>
          <w:rPr>
            <w:noProof/>
            <w:webHidden/>
          </w:rPr>
          <w:fldChar w:fldCharType="begin"/>
        </w:r>
        <w:r>
          <w:rPr>
            <w:noProof/>
            <w:webHidden/>
          </w:rPr>
          <w:instrText xml:space="preserve"> PAGEREF _Toc413683260 \h </w:instrText>
        </w:r>
        <w:r>
          <w:rPr>
            <w:noProof/>
            <w:webHidden/>
          </w:rPr>
        </w:r>
        <w:r>
          <w:rPr>
            <w:noProof/>
            <w:webHidden/>
          </w:rPr>
          <w:fldChar w:fldCharType="separate"/>
        </w:r>
        <w:r>
          <w:rPr>
            <w:noProof/>
            <w:webHidden/>
          </w:rPr>
          <w:t>53</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61" w:history="1">
        <w:r w:rsidRPr="00B460F6">
          <w:rPr>
            <w:rStyle w:val="Hyperlink"/>
            <w:noProof/>
          </w:rPr>
          <w:t>Figure 41: Projected Wean Date Pop Up</w:t>
        </w:r>
        <w:r>
          <w:rPr>
            <w:noProof/>
            <w:webHidden/>
          </w:rPr>
          <w:tab/>
        </w:r>
        <w:r>
          <w:rPr>
            <w:noProof/>
            <w:webHidden/>
          </w:rPr>
          <w:fldChar w:fldCharType="begin"/>
        </w:r>
        <w:r>
          <w:rPr>
            <w:noProof/>
            <w:webHidden/>
          </w:rPr>
          <w:instrText xml:space="preserve"> PAGEREF _Toc413683261 \h </w:instrText>
        </w:r>
        <w:r>
          <w:rPr>
            <w:noProof/>
            <w:webHidden/>
          </w:rPr>
        </w:r>
        <w:r>
          <w:rPr>
            <w:noProof/>
            <w:webHidden/>
          </w:rPr>
          <w:fldChar w:fldCharType="separate"/>
        </w:r>
        <w:r>
          <w:rPr>
            <w:noProof/>
            <w:webHidden/>
          </w:rPr>
          <w:t>54</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62" w:history="1">
        <w:r w:rsidRPr="00B460F6">
          <w:rPr>
            <w:rStyle w:val="Hyperlink"/>
            <w:noProof/>
          </w:rPr>
          <w:t>Figure 42: Add Plug Date</w:t>
        </w:r>
        <w:r>
          <w:rPr>
            <w:noProof/>
            <w:webHidden/>
          </w:rPr>
          <w:tab/>
        </w:r>
        <w:r>
          <w:rPr>
            <w:noProof/>
            <w:webHidden/>
          </w:rPr>
          <w:fldChar w:fldCharType="begin"/>
        </w:r>
        <w:r>
          <w:rPr>
            <w:noProof/>
            <w:webHidden/>
          </w:rPr>
          <w:instrText xml:space="preserve"> PAGEREF _Toc413683262 \h </w:instrText>
        </w:r>
        <w:r>
          <w:rPr>
            <w:noProof/>
            <w:webHidden/>
          </w:rPr>
        </w:r>
        <w:r>
          <w:rPr>
            <w:noProof/>
            <w:webHidden/>
          </w:rPr>
          <w:fldChar w:fldCharType="separate"/>
        </w:r>
        <w:r>
          <w:rPr>
            <w:noProof/>
            <w:webHidden/>
          </w:rPr>
          <w:t>55</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63" w:history="1">
        <w:r w:rsidRPr="00B460F6">
          <w:rPr>
            <w:rStyle w:val="Hyperlink"/>
            <w:noProof/>
          </w:rPr>
          <w:t>Figure 43: Edit Plug Date</w:t>
        </w:r>
        <w:r>
          <w:rPr>
            <w:noProof/>
            <w:webHidden/>
          </w:rPr>
          <w:tab/>
        </w:r>
        <w:r>
          <w:rPr>
            <w:noProof/>
            <w:webHidden/>
          </w:rPr>
          <w:fldChar w:fldCharType="begin"/>
        </w:r>
        <w:r>
          <w:rPr>
            <w:noProof/>
            <w:webHidden/>
          </w:rPr>
          <w:instrText xml:space="preserve"> PAGEREF _Toc413683263 \h </w:instrText>
        </w:r>
        <w:r>
          <w:rPr>
            <w:noProof/>
            <w:webHidden/>
          </w:rPr>
        </w:r>
        <w:r>
          <w:rPr>
            <w:noProof/>
            <w:webHidden/>
          </w:rPr>
          <w:fldChar w:fldCharType="separate"/>
        </w:r>
        <w:r>
          <w:rPr>
            <w:noProof/>
            <w:webHidden/>
          </w:rPr>
          <w:t>55</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64" w:history="1">
        <w:r w:rsidRPr="00B460F6">
          <w:rPr>
            <w:rStyle w:val="Hyperlink"/>
            <w:noProof/>
          </w:rPr>
          <w:t>Figure 44: Bulk Update</w:t>
        </w:r>
        <w:r>
          <w:rPr>
            <w:noProof/>
            <w:webHidden/>
          </w:rPr>
          <w:tab/>
        </w:r>
        <w:r>
          <w:rPr>
            <w:noProof/>
            <w:webHidden/>
          </w:rPr>
          <w:fldChar w:fldCharType="begin"/>
        </w:r>
        <w:r>
          <w:rPr>
            <w:noProof/>
            <w:webHidden/>
          </w:rPr>
          <w:instrText xml:space="preserve"> PAGEREF _Toc413683264 \h </w:instrText>
        </w:r>
        <w:r>
          <w:rPr>
            <w:noProof/>
            <w:webHidden/>
          </w:rPr>
        </w:r>
        <w:r>
          <w:rPr>
            <w:noProof/>
            <w:webHidden/>
          </w:rPr>
          <w:fldChar w:fldCharType="separate"/>
        </w:r>
        <w:r>
          <w:rPr>
            <w:noProof/>
            <w:webHidden/>
          </w:rPr>
          <w:t>56</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65" w:history="1">
        <w:r w:rsidRPr="00B460F6">
          <w:rPr>
            <w:rStyle w:val="Hyperlink"/>
            <w:noProof/>
          </w:rPr>
          <w:t>Figure 45: Vivaria Layout View</w:t>
        </w:r>
        <w:r>
          <w:rPr>
            <w:noProof/>
            <w:webHidden/>
          </w:rPr>
          <w:tab/>
        </w:r>
        <w:r>
          <w:rPr>
            <w:noProof/>
            <w:webHidden/>
          </w:rPr>
          <w:fldChar w:fldCharType="begin"/>
        </w:r>
        <w:r>
          <w:rPr>
            <w:noProof/>
            <w:webHidden/>
          </w:rPr>
          <w:instrText xml:space="preserve"> PAGEREF _Toc413683265 \h </w:instrText>
        </w:r>
        <w:r>
          <w:rPr>
            <w:noProof/>
            <w:webHidden/>
          </w:rPr>
        </w:r>
        <w:r>
          <w:rPr>
            <w:noProof/>
            <w:webHidden/>
          </w:rPr>
          <w:fldChar w:fldCharType="separate"/>
        </w:r>
        <w:r>
          <w:rPr>
            <w:noProof/>
            <w:webHidden/>
          </w:rPr>
          <w:t>57</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66" w:history="1">
        <w:r w:rsidRPr="00B460F6">
          <w:rPr>
            <w:rStyle w:val="Hyperlink"/>
            <w:noProof/>
          </w:rPr>
          <w:t>Figure 46: Layout Color Coding and Icons</w:t>
        </w:r>
        <w:r>
          <w:rPr>
            <w:noProof/>
            <w:webHidden/>
          </w:rPr>
          <w:tab/>
        </w:r>
        <w:r>
          <w:rPr>
            <w:noProof/>
            <w:webHidden/>
          </w:rPr>
          <w:fldChar w:fldCharType="begin"/>
        </w:r>
        <w:r>
          <w:rPr>
            <w:noProof/>
            <w:webHidden/>
          </w:rPr>
          <w:instrText xml:space="preserve"> PAGEREF _Toc413683266 \h </w:instrText>
        </w:r>
        <w:r>
          <w:rPr>
            <w:noProof/>
            <w:webHidden/>
          </w:rPr>
        </w:r>
        <w:r>
          <w:rPr>
            <w:noProof/>
            <w:webHidden/>
          </w:rPr>
          <w:fldChar w:fldCharType="separate"/>
        </w:r>
        <w:r>
          <w:rPr>
            <w:noProof/>
            <w:webHidden/>
          </w:rPr>
          <w:t>58</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67" w:history="1">
        <w:r w:rsidRPr="00B460F6">
          <w:rPr>
            <w:rStyle w:val="Hyperlink"/>
            <w:noProof/>
          </w:rPr>
          <w:t>Figure 48: Change Life Status and Cage Status</w:t>
        </w:r>
        <w:r>
          <w:rPr>
            <w:noProof/>
            <w:webHidden/>
          </w:rPr>
          <w:tab/>
        </w:r>
        <w:r>
          <w:rPr>
            <w:noProof/>
            <w:webHidden/>
          </w:rPr>
          <w:fldChar w:fldCharType="begin"/>
        </w:r>
        <w:r>
          <w:rPr>
            <w:noProof/>
            <w:webHidden/>
          </w:rPr>
          <w:instrText xml:space="preserve"> PAGEREF _Toc413683267 \h </w:instrText>
        </w:r>
        <w:r>
          <w:rPr>
            <w:noProof/>
            <w:webHidden/>
          </w:rPr>
        </w:r>
        <w:r>
          <w:rPr>
            <w:noProof/>
            <w:webHidden/>
          </w:rPr>
          <w:fldChar w:fldCharType="separate"/>
        </w:r>
        <w:r>
          <w:rPr>
            <w:noProof/>
            <w:webHidden/>
          </w:rPr>
          <w:t>59</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r:id="rId14" w:anchor="_Toc413683268" w:history="1">
        <w:r w:rsidRPr="00B460F6">
          <w:rPr>
            <w:rStyle w:val="Hyperlink"/>
            <w:noProof/>
          </w:rPr>
          <w:t>Figure 47: Cage Details Panel</w:t>
        </w:r>
        <w:r>
          <w:rPr>
            <w:noProof/>
            <w:webHidden/>
          </w:rPr>
          <w:tab/>
        </w:r>
        <w:r>
          <w:rPr>
            <w:noProof/>
            <w:webHidden/>
          </w:rPr>
          <w:fldChar w:fldCharType="begin"/>
        </w:r>
        <w:r>
          <w:rPr>
            <w:noProof/>
            <w:webHidden/>
          </w:rPr>
          <w:instrText xml:space="preserve"> PAGEREF _Toc413683268 \h </w:instrText>
        </w:r>
        <w:r>
          <w:rPr>
            <w:noProof/>
            <w:webHidden/>
          </w:rPr>
        </w:r>
        <w:r>
          <w:rPr>
            <w:noProof/>
            <w:webHidden/>
          </w:rPr>
          <w:fldChar w:fldCharType="separate"/>
        </w:r>
        <w:r>
          <w:rPr>
            <w:noProof/>
            <w:webHidden/>
          </w:rPr>
          <w:t>59</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69" w:history="1">
        <w:r w:rsidRPr="00B460F6">
          <w:rPr>
            <w:rStyle w:val="Hyperlink"/>
            <w:noProof/>
          </w:rPr>
          <w:t>Figure 49: Move Mice to a New Cage</w:t>
        </w:r>
        <w:r>
          <w:rPr>
            <w:noProof/>
            <w:webHidden/>
          </w:rPr>
          <w:tab/>
        </w:r>
        <w:r>
          <w:rPr>
            <w:noProof/>
            <w:webHidden/>
          </w:rPr>
          <w:fldChar w:fldCharType="begin"/>
        </w:r>
        <w:r>
          <w:rPr>
            <w:noProof/>
            <w:webHidden/>
          </w:rPr>
          <w:instrText xml:space="preserve"> PAGEREF _Toc413683269 \h </w:instrText>
        </w:r>
        <w:r>
          <w:rPr>
            <w:noProof/>
            <w:webHidden/>
          </w:rPr>
        </w:r>
        <w:r>
          <w:rPr>
            <w:noProof/>
            <w:webHidden/>
          </w:rPr>
          <w:fldChar w:fldCharType="separate"/>
        </w:r>
        <w:r>
          <w:rPr>
            <w:noProof/>
            <w:webHidden/>
          </w:rPr>
          <w:t>60</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70" w:history="1">
        <w:r w:rsidRPr="00B460F6">
          <w:rPr>
            <w:rStyle w:val="Hyperlink"/>
            <w:noProof/>
          </w:rPr>
          <w:t>Figure 50: Add mating with Vivaria Layout</w:t>
        </w:r>
        <w:r>
          <w:rPr>
            <w:noProof/>
            <w:webHidden/>
          </w:rPr>
          <w:tab/>
        </w:r>
        <w:r>
          <w:rPr>
            <w:noProof/>
            <w:webHidden/>
          </w:rPr>
          <w:fldChar w:fldCharType="begin"/>
        </w:r>
        <w:r>
          <w:rPr>
            <w:noProof/>
            <w:webHidden/>
          </w:rPr>
          <w:instrText xml:space="preserve"> PAGEREF _Toc413683270 \h </w:instrText>
        </w:r>
        <w:r>
          <w:rPr>
            <w:noProof/>
            <w:webHidden/>
          </w:rPr>
        </w:r>
        <w:r>
          <w:rPr>
            <w:noProof/>
            <w:webHidden/>
          </w:rPr>
          <w:fldChar w:fldCharType="separate"/>
        </w:r>
        <w:r>
          <w:rPr>
            <w:noProof/>
            <w:webHidden/>
          </w:rPr>
          <w:t>61</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71" w:history="1">
        <w:r w:rsidRPr="00B460F6">
          <w:rPr>
            <w:rStyle w:val="Hyperlink"/>
            <w:noProof/>
          </w:rPr>
          <w:t>Figure 51: Mating Details</w:t>
        </w:r>
        <w:r>
          <w:rPr>
            <w:noProof/>
            <w:webHidden/>
          </w:rPr>
          <w:tab/>
        </w:r>
        <w:r>
          <w:rPr>
            <w:noProof/>
            <w:webHidden/>
          </w:rPr>
          <w:fldChar w:fldCharType="begin"/>
        </w:r>
        <w:r>
          <w:rPr>
            <w:noProof/>
            <w:webHidden/>
          </w:rPr>
          <w:instrText xml:space="preserve"> PAGEREF _Toc413683271 \h </w:instrText>
        </w:r>
        <w:r>
          <w:rPr>
            <w:noProof/>
            <w:webHidden/>
          </w:rPr>
        </w:r>
        <w:r>
          <w:rPr>
            <w:noProof/>
            <w:webHidden/>
          </w:rPr>
          <w:fldChar w:fldCharType="separate"/>
        </w:r>
        <w:r>
          <w:rPr>
            <w:noProof/>
            <w:webHidden/>
          </w:rPr>
          <w:t>62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72" w:history="1">
        <w:r w:rsidRPr="00B460F6">
          <w:rPr>
            <w:rStyle w:val="Hyperlink"/>
            <w:noProof/>
          </w:rPr>
          <w:t>Figure 52: Mating Cage</w:t>
        </w:r>
        <w:r>
          <w:rPr>
            <w:noProof/>
            <w:webHidden/>
          </w:rPr>
          <w:tab/>
        </w:r>
        <w:r>
          <w:rPr>
            <w:noProof/>
            <w:webHidden/>
          </w:rPr>
          <w:fldChar w:fldCharType="begin"/>
        </w:r>
        <w:r>
          <w:rPr>
            <w:noProof/>
            <w:webHidden/>
          </w:rPr>
          <w:instrText xml:space="preserve"> PAGEREF _Toc413683272 \h </w:instrText>
        </w:r>
        <w:r>
          <w:rPr>
            <w:noProof/>
            <w:webHidden/>
          </w:rPr>
        </w:r>
        <w:r>
          <w:rPr>
            <w:noProof/>
            <w:webHidden/>
          </w:rPr>
          <w:fldChar w:fldCharType="separate"/>
        </w:r>
        <w:r>
          <w:rPr>
            <w:noProof/>
            <w:webHidden/>
          </w:rPr>
          <w:t>62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r:id="rId15" w:anchor="_Toc413683273" w:history="1">
        <w:r w:rsidRPr="00B460F6">
          <w:rPr>
            <w:rStyle w:val="Hyperlink"/>
            <w:noProof/>
          </w:rPr>
          <w:t>Figure 53: Litter Details Panel</w:t>
        </w:r>
        <w:r>
          <w:rPr>
            <w:noProof/>
            <w:webHidden/>
          </w:rPr>
          <w:tab/>
        </w:r>
        <w:r>
          <w:rPr>
            <w:noProof/>
            <w:webHidden/>
          </w:rPr>
          <w:fldChar w:fldCharType="begin"/>
        </w:r>
        <w:r>
          <w:rPr>
            <w:noProof/>
            <w:webHidden/>
          </w:rPr>
          <w:instrText xml:space="preserve"> PAGEREF _Toc413683273 \h </w:instrText>
        </w:r>
        <w:r>
          <w:rPr>
            <w:noProof/>
            <w:webHidden/>
          </w:rPr>
        </w:r>
        <w:r>
          <w:rPr>
            <w:noProof/>
            <w:webHidden/>
          </w:rPr>
          <w:fldChar w:fldCharType="separate"/>
        </w:r>
        <w:r>
          <w:rPr>
            <w:noProof/>
            <w:webHidden/>
          </w:rPr>
          <w:t>63</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74" w:history="1">
        <w:r w:rsidRPr="00B460F6">
          <w:rPr>
            <w:rStyle w:val="Hyperlink"/>
            <w:noProof/>
          </w:rPr>
          <w:t>Figure 55: Kaplan Meier Plots</w:t>
        </w:r>
        <w:r>
          <w:rPr>
            <w:noProof/>
            <w:webHidden/>
          </w:rPr>
          <w:tab/>
        </w:r>
        <w:r>
          <w:rPr>
            <w:noProof/>
            <w:webHidden/>
          </w:rPr>
          <w:fldChar w:fldCharType="begin"/>
        </w:r>
        <w:r>
          <w:rPr>
            <w:noProof/>
            <w:webHidden/>
          </w:rPr>
          <w:instrText xml:space="preserve"> PAGEREF _Toc413683274 \h </w:instrText>
        </w:r>
        <w:r>
          <w:rPr>
            <w:noProof/>
            <w:webHidden/>
          </w:rPr>
        </w:r>
        <w:r>
          <w:rPr>
            <w:noProof/>
            <w:webHidden/>
          </w:rPr>
          <w:fldChar w:fldCharType="separate"/>
        </w:r>
        <w:r>
          <w:rPr>
            <w:noProof/>
            <w:webHidden/>
          </w:rPr>
          <w:t>64</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r:id="rId16" w:anchor="_Toc413683275" w:history="1">
        <w:r w:rsidRPr="00B460F6">
          <w:rPr>
            <w:rStyle w:val="Hyperlink"/>
            <w:noProof/>
          </w:rPr>
          <w:t>Figure 54: Use Schedule Manager link</w:t>
        </w:r>
        <w:r>
          <w:rPr>
            <w:noProof/>
            <w:webHidden/>
          </w:rPr>
          <w:tab/>
        </w:r>
        <w:r>
          <w:rPr>
            <w:noProof/>
            <w:webHidden/>
          </w:rPr>
          <w:fldChar w:fldCharType="begin"/>
        </w:r>
        <w:r>
          <w:rPr>
            <w:noProof/>
            <w:webHidden/>
          </w:rPr>
          <w:instrText xml:space="preserve"> PAGEREF _Toc413683275 \h </w:instrText>
        </w:r>
        <w:r>
          <w:rPr>
            <w:noProof/>
            <w:webHidden/>
          </w:rPr>
        </w:r>
        <w:r>
          <w:rPr>
            <w:noProof/>
            <w:webHidden/>
          </w:rPr>
          <w:fldChar w:fldCharType="separate"/>
        </w:r>
        <w:r>
          <w:rPr>
            <w:noProof/>
            <w:webHidden/>
          </w:rPr>
          <w:t>64</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76" w:history="1">
        <w:r w:rsidRPr="00B460F6">
          <w:rPr>
            <w:rStyle w:val="Hyperlink"/>
            <w:noProof/>
          </w:rPr>
          <w:t>Figure 56:  Mouse Query Search Results</w:t>
        </w:r>
        <w:r>
          <w:rPr>
            <w:noProof/>
            <w:webHidden/>
          </w:rPr>
          <w:tab/>
        </w:r>
        <w:r>
          <w:rPr>
            <w:noProof/>
            <w:webHidden/>
          </w:rPr>
          <w:fldChar w:fldCharType="begin"/>
        </w:r>
        <w:r>
          <w:rPr>
            <w:noProof/>
            <w:webHidden/>
          </w:rPr>
          <w:instrText xml:space="preserve"> PAGEREF _Toc413683276 \h </w:instrText>
        </w:r>
        <w:r>
          <w:rPr>
            <w:noProof/>
            <w:webHidden/>
          </w:rPr>
        </w:r>
        <w:r>
          <w:rPr>
            <w:noProof/>
            <w:webHidden/>
          </w:rPr>
          <w:fldChar w:fldCharType="separate"/>
        </w:r>
        <w:r>
          <w:rPr>
            <w:noProof/>
            <w:webHidden/>
          </w:rPr>
          <w:t>65</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77" w:history="1">
        <w:r w:rsidRPr="00B460F6">
          <w:rPr>
            <w:rStyle w:val="Hyperlink"/>
            <w:noProof/>
          </w:rPr>
          <w:t>Figure 57:  Load Queries</w:t>
        </w:r>
        <w:r>
          <w:rPr>
            <w:noProof/>
            <w:webHidden/>
          </w:rPr>
          <w:tab/>
        </w:r>
        <w:r>
          <w:rPr>
            <w:noProof/>
            <w:webHidden/>
          </w:rPr>
          <w:fldChar w:fldCharType="begin"/>
        </w:r>
        <w:r>
          <w:rPr>
            <w:noProof/>
            <w:webHidden/>
          </w:rPr>
          <w:instrText xml:space="preserve"> PAGEREF _Toc413683277 \h </w:instrText>
        </w:r>
        <w:r>
          <w:rPr>
            <w:noProof/>
            <w:webHidden/>
          </w:rPr>
        </w:r>
        <w:r>
          <w:rPr>
            <w:noProof/>
            <w:webHidden/>
          </w:rPr>
          <w:fldChar w:fldCharType="separate"/>
        </w:r>
        <w:r>
          <w:rPr>
            <w:noProof/>
            <w:webHidden/>
          </w:rPr>
          <w:t>66</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78" w:history="1">
        <w:r w:rsidRPr="00B460F6">
          <w:rPr>
            <w:rStyle w:val="Hyperlink"/>
            <w:noProof/>
          </w:rPr>
          <w:t>Figure 58: Download Cage Summary Report</w:t>
        </w:r>
        <w:r>
          <w:rPr>
            <w:noProof/>
            <w:webHidden/>
          </w:rPr>
          <w:tab/>
        </w:r>
        <w:r>
          <w:rPr>
            <w:noProof/>
            <w:webHidden/>
          </w:rPr>
          <w:fldChar w:fldCharType="begin"/>
        </w:r>
        <w:r>
          <w:rPr>
            <w:noProof/>
            <w:webHidden/>
          </w:rPr>
          <w:instrText xml:space="preserve"> PAGEREF _Toc413683278 \h </w:instrText>
        </w:r>
        <w:r>
          <w:rPr>
            <w:noProof/>
            <w:webHidden/>
          </w:rPr>
        </w:r>
        <w:r>
          <w:rPr>
            <w:noProof/>
            <w:webHidden/>
          </w:rPr>
          <w:fldChar w:fldCharType="separate"/>
        </w:r>
        <w:r>
          <w:rPr>
            <w:noProof/>
            <w:webHidden/>
          </w:rPr>
          <w:t>67</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79" w:history="1">
        <w:r w:rsidRPr="00B460F6">
          <w:rPr>
            <w:rStyle w:val="Hyperlink"/>
            <w:noProof/>
          </w:rPr>
          <w:t>Figure 59: Wean Report Options</w:t>
        </w:r>
        <w:r>
          <w:rPr>
            <w:noProof/>
            <w:webHidden/>
          </w:rPr>
          <w:tab/>
        </w:r>
        <w:r>
          <w:rPr>
            <w:noProof/>
            <w:webHidden/>
          </w:rPr>
          <w:fldChar w:fldCharType="begin"/>
        </w:r>
        <w:r>
          <w:rPr>
            <w:noProof/>
            <w:webHidden/>
          </w:rPr>
          <w:instrText xml:space="preserve"> PAGEREF _Toc413683279 \h </w:instrText>
        </w:r>
        <w:r>
          <w:rPr>
            <w:noProof/>
            <w:webHidden/>
          </w:rPr>
        </w:r>
        <w:r>
          <w:rPr>
            <w:noProof/>
            <w:webHidden/>
          </w:rPr>
          <w:fldChar w:fldCharType="separate"/>
        </w:r>
        <w:r>
          <w:rPr>
            <w:noProof/>
            <w:webHidden/>
          </w:rPr>
          <w:t>67</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0" w:history="1">
        <w:r w:rsidRPr="00B460F6">
          <w:rPr>
            <w:rStyle w:val="Hyperlink"/>
            <w:noProof/>
          </w:rPr>
          <w:t>Figure 60:  Print Blank Cards</w:t>
        </w:r>
        <w:r>
          <w:rPr>
            <w:noProof/>
            <w:webHidden/>
          </w:rPr>
          <w:tab/>
        </w:r>
        <w:r>
          <w:rPr>
            <w:noProof/>
            <w:webHidden/>
          </w:rPr>
          <w:fldChar w:fldCharType="begin"/>
        </w:r>
        <w:r>
          <w:rPr>
            <w:noProof/>
            <w:webHidden/>
          </w:rPr>
          <w:instrText xml:space="preserve"> PAGEREF _Toc413683280 \h </w:instrText>
        </w:r>
        <w:r>
          <w:rPr>
            <w:noProof/>
            <w:webHidden/>
          </w:rPr>
        </w:r>
        <w:r>
          <w:rPr>
            <w:noProof/>
            <w:webHidden/>
          </w:rPr>
          <w:fldChar w:fldCharType="separate"/>
        </w:r>
        <w:r>
          <w:rPr>
            <w:noProof/>
            <w:webHidden/>
          </w:rPr>
          <w:t>68</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1" w:history="1">
        <w:r w:rsidRPr="00B460F6">
          <w:rPr>
            <w:rStyle w:val="Hyperlink"/>
            <w:noProof/>
          </w:rPr>
          <w:t>Figure 61:  Cage Cards</w:t>
        </w:r>
        <w:r>
          <w:rPr>
            <w:noProof/>
            <w:webHidden/>
          </w:rPr>
          <w:tab/>
        </w:r>
        <w:r>
          <w:rPr>
            <w:noProof/>
            <w:webHidden/>
          </w:rPr>
          <w:fldChar w:fldCharType="begin"/>
        </w:r>
        <w:r>
          <w:rPr>
            <w:noProof/>
            <w:webHidden/>
          </w:rPr>
          <w:instrText xml:space="preserve"> PAGEREF _Toc413683281 \h </w:instrText>
        </w:r>
        <w:r>
          <w:rPr>
            <w:noProof/>
            <w:webHidden/>
          </w:rPr>
        </w:r>
        <w:r>
          <w:rPr>
            <w:noProof/>
            <w:webHidden/>
          </w:rPr>
          <w:fldChar w:fldCharType="separate"/>
        </w:r>
        <w:r>
          <w:rPr>
            <w:noProof/>
            <w:webHidden/>
          </w:rPr>
          <w:t>69</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2" w:history="1">
        <w:r w:rsidRPr="00B460F6">
          <w:rPr>
            <w:rStyle w:val="Hyperlink"/>
            <w:noProof/>
          </w:rPr>
          <w:t>Figure 62:  Custom Cage Card Builder</w:t>
        </w:r>
        <w:r>
          <w:rPr>
            <w:noProof/>
            <w:webHidden/>
          </w:rPr>
          <w:tab/>
        </w:r>
        <w:r>
          <w:rPr>
            <w:noProof/>
            <w:webHidden/>
          </w:rPr>
          <w:fldChar w:fldCharType="begin"/>
        </w:r>
        <w:r>
          <w:rPr>
            <w:noProof/>
            <w:webHidden/>
          </w:rPr>
          <w:instrText xml:space="preserve"> PAGEREF _Toc413683282 \h </w:instrText>
        </w:r>
        <w:r>
          <w:rPr>
            <w:noProof/>
            <w:webHidden/>
          </w:rPr>
        </w:r>
        <w:r>
          <w:rPr>
            <w:noProof/>
            <w:webHidden/>
          </w:rPr>
          <w:fldChar w:fldCharType="separate"/>
        </w:r>
        <w:r>
          <w:rPr>
            <w:noProof/>
            <w:webHidden/>
          </w:rPr>
          <w:t>71</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3" w:history="1">
        <w:r w:rsidRPr="00B460F6">
          <w:rPr>
            <w:rStyle w:val="Hyperlink"/>
            <w:noProof/>
          </w:rPr>
          <w:t>Figure 63:  Load Cage Cards</w:t>
        </w:r>
        <w:r>
          <w:rPr>
            <w:noProof/>
            <w:webHidden/>
          </w:rPr>
          <w:tab/>
        </w:r>
        <w:r>
          <w:rPr>
            <w:noProof/>
            <w:webHidden/>
          </w:rPr>
          <w:fldChar w:fldCharType="begin"/>
        </w:r>
        <w:r>
          <w:rPr>
            <w:noProof/>
            <w:webHidden/>
          </w:rPr>
          <w:instrText xml:space="preserve"> PAGEREF _Toc413683283 \h </w:instrText>
        </w:r>
        <w:r>
          <w:rPr>
            <w:noProof/>
            <w:webHidden/>
          </w:rPr>
        </w:r>
        <w:r>
          <w:rPr>
            <w:noProof/>
            <w:webHidden/>
          </w:rPr>
          <w:fldChar w:fldCharType="separate"/>
        </w:r>
        <w:r>
          <w:rPr>
            <w:noProof/>
            <w:webHidden/>
          </w:rPr>
          <w:t>72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4" w:history="1">
        <w:r w:rsidRPr="00B460F6">
          <w:rPr>
            <w:rStyle w:val="Hyperlink"/>
            <w:noProof/>
          </w:rPr>
          <w:t>Figure 64: Mouse Pedigree</w:t>
        </w:r>
        <w:r>
          <w:rPr>
            <w:noProof/>
            <w:webHidden/>
          </w:rPr>
          <w:tab/>
        </w:r>
        <w:r>
          <w:rPr>
            <w:noProof/>
            <w:webHidden/>
          </w:rPr>
          <w:fldChar w:fldCharType="begin"/>
        </w:r>
        <w:r>
          <w:rPr>
            <w:noProof/>
            <w:webHidden/>
          </w:rPr>
          <w:instrText xml:space="preserve"> PAGEREF _Toc413683284 \h </w:instrText>
        </w:r>
        <w:r>
          <w:rPr>
            <w:noProof/>
            <w:webHidden/>
          </w:rPr>
        </w:r>
        <w:r>
          <w:rPr>
            <w:noProof/>
            <w:webHidden/>
          </w:rPr>
          <w:fldChar w:fldCharType="separate"/>
        </w:r>
        <w:r>
          <w:rPr>
            <w:noProof/>
            <w:webHidden/>
          </w:rPr>
          <w:t>73</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5" w:history="1">
        <w:r w:rsidRPr="00B460F6">
          <w:rPr>
            <w:rStyle w:val="Hyperlink"/>
            <w:noProof/>
          </w:rPr>
          <w:t>Figure 65: Genotype based Pedigree Tree Visualization</w:t>
        </w:r>
        <w:r>
          <w:rPr>
            <w:noProof/>
            <w:webHidden/>
          </w:rPr>
          <w:tab/>
        </w:r>
        <w:r>
          <w:rPr>
            <w:noProof/>
            <w:webHidden/>
          </w:rPr>
          <w:fldChar w:fldCharType="begin"/>
        </w:r>
        <w:r>
          <w:rPr>
            <w:noProof/>
            <w:webHidden/>
          </w:rPr>
          <w:instrText xml:space="preserve"> PAGEREF _Toc413683285 \h </w:instrText>
        </w:r>
        <w:r>
          <w:rPr>
            <w:noProof/>
            <w:webHidden/>
          </w:rPr>
        </w:r>
        <w:r>
          <w:rPr>
            <w:noProof/>
            <w:webHidden/>
          </w:rPr>
          <w:fldChar w:fldCharType="separate"/>
        </w:r>
        <w:r>
          <w:rPr>
            <w:noProof/>
            <w:webHidden/>
          </w:rPr>
          <w:t>74</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6" w:history="1">
        <w:r w:rsidRPr="00B460F6">
          <w:rPr>
            <w:rStyle w:val="Hyperlink"/>
            <w:noProof/>
          </w:rPr>
          <w:t>Figure 66: Strain Viability Filter Panel</w:t>
        </w:r>
        <w:r>
          <w:rPr>
            <w:noProof/>
            <w:webHidden/>
          </w:rPr>
          <w:tab/>
        </w:r>
        <w:r>
          <w:rPr>
            <w:noProof/>
            <w:webHidden/>
          </w:rPr>
          <w:fldChar w:fldCharType="begin"/>
        </w:r>
        <w:r>
          <w:rPr>
            <w:noProof/>
            <w:webHidden/>
          </w:rPr>
          <w:instrText xml:space="preserve"> PAGEREF _Toc413683286 \h </w:instrText>
        </w:r>
        <w:r>
          <w:rPr>
            <w:noProof/>
            <w:webHidden/>
          </w:rPr>
        </w:r>
        <w:r>
          <w:rPr>
            <w:noProof/>
            <w:webHidden/>
          </w:rPr>
          <w:fldChar w:fldCharType="separate"/>
        </w:r>
        <w:r>
          <w:rPr>
            <w:noProof/>
            <w:webHidden/>
          </w:rPr>
          <w:t>75</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7" w:history="1">
        <w:r w:rsidRPr="00B460F6">
          <w:rPr>
            <w:rStyle w:val="Hyperlink"/>
            <w:noProof/>
          </w:rPr>
          <w:t>Figure 67: Kaplan Meier Chart Tool</w:t>
        </w:r>
        <w:r>
          <w:rPr>
            <w:noProof/>
            <w:webHidden/>
          </w:rPr>
          <w:tab/>
        </w:r>
        <w:r>
          <w:rPr>
            <w:noProof/>
            <w:webHidden/>
          </w:rPr>
          <w:fldChar w:fldCharType="begin"/>
        </w:r>
        <w:r>
          <w:rPr>
            <w:noProof/>
            <w:webHidden/>
          </w:rPr>
          <w:instrText xml:space="preserve"> PAGEREF _Toc413683287 \h </w:instrText>
        </w:r>
        <w:r>
          <w:rPr>
            <w:noProof/>
            <w:webHidden/>
          </w:rPr>
        </w:r>
        <w:r>
          <w:rPr>
            <w:noProof/>
            <w:webHidden/>
          </w:rPr>
          <w:fldChar w:fldCharType="separate"/>
        </w:r>
        <w:r>
          <w:rPr>
            <w:noProof/>
            <w:webHidden/>
          </w:rPr>
          <w:t>78</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8" w:history="1">
        <w:r w:rsidRPr="00B460F6">
          <w:rPr>
            <w:rStyle w:val="Hyperlink"/>
            <w:noProof/>
          </w:rPr>
          <w:t>Figure 68: Add Sample – Choosing a Source</w:t>
        </w:r>
        <w:r>
          <w:rPr>
            <w:noProof/>
            <w:webHidden/>
          </w:rPr>
          <w:tab/>
        </w:r>
        <w:r>
          <w:rPr>
            <w:noProof/>
            <w:webHidden/>
          </w:rPr>
          <w:fldChar w:fldCharType="begin"/>
        </w:r>
        <w:r>
          <w:rPr>
            <w:noProof/>
            <w:webHidden/>
          </w:rPr>
          <w:instrText xml:space="preserve"> PAGEREF _Toc413683288 \h </w:instrText>
        </w:r>
        <w:r>
          <w:rPr>
            <w:noProof/>
            <w:webHidden/>
          </w:rPr>
        </w:r>
        <w:r>
          <w:rPr>
            <w:noProof/>
            <w:webHidden/>
          </w:rPr>
          <w:fldChar w:fldCharType="separate"/>
        </w:r>
        <w:r>
          <w:rPr>
            <w:noProof/>
            <w:webHidden/>
          </w:rPr>
          <w:t>78</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89" w:history="1">
        <w:r w:rsidRPr="00B460F6">
          <w:rPr>
            <w:rStyle w:val="Hyperlink"/>
            <w:noProof/>
          </w:rPr>
          <w:t>Figure 69: Add Sample</w:t>
        </w:r>
        <w:r>
          <w:rPr>
            <w:noProof/>
            <w:webHidden/>
          </w:rPr>
          <w:tab/>
        </w:r>
        <w:r>
          <w:rPr>
            <w:noProof/>
            <w:webHidden/>
          </w:rPr>
          <w:fldChar w:fldCharType="begin"/>
        </w:r>
        <w:r>
          <w:rPr>
            <w:noProof/>
            <w:webHidden/>
          </w:rPr>
          <w:instrText xml:space="preserve"> PAGEREF _Toc413683289 \h </w:instrText>
        </w:r>
        <w:r>
          <w:rPr>
            <w:noProof/>
            <w:webHidden/>
          </w:rPr>
        </w:r>
        <w:r>
          <w:rPr>
            <w:noProof/>
            <w:webHidden/>
          </w:rPr>
          <w:fldChar w:fldCharType="separate"/>
        </w:r>
        <w:r>
          <w:rPr>
            <w:noProof/>
            <w:webHidden/>
          </w:rPr>
          <w:t>79</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0" w:history="1">
        <w:r w:rsidRPr="00B460F6">
          <w:rPr>
            <w:rStyle w:val="Hyperlink"/>
            <w:noProof/>
          </w:rPr>
          <w:t>Figure 70: Edit Sample</w:t>
        </w:r>
        <w:r>
          <w:rPr>
            <w:noProof/>
            <w:webHidden/>
          </w:rPr>
          <w:tab/>
        </w:r>
        <w:r>
          <w:rPr>
            <w:noProof/>
            <w:webHidden/>
          </w:rPr>
          <w:fldChar w:fldCharType="begin"/>
        </w:r>
        <w:r>
          <w:rPr>
            <w:noProof/>
            <w:webHidden/>
          </w:rPr>
          <w:instrText xml:space="preserve"> PAGEREF _Toc413683290 \h </w:instrText>
        </w:r>
        <w:r>
          <w:rPr>
            <w:noProof/>
            <w:webHidden/>
          </w:rPr>
        </w:r>
        <w:r>
          <w:rPr>
            <w:noProof/>
            <w:webHidden/>
          </w:rPr>
          <w:fldChar w:fldCharType="separate"/>
        </w:r>
        <w:r>
          <w:rPr>
            <w:noProof/>
            <w:webHidden/>
          </w:rPr>
          <w:t>80</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1" w:history="1">
        <w:r w:rsidRPr="00B460F6">
          <w:rPr>
            <w:rStyle w:val="Hyperlink"/>
            <w:noProof/>
          </w:rPr>
          <w:t>Figure 71: Experiments</w:t>
        </w:r>
        <w:r>
          <w:rPr>
            <w:noProof/>
            <w:webHidden/>
          </w:rPr>
          <w:tab/>
        </w:r>
        <w:r>
          <w:rPr>
            <w:noProof/>
            <w:webHidden/>
          </w:rPr>
          <w:fldChar w:fldCharType="begin"/>
        </w:r>
        <w:r>
          <w:rPr>
            <w:noProof/>
            <w:webHidden/>
          </w:rPr>
          <w:instrText xml:space="preserve"> PAGEREF _Toc413683291 \h </w:instrText>
        </w:r>
        <w:r>
          <w:rPr>
            <w:noProof/>
            <w:webHidden/>
          </w:rPr>
        </w:r>
        <w:r>
          <w:rPr>
            <w:noProof/>
            <w:webHidden/>
          </w:rPr>
          <w:fldChar w:fldCharType="separate"/>
        </w:r>
        <w:r>
          <w:rPr>
            <w:noProof/>
            <w:webHidden/>
          </w:rPr>
          <w:t>81</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2" w:history="1">
        <w:r w:rsidRPr="00B460F6">
          <w:rPr>
            <w:rStyle w:val="Hyperlink"/>
            <w:noProof/>
          </w:rPr>
          <w:t>Figure 72: The test type detail list shows all the data result fields, format, and any min/max values</w:t>
        </w:r>
        <w:r>
          <w:rPr>
            <w:noProof/>
            <w:webHidden/>
          </w:rPr>
          <w:tab/>
        </w:r>
        <w:r>
          <w:rPr>
            <w:noProof/>
            <w:webHidden/>
          </w:rPr>
          <w:fldChar w:fldCharType="begin"/>
        </w:r>
        <w:r>
          <w:rPr>
            <w:noProof/>
            <w:webHidden/>
          </w:rPr>
          <w:instrText xml:space="preserve"> PAGEREF _Toc413683292 \h </w:instrText>
        </w:r>
        <w:r>
          <w:rPr>
            <w:noProof/>
            <w:webHidden/>
          </w:rPr>
        </w:r>
        <w:r>
          <w:rPr>
            <w:noProof/>
            <w:webHidden/>
          </w:rPr>
          <w:fldChar w:fldCharType="separate"/>
        </w:r>
        <w:r>
          <w:rPr>
            <w:noProof/>
            <w:webHidden/>
          </w:rPr>
          <w:t>81</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3" w:history="1">
        <w:r w:rsidRPr="00B460F6">
          <w:rPr>
            <w:rStyle w:val="Hyperlink"/>
            <w:noProof/>
          </w:rPr>
          <w:t>Figure 73: Add a test type</w:t>
        </w:r>
        <w:r>
          <w:rPr>
            <w:noProof/>
            <w:webHidden/>
          </w:rPr>
          <w:tab/>
        </w:r>
        <w:r>
          <w:rPr>
            <w:noProof/>
            <w:webHidden/>
          </w:rPr>
          <w:fldChar w:fldCharType="begin"/>
        </w:r>
        <w:r>
          <w:rPr>
            <w:noProof/>
            <w:webHidden/>
          </w:rPr>
          <w:instrText xml:space="preserve"> PAGEREF _Toc413683293 \h </w:instrText>
        </w:r>
        <w:r>
          <w:rPr>
            <w:noProof/>
            <w:webHidden/>
          </w:rPr>
        </w:r>
        <w:r>
          <w:rPr>
            <w:noProof/>
            <w:webHidden/>
          </w:rPr>
          <w:fldChar w:fldCharType="separate"/>
        </w:r>
        <w:r>
          <w:rPr>
            <w:noProof/>
            <w:webHidden/>
          </w:rPr>
          <w:t>82</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4" w:history="1">
        <w:r w:rsidRPr="00B460F6">
          <w:rPr>
            <w:rStyle w:val="Hyperlink"/>
            <w:noProof/>
          </w:rPr>
          <w:t>Figure 74: Adding data for an experiment</w:t>
        </w:r>
        <w:r>
          <w:rPr>
            <w:noProof/>
            <w:webHidden/>
          </w:rPr>
          <w:tab/>
        </w:r>
        <w:r>
          <w:rPr>
            <w:noProof/>
            <w:webHidden/>
          </w:rPr>
          <w:fldChar w:fldCharType="begin"/>
        </w:r>
        <w:r>
          <w:rPr>
            <w:noProof/>
            <w:webHidden/>
          </w:rPr>
          <w:instrText xml:space="preserve"> PAGEREF _Toc413683294 \h </w:instrText>
        </w:r>
        <w:r>
          <w:rPr>
            <w:noProof/>
            <w:webHidden/>
          </w:rPr>
        </w:r>
        <w:r>
          <w:rPr>
            <w:noProof/>
            <w:webHidden/>
          </w:rPr>
          <w:fldChar w:fldCharType="separate"/>
        </w:r>
        <w:r>
          <w:rPr>
            <w:noProof/>
            <w:webHidden/>
          </w:rPr>
          <w:t>83</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5" w:history="1">
        <w:r w:rsidRPr="00B460F6">
          <w:rPr>
            <w:rStyle w:val="Hyperlink"/>
            <w:noProof/>
          </w:rPr>
          <w:t>Figure 75: Edit experiment data</w:t>
        </w:r>
        <w:r>
          <w:rPr>
            <w:noProof/>
            <w:webHidden/>
          </w:rPr>
          <w:tab/>
        </w:r>
        <w:r>
          <w:rPr>
            <w:noProof/>
            <w:webHidden/>
          </w:rPr>
          <w:fldChar w:fldCharType="begin"/>
        </w:r>
        <w:r>
          <w:rPr>
            <w:noProof/>
            <w:webHidden/>
          </w:rPr>
          <w:instrText xml:space="preserve"> PAGEREF _Toc413683295 \h </w:instrText>
        </w:r>
        <w:r>
          <w:rPr>
            <w:noProof/>
            <w:webHidden/>
          </w:rPr>
        </w:r>
        <w:r>
          <w:rPr>
            <w:noProof/>
            <w:webHidden/>
          </w:rPr>
          <w:fldChar w:fldCharType="separate"/>
        </w:r>
        <w:r>
          <w:rPr>
            <w:noProof/>
            <w:webHidden/>
          </w:rPr>
          <w:t>84</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6" w:history="1">
        <w:r w:rsidRPr="00B460F6">
          <w:rPr>
            <w:rStyle w:val="Hyperlink"/>
            <w:noProof/>
          </w:rPr>
          <w:t>Figure 76: Experiment query</w:t>
        </w:r>
        <w:r>
          <w:rPr>
            <w:noProof/>
            <w:webHidden/>
          </w:rPr>
          <w:tab/>
        </w:r>
        <w:r>
          <w:rPr>
            <w:noProof/>
            <w:webHidden/>
          </w:rPr>
          <w:fldChar w:fldCharType="begin"/>
        </w:r>
        <w:r>
          <w:rPr>
            <w:noProof/>
            <w:webHidden/>
          </w:rPr>
          <w:instrText xml:space="preserve"> PAGEREF _Toc413683296 \h </w:instrText>
        </w:r>
        <w:r>
          <w:rPr>
            <w:noProof/>
            <w:webHidden/>
          </w:rPr>
        </w:r>
        <w:r>
          <w:rPr>
            <w:noProof/>
            <w:webHidden/>
          </w:rPr>
          <w:fldChar w:fldCharType="separate"/>
        </w:r>
        <w:r>
          <w:rPr>
            <w:noProof/>
            <w:webHidden/>
          </w:rPr>
          <w:t>85</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7" w:history="1">
        <w:r w:rsidRPr="00B460F6">
          <w:rPr>
            <w:rStyle w:val="Hyperlink"/>
            <w:noProof/>
          </w:rPr>
          <w:t>Figure 77: My Preferences on the Menu Bar</w:t>
        </w:r>
        <w:r>
          <w:rPr>
            <w:noProof/>
            <w:webHidden/>
          </w:rPr>
          <w:tab/>
        </w:r>
        <w:r>
          <w:rPr>
            <w:noProof/>
            <w:webHidden/>
          </w:rPr>
          <w:fldChar w:fldCharType="begin"/>
        </w:r>
        <w:r>
          <w:rPr>
            <w:noProof/>
            <w:webHidden/>
          </w:rPr>
          <w:instrText xml:space="preserve"> PAGEREF _Toc413683297 \h </w:instrText>
        </w:r>
        <w:r>
          <w:rPr>
            <w:noProof/>
            <w:webHidden/>
          </w:rPr>
        </w:r>
        <w:r>
          <w:rPr>
            <w:noProof/>
            <w:webHidden/>
          </w:rPr>
          <w:fldChar w:fldCharType="separate"/>
        </w:r>
        <w:r>
          <w:rPr>
            <w:noProof/>
            <w:webHidden/>
          </w:rPr>
          <w:t>85</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8" w:history="1">
        <w:r w:rsidRPr="00B460F6">
          <w:rPr>
            <w:rStyle w:val="Hyperlink"/>
            <w:noProof/>
          </w:rPr>
          <w:t>Figure 78: Hide Icon</w:t>
        </w:r>
        <w:r>
          <w:rPr>
            <w:noProof/>
            <w:webHidden/>
          </w:rPr>
          <w:tab/>
        </w:r>
        <w:r>
          <w:rPr>
            <w:noProof/>
            <w:webHidden/>
          </w:rPr>
          <w:fldChar w:fldCharType="begin"/>
        </w:r>
        <w:r>
          <w:rPr>
            <w:noProof/>
            <w:webHidden/>
          </w:rPr>
          <w:instrText xml:space="preserve"> PAGEREF _Toc413683298 \h </w:instrText>
        </w:r>
        <w:r>
          <w:rPr>
            <w:noProof/>
            <w:webHidden/>
          </w:rPr>
        </w:r>
        <w:r>
          <w:rPr>
            <w:noProof/>
            <w:webHidden/>
          </w:rPr>
          <w:fldChar w:fldCharType="separate"/>
        </w:r>
        <w:r>
          <w:rPr>
            <w:noProof/>
            <w:webHidden/>
          </w:rPr>
          <w:t>86</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299" w:history="1">
        <w:r w:rsidRPr="00B460F6">
          <w:rPr>
            <w:rStyle w:val="Hyperlink"/>
            <w:noProof/>
          </w:rPr>
          <w:t>Figure 79: My Preferences Choices</w:t>
        </w:r>
        <w:r>
          <w:rPr>
            <w:noProof/>
            <w:webHidden/>
          </w:rPr>
          <w:tab/>
        </w:r>
        <w:r>
          <w:rPr>
            <w:noProof/>
            <w:webHidden/>
          </w:rPr>
          <w:fldChar w:fldCharType="begin"/>
        </w:r>
        <w:r>
          <w:rPr>
            <w:noProof/>
            <w:webHidden/>
          </w:rPr>
          <w:instrText xml:space="preserve"> PAGEREF _Toc413683299 \h </w:instrText>
        </w:r>
        <w:r>
          <w:rPr>
            <w:noProof/>
            <w:webHidden/>
          </w:rPr>
        </w:r>
        <w:r>
          <w:rPr>
            <w:noProof/>
            <w:webHidden/>
          </w:rPr>
          <w:fldChar w:fldCharType="separate"/>
        </w:r>
        <w:r>
          <w:rPr>
            <w:noProof/>
            <w:webHidden/>
          </w:rPr>
          <w:t>86</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300" w:history="1">
        <w:r w:rsidRPr="00B460F6">
          <w:rPr>
            <w:rStyle w:val="Hyperlink"/>
            <w:noProof/>
          </w:rPr>
          <w:t>Figure 80: Preference Choices for the Add and Edit Mouse Screen</w:t>
        </w:r>
        <w:r>
          <w:rPr>
            <w:noProof/>
            <w:webHidden/>
          </w:rPr>
          <w:tab/>
        </w:r>
        <w:r>
          <w:rPr>
            <w:noProof/>
            <w:webHidden/>
          </w:rPr>
          <w:fldChar w:fldCharType="begin"/>
        </w:r>
        <w:r>
          <w:rPr>
            <w:noProof/>
            <w:webHidden/>
          </w:rPr>
          <w:instrText xml:space="preserve"> PAGEREF _Toc413683300 \h </w:instrText>
        </w:r>
        <w:r>
          <w:rPr>
            <w:noProof/>
            <w:webHidden/>
          </w:rPr>
        </w:r>
        <w:r>
          <w:rPr>
            <w:noProof/>
            <w:webHidden/>
          </w:rPr>
          <w:fldChar w:fldCharType="separate"/>
        </w:r>
        <w:r>
          <w:rPr>
            <w:noProof/>
            <w:webHidden/>
          </w:rPr>
          <w:t>87</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301" w:history="1">
        <w:r w:rsidRPr="00B460F6">
          <w:rPr>
            <w:rStyle w:val="Hyperlink"/>
            <w:noProof/>
          </w:rPr>
          <w:t>Figure 81: Preference Choices for the Add and Edit Mating Screen</w:t>
        </w:r>
        <w:r>
          <w:rPr>
            <w:noProof/>
            <w:webHidden/>
          </w:rPr>
          <w:tab/>
        </w:r>
        <w:r>
          <w:rPr>
            <w:noProof/>
            <w:webHidden/>
          </w:rPr>
          <w:fldChar w:fldCharType="begin"/>
        </w:r>
        <w:r>
          <w:rPr>
            <w:noProof/>
            <w:webHidden/>
          </w:rPr>
          <w:instrText xml:space="preserve"> PAGEREF _Toc413683301 \h </w:instrText>
        </w:r>
        <w:r>
          <w:rPr>
            <w:noProof/>
            <w:webHidden/>
          </w:rPr>
        </w:r>
        <w:r>
          <w:rPr>
            <w:noProof/>
            <w:webHidden/>
          </w:rPr>
          <w:fldChar w:fldCharType="separate"/>
        </w:r>
        <w:r>
          <w:rPr>
            <w:noProof/>
            <w:webHidden/>
          </w:rPr>
          <w:t>88</w:t>
        </w:r>
        <w:r>
          <w:rPr>
            <w:noProof/>
            <w:webHidden/>
          </w:rPr>
          <w:fldChar w:fldCharType="end"/>
        </w:r>
      </w:hyperlink>
    </w:p>
    <w:p w:rsidR="00134642" w:rsidRDefault="00134642">
      <w:pPr>
        <w:pStyle w:val="TableofFigures"/>
        <w:tabs>
          <w:tab w:val="right" w:leader="underscore" w:pos="9206"/>
        </w:tabs>
        <w:rPr>
          <w:rFonts w:cstheme="minorBidi"/>
          <w:i w:val="0"/>
          <w:iCs w:val="0"/>
          <w:noProof/>
          <w:sz w:val="22"/>
          <w:szCs w:val="22"/>
          <w:lang w:bidi="ar-SA"/>
        </w:rPr>
      </w:pPr>
      <w:hyperlink w:anchor="_Toc413683302" w:history="1">
        <w:r w:rsidRPr="00B460F6">
          <w:rPr>
            <w:rStyle w:val="Hyperlink"/>
            <w:noProof/>
          </w:rPr>
          <w:t>Figure 82: Preference Choices for the Add and Edit Litter Screen</w:t>
        </w:r>
        <w:r>
          <w:rPr>
            <w:noProof/>
            <w:webHidden/>
          </w:rPr>
          <w:tab/>
        </w:r>
        <w:r>
          <w:rPr>
            <w:noProof/>
            <w:webHidden/>
          </w:rPr>
          <w:fldChar w:fldCharType="begin"/>
        </w:r>
        <w:r>
          <w:rPr>
            <w:noProof/>
            <w:webHidden/>
          </w:rPr>
          <w:instrText xml:space="preserve"> PAGEREF _Toc413683302 \h </w:instrText>
        </w:r>
        <w:r>
          <w:rPr>
            <w:noProof/>
            <w:webHidden/>
          </w:rPr>
        </w:r>
        <w:r>
          <w:rPr>
            <w:noProof/>
            <w:webHidden/>
          </w:rPr>
          <w:fldChar w:fldCharType="separate"/>
        </w:r>
        <w:r>
          <w:rPr>
            <w:noProof/>
            <w:webHidden/>
          </w:rPr>
          <w:t>88</w:t>
        </w:r>
        <w:r>
          <w:rPr>
            <w:noProof/>
            <w:webHidden/>
          </w:rPr>
          <w:fldChar w:fldCharType="end"/>
        </w:r>
      </w:hyperlink>
    </w:p>
    <w:p w:rsidR="00FA489F" w:rsidRDefault="00D67984">
      <w:r>
        <w:fldChar w:fldCharType="end"/>
      </w:r>
    </w:p>
    <w:p w:rsidR="00FA489F" w:rsidRDefault="00DF254D" w:rsidP="00DF254D">
      <w:pPr>
        <w:pStyle w:val="Heading1"/>
      </w:pPr>
      <w:bookmarkStart w:id="16" w:name="_Toc413683126"/>
      <w:r>
        <w:t>Description</w:t>
      </w:r>
      <w:bookmarkEnd w:id="16"/>
    </w:p>
    <w:p w:rsidR="00DF254D" w:rsidRPr="0005416B" w:rsidRDefault="00DF254D" w:rsidP="00DF254D">
      <w:r>
        <w:rPr>
          <w:rFonts w:cs="Calibri"/>
        </w:rPr>
        <w:t>JAX Colony Management System Web (</w:t>
      </w:r>
      <w:r w:rsidR="00C22770">
        <w:rPr>
          <w:rFonts w:cs="Calibri"/>
        </w:rPr>
        <w:t>JCMS Web</w:t>
      </w:r>
      <w:r>
        <w:rPr>
          <w:rFonts w:cs="Calibri"/>
        </w:rPr>
        <w:t>)</w:t>
      </w:r>
      <w:r w:rsidRPr="001F31AC">
        <w:rPr>
          <w:rFonts w:cs="Calibri"/>
        </w:rPr>
        <w:t xml:space="preserve"> is a </w:t>
      </w:r>
      <w:r>
        <w:rPr>
          <w:rFonts w:cs="Calibri"/>
        </w:rPr>
        <w:t xml:space="preserve">web </w:t>
      </w:r>
      <w:r w:rsidR="00A745CE">
        <w:rPr>
          <w:rFonts w:cs="Calibri"/>
        </w:rPr>
        <w:t>interface for the</w:t>
      </w:r>
      <w:r>
        <w:rPr>
          <w:rFonts w:cs="Calibri"/>
        </w:rPr>
        <w:t xml:space="preserve"> JCMS application</w:t>
      </w:r>
      <w:r w:rsidRPr="001F31AC">
        <w:rPr>
          <w:rFonts w:cs="Calibri"/>
        </w:rPr>
        <w:t xml:space="preserve">, providing </w:t>
      </w:r>
      <w:r w:rsidR="00A745CE">
        <w:rPr>
          <w:rFonts w:cs="Calibri"/>
        </w:rPr>
        <w:t xml:space="preserve">mouse </w:t>
      </w:r>
      <w:r w:rsidRPr="001F31AC">
        <w:rPr>
          <w:rFonts w:cs="Calibri"/>
        </w:rPr>
        <w:t>colony management</w:t>
      </w:r>
      <w:r w:rsidR="00A745CE">
        <w:rPr>
          <w:rFonts w:cs="Calibri"/>
        </w:rPr>
        <w:t xml:space="preserve">. </w:t>
      </w:r>
    </w:p>
    <w:p w:rsidR="00DF254D" w:rsidRDefault="00DF254D" w:rsidP="00DF254D">
      <w:pPr>
        <w:pStyle w:val="Heading1"/>
      </w:pPr>
      <w:bookmarkStart w:id="17" w:name="_Toc413683127"/>
      <w:r>
        <w:t>Overview</w:t>
      </w:r>
      <w:bookmarkEnd w:id="17"/>
    </w:p>
    <w:p w:rsidR="00DF254D" w:rsidRDefault="00C22770" w:rsidP="00DF254D">
      <w:r>
        <w:t>JCMS Web</w:t>
      </w:r>
      <w:r w:rsidR="00977C48">
        <w:t xml:space="preserve"> is organized into </w:t>
      </w:r>
      <w:r w:rsidR="00431BB7">
        <w:t>these</w:t>
      </w:r>
      <w:r w:rsidR="00977C48">
        <w:t xml:space="preserve"> functional areas.</w:t>
      </w:r>
    </w:p>
    <w:p w:rsidR="00977C48" w:rsidRDefault="00977C48" w:rsidP="00977C48">
      <w:pPr>
        <w:pStyle w:val="ListParagraph"/>
        <w:numPr>
          <w:ilvl w:val="0"/>
          <w:numId w:val="33"/>
        </w:numPr>
      </w:pPr>
      <w:r>
        <w:t>Home</w:t>
      </w:r>
    </w:p>
    <w:p w:rsidR="00977C48" w:rsidRDefault="00977C48" w:rsidP="00977C48">
      <w:pPr>
        <w:pStyle w:val="ListParagraph"/>
        <w:numPr>
          <w:ilvl w:val="0"/>
          <w:numId w:val="33"/>
        </w:numPr>
      </w:pPr>
      <w:r>
        <w:t>Administration</w:t>
      </w:r>
    </w:p>
    <w:p w:rsidR="00977C48" w:rsidRDefault="003648BE" w:rsidP="00977C48">
      <w:pPr>
        <w:pStyle w:val="ListParagraph"/>
        <w:numPr>
          <w:ilvl w:val="0"/>
          <w:numId w:val="33"/>
        </w:numPr>
      </w:pPr>
      <w:r>
        <w:t xml:space="preserve">Manage </w:t>
      </w:r>
      <w:r w:rsidR="00734AF8">
        <w:t xml:space="preserve">Colony </w:t>
      </w:r>
    </w:p>
    <w:p w:rsidR="00BD6CD7" w:rsidRDefault="00BD6CD7" w:rsidP="00977C48">
      <w:pPr>
        <w:pStyle w:val="ListParagraph"/>
        <w:numPr>
          <w:ilvl w:val="0"/>
          <w:numId w:val="33"/>
        </w:numPr>
      </w:pPr>
      <w:r>
        <w:t>Samples</w:t>
      </w:r>
    </w:p>
    <w:p w:rsidR="00431BB7" w:rsidRDefault="00431BB7" w:rsidP="00977C48">
      <w:pPr>
        <w:pStyle w:val="ListParagraph"/>
        <w:numPr>
          <w:ilvl w:val="0"/>
          <w:numId w:val="33"/>
        </w:numPr>
      </w:pPr>
      <w:r>
        <w:t>Experiment Data</w:t>
      </w:r>
    </w:p>
    <w:p w:rsidR="00977C48" w:rsidRDefault="00977C48" w:rsidP="00977C48">
      <w:pPr>
        <w:pStyle w:val="ListParagraph"/>
        <w:numPr>
          <w:ilvl w:val="0"/>
          <w:numId w:val="33"/>
        </w:numPr>
      </w:pPr>
      <w:r>
        <w:t>Queries</w:t>
      </w:r>
    </w:p>
    <w:p w:rsidR="00977C48" w:rsidRDefault="00977C48" w:rsidP="00977C48">
      <w:pPr>
        <w:pStyle w:val="ListParagraph"/>
        <w:numPr>
          <w:ilvl w:val="0"/>
          <w:numId w:val="33"/>
        </w:numPr>
      </w:pPr>
      <w:r>
        <w:t>Reports</w:t>
      </w:r>
    </w:p>
    <w:p w:rsidR="00977C48" w:rsidRDefault="00977C48" w:rsidP="00977C48">
      <w:pPr>
        <w:pStyle w:val="ListParagraph"/>
        <w:numPr>
          <w:ilvl w:val="0"/>
          <w:numId w:val="33"/>
        </w:numPr>
      </w:pPr>
      <w:r>
        <w:t>Cage Cards</w:t>
      </w:r>
    </w:p>
    <w:p w:rsidR="00977C48" w:rsidRDefault="00977C48" w:rsidP="00977C48">
      <w:pPr>
        <w:pStyle w:val="ListParagraph"/>
        <w:numPr>
          <w:ilvl w:val="0"/>
          <w:numId w:val="33"/>
        </w:numPr>
      </w:pPr>
      <w:r>
        <w:t>Pedigree Tracker</w:t>
      </w:r>
    </w:p>
    <w:p w:rsidR="00977C48" w:rsidRDefault="00977C48" w:rsidP="00977C48">
      <w:pPr>
        <w:pStyle w:val="ListParagraph"/>
        <w:numPr>
          <w:ilvl w:val="0"/>
          <w:numId w:val="33"/>
        </w:numPr>
      </w:pPr>
      <w:r>
        <w:t>About JCMS Web</w:t>
      </w:r>
    </w:p>
    <w:p w:rsidR="00977C48" w:rsidRDefault="00977C48" w:rsidP="00977C48">
      <w:r>
        <w:t>Home provides a general page to navigate to all areas of JCMS.</w:t>
      </w:r>
    </w:p>
    <w:p w:rsidR="00977C48" w:rsidRDefault="00977C48" w:rsidP="00977C48">
      <w:r>
        <w:t>Administration provides center, workgroup, user management</w:t>
      </w:r>
      <w:r w:rsidR="00A745CE">
        <w:t>,</w:t>
      </w:r>
      <w:r>
        <w:t xml:space="preserve"> and system access.</w:t>
      </w:r>
    </w:p>
    <w:p w:rsidR="00977C48" w:rsidRDefault="00977C48" w:rsidP="00977C48">
      <w:r>
        <w:t xml:space="preserve">Manage </w:t>
      </w:r>
      <w:r w:rsidR="003648BE">
        <w:t>Colony</w:t>
      </w:r>
      <w:r>
        <w:t xml:space="preserve"> provides mouse, litter, and mating management</w:t>
      </w:r>
      <w:r w:rsidR="003648BE">
        <w:t xml:space="preserve">; genotyping; mouse scheduling; </w:t>
      </w:r>
      <w:r w:rsidR="0051683B">
        <w:t xml:space="preserve">phenotypes; </w:t>
      </w:r>
      <w:r w:rsidR="003648BE">
        <w:t>and vivaria layout</w:t>
      </w:r>
      <w:r>
        <w:t>.</w:t>
      </w:r>
    </w:p>
    <w:p w:rsidR="00BD6CD7" w:rsidRDefault="00BD6CD7" w:rsidP="00977C48">
      <w:r>
        <w:t>Samples provide</w:t>
      </w:r>
      <w:r w:rsidR="005375A1">
        <w:t xml:space="preserve"> tracking of physical materials.</w:t>
      </w:r>
    </w:p>
    <w:p w:rsidR="00431BB7" w:rsidRDefault="00431BB7" w:rsidP="00977C48">
      <w:r>
        <w:t>Experiment Data provides a method of descr</w:t>
      </w:r>
      <w:r w:rsidR="0028533D">
        <w:t>ibing the data to collect and</w:t>
      </w:r>
      <w:r>
        <w:t xml:space="preserve"> data management by mouse.</w:t>
      </w:r>
    </w:p>
    <w:p w:rsidR="00977C48" w:rsidRDefault="00977C48" w:rsidP="00977C48">
      <w:r>
        <w:t>Queries provide custom mouse</w:t>
      </w:r>
      <w:r w:rsidR="00431BB7">
        <w:t>,</w:t>
      </w:r>
      <w:r>
        <w:t xml:space="preserve"> mating</w:t>
      </w:r>
      <w:r w:rsidR="00431BB7">
        <w:t>, and experiment data</w:t>
      </w:r>
      <w:r>
        <w:t xml:space="preserve"> reporting.</w:t>
      </w:r>
    </w:p>
    <w:p w:rsidR="00977C48" w:rsidRDefault="00977C48" w:rsidP="00977C48">
      <w:r>
        <w:t>Reports provide standard colony and cage summary reporting</w:t>
      </w:r>
      <w:r w:rsidR="00CE685D">
        <w:t xml:space="preserve"> and a mouse scheduling calendar</w:t>
      </w:r>
      <w:r>
        <w:t>.</w:t>
      </w:r>
    </w:p>
    <w:p w:rsidR="00977C48" w:rsidRDefault="00977C48" w:rsidP="00977C48">
      <w:r>
        <w:t>Cage Cards provide custom cage card management.</w:t>
      </w:r>
    </w:p>
    <w:p w:rsidR="00977C48" w:rsidRDefault="00977C48" w:rsidP="00977C48">
      <w:r>
        <w:lastRenderedPageBreak/>
        <w:t xml:space="preserve">Pedigree Tracker </w:t>
      </w:r>
      <w:r w:rsidR="00C33BE8">
        <w:t>provides mouse pedigree reporting.</w:t>
      </w:r>
    </w:p>
    <w:p w:rsidR="002E3022" w:rsidRDefault="002E3022" w:rsidP="00977C48">
      <w:r>
        <w:t>My Preferences provides a place for specifying user-specific customizations.</w:t>
      </w:r>
    </w:p>
    <w:p w:rsidR="00C33BE8" w:rsidRDefault="00C33BE8" w:rsidP="00977C48">
      <w:r>
        <w:t>About JCMS Web summarizes the most recent system information for JCMS Web and JCMS.</w:t>
      </w:r>
    </w:p>
    <w:p w:rsidR="00DF254D" w:rsidRDefault="00DF254D" w:rsidP="00DF254D">
      <w:pPr>
        <w:pStyle w:val="Heading1"/>
      </w:pPr>
      <w:bookmarkStart w:id="18" w:name="_Toc413683128"/>
      <w:r>
        <w:t>Getting Started</w:t>
      </w:r>
      <w:bookmarkEnd w:id="18"/>
    </w:p>
    <w:p w:rsidR="00DF254D" w:rsidRDefault="00C22770" w:rsidP="00DF254D">
      <w:r>
        <w:t>JCMS Web</w:t>
      </w:r>
      <w:r w:rsidR="00D531FC">
        <w:t xml:space="preserve"> default URL is </w:t>
      </w:r>
      <w:hyperlink w:history="1">
        <w:r w:rsidR="00D531FC" w:rsidRPr="00871B9E">
          <w:rPr>
            <w:rStyle w:val="Hyperlink"/>
          </w:rPr>
          <w:t>http://{servername}:8080/jcms</w:t>
        </w:r>
      </w:hyperlink>
      <w:r w:rsidR="00D531FC">
        <w:t>.   Consult with your local Information Technology department for specific instruction</w:t>
      </w:r>
      <w:r w:rsidR="00F01C7F">
        <w:t>s</w:t>
      </w:r>
      <w:r w:rsidR="00D531FC">
        <w:t>.</w:t>
      </w:r>
      <w:r w:rsidR="005375A1">
        <w:t xml:space="preserve"> For problems with starting </w:t>
      </w:r>
      <w:r>
        <w:t>JCMS Web</w:t>
      </w:r>
      <w:r w:rsidR="005375A1">
        <w:t>, see the</w:t>
      </w:r>
      <w:r w:rsidR="00357907">
        <w:t xml:space="preserve"> </w:t>
      </w:r>
      <w:r w:rsidR="00D2060B">
        <w:t xml:space="preserve">Known Issues </w:t>
      </w:r>
      <w:r w:rsidR="005375A1">
        <w:t>section.</w:t>
      </w:r>
    </w:p>
    <w:p w:rsidR="00D531FC" w:rsidRDefault="00D531FC" w:rsidP="00DF254D">
      <w:r>
        <w:t>T</w:t>
      </w:r>
      <w:r w:rsidR="0089021B">
        <w:t xml:space="preserve">he first step is to create </w:t>
      </w:r>
      <w:r w:rsidR="00C22770">
        <w:t>JCMS Web</w:t>
      </w:r>
      <w:r>
        <w:t xml:space="preserve"> users and grant system access.  Refer to the next section on </w:t>
      </w:r>
      <w:r w:rsidR="00D67984">
        <w:fldChar w:fldCharType="begin"/>
      </w:r>
      <w:r w:rsidR="00357907">
        <w:instrText xml:space="preserve"> REF _Ref370799773 \h </w:instrText>
      </w:r>
      <w:r w:rsidR="00D67984">
        <w:fldChar w:fldCharType="separate"/>
      </w:r>
      <w:r w:rsidR="00A4284F">
        <w:t>Administration</w:t>
      </w:r>
      <w:r w:rsidR="00D67984">
        <w:fldChar w:fldCharType="end"/>
      </w:r>
      <w:r w:rsidR="00357907">
        <w:t xml:space="preserve"> </w:t>
      </w:r>
      <w:r>
        <w:t xml:space="preserve">for </w:t>
      </w:r>
      <w:r w:rsidR="00557CD4">
        <w:t>guidance</w:t>
      </w:r>
      <w:r>
        <w:t>.</w:t>
      </w:r>
    </w:p>
    <w:p w:rsidR="00757697" w:rsidRDefault="00757697" w:rsidP="00757697">
      <w:pPr>
        <w:pStyle w:val="Heading1"/>
      </w:pPr>
      <w:bookmarkStart w:id="19" w:name="_Toc413683129"/>
      <w:r>
        <w:t>Home</w:t>
      </w:r>
      <w:bookmarkEnd w:id="19"/>
    </w:p>
    <w:p w:rsidR="00757697" w:rsidRDefault="008761A4" w:rsidP="00757697">
      <w:r>
        <w:t>This i</w:t>
      </w:r>
      <w:r w:rsidR="00757697">
        <w:t xml:space="preserve">s the central navigation area to all </w:t>
      </w:r>
      <w:r w:rsidR="00C22770">
        <w:t>JCMS Web</w:t>
      </w:r>
      <w:r w:rsidR="00F01C7F">
        <w:t xml:space="preserve"> modules:</w:t>
      </w:r>
      <w:r w:rsidR="00757697">
        <w:t xml:space="preserve"> </w:t>
      </w:r>
      <w:r w:rsidR="00F01C7F">
        <w:t>m</w:t>
      </w:r>
      <w:r w:rsidR="00757697">
        <w:t>anage mice, create custom queries, run standard colony and cage reports, manage and customize card design, and research mouse pedigree hierarchies.</w:t>
      </w:r>
    </w:p>
    <w:p w:rsidR="004E7EE6" w:rsidRDefault="004E7EE6" w:rsidP="004E7EE6">
      <w:pPr>
        <w:pStyle w:val="Heading2"/>
      </w:pPr>
      <w:bookmarkStart w:id="20" w:name="_Toc413683130"/>
      <w:r>
        <w:t>Navigation</w:t>
      </w:r>
      <w:bookmarkEnd w:id="20"/>
    </w:p>
    <w:p w:rsidR="004E7EE6" w:rsidRDefault="00785A8E" w:rsidP="004E7EE6">
      <w:r>
        <w:t>JCMS W</w:t>
      </w:r>
      <w:r w:rsidR="004E7EE6">
        <w:t xml:space="preserve">eb employs a menu across the top and a </w:t>
      </w:r>
      <w:r>
        <w:t>sidebar</w:t>
      </w:r>
      <w:r w:rsidR="004E7EE6">
        <w:t xml:space="preserve"> down the left side. </w:t>
      </w:r>
      <w:r w:rsidR="000D2EB1">
        <w:t xml:space="preserve">To get to an interface, select the topic, such as </w:t>
      </w:r>
      <w:r w:rsidR="00663DB4">
        <w:t>‘</w:t>
      </w:r>
      <w:r w:rsidR="000D2EB1">
        <w:t>Manage Colony</w:t>
      </w:r>
      <w:r w:rsidR="00663DB4">
        <w:t>’</w:t>
      </w:r>
      <w:r w:rsidR="000D2EB1">
        <w:t xml:space="preserve">. Second select the subtopic from the left side, such as </w:t>
      </w:r>
      <w:r w:rsidR="00663DB4">
        <w:t>‘</w:t>
      </w:r>
      <w:r w:rsidR="000D2EB1">
        <w:t>Manage M</w:t>
      </w:r>
      <w:r w:rsidR="000F3F36">
        <w:t>ice</w:t>
      </w:r>
      <w:r w:rsidR="00663DB4">
        <w:t>’</w:t>
      </w:r>
      <w:r w:rsidR="000D2EB1">
        <w:t xml:space="preserve">. It will open up to show more choices. Third select the desired interface, such as </w:t>
      </w:r>
      <w:r w:rsidR="00663DB4">
        <w:t>‘</w:t>
      </w:r>
      <w:r w:rsidR="000D2EB1">
        <w:t>Add M</w:t>
      </w:r>
      <w:r w:rsidR="000F3F36">
        <w:t>ouse</w:t>
      </w:r>
      <w:r w:rsidR="00663DB4">
        <w:t>’</w:t>
      </w:r>
      <w:r w:rsidR="000D2EB1">
        <w:t xml:space="preserve"> and the interface will open.</w:t>
      </w:r>
    </w:p>
    <w:p w:rsidR="000D2EB1" w:rsidRPr="004E7EE6" w:rsidRDefault="00D67984" w:rsidP="004E7EE6">
      <w:r>
        <w:rPr>
          <w:noProof/>
        </w:rPr>
        <w:lastRenderedPageBreak/>
        <w:pict>
          <v:shapetype id="_x0000_t202" coordsize="21600,21600" o:spt="202" path="m,l,21600r21600,l21600,xe">
            <v:stroke joinstyle="miter"/>
            <v:path gradientshapeok="t" o:connecttype="rect"/>
          </v:shapetype>
          <v:shape id="_x0000_s1051" type="#_x0000_t202" style="position:absolute;margin-left:0;margin-top:292.1pt;width:198.15pt;height:21pt;z-index:251663360" stroked="f">
            <v:textbox style="mso-fit-shape-to-text:t" inset="0,0,0,0">
              <w:txbxContent>
                <w:p w:rsidR="00DF44C3" w:rsidRDefault="00DF44C3" w:rsidP="000D2EB1">
                  <w:pPr>
                    <w:pStyle w:val="Caption"/>
                  </w:pPr>
                  <w:bookmarkStart w:id="21" w:name="_Toc413683221"/>
                  <w:r>
                    <w:t xml:space="preserve">Figure </w:t>
                  </w:r>
                  <w:fldSimple w:instr=" SEQ Figure \* ARABIC ">
                    <w:r w:rsidR="00447423">
                      <w:rPr>
                        <w:noProof/>
                      </w:rPr>
                      <w:t>1</w:t>
                    </w:r>
                  </w:fldSimple>
                  <w:r>
                    <w:t>: Navigation Example</w:t>
                  </w:r>
                  <w:bookmarkEnd w:id="21"/>
                </w:p>
              </w:txbxContent>
            </v:textbox>
          </v:shape>
        </w:pict>
      </w:r>
      <w:r w:rsidR="000F3F36">
        <w:rPr>
          <w:noProof/>
          <w:lang w:bidi="ar-SA"/>
        </w:rPr>
        <w:drawing>
          <wp:inline distT="0" distB="0" distL="0" distR="0">
            <wp:extent cx="2771858" cy="3683362"/>
            <wp:effectExtent l="19050" t="0" r="9442"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t="8878" r="65524" b="38630"/>
                    <a:stretch>
                      <a:fillRect/>
                    </a:stretch>
                  </pic:blipFill>
                  <pic:spPr bwMode="auto">
                    <a:xfrm>
                      <a:off x="0" y="0"/>
                      <a:ext cx="2775354" cy="3688007"/>
                    </a:xfrm>
                    <a:prstGeom prst="rect">
                      <a:avLst/>
                    </a:prstGeom>
                    <a:noFill/>
                    <a:ln w="9525">
                      <a:noFill/>
                      <a:miter lim="800000"/>
                      <a:headEnd/>
                      <a:tailEnd/>
                    </a:ln>
                  </pic:spPr>
                </pic:pic>
              </a:graphicData>
            </a:graphic>
          </wp:inline>
        </w:drawing>
      </w:r>
    </w:p>
    <w:p w:rsidR="00C14B9D" w:rsidRDefault="00C14B9D" w:rsidP="00C14B9D">
      <w:pPr>
        <w:pStyle w:val="Heading1"/>
      </w:pPr>
      <w:bookmarkStart w:id="22" w:name="_Administration"/>
      <w:bookmarkStart w:id="23" w:name="_Ref370799773"/>
      <w:bookmarkStart w:id="24" w:name="_Toc413683131"/>
      <w:bookmarkEnd w:id="22"/>
      <w:r>
        <w:t>Administration</w:t>
      </w:r>
      <w:bookmarkEnd w:id="23"/>
      <w:bookmarkEnd w:id="24"/>
    </w:p>
    <w:p w:rsidR="000458A1" w:rsidRDefault="000458A1" w:rsidP="000458A1">
      <w:pPr>
        <w:pStyle w:val="Heading2"/>
      </w:pPr>
      <w:bookmarkStart w:id="25" w:name="_Toc413683132"/>
      <w:r>
        <w:t>Centers</w:t>
      </w:r>
      <w:bookmarkEnd w:id="25"/>
    </w:p>
    <w:p w:rsidR="0011052A" w:rsidRDefault="0011052A" w:rsidP="0011052A">
      <w:pPr>
        <w:pStyle w:val="Heading3"/>
      </w:pPr>
      <w:bookmarkStart w:id="26" w:name="_Toc413683133"/>
      <w:r>
        <w:t>Accounts</w:t>
      </w:r>
      <w:bookmarkEnd w:id="26"/>
    </w:p>
    <w:p w:rsidR="00C14B9D" w:rsidRDefault="008D175D" w:rsidP="00C14B9D">
      <w:r>
        <w:t>A</w:t>
      </w:r>
      <w:r w:rsidR="00C14B9D">
        <w:t>n administrator access</w:t>
      </w:r>
      <w:r>
        <w:t>es</w:t>
      </w:r>
      <w:r w:rsidR="00C14B9D">
        <w:t xml:space="preserve"> </w:t>
      </w:r>
      <w:r w:rsidR="00C22770">
        <w:t>JCMS Web</w:t>
      </w:r>
      <w:r w:rsidR="00C14B9D">
        <w:t xml:space="preserve"> </w:t>
      </w:r>
      <w:r w:rsidR="00513593">
        <w:t xml:space="preserve">administration by logging in as a user that has administration privileges granted to them (such as </w:t>
      </w:r>
      <w:proofErr w:type="spellStart"/>
      <w:r w:rsidR="00513593">
        <w:t>mtsadmin</w:t>
      </w:r>
      <w:proofErr w:type="spellEnd"/>
      <w:r w:rsidR="00513593">
        <w:t>).</w:t>
      </w:r>
      <w:r w:rsidR="00C14B9D">
        <w:t xml:space="preserve"> Once in </w:t>
      </w:r>
      <w:r w:rsidR="00C22770">
        <w:t>JCMS Web</w:t>
      </w:r>
      <w:r>
        <w:t>,</w:t>
      </w:r>
      <w:r w:rsidR="00C14B9D">
        <w:t xml:space="preserve"> navigate to </w:t>
      </w:r>
      <w:r>
        <w:t>A</w:t>
      </w:r>
      <w:r w:rsidR="00C14B9D">
        <w:t>dministration</w:t>
      </w:r>
      <w:r>
        <w:t xml:space="preserve"> to</w:t>
      </w:r>
      <w:r w:rsidR="00C14B9D">
        <w:t xml:space="preserve"> </w:t>
      </w:r>
      <w:r>
        <w:t xml:space="preserve">create </w:t>
      </w:r>
      <w:r w:rsidR="00513593">
        <w:t xml:space="preserve">centers, workgroups, and </w:t>
      </w:r>
      <w:r>
        <w:t>use</w:t>
      </w:r>
      <w:r w:rsidR="00513593">
        <w:t>r accounts as well as edit user accounts and who has access to different workgroups</w:t>
      </w:r>
      <w:r w:rsidR="00C14B9D">
        <w:t>.</w:t>
      </w:r>
      <w:r w:rsidR="00513593">
        <w:t xml:space="preserve"> </w:t>
      </w:r>
    </w:p>
    <w:p w:rsidR="00D3265E" w:rsidRDefault="00D3265E" w:rsidP="00C14B9D">
      <w:r>
        <w:t xml:space="preserve">A center is an organizational grouping of users.  Further subdivisions are workgroups where a user can belong to one or more workgroups.  To add a center click </w:t>
      </w:r>
      <w:r w:rsidR="00F01C7F">
        <w:t xml:space="preserve">the </w:t>
      </w:r>
      <w:r>
        <w:t xml:space="preserve">add center button and to add one or more workgroups to a center select the </w:t>
      </w:r>
      <w:r w:rsidR="00513593">
        <w:t>desired</w:t>
      </w:r>
      <w:r>
        <w:t xml:space="preserve"> center</w:t>
      </w:r>
      <w:r w:rsidR="00513593">
        <w:t xml:space="preserve"> </w:t>
      </w:r>
      <w:r>
        <w:t>and then click add workgroup.</w:t>
      </w:r>
      <w:r w:rsidR="00FC17DD">
        <w:t xml:space="preserve"> Note that only </w:t>
      </w:r>
      <w:proofErr w:type="spellStart"/>
      <w:r w:rsidR="00FC17DD">
        <w:t>mtsadmin</w:t>
      </w:r>
      <w:proofErr w:type="spellEnd"/>
      <w:r w:rsidR="00FC17DD">
        <w:t xml:space="preserve"> can create new centers.</w:t>
      </w:r>
    </w:p>
    <w:p w:rsidR="00270A70" w:rsidRDefault="00513593" w:rsidP="00270A70">
      <w:pPr>
        <w:keepNext/>
        <w:jc w:val="center"/>
      </w:pPr>
      <w:r>
        <w:rPr>
          <w:noProof/>
          <w:lang w:bidi="ar-SA"/>
        </w:rPr>
        <w:lastRenderedPageBreak/>
        <w:drawing>
          <wp:inline distT="0" distB="0" distL="0" distR="0">
            <wp:extent cx="5753597" cy="2878372"/>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C6726.tmp"/>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042" b="17808"/>
                    <a:stretch>
                      <a:fillRect/>
                    </a:stretch>
                  </pic:blipFill>
                  <pic:spPr>
                    <a:xfrm>
                      <a:off x="0" y="0"/>
                      <a:ext cx="5753597" cy="2878372"/>
                    </a:xfrm>
                    <a:prstGeom prst="rect">
                      <a:avLst/>
                    </a:prstGeom>
                  </pic:spPr>
                </pic:pic>
              </a:graphicData>
            </a:graphic>
          </wp:inline>
        </w:drawing>
      </w:r>
    </w:p>
    <w:p w:rsidR="00D3265E" w:rsidRPr="00C14B9D" w:rsidRDefault="00270A70" w:rsidP="00270A70">
      <w:pPr>
        <w:pStyle w:val="Caption"/>
        <w:jc w:val="center"/>
      </w:pPr>
      <w:bookmarkStart w:id="27" w:name="_Ref370481734"/>
      <w:bookmarkStart w:id="28" w:name="_Toc413683222"/>
      <w:r>
        <w:t xml:space="preserve">Figure </w:t>
      </w:r>
      <w:r w:rsidR="00D67984">
        <w:fldChar w:fldCharType="begin"/>
      </w:r>
      <w:r w:rsidR="00FB5921">
        <w:instrText xml:space="preserve"> SEQ Figure \* ARABIC </w:instrText>
      </w:r>
      <w:r w:rsidR="00D67984">
        <w:fldChar w:fldCharType="separate"/>
      </w:r>
      <w:r w:rsidR="00447423">
        <w:rPr>
          <w:noProof/>
        </w:rPr>
        <w:t>2</w:t>
      </w:r>
      <w:r w:rsidR="00D67984">
        <w:rPr>
          <w:noProof/>
        </w:rPr>
        <w:fldChar w:fldCharType="end"/>
      </w:r>
      <w:bookmarkEnd w:id="27"/>
      <w:r>
        <w:t xml:space="preserve">:  Add </w:t>
      </w:r>
      <w:r w:rsidR="00513593">
        <w:t>New User</w:t>
      </w:r>
      <w:bookmarkEnd w:id="28"/>
    </w:p>
    <w:p w:rsidR="00FC17DD" w:rsidRDefault="00513593" w:rsidP="00FC17DD">
      <w:r>
        <w:t>There are two different means of adding users through this screen. In the case where you are adding a new user to a workgroup you must select the ‘Add New User’ button. To add a user to a workgroup that already exists</w:t>
      </w:r>
      <w:r w:rsidR="00F01C7F">
        <w:t>,</w:t>
      </w:r>
      <w:r>
        <w:t xml:space="preserve"> click the ‘Add Existing User’ button. </w:t>
      </w:r>
      <w:proofErr w:type="gramStart"/>
      <w:r>
        <w:t>The add</w:t>
      </w:r>
      <w:proofErr w:type="gramEnd"/>
      <w:r>
        <w:t xml:space="preserve"> new user </w:t>
      </w:r>
      <w:r w:rsidR="00CA2FC7">
        <w:t>view is pictured above (</w:t>
      </w:r>
      <w:r w:rsidR="00D67984">
        <w:fldChar w:fldCharType="begin"/>
      </w:r>
      <w:r w:rsidR="0060365F">
        <w:instrText xml:space="preserve"> REF _Ref370481734 \h </w:instrText>
      </w:r>
      <w:r w:rsidR="00D67984">
        <w:fldChar w:fldCharType="separate"/>
      </w:r>
      <w:r w:rsidR="00A4284F">
        <w:t xml:space="preserve">Figure </w:t>
      </w:r>
      <w:r w:rsidR="00A4284F">
        <w:rPr>
          <w:noProof/>
        </w:rPr>
        <w:t>2</w:t>
      </w:r>
      <w:r w:rsidR="00D67984">
        <w:fldChar w:fldCharType="end"/>
      </w:r>
      <w:r w:rsidR="00CA2FC7">
        <w:t>).</w:t>
      </w:r>
      <w:r w:rsidR="00FC17DD">
        <w:t xml:space="preserve"> Keep in mind that should you wish to add a new user to multiple workgroups it is likely faster to use the ‘Add User’ screen explained in the following subsection.</w:t>
      </w:r>
    </w:p>
    <w:p w:rsidR="00241844" w:rsidRDefault="00FC17DD" w:rsidP="00FC17DD">
      <w:r>
        <w:t>By clicking on a user in the</w:t>
      </w:r>
      <w:r w:rsidR="00241844">
        <w:t xml:space="preserve"> </w:t>
      </w:r>
      <w:r>
        <w:t xml:space="preserve">accounts tree you can edit that user’s information such as their username and password, but you can also </w:t>
      </w:r>
      <w:r w:rsidR="00DB0C0D">
        <w:t>edit the role of that user in that specific workgroup (administrator, colony manager, or guest).</w:t>
      </w:r>
    </w:p>
    <w:p w:rsidR="00AD68FE" w:rsidRDefault="00DB0C0D" w:rsidP="00AD68FE">
      <w:r>
        <w:t xml:space="preserve">The roles in </w:t>
      </w:r>
      <w:r w:rsidR="00C22770">
        <w:t>JCMS Web</w:t>
      </w:r>
      <w:r>
        <w:t xml:space="preserve"> are defined as follows: An administrator can do all JCMS Functions (including Controlled Vocabulary management and Add/Edit/Remove user functionality), a colony manager can access all screen except the administration screen, and a Guest can only access data read features such as Queries, </w:t>
      </w:r>
      <w:r w:rsidR="00F01C7F">
        <w:t>R</w:t>
      </w:r>
      <w:r>
        <w:t>eports (not including the mouse scheduling calendar), Cage Cards, and the Pedigree Tracker.</w:t>
      </w:r>
      <w:r w:rsidR="00AD68FE">
        <w:t xml:space="preserve"> </w:t>
      </w:r>
    </w:p>
    <w:p w:rsidR="0011052A" w:rsidRDefault="0011052A" w:rsidP="0011052A">
      <w:pPr>
        <w:pStyle w:val="Heading3"/>
      </w:pPr>
      <w:bookmarkStart w:id="29" w:name="_Toc413683134"/>
      <w:r>
        <w:t>Add User</w:t>
      </w:r>
      <w:bookmarkEnd w:id="29"/>
    </w:p>
    <w:p w:rsidR="008F4B30" w:rsidRDefault="008F4B30" w:rsidP="00BC1490">
      <w:r>
        <w:t xml:space="preserve">The Add User panel gives users a faster means of adding a user to multiple workgroups. To get there one simply needs to </w:t>
      </w:r>
      <w:r w:rsidR="00D959D6">
        <w:t xml:space="preserve">click on the ‘Add User’ link in </w:t>
      </w:r>
      <w:r w:rsidR="00F01C7F">
        <w:t xml:space="preserve">the </w:t>
      </w:r>
      <w:r w:rsidR="00D959D6">
        <w:t xml:space="preserve">Administration </w:t>
      </w:r>
      <w:r w:rsidR="00785A8E">
        <w:t>sidebar</w:t>
      </w:r>
      <w:r w:rsidR="00D959D6">
        <w:t xml:space="preserve"> under the label ‘Accounts’.</w:t>
      </w:r>
    </w:p>
    <w:p w:rsidR="00D959D6" w:rsidRDefault="00D959D6" w:rsidP="00BC1490">
      <w:r>
        <w:t xml:space="preserve">The screen will appear as shown below. You will need to provide a username and password and select a role and workgroups to add this user to in that role. An administrator can do all JCMS Functions (including Controlled Vocabulary management and Add/Edit/Remove user functionality), a colony manager can access all screen except the administration screen, and a Guest can only access data read </w:t>
      </w:r>
      <w:r>
        <w:lastRenderedPageBreak/>
        <w:t xml:space="preserve">features such as Queries, </w:t>
      </w:r>
      <w:r w:rsidR="00F01C7F">
        <w:t>R</w:t>
      </w:r>
      <w:r>
        <w:t>eports (not including the mouse scheduling calendar), Cage Cards, and the Pedigree Tracker.</w:t>
      </w:r>
    </w:p>
    <w:p w:rsidR="00D959D6" w:rsidRDefault="00D959D6" w:rsidP="00D959D6">
      <w:pPr>
        <w:keepNext/>
      </w:pPr>
      <w:r>
        <w:rPr>
          <w:noProof/>
          <w:lang w:bidi="ar-SA"/>
        </w:rPr>
        <w:drawing>
          <wp:inline distT="0" distB="0" distL="0" distR="0">
            <wp:extent cx="4228217" cy="2751151"/>
            <wp:effectExtent l="19050" t="0" r="883"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C25F1.tmp"/>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7442" r="15898" b="15504"/>
                    <a:stretch>
                      <a:fillRect/>
                    </a:stretch>
                  </pic:blipFill>
                  <pic:spPr>
                    <a:xfrm>
                      <a:off x="0" y="0"/>
                      <a:ext cx="4228217" cy="2751151"/>
                    </a:xfrm>
                    <a:prstGeom prst="rect">
                      <a:avLst/>
                    </a:prstGeom>
                  </pic:spPr>
                </pic:pic>
              </a:graphicData>
            </a:graphic>
          </wp:inline>
        </w:drawing>
      </w:r>
    </w:p>
    <w:p w:rsidR="00D959D6" w:rsidRDefault="00D959D6" w:rsidP="00D959D6">
      <w:pPr>
        <w:pStyle w:val="Caption"/>
        <w:jc w:val="center"/>
      </w:pPr>
      <w:bookmarkStart w:id="30" w:name="_Toc413683223"/>
      <w:r>
        <w:t xml:space="preserve">Figure </w:t>
      </w:r>
      <w:r w:rsidR="00D67984">
        <w:fldChar w:fldCharType="begin"/>
      </w:r>
      <w:r w:rsidR="00FB5921">
        <w:instrText xml:space="preserve"> SEQ Figure \* ARABIC </w:instrText>
      </w:r>
      <w:r w:rsidR="00D67984">
        <w:fldChar w:fldCharType="separate"/>
      </w:r>
      <w:r w:rsidR="00447423">
        <w:rPr>
          <w:noProof/>
        </w:rPr>
        <w:t>3</w:t>
      </w:r>
      <w:r w:rsidR="00D67984">
        <w:rPr>
          <w:noProof/>
        </w:rPr>
        <w:fldChar w:fldCharType="end"/>
      </w:r>
      <w:r>
        <w:t>: Add User</w:t>
      </w:r>
      <w:bookmarkEnd w:id="30"/>
    </w:p>
    <w:p w:rsidR="00AE197C" w:rsidRDefault="0065754C" w:rsidP="0065754C">
      <w:pPr>
        <w:pStyle w:val="Heading2"/>
      </w:pPr>
      <w:bookmarkStart w:id="31" w:name="_Toc413683135"/>
      <w:r>
        <w:t>Controlled Vocabulary</w:t>
      </w:r>
      <w:bookmarkEnd w:id="31"/>
    </w:p>
    <w:p w:rsidR="00F51B88" w:rsidRDefault="00F51B88" w:rsidP="00F51B88">
      <w:r>
        <w:t xml:space="preserve">Controlled vocabularies standardize JCMS colony management terms and concepts.  </w:t>
      </w:r>
      <w:r w:rsidR="00EA7A29">
        <w:t xml:space="preserve"> </w:t>
      </w:r>
      <w:r>
        <w:t xml:space="preserve">The first step in setting up </w:t>
      </w:r>
      <w:r w:rsidR="00C22770">
        <w:t>JCMS Web</w:t>
      </w:r>
      <w:r>
        <w:t xml:space="preserve"> is to visit each one of these vocabularies and enter at least one value.  Each set of vocabulary are grouped together into logical categories.</w:t>
      </w:r>
    </w:p>
    <w:p w:rsidR="00F51B88" w:rsidRDefault="00F51B88" w:rsidP="00F51B88">
      <w:pPr>
        <w:pStyle w:val="ListParagraph"/>
        <w:numPr>
          <w:ilvl w:val="0"/>
          <w:numId w:val="36"/>
        </w:numPr>
      </w:pPr>
      <w:r>
        <w:t>Genotyping</w:t>
      </w:r>
    </w:p>
    <w:p w:rsidR="00F51B88" w:rsidRDefault="00F51B88" w:rsidP="00F51B88">
      <w:pPr>
        <w:pStyle w:val="ListParagraph"/>
        <w:numPr>
          <w:ilvl w:val="0"/>
          <w:numId w:val="36"/>
        </w:numPr>
      </w:pPr>
      <w:proofErr w:type="spellStart"/>
      <w:r>
        <w:t>Matings</w:t>
      </w:r>
      <w:proofErr w:type="spellEnd"/>
    </w:p>
    <w:p w:rsidR="00F51B88" w:rsidRDefault="00F51B88" w:rsidP="00F51B88">
      <w:pPr>
        <w:pStyle w:val="ListParagraph"/>
        <w:numPr>
          <w:ilvl w:val="0"/>
          <w:numId w:val="36"/>
        </w:numPr>
      </w:pPr>
      <w:r>
        <w:t>Miscellaneous</w:t>
      </w:r>
    </w:p>
    <w:p w:rsidR="00F51B88" w:rsidRDefault="00F51B88" w:rsidP="00F51B88">
      <w:pPr>
        <w:pStyle w:val="ListParagraph"/>
        <w:numPr>
          <w:ilvl w:val="0"/>
          <w:numId w:val="36"/>
        </w:numPr>
      </w:pPr>
      <w:r>
        <w:t>Mice</w:t>
      </w:r>
    </w:p>
    <w:p w:rsidR="00F51B88" w:rsidRDefault="00F51B88" w:rsidP="00F51B88">
      <w:pPr>
        <w:pStyle w:val="ListParagraph"/>
        <w:numPr>
          <w:ilvl w:val="0"/>
          <w:numId w:val="36"/>
        </w:numPr>
      </w:pPr>
      <w:r>
        <w:t>Cages, Rooms</w:t>
      </w:r>
      <w:r w:rsidR="00CC6C20">
        <w:t>,</w:t>
      </w:r>
      <w:r>
        <w:t xml:space="preserve"> and Cage Cards</w:t>
      </w:r>
    </w:p>
    <w:p w:rsidR="00E1777B" w:rsidRDefault="00E1777B" w:rsidP="00E1777B">
      <w:pPr>
        <w:pStyle w:val="Heading4"/>
      </w:pPr>
      <w:r>
        <w:t>Standard Functionality</w:t>
      </w:r>
    </w:p>
    <w:p w:rsidR="00443430" w:rsidRDefault="00443430" w:rsidP="00443430">
      <w:r>
        <w:t>Most</w:t>
      </w:r>
      <w:r w:rsidR="00A57C03">
        <w:t>,</w:t>
      </w:r>
      <w:r>
        <w:t xml:space="preserve"> if not all</w:t>
      </w:r>
      <w:r w:rsidR="00A57C03">
        <w:t>,</w:t>
      </w:r>
      <w:r>
        <w:t xml:space="preserve"> vocabulary </w:t>
      </w:r>
      <w:r w:rsidR="00E31B4D">
        <w:t>is</w:t>
      </w:r>
      <w:r>
        <w:t xml:space="preserve"> displayed in a tabular list.  Just below each column label may be an empty field.  After you have some results a filter can be applied to filter out some extraneous rows.  </w:t>
      </w:r>
      <w:r w:rsidR="001074C7">
        <w:t>Each</w:t>
      </w:r>
      <w:r>
        <w:t xml:space="preserve"> </w:t>
      </w:r>
      <w:r w:rsidR="00891E59">
        <w:t>filter perform</w:t>
      </w:r>
      <w:r w:rsidR="001074C7">
        <w:t>s</w:t>
      </w:r>
      <w:r>
        <w:t xml:space="preserve"> a “contains” search</w:t>
      </w:r>
      <w:r w:rsidR="00F747FA">
        <w:t xml:space="preserve"> except in some situations where there is a checkbox</w:t>
      </w:r>
      <w:r w:rsidR="006E192B">
        <w:t xml:space="preserve"> where it retrieves all active or inactive data</w:t>
      </w:r>
      <w:r>
        <w:t xml:space="preserve">.  For example, </w:t>
      </w:r>
      <w:r w:rsidR="00891E59">
        <w:t>it can select</w:t>
      </w:r>
      <w:r>
        <w:t xml:space="preserve"> all alleles containing </w:t>
      </w:r>
      <w:r w:rsidR="00891E59">
        <w:t>a plus sign, “+”</w:t>
      </w:r>
      <w:r>
        <w:t>.</w:t>
      </w:r>
      <w:r w:rsidR="00891E59">
        <w:t xml:space="preserve">  Simply enter + in the blank field and tab out.  Tabbing out of the filter field initiates the action to filter the search results.</w:t>
      </w:r>
    </w:p>
    <w:p w:rsidR="006346A5" w:rsidRDefault="006346A5" w:rsidP="006346A5">
      <w:pPr>
        <w:keepNext/>
      </w:pPr>
      <w:r>
        <w:rPr>
          <w:noProof/>
          <w:lang w:bidi="ar-SA"/>
        </w:rPr>
        <w:lastRenderedPageBreak/>
        <w:drawing>
          <wp:inline distT="0" distB="0" distL="0" distR="0">
            <wp:extent cx="5244714" cy="327691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442" t="34226" r="39319" b="25273"/>
                    <a:stretch>
                      <a:fillRect/>
                    </a:stretch>
                  </pic:blipFill>
                  <pic:spPr bwMode="auto">
                    <a:xfrm>
                      <a:off x="0" y="0"/>
                      <a:ext cx="5257778" cy="3285081"/>
                    </a:xfrm>
                    <a:prstGeom prst="rect">
                      <a:avLst/>
                    </a:prstGeom>
                    <a:noFill/>
                    <a:ln w="9525">
                      <a:noFill/>
                      <a:miter lim="800000"/>
                      <a:headEnd/>
                      <a:tailEnd/>
                    </a:ln>
                  </pic:spPr>
                </pic:pic>
              </a:graphicData>
            </a:graphic>
          </wp:inline>
        </w:drawing>
      </w:r>
    </w:p>
    <w:p w:rsidR="006346A5" w:rsidRDefault="006346A5" w:rsidP="006346A5">
      <w:pPr>
        <w:pStyle w:val="Caption"/>
        <w:jc w:val="center"/>
      </w:pPr>
      <w:bookmarkStart w:id="32" w:name="_Ref370481749"/>
      <w:bookmarkStart w:id="33" w:name="_Toc413683224"/>
      <w:r>
        <w:t xml:space="preserve">Figure </w:t>
      </w:r>
      <w:r w:rsidR="00D67984">
        <w:fldChar w:fldCharType="begin"/>
      </w:r>
      <w:r w:rsidR="00FB5921">
        <w:instrText xml:space="preserve"> SEQ Figure \* ARABIC </w:instrText>
      </w:r>
      <w:r w:rsidR="00D67984">
        <w:fldChar w:fldCharType="separate"/>
      </w:r>
      <w:r w:rsidR="00447423">
        <w:rPr>
          <w:noProof/>
        </w:rPr>
        <w:t>4</w:t>
      </w:r>
      <w:r w:rsidR="00D67984">
        <w:rPr>
          <w:noProof/>
        </w:rPr>
        <w:fldChar w:fldCharType="end"/>
      </w:r>
      <w:bookmarkEnd w:id="32"/>
      <w:r w:rsidR="0089363B">
        <w:t>:</w:t>
      </w:r>
      <w:r>
        <w:t xml:space="preserve"> Example of </w:t>
      </w:r>
      <w:r w:rsidR="00270345">
        <w:t>Standard F</w:t>
      </w:r>
      <w:r>
        <w:t xml:space="preserve">unctionality </w:t>
      </w:r>
      <w:r w:rsidR="00270345">
        <w:t>and Add Allele</w:t>
      </w:r>
      <w:bookmarkEnd w:id="33"/>
    </w:p>
    <w:p w:rsidR="005210E4" w:rsidRDefault="005210E4" w:rsidP="00443430">
      <w:r>
        <w:t>On selecting the add button an entry row is inserted as the first row of the list view.  Enter the required data and select save to store your new values.  Pay close attention to any error messages above the section header.  In the case of alleles, messages display just above the add button and Allele title.</w:t>
      </w:r>
      <w:r w:rsidR="00F26ACF">
        <w:t xml:space="preserve">  Delete removes a vocabulary from storage.  Strain delete is an exception to the rule because strains are either active or inactive.</w:t>
      </w:r>
    </w:p>
    <w:p w:rsidR="006D46F8" w:rsidRDefault="006D46F8" w:rsidP="00443430">
      <w:r>
        <w:t xml:space="preserve">On save, validation messages </w:t>
      </w:r>
      <w:r w:rsidR="00411CE3">
        <w:t>will</w:t>
      </w:r>
      <w:r>
        <w:t xml:space="preserve"> display if you haven’t entered all required data and in the proper data type, such as text or number.</w:t>
      </w:r>
      <w:r w:rsidR="00F45181">
        <w:t xml:space="preserve">  Read the error message, fix content, and select save once more.</w:t>
      </w:r>
    </w:p>
    <w:p w:rsidR="005266CE" w:rsidRDefault="005266CE" w:rsidP="005266CE">
      <w:pPr>
        <w:keepNext/>
      </w:pPr>
      <w:r>
        <w:rPr>
          <w:noProof/>
          <w:lang w:bidi="ar-SA"/>
        </w:rPr>
        <w:drawing>
          <wp:inline distT="0" distB="0" distL="0" distR="0">
            <wp:extent cx="5340129" cy="572494"/>
            <wp:effectExtent l="19050" t="0" r="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l="24552" t="70014" r="29809" b="23842"/>
                    <a:stretch>
                      <a:fillRect/>
                    </a:stretch>
                  </pic:blipFill>
                  <pic:spPr bwMode="auto">
                    <a:xfrm>
                      <a:off x="0" y="0"/>
                      <a:ext cx="5340129" cy="572494"/>
                    </a:xfrm>
                    <a:prstGeom prst="rect">
                      <a:avLst/>
                    </a:prstGeom>
                    <a:noFill/>
                    <a:ln w="9525">
                      <a:noFill/>
                      <a:miter lim="800000"/>
                      <a:headEnd/>
                      <a:tailEnd/>
                    </a:ln>
                  </pic:spPr>
                </pic:pic>
              </a:graphicData>
            </a:graphic>
          </wp:inline>
        </w:drawing>
      </w:r>
    </w:p>
    <w:p w:rsidR="005266CE" w:rsidRDefault="005266CE" w:rsidP="005266CE">
      <w:pPr>
        <w:pStyle w:val="Caption"/>
        <w:jc w:val="center"/>
      </w:pPr>
      <w:bookmarkStart w:id="34" w:name="_Toc413683225"/>
      <w:r>
        <w:t xml:space="preserve">Figure </w:t>
      </w:r>
      <w:r w:rsidR="00D67984">
        <w:fldChar w:fldCharType="begin"/>
      </w:r>
      <w:r w:rsidR="00FB5921">
        <w:instrText xml:space="preserve"> SEQ Figure \* ARABIC </w:instrText>
      </w:r>
      <w:r w:rsidR="00D67984">
        <w:fldChar w:fldCharType="separate"/>
      </w:r>
      <w:r w:rsidR="00447423">
        <w:rPr>
          <w:noProof/>
        </w:rPr>
        <w:t>5</w:t>
      </w:r>
      <w:r w:rsidR="00D67984">
        <w:rPr>
          <w:noProof/>
        </w:rPr>
        <w:fldChar w:fldCharType="end"/>
      </w:r>
      <w:r>
        <w:t>: Pager Control</w:t>
      </w:r>
      <w:bookmarkEnd w:id="34"/>
    </w:p>
    <w:p w:rsidR="000267B6" w:rsidRDefault="000267B6" w:rsidP="00443430">
      <w:r>
        <w:t>All list views will display a pager control at the bottom of the tabular display when a specific number of rows are reached.  When it displays there are more rows to access by selecting the next available page or using the speedy buttons to go</w:t>
      </w:r>
      <w:r w:rsidR="00FF6BD8">
        <w:t xml:space="preserve"> to</w:t>
      </w:r>
      <w:r>
        <w:t xml:space="preserve"> next, previous, first</w:t>
      </w:r>
      <w:r w:rsidR="00FF6BD8">
        <w:t>,</w:t>
      </w:r>
      <w:r>
        <w:t xml:space="preserve"> or last set of results.</w:t>
      </w:r>
    </w:p>
    <w:p w:rsidR="00D91A2B" w:rsidRDefault="00D91A2B" w:rsidP="0090239E">
      <w:pPr>
        <w:pStyle w:val="Heading5"/>
      </w:pPr>
      <w:r>
        <w:lastRenderedPageBreak/>
        <w:t xml:space="preserve">Date </w:t>
      </w:r>
      <w:r w:rsidR="0090239E">
        <w:t>and Time E</w:t>
      </w:r>
      <w:r>
        <w:t>diting</w:t>
      </w:r>
    </w:p>
    <w:p w:rsidR="00EC46F5" w:rsidRDefault="00EC46F5" w:rsidP="00EC46F5">
      <w:pPr>
        <w:keepNext/>
      </w:pPr>
      <w:r>
        <w:rPr>
          <w:noProof/>
          <w:lang w:bidi="ar-SA"/>
        </w:rPr>
        <w:drawing>
          <wp:inline distT="0" distB="0" distL="0" distR="0">
            <wp:extent cx="1884818" cy="2075290"/>
            <wp:effectExtent l="19050" t="0" r="1132"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l="60305" t="46175" r="22456" b="30041"/>
                    <a:stretch>
                      <a:fillRect/>
                    </a:stretch>
                  </pic:blipFill>
                  <pic:spPr bwMode="auto">
                    <a:xfrm>
                      <a:off x="0" y="0"/>
                      <a:ext cx="1884818" cy="2075290"/>
                    </a:xfrm>
                    <a:prstGeom prst="rect">
                      <a:avLst/>
                    </a:prstGeom>
                    <a:noFill/>
                    <a:ln w="9525">
                      <a:noFill/>
                      <a:miter lim="800000"/>
                      <a:headEnd/>
                      <a:tailEnd/>
                    </a:ln>
                  </pic:spPr>
                </pic:pic>
              </a:graphicData>
            </a:graphic>
          </wp:inline>
        </w:drawing>
      </w:r>
    </w:p>
    <w:p w:rsidR="00D91A2B" w:rsidRDefault="00EC46F5" w:rsidP="00EC46F5">
      <w:pPr>
        <w:pStyle w:val="Caption"/>
      </w:pPr>
      <w:bookmarkStart w:id="35" w:name="_Ref370807135"/>
      <w:bookmarkStart w:id="36" w:name="_Toc413683226"/>
      <w:r>
        <w:t xml:space="preserve">Figure </w:t>
      </w:r>
      <w:r w:rsidR="00D67984">
        <w:fldChar w:fldCharType="begin"/>
      </w:r>
      <w:r w:rsidR="00FB5921">
        <w:instrText xml:space="preserve"> SEQ Figure \* ARABIC </w:instrText>
      </w:r>
      <w:r w:rsidR="00D67984">
        <w:fldChar w:fldCharType="separate"/>
      </w:r>
      <w:r w:rsidR="00447423">
        <w:rPr>
          <w:noProof/>
        </w:rPr>
        <w:t>6</w:t>
      </w:r>
      <w:r w:rsidR="00D67984">
        <w:rPr>
          <w:noProof/>
        </w:rPr>
        <w:fldChar w:fldCharType="end"/>
      </w:r>
      <w:bookmarkEnd w:id="35"/>
      <w:r>
        <w:t>: How to Edit Seconds in a Date</w:t>
      </w:r>
      <w:bookmarkEnd w:id="36"/>
    </w:p>
    <w:p w:rsidR="00D900A7" w:rsidRDefault="00D900A7" w:rsidP="00D900A7">
      <w:r>
        <w:t xml:space="preserve">To edit a date field, click the small calendar icon and select the date. To change the time, click on the time </w:t>
      </w:r>
      <w:r w:rsidR="00EC46F5">
        <w:t xml:space="preserve">where it is shown below the </w:t>
      </w:r>
      <w:r w:rsidR="007F0FBA">
        <w:t>calendar</w:t>
      </w:r>
      <w:r w:rsidR="00EC46F5">
        <w:t xml:space="preserve"> </w:t>
      </w:r>
      <w:r>
        <w:t xml:space="preserve">and a new box pops up as shown in </w:t>
      </w:r>
      <w:r w:rsidR="00D67984">
        <w:fldChar w:fldCharType="begin"/>
      </w:r>
      <w:r w:rsidR="007F0FBA">
        <w:instrText xml:space="preserve"> REF _Ref370807135 \h </w:instrText>
      </w:r>
      <w:r w:rsidR="00D67984">
        <w:fldChar w:fldCharType="separate"/>
      </w:r>
      <w:r w:rsidR="00A4284F">
        <w:t xml:space="preserve">Figure </w:t>
      </w:r>
      <w:r w:rsidR="00A4284F">
        <w:rPr>
          <w:noProof/>
        </w:rPr>
        <w:t>6</w:t>
      </w:r>
      <w:r w:rsidR="00D67984">
        <w:fldChar w:fldCharType="end"/>
      </w:r>
      <w:r w:rsidR="00EC46F5">
        <w:t xml:space="preserve">. </w:t>
      </w:r>
      <w:r>
        <w:t xml:space="preserve">Click </w:t>
      </w:r>
      <w:r w:rsidR="00663DB4">
        <w:t>‘</w:t>
      </w:r>
      <w:r>
        <w:t>Clean</w:t>
      </w:r>
      <w:r w:rsidR="00663DB4">
        <w:t>’</w:t>
      </w:r>
      <w:r>
        <w:t xml:space="preserve"> to remove the date leaving the field blank.</w:t>
      </w:r>
      <w:r w:rsidR="003700ED">
        <w:t xml:space="preserve"> Note that you may not be able to change a date by typing in the field.</w:t>
      </w:r>
    </w:p>
    <w:p w:rsidR="002E3022" w:rsidRDefault="002E3022" w:rsidP="002E3022">
      <w:pPr>
        <w:keepNext/>
      </w:pPr>
      <w:r>
        <w:rPr>
          <w:noProof/>
          <w:lang w:bidi="ar-SA"/>
        </w:rPr>
        <w:drawing>
          <wp:inline distT="0" distB="0" distL="0" distR="0">
            <wp:extent cx="1638300" cy="267449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65147" t="54786" r="15798" b="6314"/>
                    <a:stretch>
                      <a:fillRect/>
                    </a:stretch>
                  </pic:blipFill>
                  <pic:spPr bwMode="auto">
                    <a:xfrm>
                      <a:off x="0" y="0"/>
                      <a:ext cx="1638300" cy="2674490"/>
                    </a:xfrm>
                    <a:prstGeom prst="rect">
                      <a:avLst/>
                    </a:prstGeom>
                    <a:noFill/>
                    <a:ln w="9525">
                      <a:noFill/>
                      <a:miter lim="800000"/>
                      <a:headEnd/>
                      <a:tailEnd/>
                    </a:ln>
                  </pic:spPr>
                </pic:pic>
              </a:graphicData>
            </a:graphic>
          </wp:inline>
        </w:drawing>
      </w:r>
    </w:p>
    <w:p w:rsidR="002E3022" w:rsidRDefault="002E3022" w:rsidP="002E3022">
      <w:pPr>
        <w:pStyle w:val="Caption"/>
      </w:pPr>
      <w:bookmarkStart w:id="37" w:name="_Toc413683227"/>
      <w:r>
        <w:t xml:space="preserve">Figure </w:t>
      </w:r>
      <w:fldSimple w:instr=" SEQ Figure \* ARABIC ">
        <w:r w:rsidR="00447423">
          <w:rPr>
            <w:noProof/>
          </w:rPr>
          <w:t>7</w:t>
        </w:r>
      </w:fldSimple>
      <w:r>
        <w:t>: Second Method for Editing a Date</w:t>
      </w:r>
      <w:bookmarkEnd w:id="37"/>
    </w:p>
    <w:p w:rsidR="002E3022" w:rsidRDefault="002E3022" w:rsidP="00D900A7">
      <w:r>
        <w:t>If there is no calendar icon, click in the date. Use the sliding bars to enter the time and click ‘Done’.</w:t>
      </w:r>
    </w:p>
    <w:p w:rsidR="0065754C" w:rsidRDefault="0065754C" w:rsidP="0065754C">
      <w:pPr>
        <w:pStyle w:val="Heading3"/>
      </w:pPr>
      <w:bookmarkStart w:id="38" w:name="_Toc413683136"/>
      <w:r>
        <w:t>Genotyping</w:t>
      </w:r>
      <w:bookmarkEnd w:id="38"/>
    </w:p>
    <w:p w:rsidR="0089363B" w:rsidRPr="0089363B" w:rsidRDefault="0089363B" w:rsidP="0089363B">
      <w:r>
        <w:t xml:space="preserve">To add an allele you need to add some genes and gene classes first.  </w:t>
      </w:r>
    </w:p>
    <w:p w:rsidR="0089363B" w:rsidRDefault="0089363B" w:rsidP="0089363B">
      <w:pPr>
        <w:pStyle w:val="Heading4"/>
      </w:pPr>
      <w:r>
        <w:t>Gene Class</w:t>
      </w:r>
      <w:r w:rsidR="003F62A6">
        <w:t xml:space="preserve"> Terms</w:t>
      </w:r>
    </w:p>
    <w:p w:rsidR="0089363B" w:rsidRPr="00AC529F" w:rsidRDefault="0089363B" w:rsidP="0089363B">
      <w:r>
        <w:t>This interface displays a list of gene classes.  All standard functionality is provided.</w:t>
      </w:r>
    </w:p>
    <w:p w:rsidR="0089363B" w:rsidRDefault="0089363B" w:rsidP="0089363B">
      <w:r>
        <w:t>General guidelines:</w:t>
      </w:r>
    </w:p>
    <w:p w:rsidR="0089363B" w:rsidRDefault="0089363B" w:rsidP="0089363B">
      <w:pPr>
        <w:pStyle w:val="ListParagraph"/>
        <w:numPr>
          <w:ilvl w:val="0"/>
          <w:numId w:val="37"/>
        </w:numPr>
      </w:pPr>
      <w:r>
        <w:lastRenderedPageBreak/>
        <w:t>Gene class names are not case sensitive</w:t>
      </w:r>
    </w:p>
    <w:p w:rsidR="0089363B" w:rsidRDefault="0089363B" w:rsidP="0089363B">
      <w:pPr>
        <w:pStyle w:val="ListParagraph"/>
        <w:numPr>
          <w:ilvl w:val="0"/>
          <w:numId w:val="37"/>
        </w:numPr>
      </w:pPr>
      <w:r>
        <w:t>Duplicate gene class names are not allowed</w:t>
      </w:r>
    </w:p>
    <w:p w:rsidR="0089363B" w:rsidRPr="00443430" w:rsidRDefault="0089363B" w:rsidP="0089363B">
      <w:pPr>
        <w:pStyle w:val="ListParagraph"/>
        <w:numPr>
          <w:ilvl w:val="0"/>
          <w:numId w:val="37"/>
        </w:numPr>
      </w:pPr>
      <w:r>
        <w:t xml:space="preserve">Required fields are marked with a red asterisk </w:t>
      </w:r>
    </w:p>
    <w:p w:rsidR="0089363B" w:rsidRDefault="0089363B" w:rsidP="0089363B">
      <w:pPr>
        <w:pStyle w:val="Heading4"/>
      </w:pPr>
      <w:r>
        <w:t>Gene</w:t>
      </w:r>
    </w:p>
    <w:p w:rsidR="0089363B" w:rsidRDefault="0089363B" w:rsidP="0089363B">
      <w:r>
        <w:t>This interface displays a list of genes.  Genes are not a simple vocabulary as each gene is made up of six potential data elements, only one of which is required, lab symbol.</w:t>
      </w:r>
    </w:p>
    <w:p w:rsidR="0089363B" w:rsidRDefault="0089363B" w:rsidP="0089363B">
      <w:r>
        <w:t>If trying to navigate more than 20 genes make special use of the tabular pager and filters to find your data faster.</w:t>
      </w:r>
    </w:p>
    <w:p w:rsidR="0089363B" w:rsidRDefault="0089363B" w:rsidP="0089363B">
      <w:r>
        <w:t>General guidelines:</w:t>
      </w:r>
    </w:p>
    <w:p w:rsidR="0089363B" w:rsidRDefault="0089363B" w:rsidP="0089363B">
      <w:pPr>
        <w:pStyle w:val="ListParagraph"/>
        <w:numPr>
          <w:ilvl w:val="0"/>
          <w:numId w:val="37"/>
        </w:numPr>
      </w:pPr>
      <w:r>
        <w:t>Gene names are not case sensitive</w:t>
      </w:r>
    </w:p>
    <w:p w:rsidR="0089363B" w:rsidRDefault="0089363B" w:rsidP="0089363B">
      <w:pPr>
        <w:pStyle w:val="ListParagraph"/>
        <w:numPr>
          <w:ilvl w:val="0"/>
          <w:numId w:val="37"/>
        </w:numPr>
      </w:pPr>
      <w:r>
        <w:t>Duplicate gene names are not allowed</w:t>
      </w:r>
    </w:p>
    <w:p w:rsidR="0089363B" w:rsidRPr="00443430" w:rsidRDefault="0089363B" w:rsidP="0089363B">
      <w:pPr>
        <w:pStyle w:val="ListParagraph"/>
        <w:numPr>
          <w:ilvl w:val="0"/>
          <w:numId w:val="37"/>
        </w:numPr>
      </w:pPr>
      <w:r>
        <w:t xml:space="preserve">Required fields are marked with a red asterisk </w:t>
      </w:r>
    </w:p>
    <w:p w:rsidR="000458A1" w:rsidRDefault="000458A1" w:rsidP="000458A1">
      <w:pPr>
        <w:pStyle w:val="Heading4"/>
      </w:pPr>
      <w:r>
        <w:t>Allele</w:t>
      </w:r>
    </w:p>
    <w:p w:rsidR="0089363B" w:rsidRPr="0089363B" w:rsidRDefault="0089363B" w:rsidP="0089363B">
      <w:r>
        <w:t xml:space="preserve">To add an allele you need to add some genes and gene classes first.  </w:t>
      </w:r>
    </w:p>
    <w:p w:rsidR="000458A1" w:rsidRDefault="000458A1" w:rsidP="000458A1">
      <w:r>
        <w:t>This interface displays a list of alleles by gene class or gene</w:t>
      </w:r>
      <w:r w:rsidR="0089363B">
        <w:t xml:space="preserve"> (</w:t>
      </w:r>
      <w:r w:rsidR="00D67984">
        <w:fldChar w:fldCharType="begin"/>
      </w:r>
      <w:r w:rsidR="0089363B">
        <w:instrText xml:space="preserve"> REF _Ref370481749 \h </w:instrText>
      </w:r>
      <w:r w:rsidR="00D67984">
        <w:fldChar w:fldCharType="separate"/>
      </w:r>
      <w:r w:rsidR="00A4284F">
        <w:t xml:space="preserve">Figure </w:t>
      </w:r>
      <w:r w:rsidR="00A4284F">
        <w:rPr>
          <w:noProof/>
        </w:rPr>
        <w:t>4</w:t>
      </w:r>
      <w:r w:rsidR="00D67984">
        <w:fldChar w:fldCharType="end"/>
      </w:r>
      <w:r w:rsidR="0089363B">
        <w:t>)</w:t>
      </w:r>
      <w:r>
        <w:t xml:space="preserve">.  </w:t>
      </w:r>
      <w:proofErr w:type="gramStart"/>
      <w:r>
        <w:t xml:space="preserve">Start by selecting a </w:t>
      </w:r>
      <w:r w:rsidR="00663DB4">
        <w:t>‘</w:t>
      </w:r>
      <w:r>
        <w:t>Gene Class</w:t>
      </w:r>
      <w:r w:rsidR="00663DB4">
        <w:t>’</w:t>
      </w:r>
      <w:r>
        <w:t xml:space="preserve"> or </w:t>
      </w:r>
      <w:r w:rsidR="00663DB4">
        <w:t>‘</w:t>
      </w:r>
      <w:r>
        <w:t>Gene</w:t>
      </w:r>
      <w:r w:rsidR="00663DB4">
        <w:t>’</w:t>
      </w:r>
      <w:r>
        <w:t>.</w:t>
      </w:r>
      <w:proofErr w:type="gramEnd"/>
      <w:r>
        <w:t xml:space="preserve">  This action automatically jumps you to the next step which is selecting </w:t>
      </w:r>
      <w:r w:rsidR="001D4A47">
        <w:t>a specific</w:t>
      </w:r>
      <w:r>
        <w:t xml:space="preserve"> gene class or gene.  After selecting</w:t>
      </w:r>
      <w:r w:rsidR="0089363B">
        <w:t>,</w:t>
      </w:r>
      <w:r>
        <w:t xml:space="preserve"> search results are displayed in a tabular view below the selections.</w:t>
      </w:r>
    </w:p>
    <w:p w:rsidR="00BD3424" w:rsidRDefault="006B0D0C" w:rsidP="000458A1">
      <w:r>
        <w:t>List view co</w:t>
      </w:r>
      <w:r w:rsidR="001D4A47">
        <w:t>ntains three columns of data.  The f</w:t>
      </w:r>
      <w:r>
        <w:t>irst column provides the ability to edit an allele, delete an allele, save an allele</w:t>
      </w:r>
      <w:r w:rsidR="001D4A47">
        <w:t>,</w:t>
      </w:r>
      <w:r>
        <w:t xml:space="preserve"> and cancel changes.  Alleles are not editable but can be deleted and added back in at a later time.  </w:t>
      </w:r>
    </w:p>
    <w:p w:rsidR="00261C4D" w:rsidRDefault="00261C4D" w:rsidP="000458A1">
      <w:r>
        <w:t>General guidelines:</w:t>
      </w:r>
    </w:p>
    <w:p w:rsidR="00261C4D" w:rsidRDefault="00261C4D" w:rsidP="00261C4D">
      <w:pPr>
        <w:pStyle w:val="ListParagraph"/>
        <w:numPr>
          <w:ilvl w:val="0"/>
          <w:numId w:val="37"/>
        </w:numPr>
      </w:pPr>
      <w:r>
        <w:t>Allele names a</w:t>
      </w:r>
      <w:r w:rsidR="00A947DA">
        <w:t>re</w:t>
      </w:r>
      <w:r>
        <w:t xml:space="preserve"> not case sensitive</w:t>
      </w:r>
    </w:p>
    <w:p w:rsidR="00261C4D" w:rsidRDefault="00261C4D" w:rsidP="00261C4D">
      <w:pPr>
        <w:pStyle w:val="ListParagraph"/>
        <w:numPr>
          <w:ilvl w:val="0"/>
          <w:numId w:val="37"/>
        </w:numPr>
      </w:pPr>
      <w:r>
        <w:t>Duplicate allele names are not allowed</w:t>
      </w:r>
    </w:p>
    <w:p w:rsidR="00261C4D" w:rsidRDefault="00261C4D" w:rsidP="00261C4D">
      <w:pPr>
        <w:pStyle w:val="ListParagraph"/>
        <w:numPr>
          <w:ilvl w:val="0"/>
          <w:numId w:val="37"/>
        </w:numPr>
      </w:pPr>
      <w:r>
        <w:t xml:space="preserve">Required fields are marked with </w:t>
      </w:r>
      <w:r w:rsidR="00083FD3">
        <w:t xml:space="preserve">a </w:t>
      </w:r>
      <w:r>
        <w:t xml:space="preserve">red asterisk </w:t>
      </w:r>
    </w:p>
    <w:p w:rsidR="000458A1" w:rsidRDefault="000458A1" w:rsidP="000458A1">
      <w:pPr>
        <w:pStyle w:val="Heading4"/>
      </w:pPr>
      <w:r>
        <w:t>Genotype Specimen Location</w:t>
      </w:r>
      <w:r w:rsidR="00E94A85">
        <w:t xml:space="preserve"> </w:t>
      </w:r>
      <w:r w:rsidR="003F62A6">
        <w:t>Terms</w:t>
      </w:r>
    </w:p>
    <w:p w:rsidR="00494BA3" w:rsidRPr="00AC529F" w:rsidRDefault="00494BA3" w:rsidP="00494BA3">
      <w:r>
        <w:t xml:space="preserve">This interface displays a list of gene specimen locations.  All standard functionality </w:t>
      </w:r>
      <w:r w:rsidR="001D4A47">
        <w:t xml:space="preserve">is </w:t>
      </w:r>
      <w:r>
        <w:t>provided.</w:t>
      </w:r>
    </w:p>
    <w:p w:rsidR="00494BA3" w:rsidRDefault="00494BA3" w:rsidP="00494BA3">
      <w:r>
        <w:t>General guidelines:</w:t>
      </w:r>
    </w:p>
    <w:p w:rsidR="00494BA3" w:rsidRDefault="00494BA3" w:rsidP="00494BA3">
      <w:pPr>
        <w:pStyle w:val="ListParagraph"/>
        <w:numPr>
          <w:ilvl w:val="0"/>
          <w:numId w:val="37"/>
        </w:numPr>
      </w:pPr>
      <w:r>
        <w:t>Gene specimen locations are not case sensitive</w:t>
      </w:r>
    </w:p>
    <w:p w:rsidR="00494BA3" w:rsidRDefault="00494BA3" w:rsidP="00494BA3">
      <w:pPr>
        <w:pStyle w:val="ListParagraph"/>
        <w:numPr>
          <w:ilvl w:val="0"/>
          <w:numId w:val="37"/>
        </w:numPr>
      </w:pPr>
      <w:r>
        <w:t>Duplicate gene specimen locations are not allowed</w:t>
      </w:r>
    </w:p>
    <w:p w:rsidR="00494BA3" w:rsidRPr="00443430" w:rsidRDefault="00494BA3" w:rsidP="00494BA3">
      <w:pPr>
        <w:pStyle w:val="ListParagraph"/>
        <w:numPr>
          <w:ilvl w:val="0"/>
          <w:numId w:val="37"/>
        </w:numPr>
      </w:pPr>
      <w:r>
        <w:t xml:space="preserve">Required fields are marked with a red asterisk </w:t>
      </w:r>
    </w:p>
    <w:p w:rsidR="0065754C" w:rsidRDefault="007523FB" w:rsidP="0065754C">
      <w:pPr>
        <w:pStyle w:val="Heading3"/>
      </w:pPr>
      <w:bookmarkStart w:id="39" w:name="_Toc413683137"/>
      <w:proofErr w:type="spellStart"/>
      <w:r>
        <w:lastRenderedPageBreak/>
        <w:t>Mating</w:t>
      </w:r>
      <w:r w:rsidR="00B863DD">
        <w:t>s</w:t>
      </w:r>
      <w:bookmarkEnd w:id="39"/>
      <w:proofErr w:type="spellEnd"/>
    </w:p>
    <w:p w:rsidR="00B863DD" w:rsidRDefault="00B863DD" w:rsidP="00B863DD">
      <w:pPr>
        <w:pStyle w:val="Heading4"/>
      </w:pPr>
      <w:r>
        <w:t>Approved Mating Strains</w:t>
      </w:r>
    </w:p>
    <w:p w:rsidR="00B863DD" w:rsidRDefault="00B863DD" w:rsidP="00B863DD">
      <w:r>
        <w:t xml:space="preserve">This interface displays a list of </w:t>
      </w:r>
      <w:r w:rsidR="00A26D32">
        <w:t>approved mating strains.  An approved mating strain is comprised of a dam strain, sire strain, and litter strain.  Additionally, mating strains can be marked inactive.  Select the active filter checkbox to display active or inactive mating strains.</w:t>
      </w:r>
      <w:r w:rsidR="00E1777B">
        <w:t xml:space="preserve">  All standard functionality is provided.</w:t>
      </w:r>
    </w:p>
    <w:p w:rsidR="00456FC4" w:rsidRDefault="00456FC4" w:rsidP="00456FC4">
      <w:r>
        <w:t>General guidelines:</w:t>
      </w:r>
    </w:p>
    <w:p w:rsidR="00456FC4" w:rsidRDefault="00456FC4" w:rsidP="00456FC4">
      <w:pPr>
        <w:pStyle w:val="ListParagraph"/>
        <w:numPr>
          <w:ilvl w:val="0"/>
          <w:numId w:val="37"/>
        </w:numPr>
      </w:pPr>
      <w:r>
        <w:t>Dam, sire, and litter strain names are not case sensitive</w:t>
      </w:r>
    </w:p>
    <w:p w:rsidR="00456FC4" w:rsidRDefault="00456FC4" w:rsidP="00456FC4">
      <w:pPr>
        <w:pStyle w:val="ListParagraph"/>
        <w:numPr>
          <w:ilvl w:val="0"/>
          <w:numId w:val="37"/>
        </w:numPr>
      </w:pPr>
      <w:r>
        <w:t>Unique combinations of dam, sire</w:t>
      </w:r>
      <w:r w:rsidR="00CC6C20">
        <w:t>,</w:t>
      </w:r>
      <w:r>
        <w:t xml:space="preserve"> and litter strains are enforced</w:t>
      </w:r>
    </w:p>
    <w:p w:rsidR="00456FC4" w:rsidRPr="00443430" w:rsidRDefault="00456FC4" w:rsidP="00456FC4">
      <w:pPr>
        <w:pStyle w:val="ListParagraph"/>
        <w:numPr>
          <w:ilvl w:val="0"/>
          <w:numId w:val="37"/>
        </w:numPr>
      </w:pPr>
      <w:r>
        <w:t xml:space="preserve">Required fields are marked with a red asterisk </w:t>
      </w:r>
    </w:p>
    <w:p w:rsidR="0065754C" w:rsidRDefault="0065754C" w:rsidP="0065754C">
      <w:pPr>
        <w:pStyle w:val="Heading3"/>
      </w:pPr>
      <w:bookmarkStart w:id="40" w:name="_Toc413683138"/>
      <w:r>
        <w:t>Miscellaneous</w:t>
      </w:r>
      <w:bookmarkEnd w:id="40"/>
    </w:p>
    <w:p w:rsidR="000634F9" w:rsidRPr="000634F9" w:rsidRDefault="000634F9" w:rsidP="000634F9">
      <w:r>
        <w:t>This category lists a variety of administrable system variables and functionality.</w:t>
      </w:r>
    </w:p>
    <w:p w:rsidR="00385024" w:rsidRPr="00385024" w:rsidRDefault="00385024" w:rsidP="00385024">
      <w:pPr>
        <w:pStyle w:val="Heading4"/>
      </w:pPr>
      <w:r>
        <w:t>JCMS Setup Variables</w:t>
      </w:r>
    </w:p>
    <w:p w:rsidR="00571FF8" w:rsidRDefault="00385024" w:rsidP="00571FF8">
      <w:r>
        <w:t xml:space="preserve">This interface is a tabular display of JCMS Web setup variables.  </w:t>
      </w:r>
      <w:r w:rsidR="00D05C0F">
        <w:t>T</w:t>
      </w:r>
      <w:r>
        <w:t>hese variables are grouped by container, litter</w:t>
      </w:r>
      <w:r w:rsidR="00CC6C20">
        <w:t>,</w:t>
      </w:r>
      <w:r>
        <w:t xml:space="preserve"> and mouse.  Container variables display by default after selecting Miscellaneous -&gt; JCMS Setup Variables links.  </w:t>
      </w:r>
    </w:p>
    <w:p w:rsidR="00385024" w:rsidRDefault="00385024" w:rsidP="00571FF8">
      <w:r>
        <w:t xml:space="preserve">Container is divided into sub groups </w:t>
      </w:r>
      <w:r w:rsidR="00663DB4">
        <w:t>‘</w:t>
      </w:r>
      <w:r>
        <w:t>Container Defaults</w:t>
      </w:r>
      <w:r w:rsidR="00663DB4">
        <w:t>’</w:t>
      </w:r>
      <w:r>
        <w:t xml:space="preserve"> and </w:t>
      </w:r>
      <w:r w:rsidR="00663DB4">
        <w:t>‘</w:t>
      </w:r>
      <w:r>
        <w:t>Cage Cards</w:t>
      </w:r>
      <w:r w:rsidR="00663DB4">
        <w:t>’</w:t>
      </w:r>
      <w:r>
        <w:t xml:space="preserve">.  Litter and mouse tabs require no additional groupings.  </w:t>
      </w:r>
    </w:p>
    <w:p w:rsidR="00385024" w:rsidRDefault="00385024" w:rsidP="00571FF8">
      <w:r>
        <w:t>Here is a helpful chart listing each variable name, system property</w:t>
      </w:r>
      <w:r w:rsidR="00CC6C20">
        <w:t>,</w:t>
      </w:r>
      <w:r>
        <w:t xml:space="preserve"> and corresponding description.</w:t>
      </w:r>
      <w:r w:rsidR="00961459">
        <w:t xml:space="preserve">  Tool tips are available for each variable field where you can hover over the field and view a short description </w:t>
      </w:r>
      <w:r w:rsidR="00D05C0F">
        <w:t xml:space="preserve">of </w:t>
      </w:r>
      <w:r w:rsidR="00961459">
        <w:t xml:space="preserve">each.  Users who are completely new to setting up JCMS may want to show all descriptions at once by enabling </w:t>
      </w:r>
      <w:r w:rsidR="00663DB4">
        <w:t>‘</w:t>
      </w:r>
      <w:r w:rsidR="00961459">
        <w:t>Show Descriptions</w:t>
      </w:r>
      <w:r w:rsidR="00663DB4">
        <w:t>’</w:t>
      </w:r>
      <w:r w:rsidR="00961459">
        <w:t xml:space="preserve"> in the upper right hand corner of the display.</w:t>
      </w:r>
    </w:p>
    <w:tbl>
      <w:tblPr>
        <w:tblStyle w:val="MediumList2-Accent1"/>
        <w:tblW w:w="4780" w:type="pct"/>
        <w:tblLayout w:type="fixed"/>
        <w:tblLook w:val="04A0"/>
      </w:tblPr>
      <w:tblGrid>
        <w:gridCol w:w="1785"/>
        <w:gridCol w:w="3003"/>
        <w:gridCol w:w="4229"/>
      </w:tblGrid>
      <w:tr w:rsidR="00961459" w:rsidTr="00DC3E73">
        <w:trPr>
          <w:cnfStyle w:val="100000000000"/>
          <w:tblHeader/>
        </w:trPr>
        <w:tc>
          <w:tcPr>
            <w:cnfStyle w:val="001000000100"/>
            <w:tcW w:w="990" w:type="pct"/>
          </w:tcPr>
          <w:p w:rsidR="00961459" w:rsidRPr="00EC763B" w:rsidRDefault="00961459">
            <w:pPr>
              <w:rPr>
                <w:rFonts w:asciiTheme="minorHAnsi" w:hAnsiTheme="minorHAnsi" w:cstheme="minorHAnsi"/>
                <w:color w:val="000000"/>
                <w:sz w:val="20"/>
                <w:szCs w:val="20"/>
              </w:rPr>
            </w:pPr>
            <w:r w:rsidRPr="00EC763B">
              <w:rPr>
                <w:rFonts w:asciiTheme="minorHAnsi" w:hAnsiTheme="minorHAnsi" w:cstheme="minorHAnsi"/>
                <w:color w:val="000000"/>
                <w:sz w:val="20"/>
                <w:szCs w:val="20"/>
              </w:rPr>
              <w:t>Group</w:t>
            </w:r>
          </w:p>
        </w:tc>
        <w:tc>
          <w:tcPr>
            <w:tcW w:w="1665" w:type="pct"/>
            <w:noWrap/>
          </w:tcPr>
          <w:p w:rsidR="00961459" w:rsidRPr="00EC763B" w:rsidRDefault="00961459">
            <w:pPr>
              <w:cnfStyle w:val="100000000000"/>
              <w:rPr>
                <w:rFonts w:asciiTheme="minorHAnsi" w:eastAsiaTheme="minorEastAsia" w:hAnsiTheme="minorHAnsi" w:cstheme="minorHAnsi"/>
                <w:color w:val="000000"/>
                <w:sz w:val="20"/>
                <w:szCs w:val="20"/>
              </w:rPr>
            </w:pPr>
            <w:r w:rsidRPr="00EC763B">
              <w:rPr>
                <w:rFonts w:asciiTheme="minorHAnsi" w:eastAsiaTheme="minorEastAsia" w:hAnsiTheme="minorHAnsi" w:cstheme="minorHAnsi"/>
                <w:color w:val="000000"/>
                <w:sz w:val="20"/>
                <w:szCs w:val="20"/>
              </w:rPr>
              <w:t>Setup Variable</w:t>
            </w:r>
          </w:p>
        </w:tc>
        <w:tc>
          <w:tcPr>
            <w:tcW w:w="2345" w:type="pct"/>
          </w:tcPr>
          <w:p w:rsidR="00961459" w:rsidRPr="00EC763B" w:rsidRDefault="00961459" w:rsidP="00507507">
            <w:pPr>
              <w:cnfStyle w:val="100000000000"/>
              <w:rPr>
                <w:rFonts w:asciiTheme="minorHAnsi" w:eastAsiaTheme="minorEastAsia" w:hAnsiTheme="minorHAnsi" w:cstheme="minorHAnsi"/>
                <w:color w:val="000000"/>
                <w:sz w:val="20"/>
                <w:szCs w:val="20"/>
              </w:rPr>
            </w:pPr>
            <w:r w:rsidRPr="00EC763B">
              <w:rPr>
                <w:rFonts w:asciiTheme="minorHAnsi" w:eastAsiaTheme="minorEastAsia" w:hAnsiTheme="minorHAnsi" w:cstheme="minorHAnsi"/>
                <w:color w:val="000000"/>
                <w:sz w:val="20"/>
                <w:szCs w:val="20"/>
              </w:rPr>
              <w:t>Description</w:t>
            </w:r>
          </w:p>
        </w:tc>
      </w:tr>
      <w:tr w:rsidR="00961459" w:rsidTr="00EC763B">
        <w:trPr>
          <w:cnfStyle w:val="000000100000"/>
        </w:trPr>
        <w:tc>
          <w:tcPr>
            <w:cnfStyle w:val="001000000000"/>
            <w:tcW w:w="990" w:type="pct"/>
          </w:tcPr>
          <w:p w:rsidR="00961459" w:rsidRPr="00EC763B" w:rsidRDefault="00525B09">
            <w:pPr>
              <w:rPr>
                <w:rFonts w:asciiTheme="minorHAnsi" w:hAnsiTheme="minorHAnsi" w:cstheme="minorHAnsi"/>
                <w:color w:val="000000"/>
                <w:sz w:val="20"/>
                <w:szCs w:val="20"/>
              </w:rPr>
            </w:pPr>
            <w:r>
              <w:rPr>
                <w:rFonts w:asciiTheme="minorHAnsi" w:hAnsiTheme="minorHAnsi" w:cstheme="minorHAnsi"/>
                <w:color w:val="000000"/>
                <w:sz w:val="20"/>
                <w:szCs w:val="20"/>
              </w:rPr>
              <w:t>Cage</w:t>
            </w:r>
          </w:p>
        </w:tc>
        <w:tc>
          <w:tcPr>
            <w:tcW w:w="1665" w:type="pct"/>
            <w:noWrap/>
          </w:tcPr>
          <w:p w:rsidR="00961459" w:rsidRPr="00EC763B" w:rsidRDefault="00961459">
            <w:pPr>
              <w:cnfStyle w:val="000000100000"/>
              <w:rPr>
                <w:rFonts w:asciiTheme="minorHAnsi" w:eastAsiaTheme="minorEastAsia" w:hAnsiTheme="minorHAnsi" w:cstheme="minorHAnsi"/>
                <w:color w:val="548DD4" w:themeColor="text2" w:themeTint="99"/>
                <w:sz w:val="20"/>
                <w:szCs w:val="20"/>
              </w:rPr>
            </w:pPr>
          </w:p>
        </w:tc>
        <w:tc>
          <w:tcPr>
            <w:tcW w:w="2345" w:type="pct"/>
          </w:tcPr>
          <w:p w:rsidR="00961459" w:rsidRPr="00EC763B" w:rsidRDefault="00961459" w:rsidP="00507507">
            <w:pPr>
              <w:cnfStyle w:val="000000100000"/>
              <w:rPr>
                <w:rFonts w:asciiTheme="minorHAnsi" w:eastAsiaTheme="minorEastAsia" w:hAnsiTheme="minorHAnsi" w:cstheme="minorHAnsi"/>
                <w:color w:val="000000"/>
                <w:sz w:val="20"/>
                <w:szCs w:val="20"/>
              </w:rPr>
            </w:pPr>
          </w:p>
        </w:tc>
      </w:tr>
      <w:tr w:rsidR="00961459" w:rsidTr="00EC763B">
        <w:tc>
          <w:tcPr>
            <w:cnfStyle w:val="001000000000"/>
            <w:tcW w:w="990" w:type="pct"/>
          </w:tcPr>
          <w:p w:rsidR="00961459" w:rsidRPr="00EC763B" w:rsidRDefault="00525B09" w:rsidP="00525B09">
            <w:pPr>
              <w:rPr>
                <w:rFonts w:asciiTheme="minorHAnsi" w:hAnsiTheme="minorHAnsi" w:cstheme="minorHAnsi"/>
                <w:color w:val="000000"/>
                <w:sz w:val="20"/>
                <w:szCs w:val="20"/>
              </w:rPr>
            </w:pPr>
            <w:r>
              <w:rPr>
                <w:rFonts w:asciiTheme="minorHAnsi" w:eastAsiaTheme="minorEastAsia" w:hAnsiTheme="minorHAnsi" w:cstheme="minorHAnsi"/>
                <w:color w:val="548DD4" w:themeColor="text2" w:themeTint="99"/>
                <w:sz w:val="20"/>
                <w:szCs w:val="20"/>
              </w:rPr>
              <w:t>Cage</w:t>
            </w:r>
            <w:r w:rsidR="00961459" w:rsidRPr="00EC763B">
              <w:rPr>
                <w:rFonts w:asciiTheme="minorHAnsi" w:eastAsiaTheme="minorEastAsia" w:hAnsiTheme="minorHAnsi" w:cstheme="minorHAnsi"/>
                <w:color w:val="548DD4" w:themeColor="text2" w:themeTint="99"/>
                <w:sz w:val="20"/>
                <w:szCs w:val="20"/>
              </w:rPr>
              <w:t xml:space="preserve"> Defaults</w:t>
            </w:r>
          </w:p>
        </w:tc>
        <w:tc>
          <w:tcPr>
            <w:tcW w:w="1665" w:type="pct"/>
            <w:noWrap/>
          </w:tcPr>
          <w:p w:rsidR="00961459" w:rsidRPr="00EC763B" w:rsidRDefault="00961459">
            <w:pPr>
              <w:cnfStyle w:val="000000000000"/>
              <w:rPr>
                <w:rFonts w:asciiTheme="minorHAnsi" w:hAnsiTheme="minorHAnsi" w:cstheme="minorHAnsi"/>
                <w:color w:val="000000"/>
                <w:sz w:val="20"/>
                <w:szCs w:val="20"/>
              </w:rPr>
            </w:pPr>
            <w:r w:rsidRPr="00EC763B">
              <w:rPr>
                <w:rFonts w:asciiTheme="minorHAnsi" w:hAnsiTheme="minorHAnsi" w:cstheme="minorHAnsi"/>
                <w:color w:val="000000"/>
                <w:sz w:val="20"/>
                <w:szCs w:val="20"/>
              </w:rPr>
              <w:t>Automatically Increment Cage ID</w:t>
            </w:r>
          </w:p>
        </w:tc>
        <w:tc>
          <w:tcPr>
            <w:tcW w:w="2345" w:type="pct"/>
          </w:tcPr>
          <w:p w:rsidR="00961459" w:rsidRPr="00EC763B" w:rsidRDefault="00C41DA3" w:rsidP="00C41DA3">
            <w:pPr>
              <w:cnfStyle w:val="000000000000"/>
              <w:rPr>
                <w:rFonts w:asciiTheme="minorHAnsi" w:hAnsiTheme="minorHAnsi" w:cstheme="minorHAnsi"/>
                <w:color w:val="000000"/>
                <w:sz w:val="20"/>
                <w:szCs w:val="20"/>
              </w:rPr>
            </w:pPr>
            <w:r w:rsidRPr="00EC763B">
              <w:rPr>
                <w:rFonts w:asciiTheme="minorHAnsi" w:hAnsiTheme="minorHAnsi" w:cstheme="minorHAnsi"/>
                <w:sz w:val="20"/>
                <w:szCs w:val="20"/>
              </w:rPr>
              <w:t>I</w:t>
            </w:r>
            <w:r w:rsidR="00907DBF" w:rsidRPr="00EC763B">
              <w:rPr>
                <w:rFonts w:asciiTheme="minorHAnsi" w:hAnsiTheme="minorHAnsi" w:cstheme="minorHAnsi"/>
                <w:sz w:val="20"/>
                <w:szCs w:val="20"/>
              </w:rPr>
              <w:t xml:space="preserve">f </w:t>
            </w:r>
            <w:r w:rsidRPr="00EC763B">
              <w:rPr>
                <w:rFonts w:asciiTheme="minorHAnsi" w:hAnsiTheme="minorHAnsi" w:cstheme="minorHAnsi"/>
                <w:sz w:val="20"/>
                <w:szCs w:val="20"/>
              </w:rPr>
              <w:t>enabled,</w:t>
            </w:r>
            <w:r w:rsidR="00907DBF" w:rsidRPr="00EC763B">
              <w:rPr>
                <w:rFonts w:asciiTheme="minorHAnsi" w:hAnsiTheme="minorHAnsi" w:cstheme="minorHAnsi"/>
                <w:sz w:val="20"/>
                <w:szCs w:val="20"/>
              </w:rPr>
              <w:t xml:space="preserve"> the </w:t>
            </w:r>
            <w:r w:rsidRPr="00EC763B">
              <w:rPr>
                <w:rFonts w:asciiTheme="minorHAnsi" w:hAnsiTheme="minorHAnsi" w:cstheme="minorHAnsi"/>
                <w:sz w:val="20"/>
                <w:szCs w:val="20"/>
              </w:rPr>
              <w:t>cage</w:t>
            </w:r>
            <w:r w:rsidR="00907DBF" w:rsidRPr="00EC763B">
              <w:rPr>
                <w:rFonts w:asciiTheme="minorHAnsi" w:hAnsiTheme="minorHAnsi" w:cstheme="minorHAnsi"/>
                <w:sz w:val="20"/>
                <w:szCs w:val="20"/>
              </w:rPr>
              <w:t xml:space="preserve"> ID is automatically</w:t>
            </w:r>
            <w:r w:rsidRPr="00EC763B">
              <w:rPr>
                <w:rFonts w:asciiTheme="minorHAnsi" w:hAnsiTheme="minorHAnsi" w:cstheme="minorHAnsi"/>
                <w:sz w:val="20"/>
                <w:szCs w:val="20"/>
              </w:rPr>
              <w:t xml:space="preserve"> incremented when adding new cage</w:t>
            </w:r>
            <w:r w:rsidR="00907DBF" w:rsidRPr="00EC763B">
              <w:rPr>
                <w:rFonts w:asciiTheme="minorHAnsi" w:hAnsiTheme="minorHAnsi" w:cstheme="minorHAnsi"/>
                <w:sz w:val="20"/>
                <w:szCs w:val="20"/>
              </w:rPr>
              <w:t>s.</w:t>
            </w:r>
          </w:p>
        </w:tc>
      </w:tr>
      <w:tr w:rsidR="00961459" w:rsidTr="00EC763B">
        <w:trPr>
          <w:cnfStyle w:val="000000100000"/>
        </w:trPr>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pPr>
              <w:cnfStyle w:val="000000100000"/>
              <w:rPr>
                <w:rFonts w:asciiTheme="minorHAnsi" w:eastAsiaTheme="minorEastAsia" w:hAnsiTheme="minorHAnsi" w:cstheme="minorHAnsi"/>
                <w:color w:val="000000"/>
                <w:sz w:val="20"/>
                <w:szCs w:val="20"/>
              </w:rPr>
            </w:pPr>
            <w:r w:rsidRPr="00EC763B">
              <w:rPr>
                <w:rFonts w:asciiTheme="minorHAnsi" w:hAnsiTheme="minorHAnsi" w:cstheme="minorHAnsi"/>
                <w:color w:val="000000"/>
                <w:sz w:val="20"/>
                <w:szCs w:val="20"/>
              </w:rPr>
              <w:t>Cage Status</w:t>
            </w:r>
          </w:p>
        </w:tc>
        <w:tc>
          <w:tcPr>
            <w:tcW w:w="2345" w:type="pct"/>
          </w:tcPr>
          <w:p w:rsidR="00961459" w:rsidRPr="00EC763B" w:rsidRDefault="00C41DA3" w:rsidP="00C41DA3">
            <w:pPr>
              <w:cnfStyle w:val="000000100000"/>
              <w:rPr>
                <w:rFonts w:asciiTheme="minorHAnsi" w:eastAsiaTheme="minorEastAsia" w:hAnsiTheme="minorHAnsi" w:cstheme="minorHAnsi"/>
                <w:color w:val="000000"/>
                <w:sz w:val="20"/>
                <w:szCs w:val="20"/>
              </w:rPr>
            </w:pPr>
            <w:r w:rsidRPr="00EC763B">
              <w:rPr>
                <w:rFonts w:asciiTheme="minorHAnsi" w:hAnsiTheme="minorHAnsi" w:cstheme="minorHAnsi"/>
                <w:sz w:val="20"/>
                <w:szCs w:val="20"/>
              </w:rPr>
              <w:t>Specify the default value for cage</w:t>
            </w:r>
            <w:r w:rsidR="00907DBF" w:rsidRPr="00EC763B">
              <w:rPr>
                <w:rFonts w:asciiTheme="minorHAnsi" w:hAnsiTheme="minorHAnsi" w:cstheme="minorHAnsi"/>
                <w:sz w:val="20"/>
                <w:szCs w:val="20"/>
              </w:rPr>
              <w:t xml:space="preserve"> statu</w:t>
            </w:r>
            <w:r w:rsidRPr="00EC763B">
              <w:rPr>
                <w:rFonts w:asciiTheme="minorHAnsi" w:hAnsiTheme="minorHAnsi" w:cstheme="minorHAnsi"/>
                <w:sz w:val="20"/>
                <w:szCs w:val="20"/>
              </w:rPr>
              <w:t>s; must match a value in the cage</w:t>
            </w:r>
            <w:r w:rsidR="00907DBF" w:rsidRPr="00EC763B">
              <w:rPr>
                <w:rFonts w:asciiTheme="minorHAnsi" w:hAnsiTheme="minorHAnsi" w:cstheme="minorHAnsi"/>
                <w:sz w:val="20"/>
                <w:szCs w:val="20"/>
              </w:rPr>
              <w:t xml:space="preserve"> status table.</w:t>
            </w:r>
          </w:p>
        </w:tc>
      </w:tr>
      <w:tr w:rsidR="00961459" w:rsidTr="00EC763B">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pPr>
              <w:cnfStyle w:val="000000000000"/>
              <w:rPr>
                <w:rFonts w:asciiTheme="minorHAnsi" w:eastAsiaTheme="minorEastAsia" w:hAnsiTheme="minorHAnsi" w:cstheme="minorHAnsi"/>
                <w:color w:val="000000"/>
                <w:sz w:val="20"/>
                <w:szCs w:val="20"/>
              </w:rPr>
            </w:pPr>
            <w:r w:rsidRPr="00EC763B">
              <w:rPr>
                <w:rFonts w:asciiTheme="minorHAnsi" w:eastAsiaTheme="minorEastAsia" w:hAnsiTheme="minorHAnsi" w:cstheme="minorHAnsi"/>
                <w:color w:val="000000"/>
                <w:sz w:val="20"/>
                <w:szCs w:val="20"/>
              </w:rPr>
              <w:t>Maximum Mice Per Cage</w:t>
            </w:r>
          </w:p>
        </w:tc>
        <w:tc>
          <w:tcPr>
            <w:tcW w:w="2345" w:type="pct"/>
          </w:tcPr>
          <w:p w:rsidR="00961459" w:rsidRPr="00EC763B" w:rsidRDefault="00907DBF" w:rsidP="00507507">
            <w:pPr>
              <w:cnfStyle w:val="000000000000"/>
              <w:rPr>
                <w:rFonts w:asciiTheme="minorHAnsi" w:eastAsiaTheme="minorEastAsia" w:hAnsiTheme="minorHAnsi" w:cstheme="minorHAnsi"/>
                <w:color w:val="000000"/>
                <w:sz w:val="20"/>
                <w:szCs w:val="20"/>
              </w:rPr>
            </w:pPr>
            <w:r w:rsidRPr="00EC763B">
              <w:rPr>
                <w:rFonts w:asciiTheme="minorHAnsi" w:hAnsiTheme="minorHAnsi" w:cstheme="minorHAnsi"/>
                <w:sz w:val="20"/>
                <w:szCs w:val="20"/>
              </w:rPr>
              <w:t>Maximu</w:t>
            </w:r>
            <w:r w:rsidR="00C41DA3" w:rsidRPr="00EC763B">
              <w:rPr>
                <w:rFonts w:asciiTheme="minorHAnsi" w:hAnsiTheme="minorHAnsi" w:cstheme="minorHAnsi"/>
                <w:sz w:val="20"/>
                <w:szCs w:val="20"/>
              </w:rPr>
              <w:t>m number of live mice in any cage</w:t>
            </w:r>
            <w:r w:rsidRPr="00EC763B">
              <w:rPr>
                <w:rFonts w:asciiTheme="minorHAnsi" w:hAnsiTheme="minorHAnsi" w:cstheme="minorHAnsi"/>
                <w:sz w:val="20"/>
                <w:szCs w:val="20"/>
              </w:rPr>
              <w:t>.</w:t>
            </w:r>
          </w:p>
        </w:tc>
      </w:tr>
      <w:tr w:rsidR="00961459" w:rsidTr="00EC763B">
        <w:trPr>
          <w:cnfStyle w:val="000000100000"/>
        </w:trPr>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pPr>
              <w:cnfStyle w:val="000000100000"/>
              <w:rPr>
                <w:rFonts w:asciiTheme="minorHAnsi" w:eastAsiaTheme="minorEastAsia" w:hAnsiTheme="minorHAnsi" w:cstheme="minorHAnsi"/>
                <w:color w:val="000000"/>
                <w:sz w:val="20"/>
                <w:szCs w:val="20"/>
              </w:rPr>
            </w:pPr>
            <w:r w:rsidRPr="00EC763B">
              <w:rPr>
                <w:rFonts w:asciiTheme="minorHAnsi" w:eastAsiaTheme="minorEastAsia" w:hAnsiTheme="minorHAnsi" w:cstheme="minorHAnsi"/>
                <w:color w:val="000000"/>
                <w:sz w:val="20"/>
                <w:szCs w:val="20"/>
              </w:rPr>
              <w:t>Mouse Room</w:t>
            </w:r>
          </w:p>
        </w:tc>
        <w:tc>
          <w:tcPr>
            <w:tcW w:w="2345" w:type="pct"/>
          </w:tcPr>
          <w:p w:rsidR="00961459" w:rsidRPr="00EC763B" w:rsidRDefault="00907DBF" w:rsidP="00507507">
            <w:pPr>
              <w:cnfStyle w:val="000000100000"/>
              <w:rPr>
                <w:rFonts w:asciiTheme="minorHAnsi" w:eastAsiaTheme="minorEastAsia" w:hAnsiTheme="minorHAnsi" w:cstheme="minorHAnsi"/>
                <w:color w:val="000000"/>
                <w:sz w:val="20"/>
                <w:szCs w:val="20"/>
              </w:rPr>
            </w:pPr>
            <w:r w:rsidRPr="00EC763B">
              <w:rPr>
                <w:rFonts w:asciiTheme="minorHAnsi" w:hAnsiTheme="minorHAnsi" w:cstheme="minorHAnsi"/>
                <w:sz w:val="20"/>
                <w:szCs w:val="20"/>
              </w:rPr>
              <w:t>Specify the default mouse room; must match a value in the Room table.</w:t>
            </w:r>
          </w:p>
        </w:tc>
      </w:tr>
      <w:tr w:rsidR="00961459" w:rsidTr="00EC763B">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pPr>
              <w:cnfStyle w:val="000000000000"/>
              <w:rPr>
                <w:rFonts w:asciiTheme="minorHAnsi" w:hAnsiTheme="minorHAnsi" w:cstheme="minorHAnsi"/>
                <w:color w:val="000000"/>
                <w:sz w:val="20"/>
                <w:szCs w:val="20"/>
              </w:rPr>
            </w:pPr>
            <w:r w:rsidRPr="00EC763B">
              <w:rPr>
                <w:rFonts w:asciiTheme="minorHAnsi" w:hAnsiTheme="minorHAnsi" w:cstheme="minorHAnsi"/>
                <w:color w:val="000000"/>
                <w:sz w:val="20"/>
                <w:szCs w:val="20"/>
              </w:rPr>
              <w:t>Use Cage Names</w:t>
            </w:r>
          </w:p>
        </w:tc>
        <w:tc>
          <w:tcPr>
            <w:tcW w:w="2345" w:type="pct"/>
          </w:tcPr>
          <w:p w:rsidR="00961459" w:rsidRPr="00EC763B" w:rsidRDefault="00C41DA3" w:rsidP="00C41DA3">
            <w:pPr>
              <w:cnfStyle w:val="000000000000"/>
              <w:rPr>
                <w:rFonts w:asciiTheme="minorHAnsi" w:hAnsiTheme="minorHAnsi" w:cstheme="minorHAnsi"/>
                <w:color w:val="000000"/>
                <w:sz w:val="20"/>
                <w:szCs w:val="20"/>
              </w:rPr>
            </w:pPr>
            <w:r w:rsidRPr="00EC763B">
              <w:rPr>
                <w:rFonts w:asciiTheme="minorHAnsi" w:hAnsiTheme="minorHAnsi" w:cstheme="minorHAnsi"/>
                <w:sz w:val="20"/>
                <w:szCs w:val="20"/>
              </w:rPr>
              <w:t>I</w:t>
            </w:r>
            <w:r w:rsidR="00907DBF" w:rsidRPr="00EC763B">
              <w:rPr>
                <w:rFonts w:asciiTheme="minorHAnsi" w:hAnsiTheme="minorHAnsi" w:cstheme="minorHAnsi"/>
                <w:sz w:val="20"/>
                <w:szCs w:val="20"/>
              </w:rPr>
              <w:t xml:space="preserve">f </w:t>
            </w:r>
            <w:r w:rsidRPr="00EC763B">
              <w:rPr>
                <w:rFonts w:asciiTheme="minorHAnsi" w:hAnsiTheme="minorHAnsi" w:cstheme="minorHAnsi"/>
                <w:sz w:val="20"/>
                <w:szCs w:val="20"/>
              </w:rPr>
              <w:t>enabled,</w:t>
            </w:r>
            <w:r w:rsidR="00907DBF" w:rsidRPr="00EC763B">
              <w:rPr>
                <w:rFonts w:asciiTheme="minorHAnsi" w:hAnsiTheme="minorHAnsi" w:cstheme="minorHAnsi"/>
                <w:sz w:val="20"/>
                <w:szCs w:val="20"/>
              </w:rPr>
              <w:t xml:space="preserve"> </w:t>
            </w:r>
            <w:r w:rsidRPr="00EC763B">
              <w:rPr>
                <w:rFonts w:asciiTheme="minorHAnsi" w:hAnsiTheme="minorHAnsi" w:cstheme="minorHAnsi"/>
                <w:sz w:val="20"/>
                <w:szCs w:val="20"/>
              </w:rPr>
              <w:t>cage</w:t>
            </w:r>
            <w:r w:rsidR="00525B09">
              <w:rPr>
                <w:rFonts w:asciiTheme="minorHAnsi" w:hAnsiTheme="minorHAnsi" w:cstheme="minorHAnsi"/>
                <w:sz w:val="20"/>
                <w:szCs w:val="20"/>
              </w:rPr>
              <w:t xml:space="preserve"> names will</w:t>
            </w:r>
            <w:r w:rsidR="00907DBF" w:rsidRPr="00EC763B">
              <w:rPr>
                <w:rFonts w:asciiTheme="minorHAnsi" w:hAnsiTheme="minorHAnsi" w:cstheme="minorHAnsi"/>
                <w:sz w:val="20"/>
                <w:szCs w:val="20"/>
              </w:rPr>
              <w:t xml:space="preserve"> be displayed on most forms.</w:t>
            </w:r>
          </w:p>
        </w:tc>
      </w:tr>
      <w:tr w:rsidR="00AC4D81" w:rsidTr="00EC763B">
        <w:trPr>
          <w:cnfStyle w:val="000000100000"/>
        </w:trPr>
        <w:tc>
          <w:tcPr>
            <w:cnfStyle w:val="001000000000"/>
            <w:tcW w:w="990" w:type="pct"/>
          </w:tcPr>
          <w:p w:rsidR="00AC4D81" w:rsidRPr="00EC763B" w:rsidRDefault="00AC4D81">
            <w:pPr>
              <w:rPr>
                <w:rFonts w:cstheme="minorHAnsi"/>
                <w:color w:val="548DD4" w:themeColor="text2" w:themeTint="99"/>
                <w:sz w:val="20"/>
                <w:szCs w:val="20"/>
              </w:rPr>
            </w:pPr>
          </w:p>
        </w:tc>
        <w:tc>
          <w:tcPr>
            <w:tcW w:w="1665" w:type="pct"/>
            <w:noWrap/>
          </w:tcPr>
          <w:p w:rsidR="00AC4D81" w:rsidRPr="00AC4D81" w:rsidRDefault="00525B09">
            <w:pPr>
              <w:cnfStyle w:val="000000100000"/>
              <w:rPr>
                <w:rFonts w:asciiTheme="minorHAnsi" w:hAnsiTheme="minorHAnsi" w:cstheme="minorHAnsi"/>
                <w:color w:val="000000"/>
                <w:sz w:val="20"/>
                <w:szCs w:val="20"/>
              </w:rPr>
            </w:pPr>
            <w:r>
              <w:rPr>
                <w:rFonts w:asciiTheme="minorHAnsi" w:hAnsiTheme="minorHAnsi" w:cstheme="minorHAnsi"/>
                <w:color w:val="000000"/>
                <w:sz w:val="20"/>
                <w:szCs w:val="20"/>
              </w:rPr>
              <w:t>Warn about D</w:t>
            </w:r>
            <w:r w:rsidR="00AC4D81" w:rsidRPr="00AC4D81">
              <w:rPr>
                <w:rFonts w:asciiTheme="minorHAnsi" w:hAnsiTheme="minorHAnsi" w:cstheme="minorHAnsi"/>
                <w:color w:val="000000"/>
                <w:sz w:val="20"/>
                <w:szCs w:val="20"/>
              </w:rPr>
              <w:t>uplicate Cage Names</w:t>
            </w:r>
          </w:p>
        </w:tc>
        <w:tc>
          <w:tcPr>
            <w:tcW w:w="2345" w:type="pct"/>
          </w:tcPr>
          <w:p w:rsidR="00AC4D81" w:rsidRPr="00AC4D81" w:rsidRDefault="00AC4D81" w:rsidP="00525B09">
            <w:pPr>
              <w:cnfStyle w:val="000000100000"/>
              <w:rPr>
                <w:rFonts w:asciiTheme="minorHAnsi" w:hAnsiTheme="minorHAnsi" w:cstheme="minorHAnsi"/>
                <w:color w:val="000000"/>
                <w:sz w:val="20"/>
                <w:szCs w:val="20"/>
              </w:rPr>
            </w:pPr>
            <w:r w:rsidRPr="00AC4D81">
              <w:rPr>
                <w:rFonts w:asciiTheme="minorHAnsi" w:hAnsiTheme="minorHAnsi" w:cstheme="minorHAnsi"/>
                <w:sz w:val="20"/>
                <w:szCs w:val="20"/>
              </w:rPr>
              <w:t xml:space="preserve">If </w:t>
            </w:r>
            <w:r w:rsidR="00525B09">
              <w:rPr>
                <w:rFonts w:asciiTheme="minorHAnsi" w:hAnsiTheme="minorHAnsi" w:cstheme="minorHAnsi"/>
                <w:sz w:val="20"/>
                <w:szCs w:val="20"/>
              </w:rPr>
              <w:t>enabled,</w:t>
            </w:r>
            <w:r w:rsidRPr="00AC4D81">
              <w:rPr>
                <w:rFonts w:asciiTheme="minorHAnsi" w:hAnsiTheme="minorHAnsi" w:cstheme="minorHAnsi"/>
                <w:sz w:val="20"/>
                <w:szCs w:val="20"/>
              </w:rPr>
              <w:t xml:space="preserve"> warn if a duplicate </w:t>
            </w:r>
            <w:r w:rsidR="00525B09">
              <w:rPr>
                <w:rFonts w:asciiTheme="minorHAnsi" w:hAnsiTheme="minorHAnsi" w:cstheme="minorHAnsi"/>
                <w:sz w:val="20"/>
                <w:szCs w:val="20"/>
              </w:rPr>
              <w:t>cage</w:t>
            </w:r>
            <w:r w:rsidRPr="00AC4D81">
              <w:rPr>
                <w:rFonts w:asciiTheme="minorHAnsi" w:hAnsiTheme="minorHAnsi" w:cstheme="minorHAnsi"/>
                <w:sz w:val="20"/>
                <w:szCs w:val="20"/>
              </w:rPr>
              <w:t xml:space="preserve"> name is used.</w:t>
            </w:r>
          </w:p>
        </w:tc>
      </w:tr>
      <w:tr w:rsidR="00961459" w:rsidTr="00EC763B">
        <w:tc>
          <w:tcPr>
            <w:cnfStyle w:val="001000000000"/>
            <w:tcW w:w="990" w:type="pct"/>
          </w:tcPr>
          <w:p w:rsidR="00961459" w:rsidRPr="00EC763B" w:rsidRDefault="00961459">
            <w:pPr>
              <w:rPr>
                <w:rFonts w:asciiTheme="minorHAnsi" w:hAnsiTheme="minorHAnsi" w:cstheme="minorHAnsi"/>
                <w:color w:val="548DD4" w:themeColor="text2" w:themeTint="99"/>
                <w:sz w:val="20"/>
                <w:szCs w:val="20"/>
              </w:rPr>
            </w:pPr>
          </w:p>
        </w:tc>
        <w:tc>
          <w:tcPr>
            <w:tcW w:w="1665" w:type="pct"/>
            <w:noWrap/>
          </w:tcPr>
          <w:p w:rsidR="00961459" w:rsidRPr="00EC763B" w:rsidRDefault="00961459">
            <w:pPr>
              <w:cnfStyle w:val="000000000000"/>
              <w:rPr>
                <w:rFonts w:asciiTheme="minorHAnsi" w:hAnsiTheme="minorHAnsi" w:cstheme="minorHAnsi"/>
                <w:color w:val="000000"/>
                <w:sz w:val="20"/>
                <w:szCs w:val="20"/>
              </w:rPr>
            </w:pPr>
          </w:p>
        </w:tc>
        <w:tc>
          <w:tcPr>
            <w:tcW w:w="2345" w:type="pct"/>
          </w:tcPr>
          <w:p w:rsidR="00961459" w:rsidRPr="00EC763B" w:rsidRDefault="00961459" w:rsidP="00507507">
            <w:pPr>
              <w:cnfStyle w:val="000000000000"/>
              <w:rPr>
                <w:rFonts w:asciiTheme="minorHAnsi" w:hAnsiTheme="minorHAnsi" w:cstheme="minorHAnsi"/>
                <w:color w:val="000000"/>
                <w:sz w:val="20"/>
                <w:szCs w:val="20"/>
              </w:rPr>
            </w:pPr>
          </w:p>
        </w:tc>
      </w:tr>
      <w:tr w:rsidR="00961459" w:rsidTr="00EC763B">
        <w:trPr>
          <w:cnfStyle w:val="000000100000"/>
        </w:trPr>
        <w:tc>
          <w:tcPr>
            <w:cnfStyle w:val="001000000000"/>
            <w:tcW w:w="990" w:type="pct"/>
          </w:tcPr>
          <w:p w:rsidR="00961459" w:rsidRPr="00EC763B" w:rsidRDefault="00961459">
            <w:pPr>
              <w:rPr>
                <w:rFonts w:asciiTheme="minorHAnsi" w:hAnsiTheme="minorHAnsi" w:cstheme="minorHAnsi"/>
                <w:color w:val="548DD4" w:themeColor="text2" w:themeTint="99"/>
                <w:sz w:val="20"/>
                <w:szCs w:val="20"/>
              </w:rPr>
            </w:pPr>
            <w:r w:rsidRPr="00EC763B">
              <w:rPr>
                <w:rFonts w:asciiTheme="minorHAnsi" w:hAnsiTheme="minorHAnsi" w:cstheme="minorHAnsi"/>
                <w:color w:val="548DD4" w:themeColor="text2" w:themeTint="99"/>
                <w:sz w:val="20"/>
                <w:szCs w:val="20"/>
              </w:rPr>
              <w:t>Cage Cards</w:t>
            </w:r>
          </w:p>
        </w:tc>
        <w:tc>
          <w:tcPr>
            <w:tcW w:w="1665" w:type="pct"/>
            <w:noWrap/>
          </w:tcPr>
          <w:p w:rsidR="00961459" w:rsidRPr="00EC763B" w:rsidRDefault="00961459">
            <w:pPr>
              <w:cnfStyle w:val="000000100000"/>
              <w:rPr>
                <w:rFonts w:asciiTheme="minorHAnsi" w:hAnsiTheme="minorHAnsi" w:cstheme="minorHAnsi"/>
                <w:color w:val="000000"/>
                <w:sz w:val="20"/>
                <w:szCs w:val="20"/>
              </w:rPr>
            </w:pPr>
            <w:r w:rsidRPr="00EC763B">
              <w:rPr>
                <w:rFonts w:asciiTheme="minorHAnsi" w:hAnsiTheme="minorHAnsi" w:cstheme="minorHAnsi"/>
                <w:color w:val="000000"/>
                <w:sz w:val="20"/>
                <w:szCs w:val="20"/>
              </w:rPr>
              <w:t>Detail Card Note</w:t>
            </w:r>
          </w:p>
        </w:tc>
        <w:tc>
          <w:tcPr>
            <w:tcW w:w="2345" w:type="pct"/>
          </w:tcPr>
          <w:p w:rsidR="00961459" w:rsidRPr="00EC763B" w:rsidRDefault="00A12196" w:rsidP="00507507">
            <w:pPr>
              <w:cnfStyle w:val="000000100000"/>
              <w:rPr>
                <w:rFonts w:asciiTheme="minorHAnsi" w:hAnsiTheme="minorHAnsi" w:cstheme="minorHAnsi"/>
                <w:color w:val="000000"/>
                <w:sz w:val="20"/>
                <w:szCs w:val="20"/>
              </w:rPr>
            </w:pPr>
            <w:r w:rsidRPr="00EC763B">
              <w:rPr>
                <w:rFonts w:asciiTheme="minorHAnsi" w:hAnsiTheme="minorHAnsi" w:cstheme="minorHAnsi"/>
                <w:sz w:val="20"/>
                <w:szCs w:val="20"/>
              </w:rPr>
              <w:t>A note that will be printed on all Detail cage cards.</w:t>
            </w:r>
          </w:p>
        </w:tc>
      </w:tr>
      <w:tr w:rsidR="00961459" w:rsidTr="00EC763B">
        <w:tc>
          <w:tcPr>
            <w:cnfStyle w:val="001000000000"/>
            <w:tcW w:w="990" w:type="pct"/>
          </w:tcPr>
          <w:p w:rsidR="00961459" w:rsidRPr="00EC763B" w:rsidRDefault="00961459">
            <w:pPr>
              <w:rPr>
                <w:rFonts w:asciiTheme="minorHAnsi" w:hAnsiTheme="minorHAnsi" w:cstheme="minorHAnsi"/>
                <w:color w:val="548DD4" w:themeColor="text2" w:themeTint="99"/>
                <w:sz w:val="20"/>
                <w:szCs w:val="20"/>
              </w:rPr>
            </w:pPr>
          </w:p>
        </w:tc>
        <w:tc>
          <w:tcPr>
            <w:tcW w:w="1665" w:type="pct"/>
            <w:noWrap/>
          </w:tcPr>
          <w:p w:rsidR="00961459" w:rsidRPr="00EC763B" w:rsidRDefault="00961459">
            <w:pPr>
              <w:cnfStyle w:val="000000000000"/>
              <w:rPr>
                <w:rFonts w:asciiTheme="minorHAnsi" w:hAnsiTheme="minorHAnsi" w:cstheme="minorHAnsi"/>
                <w:color w:val="000000"/>
                <w:sz w:val="20"/>
                <w:szCs w:val="20"/>
              </w:rPr>
            </w:pPr>
            <w:r w:rsidRPr="00EC763B">
              <w:rPr>
                <w:rFonts w:asciiTheme="minorHAnsi" w:hAnsiTheme="minorHAnsi" w:cstheme="minorHAnsi"/>
                <w:color w:val="000000"/>
                <w:sz w:val="20"/>
                <w:szCs w:val="20"/>
              </w:rPr>
              <w:t>Lab Name</w:t>
            </w:r>
          </w:p>
        </w:tc>
        <w:tc>
          <w:tcPr>
            <w:tcW w:w="2345" w:type="pct"/>
          </w:tcPr>
          <w:p w:rsidR="00961459" w:rsidRPr="00EC763B" w:rsidRDefault="00A12196" w:rsidP="00507507">
            <w:pPr>
              <w:cnfStyle w:val="000000000000"/>
              <w:rPr>
                <w:rFonts w:asciiTheme="minorHAnsi" w:hAnsiTheme="minorHAnsi" w:cstheme="minorHAnsi"/>
                <w:color w:val="000000"/>
                <w:sz w:val="20"/>
                <w:szCs w:val="20"/>
              </w:rPr>
            </w:pPr>
            <w:r w:rsidRPr="00EC763B">
              <w:rPr>
                <w:rFonts w:asciiTheme="minorHAnsi" w:hAnsiTheme="minorHAnsi" w:cstheme="minorHAnsi"/>
                <w:sz w:val="20"/>
                <w:szCs w:val="20"/>
              </w:rPr>
              <w:t>Name of lab PI who owns colonies tracked by JCMS, printed on some cage cards.</w:t>
            </w:r>
          </w:p>
        </w:tc>
      </w:tr>
      <w:tr w:rsidR="00961459" w:rsidTr="00EC763B">
        <w:trPr>
          <w:cnfStyle w:val="000000100000"/>
        </w:trPr>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pPr>
              <w:cnfStyle w:val="000000100000"/>
              <w:rPr>
                <w:rFonts w:asciiTheme="minorHAnsi" w:hAnsiTheme="minorHAnsi" w:cstheme="minorHAnsi"/>
                <w:color w:val="000000"/>
                <w:sz w:val="20"/>
                <w:szCs w:val="20"/>
              </w:rPr>
            </w:pPr>
            <w:r w:rsidRPr="00EC763B">
              <w:rPr>
                <w:rFonts w:asciiTheme="minorHAnsi" w:hAnsiTheme="minorHAnsi" w:cstheme="minorHAnsi"/>
                <w:color w:val="000000"/>
                <w:sz w:val="20"/>
                <w:szCs w:val="20"/>
              </w:rPr>
              <w:t>Phone Number</w:t>
            </w:r>
          </w:p>
        </w:tc>
        <w:tc>
          <w:tcPr>
            <w:tcW w:w="2345" w:type="pct"/>
          </w:tcPr>
          <w:p w:rsidR="00961459" w:rsidRPr="00EC763B" w:rsidRDefault="00A12196" w:rsidP="00507507">
            <w:pPr>
              <w:cnfStyle w:val="000000100000"/>
              <w:rPr>
                <w:rFonts w:asciiTheme="minorHAnsi" w:hAnsiTheme="minorHAnsi" w:cstheme="minorHAnsi"/>
                <w:color w:val="000000"/>
                <w:sz w:val="20"/>
                <w:szCs w:val="20"/>
              </w:rPr>
            </w:pPr>
            <w:r w:rsidRPr="00EC763B">
              <w:rPr>
                <w:rFonts w:asciiTheme="minorHAnsi" w:hAnsiTheme="minorHAnsi" w:cstheme="minorHAnsi"/>
                <w:sz w:val="20"/>
                <w:szCs w:val="20"/>
              </w:rPr>
              <w:t>Phone numbers, printed on mating card.</w:t>
            </w:r>
          </w:p>
        </w:tc>
      </w:tr>
      <w:tr w:rsidR="00961459" w:rsidTr="00EC763B">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pPr>
              <w:cnfStyle w:val="000000000000"/>
              <w:rPr>
                <w:rFonts w:asciiTheme="minorHAnsi" w:hAnsiTheme="minorHAnsi" w:cstheme="minorHAnsi"/>
                <w:color w:val="000000"/>
                <w:sz w:val="20"/>
                <w:szCs w:val="20"/>
              </w:rPr>
            </w:pPr>
            <w:r w:rsidRPr="00EC763B">
              <w:rPr>
                <w:rFonts w:asciiTheme="minorHAnsi" w:hAnsiTheme="minorHAnsi" w:cstheme="minorHAnsi"/>
                <w:color w:val="000000"/>
                <w:sz w:val="20"/>
                <w:szCs w:val="20"/>
              </w:rPr>
              <w:t>Print Exited Mice</w:t>
            </w:r>
          </w:p>
        </w:tc>
        <w:tc>
          <w:tcPr>
            <w:tcW w:w="2345" w:type="pct"/>
          </w:tcPr>
          <w:p w:rsidR="00961459" w:rsidRPr="00EC763B" w:rsidRDefault="00C41DA3" w:rsidP="00C41DA3">
            <w:pPr>
              <w:cnfStyle w:val="000000000000"/>
              <w:rPr>
                <w:rFonts w:asciiTheme="minorHAnsi" w:hAnsiTheme="minorHAnsi" w:cstheme="minorHAnsi"/>
                <w:color w:val="000000"/>
                <w:sz w:val="20"/>
                <w:szCs w:val="20"/>
              </w:rPr>
            </w:pPr>
            <w:r w:rsidRPr="00EC763B">
              <w:rPr>
                <w:rFonts w:asciiTheme="minorHAnsi" w:hAnsiTheme="minorHAnsi" w:cstheme="minorHAnsi"/>
                <w:sz w:val="20"/>
                <w:szCs w:val="20"/>
              </w:rPr>
              <w:t>I</w:t>
            </w:r>
            <w:r w:rsidR="00A12196" w:rsidRPr="00EC763B">
              <w:rPr>
                <w:rFonts w:asciiTheme="minorHAnsi" w:hAnsiTheme="minorHAnsi" w:cstheme="minorHAnsi"/>
                <w:sz w:val="20"/>
                <w:szCs w:val="20"/>
              </w:rPr>
              <w:t xml:space="preserve">f </w:t>
            </w:r>
            <w:r w:rsidRPr="00EC763B">
              <w:rPr>
                <w:rFonts w:asciiTheme="minorHAnsi" w:hAnsiTheme="minorHAnsi" w:cstheme="minorHAnsi"/>
                <w:sz w:val="20"/>
                <w:szCs w:val="20"/>
              </w:rPr>
              <w:t>enabled</w:t>
            </w:r>
            <w:r w:rsidR="00A12196" w:rsidRPr="00EC763B">
              <w:rPr>
                <w:rFonts w:asciiTheme="minorHAnsi" w:hAnsiTheme="minorHAnsi" w:cstheme="minorHAnsi"/>
                <w:sz w:val="20"/>
                <w:szCs w:val="20"/>
              </w:rPr>
              <w:t>, mice with an exit status such as dead, euthanized, missing, shipped, etc. will print on cage cards.</w:t>
            </w:r>
          </w:p>
        </w:tc>
      </w:tr>
      <w:tr w:rsidR="00961459" w:rsidTr="00EC763B">
        <w:trPr>
          <w:cnfStyle w:val="000000100000"/>
        </w:trPr>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pPr>
              <w:cnfStyle w:val="000000100000"/>
              <w:rPr>
                <w:rFonts w:asciiTheme="minorHAnsi" w:hAnsiTheme="minorHAnsi" w:cstheme="minorHAnsi"/>
                <w:color w:val="000000"/>
                <w:sz w:val="20"/>
                <w:szCs w:val="20"/>
              </w:rPr>
            </w:pPr>
            <w:r w:rsidRPr="00EC763B">
              <w:rPr>
                <w:rFonts w:asciiTheme="minorHAnsi" w:hAnsiTheme="minorHAnsi" w:cstheme="minorHAnsi"/>
                <w:color w:val="000000"/>
                <w:sz w:val="20"/>
                <w:szCs w:val="20"/>
              </w:rPr>
              <w:t>Relax Restrictions on Cage IDs</w:t>
            </w:r>
          </w:p>
        </w:tc>
        <w:tc>
          <w:tcPr>
            <w:tcW w:w="2345" w:type="pct"/>
          </w:tcPr>
          <w:p w:rsidR="00393064" w:rsidRPr="00EC763B" w:rsidRDefault="00393064" w:rsidP="002B5B3C">
            <w:pPr>
              <w:cnfStyle w:val="000000100000"/>
              <w:rPr>
                <w:rFonts w:asciiTheme="minorHAnsi" w:hAnsiTheme="minorHAnsi" w:cstheme="minorHAnsi"/>
                <w:color w:val="548DD4" w:themeColor="text2" w:themeTint="99"/>
                <w:sz w:val="20"/>
                <w:szCs w:val="20"/>
              </w:rPr>
            </w:pPr>
            <w:r w:rsidRPr="00EC763B">
              <w:rPr>
                <w:rFonts w:asciiTheme="minorHAnsi" w:hAnsiTheme="minorHAnsi" w:cstheme="minorHAnsi"/>
                <w:color w:val="548DD4" w:themeColor="text2" w:themeTint="99"/>
                <w:sz w:val="20"/>
                <w:szCs w:val="20"/>
              </w:rPr>
              <w:t>[NOT IMPLEMENTED]</w:t>
            </w:r>
          </w:p>
          <w:p w:rsidR="00961459" w:rsidRPr="00EC763B" w:rsidRDefault="002B5B3C" w:rsidP="002B5B3C">
            <w:pPr>
              <w:cnfStyle w:val="000000100000"/>
              <w:rPr>
                <w:rFonts w:asciiTheme="minorHAnsi" w:hAnsiTheme="minorHAnsi" w:cstheme="minorHAnsi"/>
                <w:color w:val="000000"/>
                <w:sz w:val="20"/>
                <w:szCs w:val="20"/>
              </w:rPr>
            </w:pPr>
            <w:r w:rsidRPr="00EC763B">
              <w:rPr>
                <w:rFonts w:asciiTheme="minorHAnsi" w:hAnsiTheme="minorHAnsi" w:cstheme="minorHAnsi"/>
                <w:sz w:val="20"/>
                <w:szCs w:val="20"/>
              </w:rPr>
              <w:t>I</w:t>
            </w:r>
            <w:r w:rsidR="00A12196" w:rsidRPr="00EC763B">
              <w:rPr>
                <w:rFonts w:asciiTheme="minorHAnsi" w:hAnsiTheme="minorHAnsi" w:cstheme="minorHAnsi"/>
                <w:sz w:val="20"/>
                <w:szCs w:val="20"/>
              </w:rPr>
              <w:t>f e</w:t>
            </w:r>
            <w:r w:rsidRPr="00EC763B">
              <w:rPr>
                <w:rFonts w:asciiTheme="minorHAnsi" w:hAnsiTheme="minorHAnsi" w:cstheme="minorHAnsi"/>
                <w:sz w:val="20"/>
                <w:szCs w:val="20"/>
              </w:rPr>
              <w:t>nabled</w:t>
            </w:r>
            <w:r w:rsidR="00A12196" w:rsidRPr="00EC763B">
              <w:rPr>
                <w:rFonts w:asciiTheme="minorHAnsi" w:hAnsiTheme="minorHAnsi" w:cstheme="minorHAnsi"/>
                <w:sz w:val="20"/>
                <w:szCs w:val="20"/>
              </w:rPr>
              <w:t xml:space="preserve">, then it is required that a cage card is printed for all </w:t>
            </w:r>
            <w:r w:rsidR="00257804">
              <w:rPr>
                <w:rFonts w:asciiTheme="minorHAnsi" w:hAnsiTheme="minorHAnsi" w:cstheme="minorHAnsi"/>
                <w:sz w:val="20"/>
                <w:szCs w:val="20"/>
              </w:rPr>
              <w:t>cages</w:t>
            </w:r>
            <w:r w:rsidR="00A12196" w:rsidRPr="00EC763B">
              <w:rPr>
                <w:rFonts w:asciiTheme="minorHAnsi" w:hAnsiTheme="minorHAnsi" w:cstheme="minorHAnsi"/>
                <w:sz w:val="20"/>
                <w:szCs w:val="20"/>
              </w:rPr>
              <w:t>.</w:t>
            </w:r>
          </w:p>
        </w:tc>
      </w:tr>
      <w:tr w:rsidR="00961459" w:rsidTr="00EC763B">
        <w:tc>
          <w:tcPr>
            <w:cnfStyle w:val="001000000000"/>
            <w:tcW w:w="990" w:type="pct"/>
          </w:tcPr>
          <w:p w:rsidR="00961459" w:rsidRPr="00EC763B" w:rsidRDefault="00961459">
            <w:pPr>
              <w:rPr>
                <w:rFonts w:asciiTheme="minorHAnsi" w:hAnsiTheme="minorHAnsi" w:cstheme="minorHAnsi"/>
                <w:color w:val="000000"/>
                <w:sz w:val="20"/>
                <w:szCs w:val="20"/>
              </w:rPr>
            </w:pPr>
            <w:r w:rsidRPr="00EC763B">
              <w:rPr>
                <w:rFonts w:asciiTheme="minorHAnsi" w:hAnsiTheme="minorHAnsi" w:cstheme="minorHAnsi"/>
                <w:color w:val="000000"/>
                <w:sz w:val="20"/>
                <w:szCs w:val="20"/>
              </w:rPr>
              <w:t>Litter</w:t>
            </w:r>
          </w:p>
        </w:tc>
        <w:tc>
          <w:tcPr>
            <w:tcW w:w="1665" w:type="pct"/>
            <w:noWrap/>
          </w:tcPr>
          <w:p w:rsidR="00961459" w:rsidRPr="00EC763B" w:rsidRDefault="00961459">
            <w:pPr>
              <w:cnfStyle w:val="000000000000"/>
              <w:rPr>
                <w:rFonts w:asciiTheme="minorHAnsi" w:eastAsiaTheme="minorEastAsia" w:hAnsiTheme="minorHAnsi" w:cstheme="minorHAnsi"/>
                <w:color w:val="000000"/>
                <w:sz w:val="20"/>
                <w:szCs w:val="20"/>
              </w:rPr>
            </w:pPr>
          </w:p>
        </w:tc>
        <w:tc>
          <w:tcPr>
            <w:tcW w:w="2345" w:type="pct"/>
          </w:tcPr>
          <w:p w:rsidR="00961459" w:rsidRPr="00EC763B" w:rsidRDefault="00961459" w:rsidP="00507507">
            <w:pPr>
              <w:cnfStyle w:val="000000000000"/>
              <w:rPr>
                <w:rFonts w:asciiTheme="minorHAnsi" w:eastAsiaTheme="minorEastAsia" w:hAnsiTheme="minorHAnsi" w:cstheme="minorHAnsi"/>
                <w:color w:val="000000"/>
                <w:sz w:val="20"/>
                <w:szCs w:val="20"/>
              </w:rPr>
            </w:pPr>
          </w:p>
        </w:tc>
      </w:tr>
      <w:tr w:rsidR="00961459" w:rsidTr="00EC763B">
        <w:trPr>
          <w:cnfStyle w:val="000000100000"/>
        </w:trPr>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D7559F" w:rsidP="00D7559F">
            <w:pPr>
              <w:cnfStyle w:val="000000100000"/>
              <w:rPr>
                <w:rFonts w:asciiTheme="minorHAnsi" w:hAnsiTheme="minorHAnsi" w:cstheme="minorHAnsi"/>
                <w:color w:val="000000"/>
                <w:sz w:val="20"/>
                <w:szCs w:val="20"/>
              </w:rPr>
            </w:pPr>
            <w:r w:rsidRPr="00EC763B">
              <w:rPr>
                <w:rFonts w:asciiTheme="minorHAnsi" w:hAnsiTheme="minorHAnsi" w:cstheme="minorHAnsi"/>
                <w:color w:val="000000"/>
                <w:sz w:val="20"/>
                <w:szCs w:val="20"/>
              </w:rPr>
              <w:t>Automatically Generate Litter Numbers</w:t>
            </w:r>
          </w:p>
        </w:tc>
        <w:tc>
          <w:tcPr>
            <w:tcW w:w="2345" w:type="pct"/>
          </w:tcPr>
          <w:p w:rsidR="00961459" w:rsidRPr="00EC763B" w:rsidRDefault="00EC763B" w:rsidP="00EC763B">
            <w:pPr>
              <w:cnfStyle w:val="000000100000"/>
              <w:rPr>
                <w:rFonts w:asciiTheme="minorHAnsi" w:hAnsiTheme="minorHAnsi" w:cstheme="minorHAnsi"/>
                <w:color w:val="000000"/>
                <w:sz w:val="20"/>
                <w:szCs w:val="20"/>
              </w:rPr>
            </w:pPr>
            <w:r w:rsidRPr="00EC763B">
              <w:rPr>
                <w:rFonts w:asciiTheme="minorHAnsi" w:hAnsiTheme="minorHAnsi" w:cstheme="minorHAnsi"/>
                <w:sz w:val="20"/>
                <w:szCs w:val="20"/>
              </w:rPr>
              <w:t xml:space="preserve">If enabled, litter numbers are automatically generated for </w:t>
            </w:r>
            <w:proofErr w:type="spellStart"/>
            <w:r w:rsidRPr="00EC763B">
              <w:rPr>
                <w:rFonts w:asciiTheme="minorHAnsi" w:hAnsiTheme="minorHAnsi" w:cstheme="minorHAnsi"/>
                <w:sz w:val="20"/>
                <w:szCs w:val="20"/>
              </w:rPr>
              <w:t>matings</w:t>
            </w:r>
            <w:proofErr w:type="spellEnd"/>
            <w:r w:rsidRPr="00EC763B">
              <w:rPr>
                <w:rFonts w:asciiTheme="minorHAnsi" w:hAnsiTheme="minorHAnsi" w:cstheme="minorHAnsi"/>
                <w:sz w:val="20"/>
                <w:szCs w:val="20"/>
              </w:rPr>
              <w:t>.</w:t>
            </w:r>
          </w:p>
        </w:tc>
      </w:tr>
      <w:tr w:rsidR="00961459" w:rsidTr="00EC763B">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EC763B">
            <w:pPr>
              <w:cnfStyle w:val="000000000000"/>
              <w:rPr>
                <w:rFonts w:asciiTheme="minorHAnsi" w:hAnsiTheme="minorHAnsi" w:cstheme="minorHAnsi"/>
                <w:color w:val="000000"/>
                <w:sz w:val="20"/>
                <w:szCs w:val="20"/>
              </w:rPr>
            </w:pPr>
            <w:r w:rsidRPr="00EC763B">
              <w:rPr>
                <w:rFonts w:asciiTheme="minorHAnsi" w:hAnsiTheme="minorHAnsi" w:cstheme="minorHAnsi"/>
                <w:color w:val="000000"/>
                <w:sz w:val="20"/>
                <w:szCs w:val="20"/>
              </w:rPr>
              <w:t>Loop Litter Numbers</w:t>
            </w:r>
          </w:p>
        </w:tc>
        <w:tc>
          <w:tcPr>
            <w:tcW w:w="2345" w:type="pct"/>
          </w:tcPr>
          <w:p w:rsidR="00961459" w:rsidRPr="00EC763B" w:rsidRDefault="00EC763B" w:rsidP="00EC763B">
            <w:pPr>
              <w:cnfStyle w:val="000000000000"/>
              <w:rPr>
                <w:rFonts w:asciiTheme="minorHAnsi" w:hAnsiTheme="minorHAnsi" w:cstheme="minorHAnsi"/>
                <w:color w:val="000000"/>
                <w:sz w:val="20"/>
                <w:szCs w:val="20"/>
              </w:rPr>
            </w:pPr>
            <w:r w:rsidRPr="00EC763B">
              <w:rPr>
                <w:rFonts w:asciiTheme="minorHAnsi" w:hAnsiTheme="minorHAnsi" w:cstheme="minorHAnsi"/>
                <w:sz w:val="20"/>
                <w:szCs w:val="20"/>
              </w:rPr>
              <w:t>If enabled, the litter numbers recycle after 10 litters, appending a character to the number.</w:t>
            </w:r>
          </w:p>
        </w:tc>
      </w:tr>
      <w:tr w:rsidR="00961459" w:rsidTr="00EC763B">
        <w:trPr>
          <w:cnfStyle w:val="000000100000"/>
        </w:trPr>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EC763B">
            <w:pPr>
              <w:cnfStyle w:val="000000100000"/>
              <w:rPr>
                <w:rFonts w:asciiTheme="minorHAnsi" w:hAnsiTheme="minorHAnsi" w:cstheme="minorHAnsi"/>
                <w:color w:val="000000"/>
                <w:sz w:val="20"/>
                <w:szCs w:val="20"/>
              </w:rPr>
            </w:pPr>
            <w:r w:rsidRPr="00EC763B">
              <w:rPr>
                <w:rFonts w:asciiTheme="minorHAnsi" w:hAnsiTheme="minorHAnsi" w:cstheme="minorHAnsi"/>
                <w:color w:val="000000"/>
                <w:sz w:val="20"/>
                <w:szCs w:val="20"/>
              </w:rPr>
              <w:t>Maximum Auto Litter Number</w:t>
            </w:r>
          </w:p>
        </w:tc>
        <w:tc>
          <w:tcPr>
            <w:tcW w:w="2345" w:type="pct"/>
          </w:tcPr>
          <w:p w:rsidR="00961459" w:rsidRPr="00EC763B" w:rsidRDefault="00EC763B" w:rsidP="00507507">
            <w:pPr>
              <w:cnfStyle w:val="000000100000"/>
              <w:rPr>
                <w:rFonts w:asciiTheme="minorHAnsi" w:hAnsiTheme="minorHAnsi" w:cstheme="minorHAnsi"/>
                <w:color w:val="000000"/>
                <w:sz w:val="20"/>
                <w:szCs w:val="20"/>
              </w:rPr>
            </w:pPr>
            <w:r w:rsidRPr="00EC763B">
              <w:rPr>
                <w:rFonts w:asciiTheme="minorHAnsi" w:hAnsiTheme="minorHAnsi" w:cstheme="minorHAnsi"/>
                <w:sz w:val="20"/>
                <w:szCs w:val="20"/>
              </w:rPr>
              <w:t>This variable sets the number of litter numbers that are assigned to a mating.  It should be set to a value bigger than the max number of litters you ever expect. Suggested values are 10 or 100.</w:t>
            </w:r>
          </w:p>
        </w:tc>
      </w:tr>
      <w:tr w:rsidR="00961459" w:rsidTr="00EC763B">
        <w:tc>
          <w:tcPr>
            <w:cnfStyle w:val="001000000000"/>
            <w:tcW w:w="990" w:type="pct"/>
          </w:tcPr>
          <w:p w:rsidR="00961459" w:rsidRPr="00EC763B" w:rsidRDefault="00961459">
            <w:pPr>
              <w:rPr>
                <w:rFonts w:asciiTheme="minorHAnsi" w:hAnsiTheme="minorHAnsi" w:cstheme="minorHAnsi"/>
                <w:color w:val="000000"/>
                <w:sz w:val="20"/>
                <w:szCs w:val="20"/>
              </w:rPr>
            </w:pPr>
            <w:r w:rsidRPr="00EC763B">
              <w:rPr>
                <w:rFonts w:asciiTheme="minorHAnsi" w:hAnsiTheme="minorHAnsi" w:cstheme="minorHAnsi"/>
                <w:color w:val="000000"/>
                <w:sz w:val="20"/>
                <w:szCs w:val="20"/>
              </w:rPr>
              <w:t>Mouse</w:t>
            </w:r>
          </w:p>
        </w:tc>
        <w:tc>
          <w:tcPr>
            <w:tcW w:w="1665" w:type="pct"/>
            <w:noWrap/>
          </w:tcPr>
          <w:p w:rsidR="00961459" w:rsidRPr="00EC763B" w:rsidRDefault="00961459">
            <w:pPr>
              <w:cnfStyle w:val="000000000000"/>
              <w:rPr>
                <w:rFonts w:asciiTheme="minorHAnsi" w:hAnsiTheme="minorHAnsi" w:cstheme="minorHAnsi"/>
                <w:color w:val="000000"/>
                <w:sz w:val="20"/>
                <w:szCs w:val="20"/>
              </w:rPr>
            </w:pPr>
          </w:p>
        </w:tc>
        <w:tc>
          <w:tcPr>
            <w:tcW w:w="2345" w:type="pct"/>
          </w:tcPr>
          <w:p w:rsidR="00961459" w:rsidRPr="00EC763B" w:rsidRDefault="00961459" w:rsidP="00507507">
            <w:pPr>
              <w:cnfStyle w:val="000000000000"/>
              <w:rPr>
                <w:rFonts w:asciiTheme="minorHAnsi" w:hAnsiTheme="minorHAnsi" w:cstheme="minorHAnsi"/>
                <w:color w:val="000000"/>
                <w:sz w:val="20"/>
                <w:szCs w:val="20"/>
              </w:rPr>
            </w:pPr>
          </w:p>
        </w:tc>
      </w:tr>
      <w:tr w:rsidR="00961459" w:rsidTr="00EC763B">
        <w:trPr>
          <w:cnfStyle w:val="000000100000"/>
        </w:trPr>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rsidP="00FE22D9">
            <w:pPr>
              <w:cnfStyle w:val="000000100000"/>
              <w:rPr>
                <w:rFonts w:asciiTheme="minorHAnsi" w:hAnsiTheme="minorHAnsi" w:cstheme="minorHAnsi"/>
                <w:color w:val="000000"/>
                <w:sz w:val="20"/>
                <w:szCs w:val="20"/>
              </w:rPr>
            </w:pPr>
            <w:r w:rsidRPr="00EC763B">
              <w:rPr>
                <w:rFonts w:asciiTheme="minorHAnsi" w:eastAsiaTheme="minorEastAsia" w:hAnsiTheme="minorHAnsi" w:cstheme="minorHAnsi"/>
                <w:color w:val="000000"/>
                <w:sz w:val="20"/>
                <w:szCs w:val="20"/>
              </w:rPr>
              <w:t>Extended Wean Time</w:t>
            </w:r>
          </w:p>
        </w:tc>
        <w:tc>
          <w:tcPr>
            <w:tcW w:w="2345" w:type="pct"/>
          </w:tcPr>
          <w:p w:rsidR="00961459" w:rsidRPr="00EC763B" w:rsidRDefault="00EC763B" w:rsidP="00507507">
            <w:pPr>
              <w:cnfStyle w:val="000000100000"/>
              <w:rPr>
                <w:rFonts w:asciiTheme="minorHAnsi" w:hAnsiTheme="minorHAnsi" w:cstheme="minorHAnsi"/>
                <w:color w:val="000000"/>
                <w:sz w:val="20"/>
                <w:szCs w:val="20"/>
              </w:rPr>
            </w:pPr>
            <w:r w:rsidRPr="00EC763B">
              <w:rPr>
                <w:rFonts w:asciiTheme="minorHAnsi" w:hAnsiTheme="minorHAnsi" w:cstheme="minorHAnsi"/>
                <w:sz w:val="20"/>
                <w:szCs w:val="20"/>
              </w:rPr>
              <w:t xml:space="preserve">The </w:t>
            </w:r>
            <w:proofErr w:type="gramStart"/>
            <w:r w:rsidRPr="00EC763B">
              <w:rPr>
                <w:rFonts w:asciiTheme="minorHAnsi" w:hAnsiTheme="minorHAnsi" w:cstheme="minorHAnsi"/>
                <w:sz w:val="20"/>
                <w:szCs w:val="20"/>
              </w:rPr>
              <w:t xml:space="preserve">number of days from the birth date to when a litter should be weaned - used for late </w:t>
            </w:r>
            <w:proofErr w:type="spellStart"/>
            <w:r w:rsidRPr="00EC763B">
              <w:rPr>
                <w:rFonts w:asciiTheme="minorHAnsi" w:hAnsiTheme="minorHAnsi" w:cstheme="minorHAnsi"/>
                <w:sz w:val="20"/>
                <w:szCs w:val="20"/>
              </w:rPr>
              <w:t>weanings</w:t>
            </w:r>
            <w:proofErr w:type="spellEnd"/>
            <w:r w:rsidRPr="00EC763B">
              <w:rPr>
                <w:rFonts w:asciiTheme="minorHAnsi" w:hAnsiTheme="minorHAnsi" w:cstheme="minorHAnsi"/>
                <w:sz w:val="20"/>
                <w:szCs w:val="20"/>
              </w:rPr>
              <w:t>/"long" wean</w:t>
            </w:r>
            <w:proofErr w:type="gramEnd"/>
            <w:r w:rsidRPr="00EC763B">
              <w:rPr>
                <w:rFonts w:asciiTheme="minorHAnsi" w:hAnsiTheme="minorHAnsi" w:cstheme="minorHAnsi"/>
                <w:sz w:val="20"/>
                <w:szCs w:val="20"/>
              </w:rPr>
              <w:t xml:space="preserve"> time.</w:t>
            </w:r>
          </w:p>
        </w:tc>
      </w:tr>
      <w:tr w:rsidR="00961459" w:rsidTr="00EC763B">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rsidP="00FE22D9">
            <w:pPr>
              <w:cnfStyle w:val="000000000000"/>
              <w:rPr>
                <w:rFonts w:asciiTheme="minorHAnsi" w:eastAsiaTheme="minorEastAsia" w:hAnsiTheme="minorHAnsi" w:cstheme="minorHAnsi"/>
                <w:color w:val="000000"/>
                <w:sz w:val="20"/>
                <w:szCs w:val="20"/>
              </w:rPr>
            </w:pPr>
            <w:r w:rsidRPr="00EC763B">
              <w:rPr>
                <w:rFonts w:asciiTheme="minorHAnsi" w:eastAsiaTheme="minorEastAsia" w:hAnsiTheme="minorHAnsi" w:cstheme="minorHAnsi"/>
                <w:color w:val="000000"/>
                <w:sz w:val="20"/>
                <w:szCs w:val="20"/>
              </w:rPr>
              <w:t>Mouse ID Prefix</w:t>
            </w:r>
          </w:p>
        </w:tc>
        <w:tc>
          <w:tcPr>
            <w:tcW w:w="2345" w:type="pct"/>
          </w:tcPr>
          <w:p w:rsidR="00961459" w:rsidRPr="00EC763B" w:rsidRDefault="00EC763B" w:rsidP="00507507">
            <w:pPr>
              <w:cnfStyle w:val="000000000000"/>
              <w:rPr>
                <w:rFonts w:asciiTheme="minorHAnsi" w:hAnsiTheme="minorHAnsi" w:cstheme="minorHAnsi"/>
                <w:color w:val="000000"/>
                <w:sz w:val="20"/>
                <w:szCs w:val="20"/>
              </w:rPr>
            </w:pPr>
            <w:r w:rsidRPr="00EC763B">
              <w:rPr>
                <w:rFonts w:asciiTheme="minorHAnsi" w:hAnsiTheme="minorHAnsi" w:cstheme="minorHAnsi"/>
                <w:sz w:val="20"/>
                <w:szCs w:val="20"/>
              </w:rPr>
              <w:t>A short string of characters that are prefixed on mouse IDs generated by JCMS (not all mouse IDs are generated by JCMS).</w:t>
            </w:r>
          </w:p>
        </w:tc>
      </w:tr>
      <w:tr w:rsidR="00961459" w:rsidTr="00EC763B">
        <w:trPr>
          <w:cnfStyle w:val="000000100000"/>
        </w:trPr>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rsidP="00FE22D9">
            <w:pPr>
              <w:cnfStyle w:val="000000100000"/>
              <w:rPr>
                <w:rFonts w:asciiTheme="minorHAnsi" w:eastAsiaTheme="minorEastAsia" w:hAnsiTheme="minorHAnsi" w:cstheme="minorHAnsi"/>
                <w:color w:val="000000"/>
                <w:sz w:val="20"/>
                <w:szCs w:val="20"/>
              </w:rPr>
            </w:pPr>
            <w:r w:rsidRPr="00EC763B">
              <w:rPr>
                <w:rFonts w:asciiTheme="minorHAnsi" w:eastAsiaTheme="minorEastAsia" w:hAnsiTheme="minorHAnsi" w:cstheme="minorHAnsi"/>
                <w:color w:val="000000"/>
                <w:sz w:val="20"/>
                <w:szCs w:val="20"/>
              </w:rPr>
              <w:t>Standard Wean Time</w:t>
            </w:r>
          </w:p>
        </w:tc>
        <w:tc>
          <w:tcPr>
            <w:tcW w:w="2345" w:type="pct"/>
          </w:tcPr>
          <w:p w:rsidR="00961459" w:rsidRPr="00EC763B" w:rsidRDefault="00EC763B" w:rsidP="00507507">
            <w:pPr>
              <w:cnfStyle w:val="000000100000"/>
              <w:rPr>
                <w:rFonts w:asciiTheme="minorHAnsi" w:hAnsiTheme="minorHAnsi" w:cstheme="minorHAnsi"/>
                <w:color w:val="000000"/>
                <w:sz w:val="20"/>
                <w:szCs w:val="20"/>
              </w:rPr>
            </w:pPr>
            <w:r w:rsidRPr="00EC763B">
              <w:rPr>
                <w:rFonts w:asciiTheme="minorHAnsi" w:hAnsiTheme="minorHAnsi" w:cstheme="minorHAnsi"/>
                <w:sz w:val="20"/>
                <w:szCs w:val="20"/>
              </w:rPr>
              <w:t>The number of days from the birth date to when a litter should normally be weaned.</w:t>
            </w:r>
          </w:p>
        </w:tc>
      </w:tr>
      <w:tr w:rsidR="00961459" w:rsidTr="00EC763B">
        <w:tc>
          <w:tcPr>
            <w:cnfStyle w:val="001000000000"/>
            <w:tcW w:w="990" w:type="pct"/>
          </w:tcPr>
          <w:p w:rsidR="00961459" w:rsidRPr="00EC763B" w:rsidRDefault="00961459">
            <w:pPr>
              <w:rPr>
                <w:rFonts w:asciiTheme="minorHAnsi" w:hAnsiTheme="minorHAnsi" w:cstheme="minorHAnsi"/>
                <w:color w:val="000000"/>
                <w:sz w:val="20"/>
                <w:szCs w:val="20"/>
              </w:rPr>
            </w:pPr>
          </w:p>
        </w:tc>
        <w:tc>
          <w:tcPr>
            <w:tcW w:w="1665" w:type="pct"/>
            <w:noWrap/>
          </w:tcPr>
          <w:p w:rsidR="00961459" w:rsidRPr="00EC763B" w:rsidRDefault="00961459" w:rsidP="00FE22D9">
            <w:pPr>
              <w:cnfStyle w:val="000000000000"/>
              <w:rPr>
                <w:rFonts w:asciiTheme="minorHAnsi" w:eastAsiaTheme="minorEastAsia" w:hAnsiTheme="minorHAnsi" w:cstheme="minorHAnsi"/>
                <w:color w:val="000000"/>
                <w:sz w:val="20"/>
                <w:szCs w:val="20"/>
              </w:rPr>
            </w:pPr>
            <w:r w:rsidRPr="00EC763B">
              <w:rPr>
                <w:rFonts w:asciiTheme="minorHAnsi" w:eastAsiaTheme="minorEastAsia" w:hAnsiTheme="minorHAnsi" w:cstheme="minorHAnsi"/>
                <w:color w:val="000000"/>
                <w:sz w:val="20"/>
                <w:szCs w:val="20"/>
              </w:rPr>
              <w:t>Strain Name First</w:t>
            </w:r>
          </w:p>
        </w:tc>
        <w:tc>
          <w:tcPr>
            <w:tcW w:w="2345" w:type="pct"/>
          </w:tcPr>
          <w:p w:rsidR="00961459" w:rsidRPr="00EC763B" w:rsidRDefault="00EC763B" w:rsidP="00624DF0">
            <w:pPr>
              <w:cnfStyle w:val="000000000000"/>
              <w:rPr>
                <w:rFonts w:asciiTheme="minorHAnsi" w:hAnsiTheme="minorHAnsi" w:cstheme="minorHAnsi"/>
                <w:color w:val="000000"/>
                <w:sz w:val="20"/>
                <w:szCs w:val="20"/>
              </w:rPr>
            </w:pPr>
            <w:r w:rsidRPr="00EC763B">
              <w:rPr>
                <w:rFonts w:asciiTheme="minorHAnsi" w:hAnsiTheme="minorHAnsi" w:cstheme="minorHAnsi"/>
                <w:sz w:val="20"/>
                <w:szCs w:val="20"/>
              </w:rPr>
              <w:t xml:space="preserve">If enabled the strain name will appear first (to the left of the </w:t>
            </w:r>
            <w:r w:rsidR="00624DF0">
              <w:rPr>
                <w:rFonts w:asciiTheme="minorHAnsi" w:hAnsiTheme="minorHAnsi" w:cstheme="minorHAnsi"/>
                <w:sz w:val="20"/>
                <w:szCs w:val="20"/>
              </w:rPr>
              <w:t>Stock</w:t>
            </w:r>
            <w:r w:rsidRPr="00EC763B">
              <w:rPr>
                <w:rFonts w:asciiTheme="minorHAnsi" w:hAnsiTheme="minorHAnsi" w:cstheme="minorHAnsi"/>
                <w:sz w:val="20"/>
                <w:szCs w:val="20"/>
              </w:rPr>
              <w:t xml:space="preserve"> number) in all </w:t>
            </w:r>
            <w:r w:rsidR="00D32D39">
              <w:rPr>
                <w:rFonts w:asciiTheme="minorHAnsi" w:hAnsiTheme="minorHAnsi" w:cstheme="minorHAnsi"/>
                <w:sz w:val="20"/>
                <w:szCs w:val="20"/>
              </w:rPr>
              <w:t>drop down</w:t>
            </w:r>
            <w:r w:rsidRPr="00EC763B">
              <w:rPr>
                <w:rFonts w:asciiTheme="minorHAnsi" w:hAnsiTheme="minorHAnsi" w:cstheme="minorHAnsi"/>
                <w:sz w:val="20"/>
                <w:szCs w:val="20"/>
              </w:rPr>
              <w:t xml:space="preserve"> lists.</w:t>
            </w:r>
          </w:p>
        </w:tc>
      </w:tr>
      <w:tr w:rsidR="00B52B0C" w:rsidTr="00EC763B">
        <w:trPr>
          <w:cnfStyle w:val="000000100000"/>
        </w:trPr>
        <w:tc>
          <w:tcPr>
            <w:cnfStyle w:val="001000000000"/>
            <w:tcW w:w="990" w:type="pct"/>
          </w:tcPr>
          <w:p w:rsidR="00B52B0C" w:rsidRPr="00EC763B" w:rsidRDefault="003E4904">
            <w:pPr>
              <w:rPr>
                <w:rFonts w:cstheme="minorHAnsi"/>
                <w:color w:val="000000"/>
                <w:sz w:val="20"/>
                <w:szCs w:val="20"/>
              </w:rPr>
            </w:pPr>
            <w:r>
              <w:rPr>
                <w:rFonts w:cstheme="minorHAnsi"/>
                <w:color w:val="000000"/>
                <w:sz w:val="20"/>
                <w:szCs w:val="20"/>
              </w:rPr>
              <w:t>Security</w:t>
            </w:r>
          </w:p>
        </w:tc>
        <w:tc>
          <w:tcPr>
            <w:tcW w:w="1665" w:type="pct"/>
            <w:noWrap/>
          </w:tcPr>
          <w:p w:rsidR="00B52B0C" w:rsidRPr="00EC763B" w:rsidRDefault="00B52B0C" w:rsidP="00FE22D9">
            <w:pPr>
              <w:cnfStyle w:val="000000100000"/>
              <w:rPr>
                <w:rFonts w:cstheme="minorHAnsi"/>
                <w:color w:val="000000"/>
                <w:sz w:val="20"/>
                <w:szCs w:val="20"/>
              </w:rPr>
            </w:pPr>
          </w:p>
        </w:tc>
        <w:tc>
          <w:tcPr>
            <w:tcW w:w="2345" w:type="pct"/>
          </w:tcPr>
          <w:p w:rsidR="00B52B0C" w:rsidRPr="00EC763B" w:rsidRDefault="00B52B0C" w:rsidP="00EC763B">
            <w:pPr>
              <w:cnfStyle w:val="000000100000"/>
              <w:rPr>
                <w:rFonts w:cstheme="minorHAnsi"/>
                <w:sz w:val="20"/>
                <w:szCs w:val="20"/>
              </w:rPr>
            </w:pPr>
          </w:p>
        </w:tc>
      </w:tr>
      <w:tr w:rsidR="00CB306A" w:rsidTr="00EC763B">
        <w:tc>
          <w:tcPr>
            <w:cnfStyle w:val="001000000000"/>
            <w:tcW w:w="990" w:type="pct"/>
          </w:tcPr>
          <w:p w:rsidR="00CB306A" w:rsidRDefault="00CB306A">
            <w:pPr>
              <w:rPr>
                <w:rFonts w:cstheme="minorHAnsi"/>
                <w:color w:val="000000"/>
                <w:sz w:val="20"/>
                <w:szCs w:val="20"/>
              </w:rPr>
            </w:pPr>
          </w:p>
        </w:tc>
        <w:tc>
          <w:tcPr>
            <w:tcW w:w="1665" w:type="pct"/>
            <w:noWrap/>
          </w:tcPr>
          <w:p w:rsidR="00CB306A" w:rsidRPr="00CB306A" w:rsidRDefault="00CB306A" w:rsidP="00FE22D9">
            <w:pPr>
              <w:cnfStyle w:val="000000000000"/>
              <w:rPr>
                <w:rFonts w:asciiTheme="minorHAnsi" w:hAnsiTheme="minorHAnsi" w:cstheme="minorHAnsi"/>
                <w:color w:val="000000"/>
                <w:sz w:val="20"/>
                <w:szCs w:val="20"/>
              </w:rPr>
            </w:pPr>
            <w:r w:rsidRPr="00CB306A">
              <w:rPr>
                <w:rFonts w:asciiTheme="minorHAnsi" w:hAnsiTheme="minorHAnsi" w:cstheme="minorHAnsi"/>
                <w:color w:val="000000"/>
                <w:sz w:val="20"/>
                <w:szCs w:val="20"/>
              </w:rPr>
              <w:t>Enforce Password Change</w:t>
            </w:r>
          </w:p>
        </w:tc>
        <w:tc>
          <w:tcPr>
            <w:tcW w:w="2345" w:type="pct"/>
          </w:tcPr>
          <w:p w:rsidR="00CB306A" w:rsidRPr="00CB306A" w:rsidRDefault="00CB306A" w:rsidP="00B52B0C">
            <w:pPr>
              <w:cnfStyle w:val="000000000000"/>
              <w:rPr>
                <w:rFonts w:asciiTheme="minorHAnsi" w:hAnsiTheme="minorHAnsi" w:cstheme="minorHAnsi"/>
                <w:sz w:val="20"/>
                <w:szCs w:val="20"/>
              </w:rPr>
            </w:pPr>
            <w:r w:rsidRPr="00CB306A">
              <w:rPr>
                <w:rFonts w:asciiTheme="minorHAnsi" w:hAnsiTheme="minorHAnsi" w:cstheme="minorHAnsi"/>
                <w:sz w:val="20"/>
                <w:szCs w:val="20"/>
              </w:rPr>
              <w:t>Tells application whether to remind user whether to change password after password change period has elapsed</w:t>
            </w:r>
          </w:p>
        </w:tc>
      </w:tr>
      <w:tr w:rsidR="00B52B0C" w:rsidTr="00EC763B">
        <w:trPr>
          <w:cnfStyle w:val="000000100000"/>
        </w:trPr>
        <w:tc>
          <w:tcPr>
            <w:cnfStyle w:val="001000000000"/>
            <w:tcW w:w="990" w:type="pct"/>
          </w:tcPr>
          <w:p w:rsidR="00B52B0C" w:rsidRDefault="00B52B0C">
            <w:pPr>
              <w:rPr>
                <w:rFonts w:cstheme="minorHAnsi"/>
                <w:color w:val="000000"/>
                <w:sz w:val="20"/>
                <w:szCs w:val="20"/>
              </w:rPr>
            </w:pPr>
          </w:p>
        </w:tc>
        <w:tc>
          <w:tcPr>
            <w:tcW w:w="1665" w:type="pct"/>
            <w:noWrap/>
          </w:tcPr>
          <w:p w:rsidR="00B52B0C" w:rsidRPr="00CB306A" w:rsidRDefault="00B52B0C" w:rsidP="00FE22D9">
            <w:pPr>
              <w:cnfStyle w:val="000000100000"/>
              <w:rPr>
                <w:rFonts w:asciiTheme="minorHAnsi" w:hAnsiTheme="minorHAnsi" w:cstheme="minorHAnsi"/>
                <w:color w:val="000000"/>
                <w:sz w:val="20"/>
                <w:szCs w:val="20"/>
              </w:rPr>
            </w:pPr>
            <w:r w:rsidRPr="00CB306A">
              <w:rPr>
                <w:rFonts w:asciiTheme="minorHAnsi" w:hAnsiTheme="minorHAnsi" w:cstheme="minorHAnsi"/>
                <w:color w:val="000000"/>
                <w:sz w:val="20"/>
                <w:szCs w:val="20"/>
              </w:rPr>
              <w:t>Password Change Period</w:t>
            </w:r>
          </w:p>
        </w:tc>
        <w:tc>
          <w:tcPr>
            <w:tcW w:w="2345" w:type="pct"/>
          </w:tcPr>
          <w:p w:rsidR="00B52B0C" w:rsidRDefault="00B52B0C" w:rsidP="00B52B0C">
            <w:pPr>
              <w:cnfStyle w:val="000000100000"/>
              <w:rPr>
                <w:rFonts w:ascii="Arial" w:hAnsi="Arial" w:cs="Arial"/>
                <w:color w:val="000000"/>
                <w:sz w:val="17"/>
                <w:szCs w:val="17"/>
                <w:shd w:val="clear" w:color="auto" w:fill="FFFFFF"/>
              </w:rPr>
            </w:pPr>
            <w:r w:rsidRPr="00B52B0C">
              <w:rPr>
                <w:rFonts w:asciiTheme="minorHAnsi" w:hAnsiTheme="minorHAnsi" w:cstheme="minorHAnsi"/>
                <w:sz w:val="20"/>
                <w:szCs w:val="20"/>
              </w:rPr>
              <w:t>The number of days between a user changing and being reminded to change their password</w:t>
            </w:r>
            <w:r w:rsidRPr="00EC763B">
              <w:rPr>
                <w:rFonts w:asciiTheme="minorHAnsi" w:hAnsiTheme="minorHAnsi" w:cstheme="minorHAnsi"/>
                <w:sz w:val="20"/>
                <w:szCs w:val="20"/>
              </w:rPr>
              <w:t>.</w:t>
            </w:r>
          </w:p>
        </w:tc>
      </w:tr>
      <w:tr w:rsidR="00B52B0C" w:rsidTr="00EC763B">
        <w:tc>
          <w:tcPr>
            <w:cnfStyle w:val="001000000000"/>
            <w:tcW w:w="990" w:type="pct"/>
          </w:tcPr>
          <w:p w:rsidR="00B52B0C" w:rsidRDefault="00B52B0C">
            <w:pPr>
              <w:rPr>
                <w:rFonts w:cstheme="minorHAnsi"/>
                <w:color w:val="000000"/>
                <w:sz w:val="20"/>
                <w:szCs w:val="20"/>
              </w:rPr>
            </w:pPr>
            <w:r>
              <w:rPr>
                <w:rFonts w:cstheme="minorHAnsi"/>
                <w:color w:val="000000"/>
                <w:sz w:val="20"/>
                <w:szCs w:val="20"/>
              </w:rPr>
              <w:t>Preferences</w:t>
            </w:r>
          </w:p>
        </w:tc>
        <w:tc>
          <w:tcPr>
            <w:tcW w:w="1665" w:type="pct"/>
            <w:noWrap/>
          </w:tcPr>
          <w:p w:rsidR="00B52B0C" w:rsidRDefault="00B52B0C" w:rsidP="00FE22D9">
            <w:pPr>
              <w:cnfStyle w:val="000000000000"/>
              <w:rPr>
                <w:rFonts w:cstheme="minorHAnsi"/>
                <w:color w:val="000000"/>
                <w:sz w:val="20"/>
                <w:szCs w:val="20"/>
              </w:rPr>
            </w:pPr>
          </w:p>
        </w:tc>
        <w:tc>
          <w:tcPr>
            <w:tcW w:w="2345" w:type="pct"/>
          </w:tcPr>
          <w:p w:rsidR="00B52B0C" w:rsidRPr="00B52B0C" w:rsidRDefault="00B52B0C" w:rsidP="00B52B0C">
            <w:pPr>
              <w:cnfStyle w:val="000000000000"/>
              <w:rPr>
                <w:rFonts w:cstheme="minorHAnsi"/>
                <w:sz w:val="20"/>
                <w:szCs w:val="20"/>
              </w:rPr>
            </w:pPr>
          </w:p>
        </w:tc>
      </w:tr>
      <w:tr w:rsidR="00B52B0C" w:rsidTr="00EC763B">
        <w:trPr>
          <w:cnfStyle w:val="000000100000"/>
        </w:trPr>
        <w:tc>
          <w:tcPr>
            <w:cnfStyle w:val="001000000000"/>
            <w:tcW w:w="990" w:type="pct"/>
          </w:tcPr>
          <w:p w:rsidR="00B52B0C" w:rsidRDefault="00B52B0C">
            <w:pPr>
              <w:rPr>
                <w:rFonts w:cstheme="minorHAnsi"/>
                <w:color w:val="000000"/>
                <w:sz w:val="20"/>
                <w:szCs w:val="20"/>
              </w:rPr>
            </w:pPr>
          </w:p>
        </w:tc>
        <w:tc>
          <w:tcPr>
            <w:tcW w:w="1665" w:type="pct"/>
            <w:noWrap/>
          </w:tcPr>
          <w:p w:rsidR="00B52B0C" w:rsidRPr="000C74F4" w:rsidRDefault="00B52B0C" w:rsidP="00FE22D9">
            <w:pPr>
              <w:cnfStyle w:val="000000100000"/>
              <w:rPr>
                <w:rFonts w:asciiTheme="minorHAnsi" w:hAnsiTheme="minorHAnsi" w:cstheme="minorHAnsi"/>
                <w:color w:val="000000"/>
                <w:sz w:val="20"/>
                <w:szCs w:val="20"/>
              </w:rPr>
            </w:pPr>
            <w:r w:rsidRPr="000C74F4">
              <w:rPr>
                <w:rFonts w:asciiTheme="minorHAnsi" w:hAnsiTheme="minorHAnsi" w:cstheme="minorHAnsi"/>
                <w:color w:val="000000"/>
                <w:sz w:val="20"/>
                <w:szCs w:val="20"/>
              </w:rPr>
              <w:t>Date Format Preference</w:t>
            </w:r>
          </w:p>
        </w:tc>
        <w:tc>
          <w:tcPr>
            <w:tcW w:w="2345" w:type="pct"/>
          </w:tcPr>
          <w:p w:rsidR="00B52B0C" w:rsidRPr="000C74F4" w:rsidRDefault="00B52B0C" w:rsidP="00B52B0C">
            <w:pPr>
              <w:cnfStyle w:val="000000100000"/>
              <w:rPr>
                <w:rFonts w:asciiTheme="minorHAnsi" w:hAnsiTheme="minorHAnsi" w:cstheme="minorHAnsi"/>
                <w:sz w:val="20"/>
                <w:szCs w:val="20"/>
              </w:rPr>
            </w:pPr>
            <w:r w:rsidRPr="000C74F4">
              <w:rPr>
                <w:rFonts w:asciiTheme="minorHAnsi" w:hAnsiTheme="minorHAnsi" w:cstheme="minorHAnsi"/>
                <w:sz w:val="20"/>
                <w:szCs w:val="20"/>
              </w:rPr>
              <w:t>Value describing date format in JCMS Web</w:t>
            </w:r>
          </w:p>
        </w:tc>
      </w:tr>
    </w:tbl>
    <w:p w:rsidR="00385024" w:rsidRPr="00571FF8" w:rsidRDefault="00385024" w:rsidP="00571FF8"/>
    <w:p w:rsidR="0065754C" w:rsidRDefault="0065754C" w:rsidP="0065754C">
      <w:pPr>
        <w:pStyle w:val="Heading3"/>
      </w:pPr>
      <w:bookmarkStart w:id="41" w:name="_Toc413683139"/>
      <w:r>
        <w:t>Mice</w:t>
      </w:r>
      <w:bookmarkEnd w:id="41"/>
    </w:p>
    <w:p w:rsidR="001867DC" w:rsidRDefault="001867DC" w:rsidP="001867DC">
      <w:r>
        <w:t xml:space="preserve">This </w:t>
      </w:r>
      <w:r w:rsidR="00591FFD">
        <w:t>group</w:t>
      </w:r>
      <w:r>
        <w:t xml:space="preserve"> contains many vocabularies for managing mouse interfaces.  Instead of listing each separately</w:t>
      </w:r>
      <w:r w:rsidR="00FB4A00">
        <w:t>,</w:t>
      </w:r>
      <w:r>
        <w:t xml:space="preserve"> here is a list of all the simple vocabularies accessible using the same standard user interface.  Other vocabularies containing functionality out of the norm are listed with a description of the additional features.</w:t>
      </w:r>
    </w:p>
    <w:p w:rsidR="00FB4A00" w:rsidRDefault="00FB4A00" w:rsidP="001867DC">
      <w:r>
        <w:t>Standard mouse vocabularies are:</w:t>
      </w:r>
    </w:p>
    <w:p w:rsidR="00FB4A00" w:rsidRDefault="00FB4A00" w:rsidP="00FB4A00">
      <w:pPr>
        <w:pStyle w:val="ListParagraph"/>
        <w:numPr>
          <w:ilvl w:val="0"/>
          <w:numId w:val="38"/>
        </w:numPr>
      </w:pPr>
      <w:r>
        <w:t>Cause of Death</w:t>
      </w:r>
    </w:p>
    <w:p w:rsidR="00FB4A00" w:rsidRDefault="00FB4A00" w:rsidP="00FB4A00">
      <w:pPr>
        <w:pStyle w:val="ListParagraph"/>
        <w:numPr>
          <w:ilvl w:val="0"/>
          <w:numId w:val="38"/>
        </w:numPr>
      </w:pPr>
      <w:r>
        <w:t>Coat Color</w:t>
      </w:r>
    </w:p>
    <w:p w:rsidR="00FB4A00" w:rsidRDefault="00FB4A00" w:rsidP="00FB4A00">
      <w:pPr>
        <w:pStyle w:val="ListParagraph"/>
        <w:numPr>
          <w:ilvl w:val="0"/>
          <w:numId w:val="38"/>
        </w:numPr>
      </w:pPr>
      <w:r>
        <w:t>Diet</w:t>
      </w:r>
    </w:p>
    <w:p w:rsidR="00FB4A00" w:rsidRDefault="00FB4A00" w:rsidP="00FB4A00">
      <w:pPr>
        <w:pStyle w:val="ListParagraph"/>
        <w:numPr>
          <w:ilvl w:val="0"/>
          <w:numId w:val="38"/>
        </w:numPr>
      </w:pPr>
      <w:r>
        <w:t>Generation</w:t>
      </w:r>
    </w:p>
    <w:p w:rsidR="00FB4A00" w:rsidRDefault="00FB4A00" w:rsidP="00FB4A00">
      <w:pPr>
        <w:pStyle w:val="ListParagraph"/>
        <w:numPr>
          <w:ilvl w:val="0"/>
          <w:numId w:val="38"/>
        </w:numPr>
      </w:pPr>
      <w:r>
        <w:lastRenderedPageBreak/>
        <w:t>Life Status</w:t>
      </w:r>
    </w:p>
    <w:p w:rsidR="00FB4A00" w:rsidRDefault="00FB4A00" w:rsidP="00FB4A00">
      <w:pPr>
        <w:pStyle w:val="ListParagraph"/>
        <w:numPr>
          <w:ilvl w:val="0"/>
          <w:numId w:val="38"/>
        </w:numPr>
      </w:pPr>
      <w:r>
        <w:t>Mouse Origin</w:t>
      </w:r>
    </w:p>
    <w:p w:rsidR="00FB4A00" w:rsidRDefault="00FB4A00" w:rsidP="00FB4A00">
      <w:pPr>
        <w:pStyle w:val="ListParagraph"/>
        <w:numPr>
          <w:ilvl w:val="1"/>
          <w:numId w:val="38"/>
        </w:numPr>
      </w:pPr>
      <w:r>
        <w:t>Not editable</w:t>
      </w:r>
    </w:p>
    <w:p w:rsidR="00FB4A00" w:rsidRDefault="00FB4A00" w:rsidP="00FB4A00">
      <w:pPr>
        <w:pStyle w:val="ListParagraph"/>
        <w:numPr>
          <w:ilvl w:val="0"/>
          <w:numId w:val="38"/>
        </w:numPr>
      </w:pPr>
      <w:r>
        <w:t>Mouse Protocol</w:t>
      </w:r>
    </w:p>
    <w:p w:rsidR="00FB4A00" w:rsidRDefault="00FB4A00" w:rsidP="00FB4A00">
      <w:pPr>
        <w:pStyle w:val="ListParagraph"/>
        <w:numPr>
          <w:ilvl w:val="0"/>
          <w:numId w:val="38"/>
        </w:numPr>
      </w:pPr>
      <w:r>
        <w:t>Mouse Use</w:t>
      </w:r>
    </w:p>
    <w:p w:rsidR="001017E4" w:rsidRDefault="001017E4" w:rsidP="00FB4A00">
      <w:pPr>
        <w:pStyle w:val="ListParagraph"/>
        <w:numPr>
          <w:ilvl w:val="0"/>
          <w:numId w:val="38"/>
        </w:numPr>
      </w:pPr>
      <w:r>
        <w:t>Phenotypes</w:t>
      </w:r>
    </w:p>
    <w:p w:rsidR="00FB4A00" w:rsidRDefault="00FB4A00" w:rsidP="00FB4A00">
      <w:pPr>
        <w:pStyle w:val="ListParagraph"/>
        <w:numPr>
          <w:ilvl w:val="0"/>
          <w:numId w:val="38"/>
        </w:numPr>
      </w:pPr>
      <w:r>
        <w:t>Strain Status</w:t>
      </w:r>
    </w:p>
    <w:p w:rsidR="00FB4A00" w:rsidRDefault="00FB4A00" w:rsidP="00FB4A00">
      <w:pPr>
        <w:pStyle w:val="ListParagraph"/>
        <w:numPr>
          <w:ilvl w:val="1"/>
          <w:numId w:val="38"/>
        </w:numPr>
      </w:pPr>
      <w:r>
        <w:t>Strain status A, C, D</w:t>
      </w:r>
      <w:r w:rsidR="00CC6C20">
        <w:t>,</w:t>
      </w:r>
      <w:r>
        <w:t xml:space="preserve"> and F cannot be modified.  </w:t>
      </w:r>
      <w:r w:rsidR="00D05C0F">
        <w:t xml:space="preserve">The </w:t>
      </w:r>
      <w:r>
        <w:t>JCMS system requires these values to apply special business logic.</w:t>
      </w:r>
    </w:p>
    <w:p w:rsidR="00FB4A00" w:rsidRDefault="002D6F34" w:rsidP="00FB4A00">
      <w:pPr>
        <w:pStyle w:val="ListParagraph"/>
        <w:numPr>
          <w:ilvl w:val="0"/>
          <w:numId w:val="38"/>
        </w:numPr>
      </w:pPr>
      <w:r>
        <w:t>Strain Type</w:t>
      </w:r>
    </w:p>
    <w:p w:rsidR="002D6F34" w:rsidRDefault="002D6F34" w:rsidP="002D6F34">
      <w:pPr>
        <w:pStyle w:val="ListParagraph"/>
        <w:numPr>
          <w:ilvl w:val="1"/>
          <w:numId w:val="38"/>
        </w:numPr>
      </w:pPr>
      <w:r>
        <w:t>Not editable</w:t>
      </w:r>
    </w:p>
    <w:p w:rsidR="00AE21B8" w:rsidRDefault="00AE21B8" w:rsidP="00AE21B8">
      <w:pPr>
        <w:pStyle w:val="Heading4"/>
      </w:pPr>
      <w:r>
        <w:t>Strains</w:t>
      </w:r>
    </w:p>
    <w:p w:rsidR="00AE21B8" w:rsidRDefault="00AE21B8" w:rsidP="00AE21B8">
      <w:r>
        <w:t>This interface displays a list of strains and a search panel to retrieve strains.  Strain can be searched by strain name containing specific text and stock numbers greater than, less than</w:t>
      </w:r>
      <w:r w:rsidR="00D05C0F">
        <w:t>,</w:t>
      </w:r>
      <w:r>
        <w:t xml:space="preserve"> or in a range of numeric values.</w:t>
      </w:r>
      <w:r w:rsidR="006C33A2">
        <w:t xml:space="preserve">  </w:t>
      </w:r>
    </w:p>
    <w:p w:rsidR="006C33A2" w:rsidRDefault="006C33A2" w:rsidP="00AE21B8">
      <w:r>
        <w:t>Unique to this strain list view is the column header grouping yellow line viability columns and red line viability columns.</w:t>
      </w:r>
      <w:r w:rsidR="00921CC8">
        <w:t xml:space="preserve">  Aside from that all standard functionality is provided.</w:t>
      </w:r>
    </w:p>
    <w:p w:rsidR="0051683B" w:rsidRDefault="0051683B" w:rsidP="005B70C2">
      <w:pPr>
        <w:pStyle w:val="Heading3"/>
      </w:pPr>
      <w:bookmarkStart w:id="42" w:name="_Toc413683140"/>
      <w:r>
        <w:t>Phenotypes</w:t>
      </w:r>
      <w:bookmarkEnd w:id="42"/>
    </w:p>
    <w:p w:rsidR="0051683B" w:rsidRDefault="0051683B" w:rsidP="0051683B">
      <w:r>
        <w:t>A mouse may have several different phenotypes associated with it. They are assigned on the add mo</w:t>
      </w:r>
      <w:r w:rsidR="004B509E">
        <w:t>use, edit mouse, or bulk update</w:t>
      </w:r>
      <w:r>
        <w:t xml:space="preserve"> screens. </w:t>
      </w:r>
      <w:r w:rsidR="000E318D">
        <w:t>The mouse query may be filtered by one or more p</w:t>
      </w:r>
      <w:r w:rsidR="004B509E">
        <w:t>henotypes and</w:t>
      </w:r>
      <w:r w:rsidR="000E318D">
        <w:t xml:space="preserve"> phenotypes can be returned as an output column.</w:t>
      </w:r>
      <w:r>
        <w:t xml:space="preserve"> </w:t>
      </w:r>
    </w:p>
    <w:p w:rsidR="000E318D" w:rsidRDefault="0051683B" w:rsidP="000E318D">
      <w:pPr>
        <w:keepNext/>
      </w:pPr>
      <w:r>
        <w:rPr>
          <w:noProof/>
          <w:lang w:bidi="ar-SA"/>
        </w:rPr>
        <w:drawing>
          <wp:inline distT="0" distB="0" distL="0" distR="0">
            <wp:extent cx="4924425" cy="2480451"/>
            <wp:effectExtent l="19050" t="0" r="9525"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l="20033" t="46921" r="35993" b="24204"/>
                    <a:stretch>
                      <a:fillRect/>
                    </a:stretch>
                  </pic:blipFill>
                  <pic:spPr bwMode="auto">
                    <a:xfrm>
                      <a:off x="0" y="0"/>
                      <a:ext cx="4924425" cy="2480451"/>
                    </a:xfrm>
                    <a:prstGeom prst="rect">
                      <a:avLst/>
                    </a:prstGeom>
                    <a:noFill/>
                    <a:ln w="9525">
                      <a:noFill/>
                      <a:miter lim="800000"/>
                      <a:headEnd/>
                      <a:tailEnd/>
                    </a:ln>
                  </pic:spPr>
                </pic:pic>
              </a:graphicData>
            </a:graphic>
          </wp:inline>
        </w:drawing>
      </w:r>
    </w:p>
    <w:p w:rsidR="0051683B" w:rsidRPr="0051683B" w:rsidRDefault="000E318D" w:rsidP="008217D5">
      <w:pPr>
        <w:pStyle w:val="Caption"/>
        <w:jc w:val="center"/>
      </w:pPr>
      <w:bookmarkStart w:id="43" w:name="_Toc413683228"/>
      <w:r>
        <w:t xml:space="preserve">Figure </w:t>
      </w:r>
      <w:r w:rsidR="00D67984">
        <w:fldChar w:fldCharType="begin"/>
      </w:r>
      <w:r w:rsidR="00FB5921">
        <w:instrText xml:space="preserve"> SEQ Figure \* ARABIC </w:instrText>
      </w:r>
      <w:r w:rsidR="00D67984">
        <w:fldChar w:fldCharType="separate"/>
      </w:r>
      <w:r w:rsidR="00447423">
        <w:rPr>
          <w:noProof/>
        </w:rPr>
        <w:t>8</w:t>
      </w:r>
      <w:r w:rsidR="00D67984">
        <w:rPr>
          <w:noProof/>
        </w:rPr>
        <w:fldChar w:fldCharType="end"/>
      </w:r>
      <w:r w:rsidR="008E744F">
        <w:t>: Phenotype S</w:t>
      </w:r>
      <w:r>
        <w:t>election</w:t>
      </w:r>
      <w:bookmarkEnd w:id="43"/>
    </w:p>
    <w:p w:rsidR="00C84C37" w:rsidRDefault="00C84C37" w:rsidP="005B70C2">
      <w:pPr>
        <w:pStyle w:val="Heading3"/>
      </w:pPr>
      <w:bookmarkStart w:id="44" w:name="_Toc413683141"/>
      <w:r>
        <w:lastRenderedPageBreak/>
        <w:t>Use Schedules</w:t>
      </w:r>
      <w:bookmarkEnd w:id="44"/>
    </w:p>
    <w:p w:rsidR="00C84C37" w:rsidRDefault="00C84C37" w:rsidP="00AE21B8">
      <w:r>
        <w:t>Use schedules are a collection of mouse uses scheduled according to a date of interest (for example a plug date or a mouse birth</w:t>
      </w:r>
      <w:r w:rsidR="008E744F">
        <w:t xml:space="preserve"> </w:t>
      </w:r>
      <w:r>
        <w:t>date). To add a use schedule click ‘Setup Use Schedule’ in the Mice portion of the administration accordion and click the ‘Create Use Schedule’ button.</w:t>
      </w:r>
    </w:p>
    <w:p w:rsidR="00CB1B10" w:rsidRDefault="00CB1B10" w:rsidP="00AE21B8">
      <w:r>
        <w:t>The ‘Use Schedule Name’ is what users will see in the view when they are viewing use schedule information. The Workgroup is the owner of the use schedule, and only users who are members of that workgroup will be able to add mice/view information on that use schedule. The color will be integrated more in the future, but for now is only used in the ‘Manage Use Schedules’ view. The start event is the event that will be the start date of the use schedule. For example if the start event is birth</w:t>
      </w:r>
      <w:r w:rsidR="008E744F">
        <w:t xml:space="preserve"> </w:t>
      </w:r>
      <w:r>
        <w:t>date, and you have a use scheduled to happen 5 days after event, then the use will be scheduled for the day that is five days after the birth</w:t>
      </w:r>
      <w:r w:rsidR="008E744F">
        <w:t xml:space="preserve"> </w:t>
      </w:r>
      <w:r>
        <w:t>date of the mouse.</w:t>
      </w:r>
    </w:p>
    <w:p w:rsidR="00CB1B10" w:rsidRDefault="00CB1B10" w:rsidP="00AE21B8">
      <w:r>
        <w:t xml:space="preserve">Once the Use schedule has been created you can schedule uses for that use schedule. In the example below you can see that </w:t>
      </w:r>
      <w:r w:rsidR="00AB001C">
        <w:t>it is a birth</w:t>
      </w:r>
      <w:r w:rsidR="008E744F">
        <w:t xml:space="preserve"> </w:t>
      </w:r>
      <w:r w:rsidR="00AB001C">
        <w:t xml:space="preserve">date triggered </w:t>
      </w:r>
      <w:r w:rsidR="002C6788">
        <w:t>use schedule and there are 6 uses associated with it, all MP Injections happening at 5 day intervals after birth.</w:t>
      </w:r>
    </w:p>
    <w:p w:rsidR="008217D5" w:rsidRDefault="00C84C37" w:rsidP="008217D5">
      <w:pPr>
        <w:keepNext/>
      </w:pPr>
      <w:r>
        <w:rPr>
          <w:noProof/>
          <w:lang w:bidi="ar-SA"/>
        </w:rPr>
        <w:drawing>
          <wp:inline distT="0" distB="0" distL="0" distR="0">
            <wp:extent cx="5852160" cy="21424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458EC.tmp"/>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2142490"/>
                    </a:xfrm>
                    <a:prstGeom prst="rect">
                      <a:avLst/>
                    </a:prstGeom>
                  </pic:spPr>
                </pic:pic>
              </a:graphicData>
            </a:graphic>
          </wp:inline>
        </w:drawing>
      </w:r>
    </w:p>
    <w:p w:rsidR="00C84C37" w:rsidRPr="00AE21B8" w:rsidRDefault="008217D5" w:rsidP="008217D5">
      <w:pPr>
        <w:pStyle w:val="Caption"/>
        <w:jc w:val="center"/>
      </w:pPr>
      <w:bookmarkStart w:id="45" w:name="_Toc413683229"/>
      <w:r>
        <w:t xml:space="preserve">Figure </w:t>
      </w:r>
      <w:r w:rsidR="00D67984">
        <w:fldChar w:fldCharType="begin"/>
      </w:r>
      <w:r w:rsidR="00FB5921">
        <w:instrText xml:space="preserve"> SEQ Figure \* ARABIC </w:instrText>
      </w:r>
      <w:r w:rsidR="00D67984">
        <w:fldChar w:fldCharType="separate"/>
      </w:r>
      <w:r w:rsidR="00447423">
        <w:rPr>
          <w:noProof/>
        </w:rPr>
        <w:t>9</w:t>
      </w:r>
      <w:r w:rsidR="00D67984">
        <w:rPr>
          <w:noProof/>
        </w:rPr>
        <w:fldChar w:fldCharType="end"/>
      </w:r>
      <w:r w:rsidR="008E744F">
        <w:t>: A Use S</w:t>
      </w:r>
      <w:r>
        <w:t>chedule</w:t>
      </w:r>
      <w:r w:rsidR="008E744F">
        <w:t xml:space="preserve"> Example</w:t>
      </w:r>
      <w:bookmarkEnd w:id="45"/>
    </w:p>
    <w:p w:rsidR="0065754C" w:rsidRDefault="0065754C" w:rsidP="0065754C">
      <w:pPr>
        <w:pStyle w:val="Heading3"/>
      </w:pPr>
      <w:bookmarkStart w:id="46" w:name="_Toc413683142"/>
      <w:r>
        <w:t>Cages, Rooms</w:t>
      </w:r>
      <w:r w:rsidR="00CC6C20">
        <w:t>,</w:t>
      </w:r>
      <w:r>
        <w:t xml:space="preserve"> and Cage Cards</w:t>
      </w:r>
      <w:bookmarkEnd w:id="46"/>
    </w:p>
    <w:p w:rsidR="00591FFD" w:rsidRDefault="00591FFD" w:rsidP="00591FFD">
      <w:r>
        <w:t>This group contains many vocabularies for managing cages, rooms</w:t>
      </w:r>
      <w:r w:rsidR="00CC6C20">
        <w:t>,</w:t>
      </w:r>
      <w:r>
        <w:t xml:space="preserve"> and cage card interfaces.  Instead of listing each separately, here is a list of all the simple vocabularies accessible using the same standard user interface.  Other vocabularies containing functionality out of the norm are listed with a description of the additional features.</w:t>
      </w:r>
    </w:p>
    <w:p w:rsidR="00591FFD" w:rsidRDefault="00591FFD" w:rsidP="00591FFD">
      <w:r>
        <w:t>Standard cage, room</w:t>
      </w:r>
      <w:r w:rsidR="00CC6C20">
        <w:t>,</w:t>
      </w:r>
      <w:r>
        <w:t xml:space="preserve"> and cage card vocabularies are:</w:t>
      </w:r>
    </w:p>
    <w:p w:rsidR="00591FFD" w:rsidRDefault="00591FFD" w:rsidP="00591FFD">
      <w:pPr>
        <w:pStyle w:val="ListParagraph"/>
        <w:numPr>
          <w:ilvl w:val="0"/>
          <w:numId w:val="39"/>
        </w:numPr>
      </w:pPr>
      <w:r>
        <w:t>Health Level</w:t>
      </w:r>
      <w:r w:rsidR="002834B4">
        <w:t xml:space="preserve"> Terms</w:t>
      </w:r>
    </w:p>
    <w:p w:rsidR="00591FFD" w:rsidRDefault="002834B4" w:rsidP="00591FFD">
      <w:pPr>
        <w:pStyle w:val="ListParagraph"/>
        <w:numPr>
          <w:ilvl w:val="0"/>
          <w:numId w:val="39"/>
        </w:numPr>
      </w:pPr>
      <w:r>
        <w:t>Mating Card Note Terms</w:t>
      </w:r>
    </w:p>
    <w:p w:rsidR="00591FFD" w:rsidRDefault="00591FFD" w:rsidP="00591FFD">
      <w:pPr>
        <w:pStyle w:val="ListParagraph"/>
        <w:numPr>
          <w:ilvl w:val="1"/>
          <w:numId w:val="39"/>
        </w:numPr>
      </w:pPr>
      <w:r>
        <w:t>Not editable</w:t>
      </w:r>
    </w:p>
    <w:p w:rsidR="00591FFD" w:rsidRDefault="00591FFD" w:rsidP="00591FFD">
      <w:pPr>
        <w:pStyle w:val="ListParagraph"/>
        <w:numPr>
          <w:ilvl w:val="0"/>
          <w:numId w:val="39"/>
        </w:numPr>
      </w:pPr>
      <w:r>
        <w:t>Cage Status</w:t>
      </w:r>
      <w:r w:rsidR="002834B4">
        <w:t xml:space="preserve"> Terms</w:t>
      </w:r>
    </w:p>
    <w:p w:rsidR="00706782" w:rsidRDefault="00706782" w:rsidP="00591FFD">
      <w:pPr>
        <w:pStyle w:val="Heading4"/>
      </w:pPr>
      <w:r>
        <w:lastRenderedPageBreak/>
        <w:t>Manage Cages</w:t>
      </w:r>
    </w:p>
    <w:p w:rsidR="00706782" w:rsidRDefault="00706782" w:rsidP="00706782">
      <w:r>
        <w:t xml:space="preserve">This interface provides you a simple view of all cages in JCMS.  Using header sort and filter </w:t>
      </w:r>
      <w:r w:rsidR="00D32CED">
        <w:t xml:space="preserve">options </w:t>
      </w:r>
      <w:r>
        <w:t xml:space="preserve">you can </w:t>
      </w:r>
      <w:r w:rsidR="007016A0">
        <w:t>pare</w:t>
      </w:r>
      <w:r>
        <w:t xml:space="preserve"> down the number of cages to a select few.  Each cage is editable by clicking on the edit action.  Edit is an inline update where you make </w:t>
      </w:r>
      <w:r w:rsidR="00D32CED">
        <w:t xml:space="preserve">changes in the list view </w:t>
      </w:r>
      <w:r>
        <w:t xml:space="preserve">one cage at a time. </w:t>
      </w:r>
      <w:r w:rsidR="00FA7A7A">
        <w:t xml:space="preserve"> Note that any change must have a unique cage action date,</w:t>
      </w:r>
      <w:r w:rsidR="007A2F07">
        <w:t xml:space="preserve"> which can be done by</w:t>
      </w:r>
      <w:r w:rsidR="00FA7A7A">
        <w:t xml:space="preserve"> </w:t>
      </w:r>
      <w:r w:rsidR="007A2F07">
        <w:t>changing the time by a few seconds</w:t>
      </w:r>
      <w:r w:rsidR="00FA7A7A">
        <w:t xml:space="preserve">. </w:t>
      </w:r>
      <w:r w:rsidR="00556155">
        <w:t xml:space="preserve">Duplicate cage names are allowed. A setup variable is provided for turning off the warning about a duplicate cage name. </w:t>
      </w:r>
      <w:r>
        <w:t xml:space="preserve">Once updates are complete select the save button to save or the cancel button to cancel all changes </w:t>
      </w:r>
      <w:r w:rsidR="00FA7A7A">
        <w:t>one</w:t>
      </w:r>
      <w:r>
        <w:t xml:space="preserve"> cage at a time.</w:t>
      </w:r>
      <w:r w:rsidR="00434ABD">
        <w:t xml:space="preserve">  </w:t>
      </w:r>
    </w:p>
    <w:p w:rsidR="00D00BB4" w:rsidRDefault="00D00BB4" w:rsidP="00706782">
      <w:r>
        <w:t>Cage history is displayed just underneath our</w:t>
      </w:r>
      <w:r w:rsidR="00D32CED">
        <w:t xml:space="preserve"> cage listing for each cage </w:t>
      </w:r>
      <w:r>
        <w:t>you select.  Operationally, this interface works the same as</w:t>
      </w:r>
      <w:r w:rsidR="000E2C87">
        <w:t xml:space="preserve"> the</w:t>
      </w:r>
      <w:r>
        <w:t xml:space="preserve"> </w:t>
      </w:r>
      <w:r w:rsidR="002D70D6">
        <w:t>manage rooms interface.</w:t>
      </w:r>
    </w:p>
    <w:p w:rsidR="002D70D6" w:rsidRDefault="00D32CED" w:rsidP="002D70D6">
      <w:pPr>
        <w:pStyle w:val="ListParagraph"/>
        <w:numPr>
          <w:ilvl w:val="0"/>
          <w:numId w:val="42"/>
        </w:numPr>
      </w:pPr>
      <w:r>
        <w:t>Editing a cage</w:t>
      </w:r>
      <w:r w:rsidR="002D70D6">
        <w:t xml:space="preserve"> requires a unique action date</w:t>
      </w:r>
    </w:p>
    <w:p w:rsidR="002D70D6" w:rsidRDefault="002D70D6" w:rsidP="002D70D6">
      <w:pPr>
        <w:pStyle w:val="ListParagraph"/>
        <w:numPr>
          <w:ilvl w:val="0"/>
          <w:numId w:val="42"/>
        </w:numPr>
      </w:pPr>
      <w:r>
        <w:t xml:space="preserve">Each </w:t>
      </w:r>
      <w:r w:rsidR="00E435BA">
        <w:t xml:space="preserve">cage </w:t>
      </w:r>
      <w:r>
        <w:t xml:space="preserve">update </w:t>
      </w:r>
      <w:r w:rsidR="00F22D4D">
        <w:t xml:space="preserve">to room or status </w:t>
      </w:r>
      <w:r>
        <w:t>creates a new cage history record</w:t>
      </w:r>
    </w:p>
    <w:p w:rsidR="002D70D6" w:rsidRDefault="002D70D6" w:rsidP="002D70D6">
      <w:pPr>
        <w:pStyle w:val="ListParagraph"/>
        <w:numPr>
          <w:ilvl w:val="0"/>
          <w:numId w:val="42"/>
        </w:numPr>
      </w:pPr>
      <w:r>
        <w:t>All cage history records can be deleted except for one</w:t>
      </w:r>
      <w:r w:rsidR="00FA7A7A">
        <w:t>,</w:t>
      </w:r>
      <w:r w:rsidR="00E435BA">
        <w:t xml:space="preserve"> the last one</w:t>
      </w:r>
      <w:r w:rsidR="00FA7A7A">
        <w:t>,</w:t>
      </w:r>
      <w:r w:rsidR="00E435BA">
        <w:t xml:space="preserve"> which is read only</w:t>
      </w:r>
    </w:p>
    <w:p w:rsidR="002D70D6" w:rsidRDefault="002D70D6" w:rsidP="002D70D6">
      <w:pPr>
        <w:pStyle w:val="ListParagraph"/>
        <w:numPr>
          <w:ilvl w:val="0"/>
          <w:numId w:val="42"/>
        </w:numPr>
      </w:pPr>
      <w:r>
        <w:t>Cage history detail is editable</w:t>
      </w:r>
    </w:p>
    <w:p w:rsidR="00924FE2" w:rsidRDefault="00924FE2" w:rsidP="00066631">
      <w:pPr>
        <w:pStyle w:val="Caption"/>
        <w:jc w:val="center"/>
      </w:pPr>
      <w:r>
        <w:rPr>
          <w:b w:val="0"/>
          <w:bCs w:val="0"/>
          <w:noProof/>
          <w:lang w:bidi="ar-SA"/>
        </w:rPr>
        <w:drawing>
          <wp:inline distT="0" distB="0" distL="0" distR="0">
            <wp:extent cx="6209400" cy="2445489"/>
            <wp:effectExtent l="19050" t="0" r="90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17849" t="33167" r="6502" b="25935"/>
                    <a:stretch>
                      <a:fillRect/>
                    </a:stretch>
                  </pic:blipFill>
                  <pic:spPr bwMode="auto">
                    <a:xfrm>
                      <a:off x="0" y="0"/>
                      <a:ext cx="6212508" cy="2446713"/>
                    </a:xfrm>
                    <a:prstGeom prst="rect">
                      <a:avLst/>
                    </a:prstGeom>
                    <a:noFill/>
                    <a:ln w="9525">
                      <a:noFill/>
                      <a:miter lim="800000"/>
                      <a:headEnd/>
                      <a:tailEnd/>
                    </a:ln>
                  </pic:spPr>
                </pic:pic>
              </a:graphicData>
            </a:graphic>
          </wp:inline>
        </w:drawing>
      </w:r>
    </w:p>
    <w:p w:rsidR="00156DD0" w:rsidRDefault="00066631" w:rsidP="00066631">
      <w:pPr>
        <w:pStyle w:val="Caption"/>
        <w:jc w:val="center"/>
      </w:pPr>
      <w:bookmarkStart w:id="47" w:name="_Toc413683230"/>
      <w:r>
        <w:t xml:space="preserve">Figure </w:t>
      </w:r>
      <w:r w:rsidR="00D67984">
        <w:fldChar w:fldCharType="begin"/>
      </w:r>
      <w:r w:rsidR="00FB5921">
        <w:instrText xml:space="preserve"> SEQ Figure \* ARABIC </w:instrText>
      </w:r>
      <w:r w:rsidR="00D67984">
        <w:fldChar w:fldCharType="separate"/>
      </w:r>
      <w:r w:rsidR="00447423">
        <w:rPr>
          <w:noProof/>
        </w:rPr>
        <w:t>10</w:t>
      </w:r>
      <w:r w:rsidR="00D67984">
        <w:rPr>
          <w:noProof/>
        </w:rPr>
        <w:fldChar w:fldCharType="end"/>
      </w:r>
      <w:r>
        <w:t>:  Manage Cages - Cage List</w:t>
      </w:r>
      <w:bookmarkEnd w:id="47"/>
    </w:p>
    <w:p w:rsidR="002D70D6" w:rsidRDefault="002D70D6" w:rsidP="002D70D6">
      <w:r>
        <w:t>Mice residing in the selected cage are displayed below cage history.</w:t>
      </w:r>
      <w:r w:rsidR="008343E0">
        <w:t xml:space="preserve">  Mouse</w:t>
      </w:r>
      <w:r w:rsidR="00F44849">
        <w:t xml:space="preserve"> </w:t>
      </w:r>
      <w:r w:rsidR="008343E0">
        <w:t>detail</w:t>
      </w:r>
      <w:r w:rsidR="00F44849">
        <w:t xml:space="preserve"> </w:t>
      </w:r>
      <w:r w:rsidR="008343E0">
        <w:t>is</w:t>
      </w:r>
      <w:r>
        <w:t xml:space="preserve"> not editable </w:t>
      </w:r>
      <w:r w:rsidR="00F44849">
        <w:t>although you can print detail, mating, and wean cards using the features to the right of this mouse listing.</w:t>
      </w:r>
    </w:p>
    <w:p w:rsidR="00F44849" w:rsidRDefault="008343E0" w:rsidP="002D70D6">
      <w:r>
        <w:t>When using cage card printing, select a card type first, detail, mating, or wean card, then select from a filtered list of card names by card type.  Last step is to print the card(s).  P</w:t>
      </w:r>
      <w:r w:rsidR="006D04B7">
        <w:t>rinting one or more cards displays a print preview, review the cards</w:t>
      </w:r>
      <w:r w:rsidR="00F22D4D">
        <w:t>,</w:t>
      </w:r>
      <w:r w:rsidR="006D04B7">
        <w:t xml:space="preserve"> and print out the cards of your choosing.</w:t>
      </w:r>
      <w:r w:rsidR="001C779F">
        <w:t xml:space="preserve">  When there are no mating or wean card templates the corresponding option will not display as a card type option.</w:t>
      </w:r>
    </w:p>
    <w:p w:rsidR="00066631" w:rsidRDefault="00924FE2" w:rsidP="00066631">
      <w:pPr>
        <w:keepNext/>
        <w:jc w:val="center"/>
      </w:pPr>
      <w:r>
        <w:rPr>
          <w:noProof/>
          <w:lang w:bidi="ar-SA"/>
        </w:rPr>
        <w:lastRenderedPageBreak/>
        <w:drawing>
          <wp:inline distT="0" distB="0" distL="0" distR="0">
            <wp:extent cx="5779943" cy="2543175"/>
            <wp:effectExtent l="1905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18730" t="55580" r="28339" b="12500"/>
                    <a:stretch>
                      <a:fillRect/>
                    </a:stretch>
                  </pic:blipFill>
                  <pic:spPr bwMode="auto">
                    <a:xfrm>
                      <a:off x="0" y="0"/>
                      <a:ext cx="5780927" cy="2543608"/>
                    </a:xfrm>
                    <a:prstGeom prst="rect">
                      <a:avLst/>
                    </a:prstGeom>
                    <a:noFill/>
                    <a:ln w="9525">
                      <a:noFill/>
                      <a:miter lim="800000"/>
                      <a:headEnd/>
                      <a:tailEnd/>
                    </a:ln>
                  </pic:spPr>
                </pic:pic>
              </a:graphicData>
            </a:graphic>
          </wp:inline>
        </w:drawing>
      </w:r>
    </w:p>
    <w:p w:rsidR="00DE7DFE" w:rsidRPr="00706782" w:rsidRDefault="00066631" w:rsidP="00066631">
      <w:pPr>
        <w:pStyle w:val="Caption"/>
        <w:jc w:val="center"/>
      </w:pPr>
      <w:bookmarkStart w:id="48" w:name="_Toc413683231"/>
      <w:r>
        <w:t xml:space="preserve">Figure </w:t>
      </w:r>
      <w:r w:rsidR="00D67984">
        <w:fldChar w:fldCharType="begin"/>
      </w:r>
      <w:r w:rsidR="00FB5921">
        <w:instrText xml:space="preserve"> SEQ Figure \* ARABIC </w:instrText>
      </w:r>
      <w:r w:rsidR="00D67984">
        <w:fldChar w:fldCharType="separate"/>
      </w:r>
      <w:r w:rsidR="00447423">
        <w:rPr>
          <w:noProof/>
        </w:rPr>
        <w:t>11</w:t>
      </w:r>
      <w:r w:rsidR="00D67984">
        <w:rPr>
          <w:noProof/>
        </w:rPr>
        <w:fldChar w:fldCharType="end"/>
      </w:r>
      <w:r>
        <w:t>:  Manage Cages - Edit Cage Status and Location</w:t>
      </w:r>
      <w:bookmarkEnd w:id="48"/>
    </w:p>
    <w:p w:rsidR="00591FFD" w:rsidRDefault="00591FFD" w:rsidP="00591FFD">
      <w:pPr>
        <w:pStyle w:val="Heading4"/>
      </w:pPr>
      <w:r>
        <w:t>Manage Room</w:t>
      </w:r>
    </w:p>
    <w:p w:rsidR="00B85E6D" w:rsidRDefault="00414C85" w:rsidP="00B85E6D">
      <w:r>
        <w:t>This interface displays a list of mouse rooms and recorded health history per room.  Main display is arranged and functions as other interfaces.  Can add, save, cancel</w:t>
      </w:r>
      <w:r w:rsidR="00CC6C20">
        <w:t>,</w:t>
      </w:r>
      <w:r>
        <w:t xml:space="preserve"> and deactivate any room.  Additionally, selecting a room displays a list of health level history on the top right hand side of the screen.  Each time a new room is created or a change to either the health level or health level start date is made a history record is created.  The only activity that does not produce a history </w:t>
      </w:r>
      <w:r w:rsidR="00D928B3">
        <w:t>log</w:t>
      </w:r>
      <w:r>
        <w:t xml:space="preserve"> is renaming a room name.</w:t>
      </w:r>
    </w:p>
    <w:p w:rsidR="006B6F61" w:rsidRDefault="006B6F61" w:rsidP="00B85E6D">
      <w:r>
        <w:t>Health level history tracking introduces a few user interface rules:</w:t>
      </w:r>
    </w:p>
    <w:p w:rsidR="006B6F61" w:rsidRDefault="00D928B3" w:rsidP="006B6F61">
      <w:pPr>
        <w:pStyle w:val="ListParagraph"/>
        <w:numPr>
          <w:ilvl w:val="0"/>
          <w:numId w:val="40"/>
        </w:numPr>
      </w:pPr>
      <w:r>
        <w:t xml:space="preserve">Renaming a room does </w:t>
      </w:r>
      <w:r w:rsidR="00615E07">
        <w:t xml:space="preserve">not </w:t>
      </w:r>
      <w:r>
        <w:t>generate a history log</w:t>
      </w:r>
    </w:p>
    <w:p w:rsidR="00115E40" w:rsidRDefault="008F11A3" w:rsidP="006B6F61">
      <w:pPr>
        <w:pStyle w:val="ListParagraph"/>
        <w:numPr>
          <w:ilvl w:val="0"/>
          <w:numId w:val="40"/>
        </w:numPr>
      </w:pPr>
      <w:r>
        <w:t xml:space="preserve">Only one health level entry is allowed for a specific date and time.  </w:t>
      </w:r>
    </w:p>
    <w:p w:rsidR="00D928B3" w:rsidRDefault="008F11A3" w:rsidP="00115E40">
      <w:pPr>
        <w:pStyle w:val="ListParagraph"/>
        <w:numPr>
          <w:ilvl w:val="1"/>
          <w:numId w:val="40"/>
        </w:numPr>
      </w:pPr>
      <w:r>
        <w:t>Additional entries are possible by changing the date and time.</w:t>
      </w:r>
    </w:p>
    <w:p w:rsidR="008F11A3" w:rsidRDefault="008F11A3" w:rsidP="006B6F61">
      <w:pPr>
        <w:pStyle w:val="ListParagraph"/>
        <w:numPr>
          <w:ilvl w:val="0"/>
          <w:numId w:val="40"/>
        </w:numPr>
      </w:pPr>
      <w:r>
        <w:t>Room name size is limited to 8 characters</w:t>
      </w:r>
    </w:p>
    <w:p w:rsidR="008F11A3" w:rsidRDefault="008F11A3" w:rsidP="008F11A3">
      <w:pPr>
        <w:pStyle w:val="ListParagraph"/>
        <w:numPr>
          <w:ilvl w:val="0"/>
          <w:numId w:val="40"/>
        </w:numPr>
      </w:pPr>
      <w:r>
        <w:t>When changing a health level</w:t>
      </w:r>
    </w:p>
    <w:p w:rsidR="008F11A3" w:rsidRDefault="008F11A3" w:rsidP="008F11A3">
      <w:pPr>
        <w:pStyle w:val="ListParagraph"/>
        <w:numPr>
          <w:ilvl w:val="1"/>
          <w:numId w:val="40"/>
        </w:numPr>
      </w:pPr>
      <w:r>
        <w:t>If start date is before the most recent health level than just add to history table</w:t>
      </w:r>
    </w:p>
    <w:p w:rsidR="008F11A3" w:rsidRDefault="008F11A3" w:rsidP="008F11A3">
      <w:pPr>
        <w:pStyle w:val="ListParagraph"/>
        <w:numPr>
          <w:ilvl w:val="1"/>
          <w:numId w:val="40"/>
        </w:numPr>
      </w:pPr>
      <w:r>
        <w:t>If start date is after most recent health level than add to history table and update room to point to this new entry</w:t>
      </w:r>
    </w:p>
    <w:p w:rsidR="008F11A3" w:rsidRDefault="008F11A3" w:rsidP="008F11A3">
      <w:pPr>
        <w:pStyle w:val="ListParagraph"/>
        <w:numPr>
          <w:ilvl w:val="1"/>
          <w:numId w:val="40"/>
        </w:numPr>
      </w:pPr>
      <w:r>
        <w:t>If the current health record is deleted, the room health level must be set to point to the new current health level record.</w:t>
      </w:r>
    </w:p>
    <w:p w:rsidR="00435C44" w:rsidRDefault="00435C44" w:rsidP="006B6F61">
      <w:pPr>
        <w:pStyle w:val="ListParagraph"/>
        <w:numPr>
          <w:ilvl w:val="0"/>
          <w:numId w:val="40"/>
        </w:numPr>
      </w:pPr>
      <w:r>
        <w:t xml:space="preserve">Can delete any health level history except the last one.  </w:t>
      </w:r>
    </w:p>
    <w:p w:rsidR="008F11A3" w:rsidRPr="00B85E6D" w:rsidRDefault="00435C44" w:rsidP="00435C44">
      <w:pPr>
        <w:pStyle w:val="ListParagraph"/>
        <w:numPr>
          <w:ilvl w:val="1"/>
          <w:numId w:val="40"/>
        </w:numPr>
      </w:pPr>
      <w:r>
        <w:t>The last history log is read only</w:t>
      </w:r>
    </w:p>
    <w:p w:rsidR="00706782" w:rsidRDefault="00706782" w:rsidP="00706782">
      <w:pPr>
        <w:pStyle w:val="Heading4"/>
      </w:pPr>
      <w:r>
        <w:t>Retire Cages</w:t>
      </w:r>
    </w:p>
    <w:p w:rsidR="00706782" w:rsidRDefault="00706782" w:rsidP="00706782">
      <w:r>
        <w:t xml:space="preserve">This interface is significantly different than the other standard vocabulary screens.  Bulk retiring of </w:t>
      </w:r>
      <w:r w:rsidR="00257804">
        <w:t>cage</w:t>
      </w:r>
      <w:r>
        <w:t xml:space="preserve">s is an Administrator function.  </w:t>
      </w:r>
      <w:r w:rsidR="00F22D4D">
        <w:t>The r</w:t>
      </w:r>
      <w:r>
        <w:t xml:space="preserve">etire </w:t>
      </w:r>
      <w:r w:rsidR="00257804">
        <w:t>cage</w:t>
      </w:r>
      <w:r>
        <w:t xml:space="preserve">s action searches the database for </w:t>
      </w:r>
      <w:r w:rsidR="00257804">
        <w:t>cage</w:t>
      </w:r>
      <w:r>
        <w:t xml:space="preserve">s that are </w:t>
      </w:r>
      <w:r>
        <w:lastRenderedPageBreak/>
        <w:t xml:space="preserve">empty (have no mice in them or have only mice in them that have an exit life status). These </w:t>
      </w:r>
      <w:r w:rsidR="00257804">
        <w:t>cage</w:t>
      </w:r>
      <w:r>
        <w:t xml:space="preserve">s have their </w:t>
      </w:r>
      <w:r w:rsidR="00257804">
        <w:t xml:space="preserve">cage </w:t>
      </w:r>
      <w:r>
        <w:t>status set to retired on today’s date.</w:t>
      </w:r>
    </w:p>
    <w:p w:rsidR="00706782" w:rsidRDefault="00706782" w:rsidP="00706782">
      <w:r>
        <w:t xml:space="preserve">NOTE:  The retire </w:t>
      </w:r>
      <w:r w:rsidR="00257804">
        <w:t xml:space="preserve">cage </w:t>
      </w:r>
      <w:r>
        <w:t xml:space="preserve">function can take a long time to complete.  It may take up to 3 minutes to finish.  If you have more than 10,000 </w:t>
      </w:r>
      <w:r w:rsidR="00257804">
        <w:t>cages</w:t>
      </w:r>
      <w:r>
        <w:t>, you should consider running</w:t>
      </w:r>
      <w:r w:rsidR="00257804">
        <w:t xml:space="preserve"> the</w:t>
      </w:r>
      <w:r>
        <w:t xml:space="preserve"> retire </w:t>
      </w:r>
      <w:r w:rsidR="00257804">
        <w:t>cages</w:t>
      </w:r>
      <w:r>
        <w:t xml:space="preserve"> function when you have several hours available in which the database will not be used. You should also back up your</w:t>
      </w:r>
      <w:r w:rsidR="003E1FEE">
        <w:t xml:space="preserve"> </w:t>
      </w:r>
      <w:proofErr w:type="spellStart"/>
      <w:r w:rsidR="003E1FEE">
        <w:t>MySQL</w:t>
      </w:r>
      <w:proofErr w:type="spellEnd"/>
      <w:r>
        <w:t xml:space="preserve"> database before running this function just in case they take too long to complete.  Whether or not this precaution is necessary will not be known until we have more experience </w:t>
      </w:r>
      <w:r w:rsidR="00C90759">
        <w:t xml:space="preserve">with the </w:t>
      </w:r>
      <w:r>
        <w:t xml:space="preserve">retiring </w:t>
      </w:r>
      <w:r w:rsidR="00257804">
        <w:t>cages</w:t>
      </w:r>
      <w:r>
        <w:t xml:space="preserve"> performance with very large data sets.</w:t>
      </w:r>
    </w:p>
    <w:p w:rsidR="00B84759" w:rsidRDefault="00B84759" w:rsidP="000557E3">
      <w:pPr>
        <w:pStyle w:val="Heading3"/>
      </w:pPr>
      <w:bookmarkStart w:id="49" w:name="_Ref370894886"/>
      <w:bookmarkStart w:id="50" w:name="_Toc413683143"/>
      <w:r>
        <w:t>Vivaria Layout Manager</w:t>
      </w:r>
      <w:bookmarkEnd w:id="49"/>
      <w:bookmarkEnd w:id="50"/>
    </w:p>
    <w:p w:rsidR="00B84759" w:rsidRDefault="00806491" w:rsidP="00B84759">
      <w:r>
        <w:t xml:space="preserve">The vivaria layout allows you to describe the room(s) where your cages reside in greater detail. The layout uses a hierarchy so a room can be subdivided into sections, racks can be in sections, etc. </w:t>
      </w:r>
    </w:p>
    <w:p w:rsidR="00806491" w:rsidRDefault="001F2853" w:rsidP="00B84759">
      <w:r>
        <w:t>Start at ‘Administration’ on the menu, click on ‘Cages, Rooms, and Cage Cards’, and then on ‘Vivaria Layout Manager’.</w:t>
      </w:r>
    </w:p>
    <w:p w:rsidR="007231D4" w:rsidRDefault="007231D4" w:rsidP="007231D4">
      <w:pPr>
        <w:keepNext/>
      </w:pPr>
      <w:r>
        <w:rPr>
          <w:noProof/>
          <w:lang w:bidi="ar-SA"/>
        </w:rPr>
        <w:drawing>
          <wp:inline distT="0" distB="0" distL="0" distR="0">
            <wp:extent cx="5922545" cy="2724150"/>
            <wp:effectExtent l="19050" t="0" r="2005"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l="1303" t="23918" r="11238" b="25154"/>
                    <a:stretch>
                      <a:fillRect/>
                    </a:stretch>
                  </pic:blipFill>
                  <pic:spPr bwMode="auto">
                    <a:xfrm>
                      <a:off x="0" y="0"/>
                      <a:ext cx="5922545" cy="2724150"/>
                    </a:xfrm>
                    <a:prstGeom prst="rect">
                      <a:avLst/>
                    </a:prstGeom>
                    <a:noFill/>
                    <a:ln w="9525">
                      <a:noFill/>
                      <a:miter lim="800000"/>
                      <a:headEnd/>
                      <a:tailEnd/>
                    </a:ln>
                  </pic:spPr>
                </pic:pic>
              </a:graphicData>
            </a:graphic>
          </wp:inline>
        </w:drawing>
      </w:r>
    </w:p>
    <w:p w:rsidR="007231D4" w:rsidRDefault="007231D4" w:rsidP="007231D4">
      <w:pPr>
        <w:pStyle w:val="Caption"/>
        <w:jc w:val="center"/>
      </w:pPr>
      <w:bookmarkStart w:id="51" w:name="_Toc413683232"/>
      <w:r>
        <w:t xml:space="preserve">Figure </w:t>
      </w:r>
      <w:r w:rsidR="00D67984">
        <w:fldChar w:fldCharType="begin"/>
      </w:r>
      <w:r w:rsidR="00FB5921">
        <w:instrText xml:space="preserve"> SEQ Figure \* ARABIC </w:instrText>
      </w:r>
      <w:r w:rsidR="00D67984">
        <w:fldChar w:fldCharType="separate"/>
      </w:r>
      <w:r w:rsidR="00447423">
        <w:rPr>
          <w:noProof/>
        </w:rPr>
        <w:t>12</w:t>
      </w:r>
      <w:r w:rsidR="00D67984">
        <w:rPr>
          <w:noProof/>
        </w:rPr>
        <w:fldChar w:fldCharType="end"/>
      </w:r>
      <w:r>
        <w:t>: Add Vivaria Layout</w:t>
      </w:r>
      <w:bookmarkEnd w:id="51"/>
    </w:p>
    <w:p w:rsidR="001F2853" w:rsidRDefault="001F2853" w:rsidP="001F2853">
      <w:pPr>
        <w:pStyle w:val="Heading4"/>
      </w:pPr>
      <w:r>
        <w:t>Add Vivaria Layout</w:t>
      </w:r>
    </w:p>
    <w:p w:rsidR="001F2853" w:rsidRDefault="001F2853" w:rsidP="001F2853">
      <w:r>
        <w:t>Select the ‘Add Vivaria Layout’ radio button to create a new level. Click on the room or sub-level where the new layout level should go. Give it a ‘Vivaria Layout Name’. The ‘Vivaria Layout Detail’ is for adding any comments about this layout. The bottom level will need to have rows and columns defining its shape. Intermediate levels may be setup with zero rows and zero columns if no cages will be placed there. For example, Room 371 has two sections, each section contains racks. Cages will only be placed in the racks. The sections are considered an intermediate level with 0 rows and 0 columns, while each rack has a two-dimensional layout. If a rack has a three dimensional layout, then it should be defined with shelves as the final level.</w:t>
      </w:r>
    </w:p>
    <w:p w:rsidR="003F7EE9" w:rsidRDefault="003F7EE9" w:rsidP="003F7EE9">
      <w:pPr>
        <w:pStyle w:val="Heading4"/>
      </w:pPr>
      <w:r>
        <w:lastRenderedPageBreak/>
        <w:t>Edit Vivaria Layout</w:t>
      </w:r>
    </w:p>
    <w:p w:rsidR="003F7EE9" w:rsidRPr="003F7EE9" w:rsidRDefault="003F7EE9" w:rsidP="003F7EE9">
      <w:r>
        <w:t>Select the ‘Edit Vivaria Layout’ radio button. Click on the level to be changed, it will be highlighted in yellow. Make the desired changes and click ‘Save’ or click ‘Delete’ to remove.</w:t>
      </w:r>
    </w:p>
    <w:p w:rsidR="003F7EE9" w:rsidRDefault="003F7EE9" w:rsidP="003F7EE9">
      <w:pPr>
        <w:keepNext/>
      </w:pPr>
      <w:r>
        <w:rPr>
          <w:noProof/>
          <w:lang w:bidi="ar-SA"/>
        </w:rPr>
        <w:drawing>
          <wp:inline distT="0" distB="0" distL="0" distR="0">
            <wp:extent cx="5572125" cy="2174488"/>
            <wp:effectExtent l="19050" t="0" r="9525" b="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l="22964" t="29691" r="3583" b="34020"/>
                    <a:stretch>
                      <a:fillRect/>
                    </a:stretch>
                  </pic:blipFill>
                  <pic:spPr bwMode="auto">
                    <a:xfrm>
                      <a:off x="0" y="0"/>
                      <a:ext cx="5572125" cy="2174488"/>
                    </a:xfrm>
                    <a:prstGeom prst="rect">
                      <a:avLst/>
                    </a:prstGeom>
                    <a:noFill/>
                    <a:ln w="9525">
                      <a:noFill/>
                      <a:miter lim="800000"/>
                      <a:headEnd/>
                      <a:tailEnd/>
                    </a:ln>
                  </pic:spPr>
                </pic:pic>
              </a:graphicData>
            </a:graphic>
          </wp:inline>
        </w:drawing>
      </w:r>
    </w:p>
    <w:p w:rsidR="003F7EE9" w:rsidRPr="001F2853" w:rsidRDefault="003F7EE9" w:rsidP="003F7EE9">
      <w:pPr>
        <w:pStyle w:val="Caption"/>
        <w:jc w:val="center"/>
      </w:pPr>
      <w:bookmarkStart w:id="52" w:name="_Toc413683233"/>
      <w:r>
        <w:t xml:space="preserve">Figure </w:t>
      </w:r>
      <w:r w:rsidR="00D67984">
        <w:fldChar w:fldCharType="begin"/>
      </w:r>
      <w:r w:rsidR="00FB5921">
        <w:instrText xml:space="preserve"> SEQ Figure \* ARABIC </w:instrText>
      </w:r>
      <w:r w:rsidR="00D67984">
        <w:fldChar w:fldCharType="separate"/>
      </w:r>
      <w:r w:rsidR="00447423">
        <w:rPr>
          <w:noProof/>
        </w:rPr>
        <w:t>13</w:t>
      </w:r>
      <w:r w:rsidR="00D67984">
        <w:rPr>
          <w:noProof/>
        </w:rPr>
        <w:fldChar w:fldCharType="end"/>
      </w:r>
      <w:r>
        <w:t>: Edit Vivaria Layout</w:t>
      </w:r>
      <w:bookmarkEnd w:id="52"/>
    </w:p>
    <w:p w:rsidR="008A72FA" w:rsidRDefault="003F7EE9" w:rsidP="003F7EE9">
      <w:pPr>
        <w:pStyle w:val="Heading4"/>
      </w:pPr>
      <w:r>
        <w:t>Move Vivaria Layout</w:t>
      </w:r>
    </w:p>
    <w:p w:rsidR="003F7EE9" w:rsidRPr="003F7EE9" w:rsidRDefault="003F7EE9" w:rsidP="003F7EE9">
      <w:r>
        <w:t xml:space="preserve">Select the ‘Move Vivaria Layout’ radio button. Click on the layout and drag it to a new location. </w:t>
      </w:r>
      <w:r w:rsidR="00F17F59">
        <w:t>Hover over the</w:t>
      </w:r>
      <w:r>
        <w:t xml:space="preserve"> room or layout name </w:t>
      </w:r>
      <w:r w:rsidR="00F17F59">
        <w:t>where it will be moved until it is</w:t>
      </w:r>
      <w:r>
        <w:t xml:space="preserve"> highlighted in light blue. Drop the layout and it will be moved to </w:t>
      </w:r>
      <w:r w:rsidR="00F17F59">
        <w:t>become</w:t>
      </w:r>
      <w:r>
        <w:t xml:space="preserve"> sub-</w:t>
      </w:r>
      <w:r w:rsidR="00F17F59">
        <w:t>layout</w:t>
      </w:r>
      <w:r>
        <w:t xml:space="preserve"> of the selected room or layout.</w:t>
      </w:r>
    </w:p>
    <w:p w:rsidR="008A72FA" w:rsidRDefault="003F7EE9" w:rsidP="003F7EE9">
      <w:pPr>
        <w:pStyle w:val="Heading4"/>
      </w:pPr>
      <w:r>
        <w:t>Duplicate Vivaria Layout</w:t>
      </w:r>
    </w:p>
    <w:p w:rsidR="003F7EE9" w:rsidRPr="003F7EE9" w:rsidRDefault="003F7EE9" w:rsidP="003F7EE9">
      <w:r>
        <w:t xml:space="preserve">Select the ‘Duplicate Vivaria Layout’ radio button. Once a room layout has been created, you may like to duplicate it in other rooms or sections of rooms. Click on the layout and drag it to a new </w:t>
      </w:r>
      <w:r w:rsidR="00F17F59">
        <w:t>location. Hover over the room or layout name where it will be duplicated until it is highlighted in light blue. Any sub-layouts will also be duplicated.</w:t>
      </w:r>
      <w:r w:rsidR="00F17F59" w:rsidRPr="00F17F59">
        <w:t xml:space="preserve"> </w:t>
      </w:r>
      <w:r w:rsidR="00F17F59">
        <w:t>The duplicated layout will not contain any cages.</w:t>
      </w:r>
    </w:p>
    <w:p w:rsidR="0024393A" w:rsidRDefault="0024393A" w:rsidP="000557E3">
      <w:pPr>
        <w:pStyle w:val="Heading3"/>
      </w:pPr>
      <w:bookmarkStart w:id="53" w:name="_Toc413683144"/>
      <w:r>
        <w:t>Samples</w:t>
      </w:r>
      <w:bookmarkEnd w:id="53"/>
    </w:p>
    <w:p w:rsidR="0024393A" w:rsidRDefault="0024393A" w:rsidP="0024393A">
      <w:pPr>
        <w:pStyle w:val="Heading4"/>
      </w:pPr>
      <w:r>
        <w:t xml:space="preserve">Sample Class </w:t>
      </w:r>
    </w:p>
    <w:p w:rsidR="0024393A" w:rsidRPr="0024393A" w:rsidRDefault="0024393A" w:rsidP="0024393A">
      <w:r>
        <w:t xml:space="preserve">This interface displays all the sample classes. Sample Classes have Sample Types and Preservation Types associated with them. To add a sample class click ‘Add’ give the name of the sample class and </w:t>
      </w:r>
      <w:r w:rsidR="001A65E4">
        <w:t>click the save icon.</w:t>
      </w:r>
    </w:p>
    <w:p w:rsidR="0024393A" w:rsidRDefault="0024393A" w:rsidP="0024393A">
      <w:pPr>
        <w:pStyle w:val="Heading4"/>
      </w:pPr>
      <w:r>
        <w:t xml:space="preserve">Sample Types </w:t>
      </w:r>
    </w:p>
    <w:p w:rsidR="001A65E4" w:rsidRPr="0024393A" w:rsidRDefault="001A65E4" w:rsidP="0024393A">
      <w:r>
        <w:t>Sample types must be associated with sample classes. To add a new sample type click ‘Add’ and type in the name of the sample type</w:t>
      </w:r>
      <w:r w:rsidR="00CC6C20">
        <w:t>,</w:t>
      </w:r>
      <w:r>
        <w:t xml:space="preserve"> choose a sample class from the drop down</w:t>
      </w:r>
      <w:r w:rsidR="00CC6C20">
        <w:t>,</w:t>
      </w:r>
      <w:r>
        <w:t xml:space="preserve"> and click the save icon to the left.</w:t>
      </w:r>
    </w:p>
    <w:p w:rsidR="0024393A" w:rsidRDefault="0024393A" w:rsidP="0024393A">
      <w:pPr>
        <w:pStyle w:val="Heading4"/>
      </w:pPr>
      <w:r>
        <w:t xml:space="preserve">Preservation </w:t>
      </w:r>
    </w:p>
    <w:p w:rsidR="0024393A" w:rsidRDefault="001A65E4" w:rsidP="0024393A">
      <w:r>
        <w:t>This interface is used for adding Preservation Types, Methods, and Details. Types are associated with sample classes, methods with preservation types, and details with preservation methods.</w:t>
      </w:r>
    </w:p>
    <w:p w:rsidR="001A65E4" w:rsidRPr="0024393A" w:rsidRDefault="001A65E4" w:rsidP="0024393A">
      <w:r>
        <w:lastRenderedPageBreak/>
        <w:t>To add a preservation type</w:t>
      </w:r>
      <w:r w:rsidR="00170965">
        <w:t>,</w:t>
      </w:r>
      <w:r>
        <w:t xml:space="preserve"> select a sample class from the drop down</w:t>
      </w:r>
      <w:r w:rsidR="00C90759">
        <w:t>,</w:t>
      </w:r>
      <w:r>
        <w:t xml:space="preserve"> type in the preservation type </w:t>
      </w:r>
      <w:proofErr w:type="gramStart"/>
      <w:r>
        <w:t>name</w:t>
      </w:r>
      <w:r w:rsidR="00C90759">
        <w:t>,</w:t>
      </w:r>
      <w:proofErr w:type="gramEnd"/>
      <w:r>
        <w:t xml:space="preserve"> and click save. The ‘Add’ button will be disabled unless a sample class is selected from the drop</w:t>
      </w:r>
      <w:r w:rsidR="00C90759">
        <w:t xml:space="preserve"> </w:t>
      </w:r>
      <w:r>
        <w:t>down. To add a preservation method</w:t>
      </w:r>
      <w:r w:rsidR="00C90759">
        <w:t>,</w:t>
      </w:r>
      <w:r>
        <w:t xml:space="preserve"> select a preservation type from the preservation type list</w:t>
      </w:r>
      <w:r w:rsidR="00C90759">
        <w:t xml:space="preserve">, </w:t>
      </w:r>
      <w:r>
        <w:t>provide a preservation method name in the input text box below the preservation method list box</w:t>
      </w:r>
      <w:r w:rsidR="00C90759">
        <w:t>,</w:t>
      </w:r>
      <w:r>
        <w:t xml:space="preserve"> and click ‘Add’. To add a preservation detail</w:t>
      </w:r>
      <w:r w:rsidR="00C90759">
        <w:t>,</w:t>
      </w:r>
      <w:r>
        <w:t xml:space="preserve"> select a preservation method</w:t>
      </w:r>
      <w:r w:rsidR="00CC6C20">
        <w:t>,</w:t>
      </w:r>
      <w:r>
        <w:t xml:space="preserve"> type in the name of the detail in the text box below the preservation detail list box</w:t>
      </w:r>
      <w:r w:rsidR="00CC6C20">
        <w:t>,</w:t>
      </w:r>
      <w:r>
        <w:t xml:space="preserve"> and click ‘Add’.</w:t>
      </w:r>
    </w:p>
    <w:p w:rsidR="0024393A" w:rsidRDefault="0024393A" w:rsidP="0024393A">
      <w:pPr>
        <w:pStyle w:val="Heading4"/>
      </w:pPr>
      <w:r>
        <w:t xml:space="preserve">Sample Date Type </w:t>
      </w:r>
    </w:p>
    <w:p w:rsidR="0024393A" w:rsidRPr="0024393A" w:rsidRDefault="00336714" w:rsidP="0024393A">
      <w:r>
        <w:t>To add a sample date type</w:t>
      </w:r>
      <w:r w:rsidR="00170965">
        <w:t>,</w:t>
      </w:r>
      <w:r>
        <w:t xml:space="preserve"> click ‘Add’</w:t>
      </w:r>
      <w:r w:rsidR="00CC6C20">
        <w:t>,</w:t>
      </w:r>
      <w:r>
        <w:t xml:space="preserve"> type in the sample date type</w:t>
      </w:r>
      <w:r w:rsidR="00CC6C20">
        <w:t>,</w:t>
      </w:r>
      <w:r>
        <w:t xml:space="preserve"> and click the save icon.</w:t>
      </w:r>
    </w:p>
    <w:p w:rsidR="0024393A" w:rsidRDefault="0024393A" w:rsidP="0024393A">
      <w:pPr>
        <w:pStyle w:val="Heading4"/>
      </w:pPr>
      <w:r>
        <w:t xml:space="preserve">Harvest Method </w:t>
      </w:r>
    </w:p>
    <w:p w:rsidR="0024393A" w:rsidRPr="0024393A" w:rsidRDefault="004431ED" w:rsidP="0024393A">
      <w:proofErr w:type="gramStart"/>
      <w:r>
        <w:t>To add a harvest method</w:t>
      </w:r>
      <w:r w:rsidR="00170965">
        <w:t>,</w:t>
      </w:r>
      <w:r>
        <w:t xml:space="preserve"> click ‘Add’</w:t>
      </w:r>
      <w:r w:rsidR="00CC6C20">
        <w:t>,</w:t>
      </w:r>
      <w:r>
        <w:t xml:space="preserve"> type in the harvest method</w:t>
      </w:r>
      <w:r w:rsidR="00CC6C20">
        <w:t>, and</w:t>
      </w:r>
      <w:r>
        <w:t xml:space="preserve"> click the save icon.</w:t>
      </w:r>
      <w:proofErr w:type="gramEnd"/>
    </w:p>
    <w:p w:rsidR="0024393A" w:rsidRDefault="0024393A" w:rsidP="0024393A">
      <w:pPr>
        <w:pStyle w:val="Heading4"/>
      </w:pPr>
      <w:r>
        <w:t xml:space="preserve">Weight Unit </w:t>
      </w:r>
    </w:p>
    <w:p w:rsidR="004431ED" w:rsidRPr="0024393A" w:rsidRDefault="004431ED" w:rsidP="004431ED">
      <w:proofErr w:type="gramStart"/>
      <w:r>
        <w:t>T</w:t>
      </w:r>
      <w:r w:rsidR="00CC6C20">
        <w:t>o add a weight unit</w:t>
      </w:r>
      <w:r w:rsidR="00170965">
        <w:t>,</w:t>
      </w:r>
      <w:r w:rsidR="00CC6C20">
        <w:t xml:space="preserve"> click ‘Add’, </w:t>
      </w:r>
      <w:r>
        <w:t>type in the weight unit</w:t>
      </w:r>
      <w:r w:rsidR="00CC6C20">
        <w:t>,</w:t>
      </w:r>
      <w:r>
        <w:t xml:space="preserve"> and click the save icon.</w:t>
      </w:r>
      <w:proofErr w:type="gramEnd"/>
    </w:p>
    <w:p w:rsidR="0024393A" w:rsidRDefault="0024393A" w:rsidP="0024393A">
      <w:pPr>
        <w:pStyle w:val="Heading4"/>
      </w:pPr>
      <w:r>
        <w:t xml:space="preserve">Time Unit </w:t>
      </w:r>
    </w:p>
    <w:p w:rsidR="0024393A" w:rsidRDefault="004431ED" w:rsidP="0024393A">
      <w:r>
        <w:t xml:space="preserve">Time unit has a time unit name (minutes, seconds, hours etc.), an abbreviation (what will be displayed in the time unit drop down), and minutes per unit. </w:t>
      </w:r>
    </w:p>
    <w:p w:rsidR="004431ED" w:rsidRPr="0024393A" w:rsidRDefault="004431ED" w:rsidP="0024393A">
      <w:r>
        <w:t>To add, click the add button</w:t>
      </w:r>
      <w:r w:rsidR="00CC6C20">
        <w:t>,</w:t>
      </w:r>
      <w:r>
        <w:t xml:space="preserve"> provide a value for each field</w:t>
      </w:r>
      <w:r w:rsidR="00CC6C20">
        <w:t>,</w:t>
      </w:r>
      <w:r>
        <w:t xml:space="preserve"> and click the save icon. To delete</w:t>
      </w:r>
      <w:r w:rsidR="00CC6C20">
        <w:t>,</w:t>
      </w:r>
      <w:r>
        <w:t xml:space="preserve"> click the delete icon, and to edit</w:t>
      </w:r>
      <w:r w:rsidR="00CC6C20">
        <w:t>,</w:t>
      </w:r>
      <w:r>
        <w:t xml:space="preserve"> click the edit </w:t>
      </w:r>
      <w:r w:rsidR="00CC6C20">
        <w:t xml:space="preserve">button, </w:t>
      </w:r>
      <w:r>
        <w:t xml:space="preserve">and </w:t>
      </w:r>
      <w:r w:rsidR="00170965">
        <w:t xml:space="preserve">then </w:t>
      </w:r>
      <w:r>
        <w:t>you can change either the abbreviation or minutes per unit.</w:t>
      </w:r>
    </w:p>
    <w:p w:rsidR="0024393A" w:rsidRDefault="0024393A" w:rsidP="0024393A">
      <w:pPr>
        <w:pStyle w:val="Heading4"/>
      </w:pPr>
      <w:r>
        <w:t xml:space="preserve">Epoch </w:t>
      </w:r>
    </w:p>
    <w:p w:rsidR="004431ED" w:rsidRPr="004431ED" w:rsidRDefault="004431ED" w:rsidP="004431ED">
      <w:proofErr w:type="gramStart"/>
      <w:r>
        <w:t>To add an epoch</w:t>
      </w:r>
      <w:r w:rsidR="00170965">
        <w:t>,</w:t>
      </w:r>
      <w:r>
        <w:t xml:space="preserve"> click ‘Add’</w:t>
      </w:r>
      <w:r w:rsidR="00CC6C20">
        <w:t>,</w:t>
      </w:r>
      <w:r>
        <w:t xml:space="preserve"> type in the epoch</w:t>
      </w:r>
      <w:r w:rsidR="00CC6C20">
        <w:t>, and</w:t>
      </w:r>
      <w:r>
        <w:t xml:space="preserve"> click the save icon.</w:t>
      </w:r>
      <w:proofErr w:type="gramEnd"/>
    </w:p>
    <w:p w:rsidR="0024393A" w:rsidRDefault="0024393A" w:rsidP="0024393A">
      <w:pPr>
        <w:pStyle w:val="Heading4"/>
      </w:pPr>
      <w:r>
        <w:t xml:space="preserve">Sample Status </w:t>
      </w:r>
    </w:p>
    <w:p w:rsidR="0024393A" w:rsidRDefault="004431ED" w:rsidP="0024393A">
      <w:r>
        <w:t xml:space="preserve">Sample status has two fields, is in storage and sample status. </w:t>
      </w:r>
      <w:r w:rsidR="00170965">
        <w:t>You</w:t>
      </w:r>
      <w:r>
        <w:t xml:space="preserve"> can edit whether or not the status is in storage. T</w:t>
      </w:r>
      <w:r w:rsidR="00CC6C20">
        <w:t>o add a sample status</w:t>
      </w:r>
      <w:r w:rsidR="00170965">
        <w:t>,</w:t>
      </w:r>
      <w:r w:rsidR="00CC6C20">
        <w:t xml:space="preserve"> click add, </w:t>
      </w:r>
      <w:r>
        <w:t>pr</w:t>
      </w:r>
      <w:r w:rsidR="00CC6C20">
        <w:t xml:space="preserve">ovide values for the two fields, and </w:t>
      </w:r>
      <w:r>
        <w:t>click the ‘Save’ icon.</w:t>
      </w:r>
    </w:p>
    <w:p w:rsidR="0024393A" w:rsidRDefault="006D3E00" w:rsidP="0024393A">
      <w:pPr>
        <w:pStyle w:val="Heading4"/>
      </w:pPr>
      <w:r>
        <w:t>Storage Manager</w:t>
      </w:r>
    </w:p>
    <w:p w:rsidR="004431ED" w:rsidRDefault="004431ED" w:rsidP="004431ED">
      <w:r>
        <w:t xml:space="preserve">The storage </w:t>
      </w:r>
      <w:r w:rsidR="00FF2637">
        <w:t>manager</w:t>
      </w:r>
      <w:r>
        <w:t xml:space="preserve"> is a</w:t>
      </w:r>
      <w:r w:rsidR="00CC6C20">
        <w:t xml:space="preserve"> tree-</w:t>
      </w:r>
      <w:r>
        <w:t xml:space="preserve">like structure where a storage facility </w:t>
      </w:r>
      <w:r w:rsidR="00412706">
        <w:t>is</w:t>
      </w:r>
      <w:r>
        <w:t xml:space="preserve"> the ‘root’ and the locations are where you store the </w:t>
      </w:r>
      <w:r w:rsidR="00082B23">
        <w:t>samples. For example</w:t>
      </w:r>
      <w:r w:rsidR="00CC6C20">
        <w:t>,</w:t>
      </w:r>
      <w:r w:rsidR="00082B23">
        <w:t xml:space="preserve"> a building might be a storage facility and in that building is your lab</w:t>
      </w:r>
      <w:r w:rsidR="00FF2637">
        <w:t>,</w:t>
      </w:r>
      <w:r w:rsidR="00082B23">
        <w:t xml:space="preserve"> which is a location. In your lab you can have a freezer location with shelves in the freezer and so on. So a location can either be associated with a storage facility OR another location.</w:t>
      </w:r>
    </w:p>
    <w:p w:rsidR="00AB58F4" w:rsidRDefault="006D3E00" w:rsidP="00AB58F4">
      <w:pPr>
        <w:keepNext/>
      </w:pPr>
      <w:r>
        <w:rPr>
          <w:noProof/>
          <w:lang w:bidi="ar-SA"/>
        </w:rPr>
        <w:lastRenderedPageBreak/>
        <w:drawing>
          <wp:inline distT="0" distB="0" distL="0" distR="0">
            <wp:extent cx="5852160" cy="1939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0FB04.tmp"/>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1939290"/>
                    </a:xfrm>
                    <a:prstGeom prst="rect">
                      <a:avLst/>
                    </a:prstGeom>
                  </pic:spPr>
                </pic:pic>
              </a:graphicData>
            </a:graphic>
          </wp:inline>
        </w:drawing>
      </w:r>
    </w:p>
    <w:p w:rsidR="00082B23" w:rsidRDefault="00AB58F4" w:rsidP="00AB58F4">
      <w:pPr>
        <w:pStyle w:val="Caption"/>
        <w:jc w:val="center"/>
      </w:pPr>
      <w:bookmarkStart w:id="54" w:name="_Toc413683234"/>
      <w:r>
        <w:t xml:space="preserve">Figure </w:t>
      </w:r>
      <w:r w:rsidR="00D67984">
        <w:fldChar w:fldCharType="begin"/>
      </w:r>
      <w:r w:rsidR="00FB5921">
        <w:instrText xml:space="preserve"> SEQ Figure \* ARABIC </w:instrText>
      </w:r>
      <w:r w:rsidR="00D67984">
        <w:fldChar w:fldCharType="separate"/>
      </w:r>
      <w:r w:rsidR="00447423">
        <w:rPr>
          <w:noProof/>
        </w:rPr>
        <w:t>14</w:t>
      </w:r>
      <w:r w:rsidR="00D67984">
        <w:rPr>
          <w:noProof/>
        </w:rPr>
        <w:fldChar w:fldCharType="end"/>
      </w:r>
      <w:r>
        <w:t>: Storage Manager</w:t>
      </w:r>
      <w:bookmarkEnd w:id="54"/>
    </w:p>
    <w:p w:rsidR="00DC3E73" w:rsidRDefault="006D3E00" w:rsidP="00DC3E73">
      <w:r>
        <w:t>If a Storage Facility or Location contains no samples it can be deleted. To delete a location/storage facility click on the node you would like to delete and click the ‘Delete’ button. If a storage facility/location contains samples</w:t>
      </w:r>
      <w:r w:rsidR="00AB58F4">
        <w:t>,</w:t>
      </w:r>
      <w:r>
        <w:t xml:space="preserve"> those samples will be displayed in a table to the right of the tree upon clicking on the node. You can edit these samples by clicking on the edit icon in the ‘Actions’ column of the table.</w:t>
      </w:r>
    </w:p>
    <w:p w:rsidR="00AB58F4" w:rsidRDefault="006D3E00" w:rsidP="00AB58F4">
      <w:pPr>
        <w:keepNext/>
      </w:pPr>
      <w:r>
        <w:rPr>
          <w:noProof/>
          <w:lang w:bidi="ar-SA"/>
        </w:rPr>
        <w:drawing>
          <wp:inline distT="0" distB="0" distL="0" distR="0">
            <wp:extent cx="5852160" cy="1862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08125.tmp"/>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1862455"/>
                    </a:xfrm>
                    <a:prstGeom prst="rect">
                      <a:avLst/>
                    </a:prstGeom>
                  </pic:spPr>
                </pic:pic>
              </a:graphicData>
            </a:graphic>
          </wp:inline>
        </w:drawing>
      </w:r>
    </w:p>
    <w:p w:rsidR="006D3E00" w:rsidRDefault="00AB58F4" w:rsidP="00AB58F4">
      <w:pPr>
        <w:pStyle w:val="Caption"/>
        <w:jc w:val="center"/>
      </w:pPr>
      <w:bookmarkStart w:id="55" w:name="_Toc413683235"/>
      <w:r>
        <w:t xml:space="preserve">Figure </w:t>
      </w:r>
      <w:r w:rsidR="00D67984">
        <w:fldChar w:fldCharType="begin"/>
      </w:r>
      <w:r w:rsidR="00FB5921">
        <w:instrText xml:space="preserve"> SEQ Figure \* ARABIC </w:instrText>
      </w:r>
      <w:r w:rsidR="00D67984">
        <w:fldChar w:fldCharType="separate"/>
      </w:r>
      <w:r w:rsidR="00447423">
        <w:rPr>
          <w:noProof/>
        </w:rPr>
        <w:t>15</w:t>
      </w:r>
      <w:r w:rsidR="00D67984">
        <w:rPr>
          <w:noProof/>
        </w:rPr>
        <w:fldChar w:fldCharType="end"/>
      </w:r>
      <w:r>
        <w:t>: Storage Manager - Sample List</w:t>
      </w:r>
      <w:bookmarkEnd w:id="55"/>
    </w:p>
    <w:p w:rsidR="00082B23" w:rsidRDefault="00082B23" w:rsidP="004431ED">
      <w:r>
        <w:t xml:space="preserve">To add a </w:t>
      </w:r>
      <w:r w:rsidR="00DE2620">
        <w:t>storage facil</w:t>
      </w:r>
      <w:r w:rsidR="00723F5D">
        <w:t>i</w:t>
      </w:r>
      <w:r w:rsidR="00DE2620">
        <w:t>ty</w:t>
      </w:r>
      <w:r w:rsidR="00A257A1">
        <w:t>,</w:t>
      </w:r>
      <w:r w:rsidR="00DE2620">
        <w:t xml:space="preserve"> select the ‘Add</w:t>
      </w:r>
      <w:r w:rsidR="00A257A1">
        <w:t xml:space="preserve"> Storage Facility’ radio button, </w:t>
      </w:r>
      <w:r w:rsidR="00DE2620">
        <w:t>type in the name of the storage facility</w:t>
      </w:r>
      <w:r w:rsidR="00A257A1">
        <w:t>,</w:t>
      </w:r>
      <w:r w:rsidR="00DE2620">
        <w:t xml:space="preserve"> and click ‘Save’. To edit a storage facility</w:t>
      </w:r>
      <w:r w:rsidR="00A257A1">
        <w:t>,</w:t>
      </w:r>
      <w:r w:rsidR="00DE2620">
        <w:t xml:space="preserve"> select the radio button, click on the storage facility you would like to edit, provide the new name</w:t>
      </w:r>
      <w:r w:rsidR="00A257A1">
        <w:t>,</w:t>
      </w:r>
      <w:r w:rsidR="00DE2620">
        <w:t xml:space="preserve"> and click ‘Save’. To add a new location</w:t>
      </w:r>
      <w:r w:rsidR="00A257A1">
        <w:t>,</w:t>
      </w:r>
      <w:r w:rsidR="00DE2620">
        <w:t xml:space="preserve"> click on either a storage facility or location node in the tree</w:t>
      </w:r>
      <w:r w:rsidR="00A257A1">
        <w:t xml:space="preserve"> (this will be the parent node), </w:t>
      </w:r>
      <w:r w:rsidR="00274722">
        <w:t>provide the location type and detail</w:t>
      </w:r>
      <w:r w:rsidR="00A257A1">
        <w:t>,</w:t>
      </w:r>
      <w:r w:rsidR="00274722">
        <w:t xml:space="preserve"> and click ‘Save’.</w:t>
      </w:r>
      <w:r w:rsidR="00997C85">
        <w:t xml:space="preserve"> You can also edit the location type name and detail by clicking the ‘Edit Location Type’ radio button</w:t>
      </w:r>
      <w:r w:rsidR="00A257A1">
        <w:t>,</w:t>
      </w:r>
      <w:r w:rsidR="00997C85">
        <w:t xml:space="preserve"> typing in the new location type and detail</w:t>
      </w:r>
      <w:r w:rsidR="00A257A1">
        <w:t xml:space="preserve">, and </w:t>
      </w:r>
      <w:r w:rsidR="00997C85">
        <w:t>click</w:t>
      </w:r>
      <w:r w:rsidR="00A257A1">
        <w:t>ing</w:t>
      </w:r>
      <w:r w:rsidR="00997C85">
        <w:t xml:space="preserve"> save.</w:t>
      </w:r>
    </w:p>
    <w:p w:rsidR="006D3E00" w:rsidRDefault="006D3E00" w:rsidP="004431ED">
      <w:r>
        <w:t>In order to edit</w:t>
      </w:r>
      <w:r w:rsidR="00E37DBA">
        <w:t xml:space="preserve"> or move</w:t>
      </w:r>
      <w:r>
        <w:t xml:space="preserve"> a location or storage facility you mus</w:t>
      </w:r>
      <w:r w:rsidR="00044EA8">
        <w:t>t be in all the workgroups of the samples contained within that location/storage facility.</w:t>
      </w:r>
      <w:r w:rsidR="00E37DBA">
        <w:t xml:space="preserve"> </w:t>
      </w:r>
    </w:p>
    <w:p w:rsidR="00E37DBA" w:rsidRDefault="00E37DBA" w:rsidP="004431ED">
      <w:r>
        <w:t>One can move locations by selecting the ‘Move Location’ radio button. To do this</w:t>
      </w:r>
      <w:r w:rsidR="00A257A1">
        <w:t>,</w:t>
      </w:r>
      <w:r>
        <w:t xml:space="preserve"> click on the </w:t>
      </w:r>
      <w:r w:rsidR="00A257A1">
        <w:t xml:space="preserve">location you would like to move, </w:t>
      </w:r>
      <w:r>
        <w:t>drag it to its new location/storage facility</w:t>
      </w:r>
      <w:r w:rsidR="00A257A1">
        <w:t>,</w:t>
      </w:r>
      <w:r>
        <w:t xml:space="preserve"> and drop it. This will move all the locations that reference the moved location and all samples to the new location you drop it on.</w:t>
      </w:r>
      <w:r w:rsidR="00B757D3">
        <w:t xml:space="preserve"> </w:t>
      </w:r>
      <w:r w:rsidR="00B757D3">
        <w:lastRenderedPageBreak/>
        <w:t>Remember that to move a location you must be in the workgroups of the samples contained in the location you are moving.</w:t>
      </w:r>
    </w:p>
    <w:p w:rsidR="00E37DBA" w:rsidRPr="004431ED" w:rsidRDefault="00E37DBA" w:rsidP="004431ED">
      <w:r>
        <w:t>One can also duplicate a location by selecting the ‘Duplicate Location’ radio button and dragging the location you would like to duplicate onto the node you would like to contain it. This will recreate the location structure in the dropped node, but will NOT duplicate any of the samples.</w:t>
      </w:r>
    </w:p>
    <w:p w:rsidR="00D531FC" w:rsidRDefault="00D531FC" w:rsidP="00D531FC">
      <w:pPr>
        <w:pStyle w:val="Heading1"/>
      </w:pPr>
      <w:bookmarkStart w:id="56" w:name="_Toc413683145"/>
      <w:r>
        <w:t xml:space="preserve">Manage </w:t>
      </w:r>
      <w:r w:rsidR="00CE685D">
        <w:t>Colony</w:t>
      </w:r>
      <w:bookmarkEnd w:id="56"/>
    </w:p>
    <w:p w:rsidR="00A435D1" w:rsidRDefault="00A435D1" w:rsidP="00A435D1">
      <w:r>
        <w:t xml:space="preserve">This module provides the ability to manage mice, </w:t>
      </w:r>
      <w:proofErr w:type="spellStart"/>
      <w:r>
        <w:t>matings</w:t>
      </w:r>
      <w:proofErr w:type="spellEnd"/>
      <w:r>
        <w:t xml:space="preserve">, </w:t>
      </w:r>
      <w:r w:rsidR="00CE685D">
        <w:t xml:space="preserve">and </w:t>
      </w:r>
      <w:r>
        <w:t>litters</w:t>
      </w:r>
      <w:r w:rsidR="00CE685D">
        <w:t>;</w:t>
      </w:r>
      <w:r>
        <w:t xml:space="preserve"> genotyp</w:t>
      </w:r>
      <w:r w:rsidR="00CE685D">
        <w:t>ing; mouse scheduling; and vivaria layout</w:t>
      </w:r>
      <w:r>
        <w:t xml:space="preserve">.  </w:t>
      </w:r>
    </w:p>
    <w:p w:rsidR="00A435D1" w:rsidRDefault="00A435D1" w:rsidP="00A435D1">
      <w:pPr>
        <w:pStyle w:val="Heading2"/>
      </w:pPr>
      <w:bookmarkStart w:id="57" w:name="_Toc413683146"/>
      <w:r>
        <w:t>Add Mouse</w:t>
      </w:r>
      <w:bookmarkEnd w:id="57"/>
    </w:p>
    <w:p w:rsidR="00764210" w:rsidRDefault="00764210" w:rsidP="00A435D1">
      <w:r>
        <w:t xml:space="preserve"> </w:t>
      </w:r>
      <w:r w:rsidR="00D17395">
        <w:t xml:space="preserve">Adding mice in </w:t>
      </w:r>
      <w:r w:rsidR="00C22770">
        <w:t>JCMS Web</w:t>
      </w:r>
      <w:r w:rsidR="00D17395">
        <w:t xml:space="preserve"> works similarly to how it works in </w:t>
      </w:r>
      <w:r w:rsidR="00840E0C">
        <w:t xml:space="preserve">the </w:t>
      </w:r>
      <w:r w:rsidR="00D17395">
        <w:t>JCMS Access</w:t>
      </w:r>
      <w:r w:rsidR="00840E0C">
        <w:t xml:space="preserve"> interface</w:t>
      </w:r>
      <w:r w:rsidR="00D17395">
        <w:t xml:space="preserve">.  After adding the first mouse and enabling auto increment </w:t>
      </w:r>
      <w:r w:rsidR="00511140">
        <w:t>ID</w:t>
      </w:r>
      <w:r w:rsidR="00D17395">
        <w:t>,</w:t>
      </w:r>
      <w:r w:rsidR="00CA5DB7">
        <w:t xml:space="preserve"> the</w:t>
      </w:r>
      <w:r w:rsidR="00D17395">
        <w:t xml:space="preserve"> mouse</w:t>
      </w:r>
      <w:r w:rsidR="00511140">
        <w:t xml:space="preserve"> ID </w:t>
      </w:r>
      <w:r w:rsidR="00D17395">
        <w:t xml:space="preserve">increments to the next system maintained </w:t>
      </w:r>
      <w:r w:rsidR="00CA5DB7">
        <w:t>ID</w:t>
      </w:r>
      <w:r w:rsidR="00AA30CD">
        <w:t xml:space="preserve"> (see </w:t>
      </w:r>
      <w:r w:rsidR="00D67984">
        <w:fldChar w:fldCharType="begin"/>
      </w:r>
      <w:r w:rsidR="00AA30CD">
        <w:instrText xml:space="preserve"> REF _Ref370734097 \h </w:instrText>
      </w:r>
      <w:r w:rsidR="00D67984">
        <w:fldChar w:fldCharType="separate"/>
      </w:r>
      <w:r w:rsidR="00A4284F">
        <w:t>Auto incrementing IDs</w:t>
      </w:r>
      <w:r w:rsidR="00D67984">
        <w:fldChar w:fldCharType="end"/>
      </w:r>
      <w:r w:rsidR="00AA30CD">
        <w:t xml:space="preserve"> below)</w:t>
      </w:r>
      <w:r w:rsidR="00D17395">
        <w:t>.  The next mouse is ready to add.  All fields are already initialized to the details entered on the first mouse.  Review the content, make the appropriate updates</w:t>
      </w:r>
      <w:r w:rsidR="00A257A1">
        <w:t>,</w:t>
      </w:r>
      <w:r w:rsidR="00D17395">
        <w:t xml:space="preserve"> and save.  This process can be as simple as ten mouse clicks to quickly add 10 mic</w:t>
      </w:r>
      <w:r w:rsidR="00CA5DB7">
        <w:t>e to JCMS.</w:t>
      </w:r>
    </w:p>
    <w:p w:rsidR="00A435D1" w:rsidRDefault="00764210" w:rsidP="00A435D1">
      <w:r>
        <w:t>Notice each mouse is added to a specific owner designated by the Owner/Workgroup required field.  This establishes workgroup ownership of all mice.  Other users can update and report on these mice only if they have access to do so.</w:t>
      </w:r>
    </w:p>
    <w:p w:rsidR="00840E0C" w:rsidRDefault="00844519" w:rsidP="00840E0C">
      <w:pPr>
        <w:jc w:val="center"/>
      </w:pPr>
      <w:r>
        <w:rPr>
          <w:noProof/>
          <w:lang w:bidi="ar-SA"/>
        </w:rPr>
        <w:lastRenderedPageBreak/>
        <w:drawing>
          <wp:inline distT="0" distB="0" distL="0" distR="0">
            <wp:extent cx="3848100" cy="5835755"/>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18567" t="12951" r="42019" b="9130"/>
                    <a:stretch>
                      <a:fillRect/>
                    </a:stretch>
                  </pic:blipFill>
                  <pic:spPr bwMode="auto">
                    <a:xfrm>
                      <a:off x="0" y="0"/>
                      <a:ext cx="3848100" cy="5835755"/>
                    </a:xfrm>
                    <a:prstGeom prst="rect">
                      <a:avLst/>
                    </a:prstGeom>
                    <a:noFill/>
                    <a:ln w="9525">
                      <a:noFill/>
                      <a:miter lim="800000"/>
                      <a:headEnd/>
                      <a:tailEnd/>
                    </a:ln>
                  </pic:spPr>
                </pic:pic>
              </a:graphicData>
            </a:graphic>
          </wp:inline>
        </w:drawing>
      </w:r>
    </w:p>
    <w:p w:rsidR="00840E0C" w:rsidRDefault="00840E0C" w:rsidP="00840E0C">
      <w:pPr>
        <w:pStyle w:val="Caption"/>
        <w:jc w:val="center"/>
      </w:pPr>
      <w:bookmarkStart w:id="58" w:name="_Toc413683236"/>
      <w:r>
        <w:t xml:space="preserve">Figure </w:t>
      </w:r>
      <w:r w:rsidR="00D67984">
        <w:fldChar w:fldCharType="begin"/>
      </w:r>
      <w:r w:rsidR="00FB5921">
        <w:instrText xml:space="preserve"> SEQ Figure \* ARABIC </w:instrText>
      </w:r>
      <w:r w:rsidR="00D67984">
        <w:fldChar w:fldCharType="separate"/>
      </w:r>
      <w:r w:rsidR="00447423">
        <w:rPr>
          <w:noProof/>
        </w:rPr>
        <w:t>16</w:t>
      </w:r>
      <w:r w:rsidR="00D67984">
        <w:rPr>
          <w:noProof/>
        </w:rPr>
        <w:fldChar w:fldCharType="end"/>
      </w:r>
      <w:r>
        <w:t>:  Manage Mice - Add Mouse</w:t>
      </w:r>
      <w:bookmarkEnd w:id="58"/>
    </w:p>
    <w:p w:rsidR="00716DE8" w:rsidRDefault="00716DE8" w:rsidP="00A435D1">
      <w:r>
        <w:t>My Preferences may be used to hide and/or set a default value for some of the fields on this screen. A hidden field with a default will always have that default value added for the mouse.</w:t>
      </w:r>
    </w:p>
    <w:p w:rsidR="00D17395" w:rsidRDefault="00FE0982" w:rsidP="00A435D1">
      <w:r>
        <w:t xml:space="preserve">Cage ID has a bundle of functionality tied to it. </w:t>
      </w:r>
      <w:r w:rsidR="00AA30CD">
        <w:t>The r</w:t>
      </w:r>
      <w:r>
        <w:t xml:space="preserve">ecommended operation is to enable </w:t>
      </w:r>
      <w:r w:rsidR="00663DB4">
        <w:t>‘</w:t>
      </w:r>
      <w:r>
        <w:t>Use Next ID</w:t>
      </w:r>
      <w:r w:rsidR="00663DB4">
        <w:t>’</w:t>
      </w:r>
      <w:r>
        <w:t xml:space="preserve"> to auto generate the next cage ID for the first mouse.  After the first mous</w:t>
      </w:r>
      <w:r w:rsidR="00AA30CD">
        <w:t>e is saved the second mouse pre-</w:t>
      </w:r>
      <w:r>
        <w:t xml:space="preserve">initialized content disables </w:t>
      </w:r>
      <w:r w:rsidR="00663DB4">
        <w:t>‘</w:t>
      </w:r>
      <w:r>
        <w:t>Use Next ID</w:t>
      </w:r>
      <w:r w:rsidR="00663DB4">
        <w:t>’</w:t>
      </w:r>
      <w:r>
        <w:t xml:space="preserve"> so all you have to do is save again to save the second mouse in the same cage as the first.  When you fill up the first cage enable </w:t>
      </w:r>
      <w:r w:rsidR="00663DB4">
        <w:t>‘</w:t>
      </w:r>
      <w:r>
        <w:t>Use Next ID</w:t>
      </w:r>
      <w:r w:rsidR="00663DB4">
        <w:t>’</w:t>
      </w:r>
      <w:r>
        <w:t xml:space="preserve"> to get the next system cage ID and continue the process of adding mice to the second cage.  </w:t>
      </w:r>
      <w:r w:rsidR="00AA30CD">
        <w:t>With all</w:t>
      </w:r>
      <w:r>
        <w:t xml:space="preserve"> values remaining consistent</w:t>
      </w:r>
      <w:r w:rsidR="00AA30CD">
        <w:t>,</w:t>
      </w:r>
      <w:r>
        <w:t xml:space="preserve"> many mice and cages can be created in a manner of minutes.</w:t>
      </w:r>
    </w:p>
    <w:p w:rsidR="007E4661" w:rsidRDefault="00AA30CD" w:rsidP="007E4661">
      <w:r>
        <w:lastRenderedPageBreak/>
        <w:t>A</w:t>
      </w:r>
      <w:r w:rsidR="00FF1AB6">
        <w:t xml:space="preserve"> user can enter a custom cage ID by disabling </w:t>
      </w:r>
      <w:r w:rsidR="00663DB4">
        <w:t>‘</w:t>
      </w:r>
      <w:r w:rsidR="00FF1AB6">
        <w:t>Use Next ID</w:t>
      </w:r>
      <w:r w:rsidR="00663DB4">
        <w:t>’</w:t>
      </w:r>
      <w:r w:rsidR="00FF1AB6">
        <w:t xml:space="preserve"> and entering the value in the Cage ID field.</w:t>
      </w:r>
      <w:r w:rsidR="00DB1078">
        <w:t xml:space="preserve">  Also available are </w:t>
      </w:r>
      <w:r w:rsidR="00C476A6">
        <w:t>‘</w:t>
      </w:r>
      <w:r w:rsidR="00DB1078">
        <w:t>Select Cage</w:t>
      </w:r>
      <w:r w:rsidR="00C476A6">
        <w:t>’</w:t>
      </w:r>
      <w:r w:rsidR="00DB1078">
        <w:t xml:space="preserve"> and</w:t>
      </w:r>
      <w:r w:rsidR="00C476A6">
        <w:t>’</w:t>
      </w:r>
      <w:r w:rsidR="00DB1078">
        <w:t xml:space="preserve"> New Cage</w:t>
      </w:r>
      <w:r w:rsidR="00C476A6">
        <w:t>’ options</w:t>
      </w:r>
      <w:r w:rsidR="00DB1078">
        <w:t xml:space="preserve">.  </w:t>
      </w:r>
      <w:r w:rsidR="00C476A6">
        <w:t>‘</w:t>
      </w:r>
      <w:r w:rsidR="00DB1078">
        <w:t xml:space="preserve">Select </w:t>
      </w:r>
      <w:r w:rsidR="00C476A6">
        <w:t>C</w:t>
      </w:r>
      <w:r w:rsidR="00DB1078">
        <w:t>age</w:t>
      </w:r>
      <w:r w:rsidR="00C476A6">
        <w:t>’</w:t>
      </w:r>
      <w:r w:rsidR="00DB1078">
        <w:t xml:space="preserve"> provides a way to search </w:t>
      </w:r>
      <w:r>
        <w:t xml:space="preserve">for </w:t>
      </w:r>
      <w:r w:rsidR="00DB1078">
        <w:t xml:space="preserve">and </w:t>
      </w:r>
      <w:r w:rsidR="00C476A6">
        <w:t>choose an existing cage.  While ‘N</w:t>
      </w:r>
      <w:r w:rsidR="00DB1078">
        <w:t xml:space="preserve">ew </w:t>
      </w:r>
      <w:r w:rsidR="00C476A6">
        <w:t>C</w:t>
      </w:r>
      <w:r w:rsidR="00DB1078">
        <w:t>age</w:t>
      </w:r>
      <w:r w:rsidR="00C476A6">
        <w:t>’</w:t>
      </w:r>
      <w:r w:rsidR="00DB1078">
        <w:t xml:space="preserve"> allows you to create a new cage capturing more detail than the automated way.  </w:t>
      </w:r>
    </w:p>
    <w:p w:rsidR="007E4661" w:rsidRDefault="007E4661" w:rsidP="007E4661">
      <w:r>
        <w:t xml:space="preserve">After creating a custom cage card you can select it from the </w:t>
      </w:r>
      <w:r w:rsidR="00C476A6">
        <w:t>‘C</w:t>
      </w:r>
      <w:r>
        <w:t>age</w:t>
      </w:r>
      <w:r w:rsidR="00C476A6">
        <w:t xml:space="preserve"> C</w:t>
      </w:r>
      <w:r>
        <w:t>ard</w:t>
      </w:r>
      <w:r w:rsidR="00C476A6">
        <w:t>’ drop down list.  Select ‘P</w:t>
      </w:r>
      <w:r>
        <w:t xml:space="preserve">review </w:t>
      </w:r>
      <w:r w:rsidR="00C476A6">
        <w:t>C</w:t>
      </w:r>
      <w:r>
        <w:t xml:space="preserve">age </w:t>
      </w:r>
      <w:r w:rsidR="00C476A6">
        <w:t>C</w:t>
      </w:r>
      <w:r>
        <w:t>ard</w:t>
      </w:r>
      <w:r w:rsidR="00C476A6">
        <w:t>’</w:t>
      </w:r>
      <w:r>
        <w:t xml:space="preserve"> to display this mouse detail in your custom cage card format and print it out if you like.</w:t>
      </w:r>
    </w:p>
    <w:p w:rsidR="00CA5DB7" w:rsidRDefault="00CA5DB7" w:rsidP="00CA5DB7">
      <w:pPr>
        <w:pStyle w:val="Heading3"/>
      </w:pPr>
      <w:bookmarkStart w:id="59" w:name="_Ref370734097"/>
      <w:bookmarkStart w:id="60" w:name="_Toc413683147"/>
      <w:r>
        <w:t>Auto incrementing IDs</w:t>
      </w:r>
      <w:bookmarkEnd w:id="59"/>
      <w:bookmarkEnd w:id="60"/>
    </w:p>
    <w:p w:rsidR="00B163BE" w:rsidRPr="00A435D1" w:rsidRDefault="00EC204B" w:rsidP="00B163BE">
      <w:r>
        <w:t xml:space="preserve">Enable </w:t>
      </w:r>
      <w:r w:rsidR="00663DB4">
        <w:t>‘</w:t>
      </w:r>
      <w:r>
        <w:t>Auto Increment ID</w:t>
      </w:r>
      <w:r w:rsidR="00663DB4">
        <w:t>’</w:t>
      </w:r>
      <w:r>
        <w:t xml:space="preserve"> to auto generate the next available Mouse ID.  </w:t>
      </w:r>
      <w:r w:rsidR="007E4661">
        <w:t>The m</w:t>
      </w:r>
      <w:r>
        <w:t>ouse ID must be appended with a numeric value in order to use this</w:t>
      </w:r>
      <w:r w:rsidR="007E4661">
        <w:t xml:space="preserve"> feature.  For example, mouse ID</w:t>
      </w:r>
      <w:r>
        <w:t xml:space="preserve"> “ABC-100” is a valid identifier.</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80"/>
        <w:gridCol w:w="5130"/>
      </w:tblGrid>
      <w:tr w:rsidR="00AF7CEB" w:rsidRPr="007E72E1" w:rsidTr="0026370B">
        <w:tc>
          <w:tcPr>
            <w:tcW w:w="3780" w:type="dxa"/>
            <w:vAlign w:val="center"/>
          </w:tcPr>
          <w:p w:rsidR="00AF7CEB" w:rsidRPr="007E72E1" w:rsidRDefault="00AF7CEB" w:rsidP="0026370B">
            <w:pPr>
              <w:rPr>
                <w:b/>
              </w:rPr>
            </w:pPr>
            <w:r>
              <w:rPr>
                <w:b/>
              </w:rPr>
              <w:t>Action</w:t>
            </w:r>
          </w:p>
        </w:tc>
        <w:tc>
          <w:tcPr>
            <w:tcW w:w="5130" w:type="dxa"/>
            <w:vAlign w:val="center"/>
          </w:tcPr>
          <w:p w:rsidR="00AF7CEB" w:rsidRPr="007E72E1" w:rsidRDefault="00AF7CEB" w:rsidP="0026370B">
            <w:pPr>
              <w:rPr>
                <w:b/>
              </w:rPr>
            </w:pPr>
            <w:r w:rsidRPr="007E72E1">
              <w:rPr>
                <w:b/>
              </w:rPr>
              <w:t>System</w:t>
            </w:r>
          </w:p>
        </w:tc>
      </w:tr>
      <w:tr w:rsidR="00AF7CEB" w:rsidRPr="007E72E1" w:rsidTr="0026370B">
        <w:tc>
          <w:tcPr>
            <w:tcW w:w="3780" w:type="dxa"/>
          </w:tcPr>
          <w:p w:rsidR="00AF7CEB" w:rsidRDefault="00AF7CEB" w:rsidP="0026370B">
            <w:r w:rsidRPr="007E72E1">
              <w:t xml:space="preserve">User clicks the </w:t>
            </w:r>
            <w:r w:rsidR="00663DB4">
              <w:t>‘</w:t>
            </w:r>
            <w:r>
              <w:t>Add Mouse</w:t>
            </w:r>
            <w:r w:rsidR="00663DB4">
              <w:t>’</w:t>
            </w:r>
            <w:r w:rsidRPr="007E72E1">
              <w:t xml:space="preserve"> link from the </w:t>
            </w:r>
            <w:r w:rsidR="00663DB4">
              <w:t>‘Manage Mice’</w:t>
            </w:r>
            <w:r w:rsidRPr="007E72E1">
              <w:t xml:space="preserve"> </w:t>
            </w:r>
            <w:r w:rsidR="00663DB4">
              <w:t>sidebar</w:t>
            </w:r>
          </w:p>
          <w:p w:rsidR="00AF7CEB" w:rsidRDefault="00AF7CEB" w:rsidP="0026370B"/>
          <w:p w:rsidR="00AF7CEB" w:rsidRPr="007E72E1" w:rsidRDefault="00AF7CEB" w:rsidP="0026370B">
            <w:r w:rsidRPr="007E72E1">
              <w:t xml:space="preserve">User clicks the </w:t>
            </w:r>
            <w:r w:rsidR="00663DB4">
              <w:t>‘</w:t>
            </w:r>
            <w:r>
              <w:t>Edit Mouse</w:t>
            </w:r>
            <w:r w:rsidR="00663DB4">
              <w:t>’</w:t>
            </w:r>
            <w:r w:rsidRPr="007E72E1">
              <w:t xml:space="preserve"> link from the </w:t>
            </w:r>
            <w:r w:rsidR="00663DB4">
              <w:t>‘Manage Mice’</w:t>
            </w:r>
            <w:r w:rsidR="00663DB4" w:rsidRPr="007E72E1">
              <w:t xml:space="preserve"> </w:t>
            </w:r>
            <w:r w:rsidR="00663DB4">
              <w:t>sidebar</w:t>
            </w:r>
          </w:p>
          <w:p w:rsidR="00AF7CEB" w:rsidRPr="007E72E1" w:rsidRDefault="00AF7CEB" w:rsidP="0026370B">
            <w:r>
              <w:t>Mouse</w:t>
            </w:r>
            <w:r w:rsidRPr="007E72E1">
              <w:t xml:space="preserve"> information is added</w:t>
            </w:r>
            <w:r>
              <w:t>/updated when</w:t>
            </w:r>
            <w:r w:rsidRPr="007E72E1">
              <w:t xml:space="preserve"> </w:t>
            </w:r>
            <w:r w:rsidR="00663DB4">
              <w:t>‘</w:t>
            </w:r>
            <w:r w:rsidRPr="007E72E1">
              <w:t>Save</w:t>
            </w:r>
            <w:r w:rsidR="00663DB4">
              <w:t>’</w:t>
            </w:r>
            <w:r w:rsidRPr="007E72E1">
              <w:t xml:space="preserve"> button is clicked</w:t>
            </w:r>
          </w:p>
        </w:tc>
        <w:tc>
          <w:tcPr>
            <w:tcW w:w="5130" w:type="dxa"/>
          </w:tcPr>
          <w:p w:rsidR="00AF7CEB" w:rsidRPr="007E72E1" w:rsidRDefault="00AF7CEB" w:rsidP="0026370B">
            <w:r w:rsidRPr="007E72E1">
              <w:t xml:space="preserve">System displays </w:t>
            </w:r>
            <w:r>
              <w:t>Add Mouse Form</w:t>
            </w:r>
          </w:p>
          <w:p w:rsidR="00AF7CEB" w:rsidRPr="007E72E1" w:rsidRDefault="00AF7CEB" w:rsidP="0026370B">
            <w:r>
              <w:t>D</w:t>
            </w:r>
            <w:r w:rsidRPr="007E72E1">
              <w:t>ata entry fields are displayed</w:t>
            </w:r>
          </w:p>
          <w:p w:rsidR="00AF7CEB" w:rsidRDefault="00AF7CEB" w:rsidP="0026370B">
            <w:r w:rsidRPr="007E72E1">
              <w:t xml:space="preserve">New </w:t>
            </w:r>
            <w:r>
              <w:t>mouse</w:t>
            </w:r>
            <w:r w:rsidRPr="007E72E1">
              <w:t xml:space="preserve"> is added</w:t>
            </w:r>
            <w:r>
              <w:t xml:space="preserve"> to database</w:t>
            </w:r>
          </w:p>
          <w:p w:rsidR="00AF7CEB" w:rsidRPr="007E72E1" w:rsidRDefault="00AF7CEB" w:rsidP="0026370B">
            <w:r w:rsidRPr="007E72E1">
              <w:t xml:space="preserve">System displays </w:t>
            </w:r>
            <w:r>
              <w:t>Edit Mouse Form</w:t>
            </w:r>
          </w:p>
          <w:p w:rsidR="00AF7CEB" w:rsidRPr="007E72E1" w:rsidRDefault="00AF7CEB" w:rsidP="0026370B">
            <w:r>
              <w:t>D</w:t>
            </w:r>
            <w:r w:rsidRPr="007E72E1">
              <w:t>ata entry fields are displayed</w:t>
            </w:r>
          </w:p>
          <w:p w:rsidR="00AF7CEB" w:rsidRPr="007E72E1" w:rsidRDefault="00AF7CEB" w:rsidP="0026370B">
            <w:r>
              <w:t>Mouse data</w:t>
            </w:r>
            <w:r w:rsidRPr="007E72E1">
              <w:t xml:space="preserve"> is </w:t>
            </w:r>
            <w:r>
              <w:t>updated in the  database</w:t>
            </w:r>
          </w:p>
        </w:tc>
      </w:tr>
      <w:tr w:rsidR="00AF7CEB" w:rsidRPr="007E72E1" w:rsidTr="0026370B">
        <w:tc>
          <w:tcPr>
            <w:tcW w:w="3780" w:type="dxa"/>
            <w:vAlign w:val="center"/>
          </w:tcPr>
          <w:p w:rsidR="00AF7CEB" w:rsidRPr="007E72E1" w:rsidRDefault="00AF7CEB" w:rsidP="0026370B">
            <w:pPr>
              <w:rPr>
                <w:b/>
              </w:rPr>
            </w:pPr>
            <w:r>
              <w:rPr>
                <w:b/>
              </w:rPr>
              <w:t>Exceptions</w:t>
            </w:r>
          </w:p>
        </w:tc>
        <w:tc>
          <w:tcPr>
            <w:tcW w:w="5130" w:type="dxa"/>
            <w:vAlign w:val="center"/>
          </w:tcPr>
          <w:p w:rsidR="00AF7CEB" w:rsidRPr="007E72E1" w:rsidRDefault="00AF7CEB" w:rsidP="0026370B">
            <w:pPr>
              <w:rPr>
                <w:b/>
              </w:rPr>
            </w:pPr>
            <w:r>
              <w:rPr>
                <w:b/>
              </w:rPr>
              <w:t>Validation Message</w:t>
            </w:r>
          </w:p>
        </w:tc>
      </w:tr>
      <w:tr w:rsidR="00AF7CEB" w:rsidRPr="007E72E1" w:rsidTr="0026370B">
        <w:tc>
          <w:tcPr>
            <w:tcW w:w="3780" w:type="dxa"/>
            <w:vAlign w:val="center"/>
          </w:tcPr>
          <w:p w:rsidR="00AF7CEB" w:rsidRPr="007E72E1" w:rsidRDefault="00AF7CEB" w:rsidP="0026370B">
            <w:r>
              <w:t>Mouse ID</w:t>
            </w:r>
            <w:r w:rsidRPr="007E72E1">
              <w:t xml:space="preserve"> is blank</w:t>
            </w:r>
          </w:p>
        </w:tc>
        <w:tc>
          <w:tcPr>
            <w:tcW w:w="5130" w:type="dxa"/>
            <w:vAlign w:val="center"/>
          </w:tcPr>
          <w:p w:rsidR="00AF7CEB" w:rsidRPr="007E72E1" w:rsidRDefault="00AF7CEB" w:rsidP="0026370B">
            <w:r w:rsidRPr="007E72E1">
              <w:t>Message “</w:t>
            </w:r>
            <w:r>
              <w:t xml:space="preserve">Mouse ID is missing. </w:t>
            </w:r>
            <w:r w:rsidRPr="007E72E1">
              <w:t xml:space="preserve">Please enter </w:t>
            </w:r>
            <w:r>
              <w:t>a Mouse ID</w:t>
            </w:r>
            <w:r w:rsidRPr="007E72E1">
              <w:t>” is displayed</w:t>
            </w:r>
          </w:p>
        </w:tc>
      </w:tr>
      <w:tr w:rsidR="00AF7CEB" w:rsidRPr="007E72E1" w:rsidTr="0026370B">
        <w:tc>
          <w:tcPr>
            <w:tcW w:w="3780" w:type="dxa"/>
            <w:vAlign w:val="center"/>
          </w:tcPr>
          <w:p w:rsidR="00AF7CEB" w:rsidRPr="007E72E1" w:rsidRDefault="00AF7CEB" w:rsidP="0026370B">
            <w:r>
              <w:t xml:space="preserve">Strain </w:t>
            </w:r>
            <w:r w:rsidRPr="007E72E1">
              <w:t xml:space="preserve"> is blank</w:t>
            </w:r>
          </w:p>
        </w:tc>
        <w:tc>
          <w:tcPr>
            <w:tcW w:w="5130" w:type="dxa"/>
            <w:vAlign w:val="center"/>
          </w:tcPr>
          <w:p w:rsidR="00AF7CEB" w:rsidRPr="007E72E1" w:rsidRDefault="00AF7CEB" w:rsidP="0026370B">
            <w:r w:rsidRPr="007E72E1">
              <w:t>Message “</w:t>
            </w:r>
            <w:r>
              <w:t xml:space="preserve">Strain is missing. </w:t>
            </w:r>
            <w:r w:rsidRPr="007E72E1">
              <w:t xml:space="preserve">Please enter a </w:t>
            </w:r>
            <w:r>
              <w:t>Strain</w:t>
            </w:r>
            <w:r w:rsidRPr="007E72E1">
              <w:t>” is displayed</w:t>
            </w:r>
          </w:p>
        </w:tc>
      </w:tr>
      <w:tr w:rsidR="00AF7CEB" w:rsidRPr="007E72E1" w:rsidTr="0026370B">
        <w:tc>
          <w:tcPr>
            <w:tcW w:w="3780" w:type="dxa"/>
            <w:vAlign w:val="center"/>
          </w:tcPr>
          <w:p w:rsidR="00AF7CEB" w:rsidRPr="007E72E1" w:rsidRDefault="00AF7CEB" w:rsidP="0026370B">
            <w:r>
              <w:t>Generation</w:t>
            </w:r>
            <w:r w:rsidRPr="007E72E1">
              <w:t xml:space="preserve"> is blank</w:t>
            </w:r>
          </w:p>
        </w:tc>
        <w:tc>
          <w:tcPr>
            <w:tcW w:w="5130" w:type="dxa"/>
            <w:vAlign w:val="center"/>
          </w:tcPr>
          <w:p w:rsidR="00AF7CEB" w:rsidRPr="007E72E1" w:rsidRDefault="00AF7CEB" w:rsidP="0026370B">
            <w:r w:rsidRPr="007E72E1">
              <w:t>Message “</w:t>
            </w:r>
            <w:r>
              <w:t xml:space="preserve">Generation is missing. </w:t>
            </w:r>
            <w:r w:rsidRPr="007E72E1">
              <w:t xml:space="preserve">Please enter </w:t>
            </w:r>
            <w:r>
              <w:t>a Generation</w:t>
            </w:r>
            <w:r w:rsidRPr="007E72E1">
              <w:t>” is displayed</w:t>
            </w:r>
          </w:p>
        </w:tc>
      </w:tr>
      <w:tr w:rsidR="00AF7CEB" w:rsidRPr="007E72E1" w:rsidTr="0026370B">
        <w:tc>
          <w:tcPr>
            <w:tcW w:w="3780" w:type="dxa"/>
            <w:vAlign w:val="center"/>
          </w:tcPr>
          <w:p w:rsidR="00AF7CEB" w:rsidRPr="007E72E1" w:rsidRDefault="00AF7CEB" w:rsidP="0026370B">
            <w:r>
              <w:t>Date of Birth</w:t>
            </w:r>
            <w:r w:rsidRPr="007E72E1">
              <w:t xml:space="preserve"> is blank</w:t>
            </w:r>
          </w:p>
        </w:tc>
        <w:tc>
          <w:tcPr>
            <w:tcW w:w="5130" w:type="dxa"/>
            <w:vAlign w:val="center"/>
          </w:tcPr>
          <w:p w:rsidR="00AF7CEB" w:rsidRPr="007E72E1" w:rsidRDefault="00AF7CEB" w:rsidP="0026370B">
            <w:r w:rsidRPr="007E72E1">
              <w:t>Message “</w:t>
            </w:r>
            <w:r>
              <w:t>Date of Birth</w:t>
            </w:r>
            <w:r w:rsidRPr="007E72E1">
              <w:t xml:space="preserve"> </w:t>
            </w:r>
            <w:r>
              <w:t xml:space="preserve">is missing. </w:t>
            </w:r>
            <w:r w:rsidRPr="007E72E1">
              <w:t xml:space="preserve">Please enter </w:t>
            </w:r>
            <w:r>
              <w:t>Date of Birth</w:t>
            </w:r>
            <w:r w:rsidRPr="007E72E1">
              <w:t>” is displayed</w:t>
            </w:r>
          </w:p>
        </w:tc>
      </w:tr>
      <w:tr w:rsidR="00AF7CEB" w:rsidRPr="007E72E1" w:rsidTr="0026370B">
        <w:tc>
          <w:tcPr>
            <w:tcW w:w="3780" w:type="dxa"/>
            <w:vAlign w:val="center"/>
          </w:tcPr>
          <w:p w:rsidR="00AF7CEB" w:rsidRDefault="00AF7CEB" w:rsidP="0026370B">
            <w:r>
              <w:t xml:space="preserve">Sex </w:t>
            </w:r>
            <w:r w:rsidRPr="007E72E1">
              <w:t>is blank</w:t>
            </w:r>
          </w:p>
        </w:tc>
        <w:tc>
          <w:tcPr>
            <w:tcW w:w="5130" w:type="dxa"/>
            <w:vAlign w:val="center"/>
          </w:tcPr>
          <w:p w:rsidR="00AF7CEB" w:rsidRPr="007E72E1" w:rsidRDefault="00AF7CEB" w:rsidP="0026370B">
            <w:r w:rsidRPr="007E72E1">
              <w:t>Message “</w:t>
            </w:r>
            <w:r>
              <w:t xml:space="preserve">Sex is missing. </w:t>
            </w:r>
            <w:r w:rsidRPr="007E72E1">
              <w:t xml:space="preserve">Please enter </w:t>
            </w:r>
            <w:r>
              <w:t>Sex</w:t>
            </w:r>
            <w:r w:rsidRPr="007E72E1">
              <w:t>” is displayed</w:t>
            </w:r>
          </w:p>
        </w:tc>
      </w:tr>
      <w:tr w:rsidR="00AF7CEB" w:rsidRPr="007E72E1" w:rsidTr="0026370B">
        <w:tc>
          <w:tcPr>
            <w:tcW w:w="3780" w:type="dxa"/>
            <w:vAlign w:val="center"/>
          </w:tcPr>
          <w:p w:rsidR="00AF7CEB" w:rsidRDefault="00AF7CEB" w:rsidP="0026370B">
            <w:r>
              <w:t xml:space="preserve">Life Status </w:t>
            </w:r>
            <w:r w:rsidRPr="007E72E1">
              <w:t>is blank</w:t>
            </w:r>
          </w:p>
        </w:tc>
        <w:tc>
          <w:tcPr>
            <w:tcW w:w="5130" w:type="dxa"/>
            <w:vAlign w:val="center"/>
          </w:tcPr>
          <w:p w:rsidR="00AF7CEB" w:rsidRPr="007E72E1" w:rsidRDefault="00AF7CEB" w:rsidP="0026370B">
            <w:r w:rsidRPr="007E72E1">
              <w:t>Message “</w:t>
            </w:r>
            <w:r>
              <w:t xml:space="preserve">Life Status is missing. </w:t>
            </w:r>
            <w:r w:rsidRPr="007E72E1">
              <w:t xml:space="preserve">Please enter </w:t>
            </w:r>
            <w:r>
              <w:t>a Life Status</w:t>
            </w:r>
            <w:r w:rsidRPr="007E72E1">
              <w:t>” is displayed</w:t>
            </w:r>
          </w:p>
        </w:tc>
      </w:tr>
      <w:tr w:rsidR="00AF7CEB" w:rsidRPr="007E72E1" w:rsidTr="0026370B">
        <w:tc>
          <w:tcPr>
            <w:tcW w:w="3780" w:type="dxa"/>
            <w:vAlign w:val="center"/>
          </w:tcPr>
          <w:p w:rsidR="00AF7CEB" w:rsidRDefault="00AF7CEB" w:rsidP="0026370B">
            <w:r>
              <w:lastRenderedPageBreak/>
              <w:t xml:space="preserve">Breeding Status </w:t>
            </w:r>
            <w:r w:rsidRPr="007E72E1">
              <w:t>is blank</w:t>
            </w:r>
          </w:p>
        </w:tc>
        <w:tc>
          <w:tcPr>
            <w:tcW w:w="5130" w:type="dxa"/>
            <w:vAlign w:val="center"/>
          </w:tcPr>
          <w:p w:rsidR="00AF7CEB" w:rsidRPr="007E72E1" w:rsidRDefault="00AF7CEB" w:rsidP="0026370B">
            <w:r w:rsidRPr="007E72E1">
              <w:t>Message “</w:t>
            </w:r>
            <w:r>
              <w:t>Breeding Status</w:t>
            </w:r>
            <w:r w:rsidRPr="007E72E1">
              <w:t xml:space="preserve"> </w:t>
            </w:r>
            <w:r>
              <w:t xml:space="preserve">is missing. </w:t>
            </w:r>
            <w:r w:rsidRPr="007E72E1">
              <w:t xml:space="preserve">Please enter </w:t>
            </w:r>
            <w:r>
              <w:t>a Breeding Status</w:t>
            </w:r>
            <w:r w:rsidRPr="007E72E1">
              <w:t>” is displayed</w:t>
            </w:r>
          </w:p>
        </w:tc>
      </w:tr>
      <w:tr w:rsidR="00AF7CEB" w:rsidRPr="007E72E1" w:rsidTr="0026370B">
        <w:tc>
          <w:tcPr>
            <w:tcW w:w="3780" w:type="dxa"/>
            <w:vAlign w:val="center"/>
          </w:tcPr>
          <w:p w:rsidR="00AF7CEB" w:rsidRDefault="00AF7CEB" w:rsidP="0026370B">
            <w:r>
              <w:t xml:space="preserve">Owner </w:t>
            </w:r>
            <w:r w:rsidRPr="007E72E1">
              <w:t>is blank</w:t>
            </w:r>
          </w:p>
        </w:tc>
        <w:tc>
          <w:tcPr>
            <w:tcW w:w="5130" w:type="dxa"/>
            <w:vAlign w:val="center"/>
          </w:tcPr>
          <w:p w:rsidR="00AF7CEB" w:rsidRPr="007E72E1" w:rsidRDefault="00AF7CEB" w:rsidP="0026370B">
            <w:r w:rsidRPr="007E72E1">
              <w:t>Message “</w:t>
            </w:r>
            <w:r>
              <w:t xml:space="preserve">Owner is missing. </w:t>
            </w:r>
            <w:r w:rsidRPr="007E72E1">
              <w:t xml:space="preserve">Please enter </w:t>
            </w:r>
            <w:r>
              <w:t>Owner</w:t>
            </w:r>
            <w:r w:rsidRPr="007E72E1">
              <w:t>” is displayed</w:t>
            </w:r>
          </w:p>
        </w:tc>
      </w:tr>
      <w:tr w:rsidR="00AF7CEB" w:rsidRPr="007E72E1" w:rsidTr="0026370B">
        <w:tc>
          <w:tcPr>
            <w:tcW w:w="3780" w:type="dxa"/>
            <w:vAlign w:val="center"/>
          </w:tcPr>
          <w:p w:rsidR="00AF7CEB" w:rsidRDefault="00AF7CEB" w:rsidP="0026370B">
            <w:r>
              <w:t xml:space="preserve">Origin </w:t>
            </w:r>
            <w:r w:rsidRPr="007E72E1">
              <w:t>is blank</w:t>
            </w:r>
          </w:p>
        </w:tc>
        <w:tc>
          <w:tcPr>
            <w:tcW w:w="5130" w:type="dxa"/>
            <w:vAlign w:val="center"/>
          </w:tcPr>
          <w:p w:rsidR="00AF7CEB" w:rsidRPr="007E72E1" w:rsidRDefault="00AF7CEB" w:rsidP="0026370B">
            <w:r w:rsidRPr="007E72E1">
              <w:t>Message “</w:t>
            </w:r>
            <w:r>
              <w:t xml:space="preserve">Origin is missing. </w:t>
            </w:r>
            <w:r w:rsidRPr="007E72E1">
              <w:t xml:space="preserve">Please enter </w:t>
            </w:r>
            <w:r>
              <w:t>the Origin</w:t>
            </w:r>
            <w:r w:rsidRPr="007E72E1">
              <w:t>” is displayed</w:t>
            </w:r>
          </w:p>
        </w:tc>
      </w:tr>
      <w:tr w:rsidR="00AF7CEB" w:rsidRPr="007E72E1" w:rsidTr="0026370B">
        <w:tc>
          <w:tcPr>
            <w:tcW w:w="3780" w:type="dxa"/>
            <w:vAlign w:val="center"/>
          </w:tcPr>
          <w:p w:rsidR="00AF7CEB" w:rsidRDefault="00257804" w:rsidP="0026370B">
            <w:r>
              <w:t xml:space="preserve">Cage </w:t>
            </w:r>
            <w:r w:rsidR="00AF7CEB">
              <w:t xml:space="preserve">ID </w:t>
            </w:r>
            <w:r w:rsidR="00AF7CEB" w:rsidRPr="007E72E1">
              <w:t>is blank</w:t>
            </w:r>
          </w:p>
        </w:tc>
        <w:tc>
          <w:tcPr>
            <w:tcW w:w="5130" w:type="dxa"/>
            <w:vAlign w:val="center"/>
          </w:tcPr>
          <w:p w:rsidR="00AF7CEB" w:rsidRPr="007E72E1" w:rsidRDefault="00AF7CEB" w:rsidP="0026370B">
            <w:r w:rsidRPr="007E72E1">
              <w:t>Message “</w:t>
            </w:r>
            <w:r w:rsidR="00257804">
              <w:t xml:space="preserve">Cage </w:t>
            </w:r>
            <w:r w:rsidR="00965637">
              <w:t>ID</w:t>
            </w:r>
            <w:r>
              <w:t xml:space="preserve"> is missing. </w:t>
            </w:r>
            <w:r w:rsidRPr="007E72E1">
              <w:t xml:space="preserve">Please enter </w:t>
            </w:r>
            <w:r>
              <w:t xml:space="preserve">a </w:t>
            </w:r>
            <w:r w:rsidR="00257804">
              <w:t xml:space="preserve">Cage </w:t>
            </w:r>
            <w:r>
              <w:t>ID</w:t>
            </w:r>
            <w:r w:rsidRPr="007E72E1">
              <w:t>” is displayed</w:t>
            </w:r>
          </w:p>
        </w:tc>
      </w:tr>
    </w:tbl>
    <w:p w:rsidR="00A658D7" w:rsidRDefault="00A658D7" w:rsidP="00AF7CEB"/>
    <w:p w:rsidR="00AF7CEB" w:rsidRDefault="00AF7CEB" w:rsidP="00AF7CEB">
      <w:pPr>
        <w:pStyle w:val="Heading3"/>
      </w:pPr>
      <w:bookmarkStart w:id="61" w:name="_Toc413683148"/>
      <w:r w:rsidRPr="00DB6649">
        <w:t>Business Rules</w:t>
      </w:r>
      <w:r>
        <w:t xml:space="preserve"> or </w:t>
      </w:r>
      <w:r w:rsidR="00DB5746">
        <w:t>V</w:t>
      </w:r>
      <w:r>
        <w:t>alidation</w:t>
      </w:r>
      <w:bookmarkEnd w:id="61"/>
    </w:p>
    <w:p w:rsidR="00AF7CEB" w:rsidRPr="000F0DAB" w:rsidRDefault="00AF7CEB" w:rsidP="00AF7CEB">
      <w:pPr>
        <w:pStyle w:val="ListNumber5"/>
        <w:numPr>
          <w:ilvl w:val="0"/>
          <w:numId w:val="5"/>
        </w:numPr>
        <w:rPr>
          <w:rFonts w:asciiTheme="minorHAnsi" w:hAnsiTheme="minorHAnsi" w:cstheme="minorHAnsi"/>
          <w:sz w:val="22"/>
          <w:szCs w:val="22"/>
        </w:rPr>
      </w:pPr>
      <w:r>
        <w:rPr>
          <w:rFonts w:asciiTheme="minorHAnsi" w:hAnsiTheme="minorHAnsi" w:cstheme="minorHAnsi"/>
          <w:sz w:val="22"/>
          <w:szCs w:val="22"/>
        </w:rPr>
        <w:t xml:space="preserve"> Mouse ID must be unique otherwise </w:t>
      </w:r>
      <w:r w:rsidR="00E252E6">
        <w:rPr>
          <w:rFonts w:asciiTheme="minorHAnsi" w:hAnsiTheme="minorHAnsi" w:cstheme="minorHAnsi"/>
          <w:sz w:val="22"/>
          <w:szCs w:val="22"/>
        </w:rPr>
        <w:t xml:space="preserve">the </w:t>
      </w:r>
      <w:r>
        <w:rPr>
          <w:rFonts w:asciiTheme="minorHAnsi" w:hAnsiTheme="minorHAnsi" w:cstheme="minorHAnsi"/>
          <w:sz w:val="22"/>
          <w:szCs w:val="22"/>
        </w:rPr>
        <w:t xml:space="preserve">user </w:t>
      </w:r>
      <w:r w:rsidR="00E252E6">
        <w:rPr>
          <w:rFonts w:asciiTheme="minorHAnsi" w:hAnsiTheme="minorHAnsi" w:cstheme="minorHAnsi"/>
          <w:sz w:val="22"/>
          <w:szCs w:val="22"/>
        </w:rPr>
        <w:t>will see</w:t>
      </w:r>
      <w:r>
        <w:rPr>
          <w:rFonts w:asciiTheme="minorHAnsi" w:hAnsiTheme="minorHAnsi" w:cstheme="minorHAnsi"/>
          <w:sz w:val="22"/>
          <w:szCs w:val="22"/>
        </w:rPr>
        <w:t xml:space="preserve"> an error message “</w:t>
      </w:r>
      <w:r w:rsidRPr="000367CE">
        <w:rPr>
          <w:rFonts w:asciiTheme="minorHAnsi" w:hAnsiTheme="minorHAnsi" w:cstheme="minorHAnsi"/>
          <w:sz w:val="22"/>
          <w:szCs w:val="22"/>
        </w:rPr>
        <w:t>Mouse ID already exists. Please choose a unique Mouse ID.</w:t>
      </w:r>
      <w:r>
        <w:rPr>
          <w:rFonts w:asciiTheme="minorHAnsi" w:hAnsiTheme="minorHAnsi" w:cstheme="minorHAnsi"/>
          <w:sz w:val="22"/>
          <w:szCs w:val="22"/>
        </w:rPr>
        <w:t>”</w:t>
      </w:r>
    </w:p>
    <w:p w:rsidR="00AF7CEB" w:rsidRPr="00F91943" w:rsidRDefault="00AF7CEB" w:rsidP="00AF7CEB">
      <w:pPr>
        <w:pStyle w:val="ListNumber5"/>
        <w:numPr>
          <w:ilvl w:val="0"/>
          <w:numId w:val="5"/>
        </w:numPr>
        <w:rPr>
          <w:rFonts w:asciiTheme="minorHAnsi" w:hAnsiTheme="minorHAnsi" w:cstheme="minorHAnsi"/>
          <w:b/>
          <w:i/>
          <w:sz w:val="22"/>
          <w:szCs w:val="22"/>
        </w:rPr>
      </w:pPr>
      <w:r w:rsidRPr="005F1C42">
        <w:rPr>
          <w:rFonts w:asciiTheme="minorHAnsi" w:hAnsiTheme="minorHAnsi" w:cstheme="minorHAnsi"/>
          <w:sz w:val="22"/>
          <w:szCs w:val="22"/>
        </w:rPr>
        <w:t xml:space="preserve"> Replacement Tag ID must be unique otherwise</w:t>
      </w:r>
      <w:r w:rsidR="00E252E6">
        <w:rPr>
          <w:rFonts w:asciiTheme="minorHAnsi" w:hAnsiTheme="minorHAnsi" w:cstheme="minorHAnsi"/>
          <w:sz w:val="22"/>
          <w:szCs w:val="22"/>
        </w:rPr>
        <w:t xml:space="preserve"> the</w:t>
      </w:r>
      <w:r w:rsidRPr="005F1C42">
        <w:rPr>
          <w:rFonts w:asciiTheme="minorHAnsi" w:hAnsiTheme="minorHAnsi" w:cstheme="minorHAnsi"/>
          <w:sz w:val="22"/>
          <w:szCs w:val="22"/>
        </w:rPr>
        <w:t xml:space="preserve"> user </w:t>
      </w:r>
      <w:r w:rsidR="00E252E6">
        <w:rPr>
          <w:rFonts w:asciiTheme="minorHAnsi" w:hAnsiTheme="minorHAnsi" w:cstheme="minorHAnsi"/>
          <w:sz w:val="22"/>
          <w:szCs w:val="22"/>
        </w:rPr>
        <w:t>will see</w:t>
      </w:r>
      <w:r w:rsidRPr="005F1C42">
        <w:rPr>
          <w:rFonts w:asciiTheme="minorHAnsi" w:hAnsiTheme="minorHAnsi" w:cstheme="minorHAnsi"/>
          <w:sz w:val="22"/>
          <w:szCs w:val="22"/>
        </w:rPr>
        <w:t xml:space="preserve"> an error message “Replacement Tag already exists. Please choose a unique Replacement Tag.” </w:t>
      </w:r>
    </w:p>
    <w:p w:rsidR="00AF7CEB" w:rsidRPr="00F91943" w:rsidRDefault="00AF7CEB" w:rsidP="00AF7CEB">
      <w:pPr>
        <w:pStyle w:val="ListNumber5"/>
        <w:numPr>
          <w:ilvl w:val="0"/>
          <w:numId w:val="5"/>
        </w:numPr>
        <w:rPr>
          <w:rFonts w:asciiTheme="minorHAnsi" w:hAnsiTheme="minorHAnsi" w:cstheme="minorHAnsi"/>
          <w:b/>
          <w:i/>
          <w:sz w:val="22"/>
          <w:szCs w:val="22"/>
        </w:rPr>
      </w:pPr>
      <w:r w:rsidRPr="00F91943">
        <w:rPr>
          <w:rFonts w:asciiTheme="minorHAnsi" w:hAnsiTheme="minorHAnsi" w:cstheme="minorHAnsi"/>
          <w:sz w:val="22"/>
          <w:szCs w:val="22"/>
        </w:rPr>
        <w:t xml:space="preserve">Date of birth </w:t>
      </w:r>
      <w:r w:rsidR="00DB5746">
        <w:rPr>
          <w:rFonts w:asciiTheme="minorHAnsi" w:hAnsiTheme="minorHAnsi" w:cstheme="minorHAnsi"/>
          <w:sz w:val="22"/>
          <w:szCs w:val="22"/>
        </w:rPr>
        <w:t xml:space="preserve">is </w:t>
      </w:r>
      <w:r w:rsidRPr="00F91943">
        <w:rPr>
          <w:rFonts w:asciiTheme="minorHAnsi" w:hAnsiTheme="minorHAnsi" w:cstheme="minorHAnsi"/>
          <w:sz w:val="22"/>
          <w:szCs w:val="22"/>
        </w:rPr>
        <w:t>defaulted</w:t>
      </w:r>
      <w:r>
        <w:rPr>
          <w:rFonts w:asciiTheme="minorHAnsi" w:hAnsiTheme="minorHAnsi" w:cstheme="minorHAnsi"/>
          <w:sz w:val="22"/>
          <w:szCs w:val="22"/>
        </w:rPr>
        <w:t xml:space="preserve"> to today</w:t>
      </w:r>
      <w:r w:rsidRPr="00F91943">
        <w:rPr>
          <w:rFonts w:asciiTheme="minorHAnsi" w:hAnsiTheme="minorHAnsi" w:cstheme="minorHAnsi"/>
          <w:sz w:val="22"/>
          <w:szCs w:val="22"/>
        </w:rPr>
        <w:t xml:space="preserve"> and cannot be </w:t>
      </w:r>
      <w:r>
        <w:rPr>
          <w:rFonts w:asciiTheme="minorHAnsi" w:hAnsiTheme="minorHAnsi" w:cstheme="minorHAnsi"/>
          <w:sz w:val="22"/>
          <w:szCs w:val="22"/>
        </w:rPr>
        <w:t>in</w:t>
      </w:r>
      <w:r w:rsidR="00153BAD">
        <w:rPr>
          <w:rFonts w:asciiTheme="minorHAnsi" w:hAnsiTheme="minorHAnsi" w:cstheme="minorHAnsi"/>
          <w:sz w:val="22"/>
          <w:szCs w:val="22"/>
        </w:rPr>
        <w:t xml:space="preserve"> the</w:t>
      </w:r>
      <w:r>
        <w:rPr>
          <w:rFonts w:asciiTheme="minorHAnsi" w:hAnsiTheme="minorHAnsi" w:cstheme="minorHAnsi"/>
          <w:sz w:val="22"/>
          <w:szCs w:val="22"/>
        </w:rPr>
        <w:t xml:space="preserve"> future.</w:t>
      </w:r>
    </w:p>
    <w:p w:rsidR="00AF7CEB" w:rsidRPr="00810D17" w:rsidRDefault="00AF7CEB" w:rsidP="00AF7CEB">
      <w:pPr>
        <w:pStyle w:val="ListNumber5"/>
        <w:numPr>
          <w:ilvl w:val="0"/>
          <w:numId w:val="5"/>
        </w:numPr>
        <w:rPr>
          <w:rFonts w:asciiTheme="minorHAnsi" w:hAnsiTheme="minorHAnsi" w:cstheme="minorHAnsi"/>
          <w:b/>
          <w:i/>
          <w:sz w:val="22"/>
          <w:szCs w:val="22"/>
        </w:rPr>
      </w:pPr>
      <w:r>
        <w:rPr>
          <w:rFonts w:asciiTheme="minorHAnsi" w:hAnsiTheme="minorHAnsi" w:cstheme="minorHAnsi"/>
          <w:sz w:val="22"/>
          <w:szCs w:val="22"/>
        </w:rPr>
        <w:t>When litter is selected, strain and generation is auto populated.</w:t>
      </w:r>
    </w:p>
    <w:p w:rsidR="00AF7CEB" w:rsidRPr="00810D17" w:rsidRDefault="00AF7CEB" w:rsidP="00AF7CEB">
      <w:pPr>
        <w:pStyle w:val="ListNumber5"/>
        <w:numPr>
          <w:ilvl w:val="0"/>
          <w:numId w:val="5"/>
        </w:numPr>
        <w:rPr>
          <w:rFonts w:asciiTheme="minorHAnsi" w:hAnsiTheme="minorHAnsi" w:cstheme="minorHAnsi"/>
          <w:b/>
          <w:i/>
          <w:sz w:val="22"/>
          <w:szCs w:val="22"/>
        </w:rPr>
      </w:pPr>
      <w:r>
        <w:rPr>
          <w:rFonts w:asciiTheme="minorHAnsi" w:hAnsiTheme="minorHAnsi" w:cstheme="minorHAnsi"/>
          <w:sz w:val="22"/>
          <w:szCs w:val="22"/>
        </w:rPr>
        <w:t xml:space="preserve">Exit date cannot be </w:t>
      </w:r>
      <w:r w:rsidR="00716DE8">
        <w:rPr>
          <w:rFonts w:asciiTheme="minorHAnsi" w:hAnsiTheme="minorHAnsi" w:cstheme="minorHAnsi"/>
          <w:sz w:val="22"/>
          <w:szCs w:val="22"/>
        </w:rPr>
        <w:t>before the</w:t>
      </w:r>
      <w:r>
        <w:rPr>
          <w:rFonts w:asciiTheme="minorHAnsi" w:hAnsiTheme="minorHAnsi" w:cstheme="minorHAnsi"/>
          <w:sz w:val="22"/>
          <w:szCs w:val="22"/>
        </w:rPr>
        <w:t xml:space="preserve"> Birth date. If Exit is in</w:t>
      </w:r>
      <w:r w:rsidR="00965637">
        <w:rPr>
          <w:rFonts w:asciiTheme="minorHAnsi" w:hAnsiTheme="minorHAnsi" w:cstheme="minorHAnsi"/>
          <w:sz w:val="22"/>
          <w:szCs w:val="22"/>
        </w:rPr>
        <w:t xml:space="preserve"> the</w:t>
      </w:r>
      <w:r>
        <w:rPr>
          <w:rFonts w:asciiTheme="minorHAnsi" w:hAnsiTheme="minorHAnsi" w:cstheme="minorHAnsi"/>
          <w:sz w:val="22"/>
          <w:szCs w:val="22"/>
        </w:rPr>
        <w:t xml:space="preserve"> future, then a warning is displayed.</w:t>
      </w:r>
    </w:p>
    <w:p w:rsidR="00AF7CEB" w:rsidRPr="00810D17" w:rsidRDefault="00AF7CEB" w:rsidP="00AF7CEB">
      <w:pPr>
        <w:pStyle w:val="ListNumber5"/>
        <w:numPr>
          <w:ilvl w:val="0"/>
          <w:numId w:val="5"/>
        </w:numPr>
        <w:rPr>
          <w:rFonts w:asciiTheme="minorHAnsi" w:hAnsiTheme="minorHAnsi" w:cstheme="minorHAnsi"/>
          <w:b/>
          <w:i/>
          <w:sz w:val="22"/>
          <w:szCs w:val="22"/>
        </w:rPr>
      </w:pPr>
      <w:r>
        <w:rPr>
          <w:rFonts w:asciiTheme="minorHAnsi" w:hAnsiTheme="minorHAnsi" w:cstheme="minorHAnsi"/>
          <w:sz w:val="22"/>
          <w:szCs w:val="22"/>
        </w:rPr>
        <w:t>Age is calculated for</w:t>
      </w:r>
      <w:r w:rsidR="00965637">
        <w:rPr>
          <w:rFonts w:asciiTheme="minorHAnsi" w:hAnsiTheme="minorHAnsi" w:cstheme="minorHAnsi"/>
          <w:sz w:val="22"/>
          <w:szCs w:val="22"/>
        </w:rPr>
        <w:t xml:space="preserve"> the</w:t>
      </w:r>
      <w:r>
        <w:rPr>
          <w:rFonts w:asciiTheme="minorHAnsi" w:hAnsiTheme="minorHAnsi" w:cstheme="minorHAnsi"/>
          <w:sz w:val="22"/>
          <w:szCs w:val="22"/>
        </w:rPr>
        <w:t xml:space="preserve"> Edit Mouse Form based on </w:t>
      </w:r>
      <w:r w:rsidR="00965637">
        <w:rPr>
          <w:rFonts w:asciiTheme="minorHAnsi" w:hAnsiTheme="minorHAnsi" w:cstheme="minorHAnsi"/>
          <w:sz w:val="22"/>
          <w:szCs w:val="22"/>
        </w:rPr>
        <w:t xml:space="preserve">the </w:t>
      </w:r>
      <w:r>
        <w:rPr>
          <w:rFonts w:asciiTheme="minorHAnsi" w:hAnsiTheme="minorHAnsi" w:cstheme="minorHAnsi"/>
          <w:sz w:val="22"/>
          <w:szCs w:val="22"/>
        </w:rPr>
        <w:t>following rules</w:t>
      </w:r>
    </w:p>
    <w:p w:rsidR="00AF7CEB" w:rsidRPr="00810D17" w:rsidRDefault="00AF7CEB" w:rsidP="00AF7CEB">
      <w:pPr>
        <w:pStyle w:val="ListNumber5"/>
        <w:numPr>
          <w:ilvl w:val="1"/>
          <w:numId w:val="6"/>
        </w:numPr>
        <w:rPr>
          <w:rFonts w:asciiTheme="minorHAnsi" w:hAnsiTheme="minorHAnsi" w:cstheme="minorHAnsi"/>
          <w:b/>
          <w:i/>
          <w:sz w:val="22"/>
          <w:szCs w:val="22"/>
        </w:rPr>
      </w:pPr>
      <w:r>
        <w:rPr>
          <w:rFonts w:asciiTheme="minorHAnsi" w:hAnsiTheme="minorHAnsi" w:cstheme="minorHAnsi"/>
          <w:sz w:val="22"/>
          <w:szCs w:val="22"/>
        </w:rPr>
        <w:t>Mouse ag</w:t>
      </w:r>
      <w:r w:rsidR="00153BAD">
        <w:rPr>
          <w:rFonts w:asciiTheme="minorHAnsi" w:hAnsiTheme="minorHAnsi" w:cstheme="minorHAnsi"/>
          <w:sz w:val="22"/>
          <w:szCs w:val="22"/>
        </w:rPr>
        <w:t xml:space="preserve">e is calculated from </w:t>
      </w:r>
      <w:r w:rsidR="00965637">
        <w:rPr>
          <w:rFonts w:asciiTheme="minorHAnsi" w:hAnsiTheme="minorHAnsi" w:cstheme="minorHAnsi"/>
          <w:sz w:val="22"/>
          <w:szCs w:val="22"/>
        </w:rPr>
        <w:t xml:space="preserve">exit date minus </w:t>
      </w:r>
      <w:r w:rsidR="00153BAD">
        <w:rPr>
          <w:rFonts w:asciiTheme="minorHAnsi" w:hAnsiTheme="minorHAnsi" w:cstheme="minorHAnsi"/>
          <w:sz w:val="22"/>
          <w:szCs w:val="22"/>
        </w:rPr>
        <w:t>birth date</w:t>
      </w:r>
      <w:r>
        <w:rPr>
          <w:rFonts w:asciiTheme="minorHAnsi" w:hAnsiTheme="minorHAnsi" w:cstheme="minorHAnsi"/>
          <w:sz w:val="22"/>
          <w:szCs w:val="22"/>
        </w:rPr>
        <w:t xml:space="preserve">. If </w:t>
      </w:r>
      <w:r w:rsidR="00153BAD">
        <w:rPr>
          <w:rFonts w:asciiTheme="minorHAnsi" w:hAnsiTheme="minorHAnsi" w:cstheme="minorHAnsi"/>
          <w:sz w:val="22"/>
          <w:szCs w:val="22"/>
        </w:rPr>
        <w:t xml:space="preserve">the </w:t>
      </w:r>
      <w:r>
        <w:rPr>
          <w:rFonts w:asciiTheme="minorHAnsi" w:hAnsiTheme="minorHAnsi" w:cstheme="minorHAnsi"/>
          <w:sz w:val="22"/>
          <w:szCs w:val="22"/>
        </w:rPr>
        <w:t xml:space="preserve">exit date is null, then </w:t>
      </w:r>
      <w:r w:rsidR="00153BAD">
        <w:rPr>
          <w:rFonts w:asciiTheme="minorHAnsi" w:hAnsiTheme="minorHAnsi" w:cstheme="minorHAnsi"/>
          <w:sz w:val="22"/>
          <w:szCs w:val="22"/>
        </w:rPr>
        <w:t xml:space="preserve">from the </w:t>
      </w:r>
      <w:r>
        <w:rPr>
          <w:rFonts w:asciiTheme="minorHAnsi" w:hAnsiTheme="minorHAnsi" w:cstheme="minorHAnsi"/>
          <w:sz w:val="22"/>
          <w:szCs w:val="22"/>
        </w:rPr>
        <w:t xml:space="preserve">difference between birth </w:t>
      </w:r>
      <w:proofErr w:type="gramStart"/>
      <w:r>
        <w:rPr>
          <w:rFonts w:asciiTheme="minorHAnsi" w:hAnsiTheme="minorHAnsi" w:cstheme="minorHAnsi"/>
          <w:sz w:val="22"/>
          <w:szCs w:val="22"/>
        </w:rPr>
        <w:t>date</w:t>
      </w:r>
      <w:proofErr w:type="gramEnd"/>
      <w:r>
        <w:rPr>
          <w:rFonts w:asciiTheme="minorHAnsi" w:hAnsiTheme="minorHAnsi" w:cstheme="minorHAnsi"/>
          <w:sz w:val="22"/>
          <w:szCs w:val="22"/>
        </w:rPr>
        <w:t xml:space="preserve"> and today’s date.</w:t>
      </w:r>
    </w:p>
    <w:p w:rsidR="00AF7CEB" w:rsidRPr="00810D17" w:rsidRDefault="00AF7CEB" w:rsidP="00AF7CEB">
      <w:pPr>
        <w:pStyle w:val="ListNumber5"/>
        <w:numPr>
          <w:ilvl w:val="1"/>
          <w:numId w:val="6"/>
        </w:numPr>
        <w:rPr>
          <w:rFonts w:asciiTheme="minorHAnsi" w:hAnsiTheme="minorHAnsi" w:cstheme="minorHAnsi"/>
          <w:b/>
          <w:i/>
          <w:sz w:val="22"/>
          <w:szCs w:val="22"/>
        </w:rPr>
      </w:pPr>
      <w:r>
        <w:rPr>
          <w:rFonts w:asciiTheme="minorHAnsi" w:hAnsiTheme="minorHAnsi" w:cstheme="minorHAnsi"/>
          <w:sz w:val="22"/>
          <w:szCs w:val="22"/>
        </w:rPr>
        <w:t>Days, weeks</w:t>
      </w:r>
      <w:r w:rsidR="00153BAD">
        <w:rPr>
          <w:rFonts w:asciiTheme="minorHAnsi" w:hAnsiTheme="minorHAnsi" w:cstheme="minorHAnsi"/>
          <w:sz w:val="22"/>
          <w:szCs w:val="22"/>
        </w:rPr>
        <w:t>,</w:t>
      </w:r>
      <w:r>
        <w:rPr>
          <w:rFonts w:asciiTheme="minorHAnsi" w:hAnsiTheme="minorHAnsi" w:cstheme="minorHAnsi"/>
          <w:sz w:val="22"/>
          <w:szCs w:val="22"/>
        </w:rPr>
        <w:t xml:space="preserve"> and </w:t>
      </w:r>
      <w:r w:rsidR="00153BAD">
        <w:rPr>
          <w:rFonts w:asciiTheme="minorHAnsi" w:hAnsiTheme="minorHAnsi" w:cstheme="minorHAnsi"/>
          <w:sz w:val="22"/>
          <w:szCs w:val="22"/>
        </w:rPr>
        <w:t>m</w:t>
      </w:r>
      <w:r>
        <w:rPr>
          <w:rFonts w:asciiTheme="minorHAnsi" w:hAnsiTheme="minorHAnsi" w:cstheme="minorHAnsi"/>
          <w:sz w:val="22"/>
          <w:szCs w:val="22"/>
        </w:rPr>
        <w:t>onths are the options</w:t>
      </w:r>
    </w:p>
    <w:p w:rsidR="00AF7CEB" w:rsidRPr="000209A6" w:rsidRDefault="00AF7CEB" w:rsidP="00AF7CEB">
      <w:pPr>
        <w:pStyle w:val="ListNumber5"/>
        <w:numPr>
          <w:ilvl w:val="1"/>
          <w:numId w:val="6"/>
        </w:numPr>
        <w:rPr>
          <w:rFonts w:asciiTheme="minorHAnsi" w:hAnsiTheme="minorHAnsi" w:cstheme="minorHAnsi"/>
          <w:b/>
          <w:i/>
          <w:sz w:val="22"/>
          <w:szCs w:val="22"/>
        </w:rPr>
      </w:pPr>
      <w:r>
        <w:rPr>
          <w:rFonts w:asciiTheme="minorHAnsi" w:hAnsiTheme="minorHAnsi" w:cstheme="minorHAnsi"/>
          <w:sz w:val="22"/>
          <w:szCs w:val="22"/>
        </w:rPr>
        <w:t xml:space="preserve">The value is rounded to </w:t>
      </w:r>
      <w:r w:rsidR="00965637">
        <w:rPr>
          <w:rFonts w:asciiTheme="minorHAnsi" w:hAnsiTheme="minorHAnsi" w:cstheme="minorHAnsi"/>
          <w:sz w:val="22"/>
          <w:szCs w:val="22"/>
        </w:rPr>
        <w:t>the nearest integer for</w:t>
      </w:r>
      <w:r>
        <w:rPr>
          <w:rFonts w:asciiTheme="minorHAnsi" w:hAnsiTheme="minorHAnsi" w:cstheme="minorHAnsi"/>
          <w:sz w:val="22"/>
          <w:szCs w:val="22"/>
        </w:rPr>
        <w:t xml:space="preserve"> days, rounded to one decimal value for weeks, </w:t>
      </w:r>
      <w:r w:rsidR="00965637">
        <w:rPr>
          <w:rFonts w:asciiTheme="minorHAnsi" w:hAnsiTheme="minorHAnsi" w:cstheme="minorHAnsi"/>
          <w:sz w:val="22"/>
          <w:szCs w:val="22"/>
        </w:rPr>
        <w:t xml:space="preserve">and </w:t>
      </w:r>
      <w:r>
        <w:rPr>
          <w:rFonts w:asciiTheme="minorHAnsi" w:hAnsiTheme="minorHAnsi" w:cstheme="minorHAnsi"/>
          <w:sz w:val="22"/>
          <w:szCs w:val="22"/>
        </w:rPr>
        <w:t>rounded to two decimal values for months.</w:t>
      </w:r>
    </w:p>
    <w:p w:rsidR="00AF7CEB" w:rsidRPr="005155D6" w:rsidRDefault="00AF7CEB" w:rsidP="00AF7CEB">
      <w:pPr>
        <w:pStyle w:val="ListNumber5"/>
        <w:numPr>
          <w:ilvl w:val="1"/>
          <w:numId w:val="6"/>
        </w:numPr>
        <w:rPr>
          <w:rFonts w:asciiTheme="minorHAnsi" w:hAnsiTheme="minorHAnsi" w:cstheme="minorHAnsi"/>
          <w:b/>
          <w:i/>
          <w:sz w:val="22"/>
          <w:szCs w:val="22"/>
        </w:rPr>
      </w:pPr>
      <w:r>
        <w:rPr>
          <w:rFonts w:asciiTheme="minorHAnsi" w:hAnsiTheme="minorHAnsi" w:cstheme="minorHAnsi"/>
          <w:sz w:val="22"/>
          <w:szCs w:val="22"/>
        </w:rPr>
        <w:t>Whenever birth date or exit date is revised, age is recalculated and redisplayed.</w:t>
      </w:r>
    </w:p>
    <w:p w:rsidR="00AF7CEB" w:rsidRDefault="00AF7CEB" w:rsidP="00965637">
      <w:pPr>
        <w:pStyle w:val="ListParagraph"/>
        <w:numPr>
          <w:ilvl w:val="0"/>
          <w:numId w:val="5"/>
        </w:numPr>
      </w:pPr>
      <w:r>
        <w:t>Auto increment Mouse ID is implemented in only</w:t>
      </w:r>
      <w:r w:rsidR="00153BAD">
        <w:t xml:space="preserve"> the</w:t>
      </w:r>
      <w:r>
        <w:t xml:space="preserve"> Add Mouse Form. If checked, Mouse ID needs to be</w:t>
      </w:r>
      <w:r w:rsidR="00DB5746">
        <w:t xml:space="preserve"> able to be</w:t>
      </w:r>
      <w:r>
        <w:t xml:space="preserve"> incremented sequentially for the next mouse to be added.</w:t>
      </w:r>
    </w:p>
    <w:p w:rsidR="00AF7CEB" w:rsidRDefault="00DB5746" w:rsidP="00965637">
      <w:pPr>
        <w:pStyle w:val="ListParagraph"/>
        <w:numPr>
          <w:ilvl w:val="0"/>
          <w:numId w:val="5"/>
        </w:numPr>
      </w:pPr>
      <w:r>
        <w:t>If Life Status is “</w:t>
      </w:r>
      <w:r w:rsidR="00AF7CEB">
        <w:t>Alive</w:t>
      </w:r>
      <w:r>
        <w:t>”</w:t>
      </w:r>
      <w:r w:rsidR="00AF7CEB">
        <w:t xml:space="preserve"> </w:t>
      </w:r>
      <w:r w:rsidR="00153BAD">
        <w:t>and</w:t>
      </w:r>
      <w:r w:rsidR="00AF7CEB">
        <w:t xml:space="preserve"> Exit status is false, then Exit Date, COD, </w:t>
      </w:r>
      <w:r>
        <w:t xml:space="preserve">and </w:t>
      </w:r>
      <w:r w:rsidR="00AF7CEB">
        <w:t xml:space="preserve">COD Notes columns disappear. </w:t>
      </w:r>
      <w:r w:rsidR="00153BAD">
        <w:t>I</w:t>
      </w:r>
      <w:r w:rsidR="00AF7CEB">
        <w:t xml:space="preserve">f Life Status </w:t>
      </w:r>
      <w:r w:rsidR="00153BAD">
        <w:t>is not</w:t>
      </w:r>
      <w:r>
        <w:t xml:space="preserve"> “</w:t>
      </w:r>
      <w:r w:rsidR="00AF7CEB">
        <w:t>Alive</w:t>
      </w:r>
      <w:r>
        <w:t>”</w:t>
      </w:r>
      <w:r w:rsidR="00AF7CEB">
        <w:t xml:space="preserve"> </w:t>
      </w:r>
      <w:r w:rsidR="00153BAD">
        <w:t>and</w:t>
      </w:r>
      <w:r w:rsidR="00AF7CEB">
        <w:t xml:space="preserve"> Exit status is true, then Exit Date, COD, COD Notes columns appear</w:t>
      </w:r>
      <w:r w:rsidR="0009317B">
        <w:t>,</w:t>
      </w:r>
      <w:r w:rsidR="00AF7CEB">
        <w:t xml:space="preserve"> and Exit Date, COD columns are required.</w:t>
      </w:r>
    </w:p>
    <w:p w:rsidR="00D81F51" w:rsidRDefault="00A658D7" w:rsidP="00F86FA6">
      <w:pPr>
        <w:pStyle w:val="Heading2"/>
      </w:pPr>
      <w:bookmarkStart w:id="62" w:name="_Toc413683149"/>
      <w:r>
        <w:t>Edit Mouse</w:t>
      </w:r>
      <w:r w:rsidR="00BC6215">
        <w:t xml:space="preserve"> - Search</w:t>
      </w:r>
      <w:bookmarkEnd w:id="62"/>
    </w:p>
    <w:p w:rsidR="00AA2D9C" w:rsidRDefault="00BC6215" w:rsidP="00A435D1">
      <w:r>
        <w:t>Edit Mouse opens with</w:t>
      </w:r>
      <w:r w:rsidR="00AA2D9C">
        <w:t xml:space="preserve"> a convenient search screen for f</w:t>
      </w:r>
      <w:r w:rsidR="00FE7A0A">
        <w:t xml:space="preserve">inding mice in your workgroup. </w:t>
      </w:r>
    </w:p>
    <w:p w:rsidR="002F4B1D" w:rsidRDefault="002F4B1D" w:rsidP="00A435D1">
      <w:r>
        <w:lastRenderedPageBreak/>
        <w:t xml:space="preserve">Specify an Owner/Workgroup filter to identify where you want to search for mice.  </w:t>
      </w:r>
    </w:p>
    <w:p w:rsidR="00DB5746" w:rsidRDefault="00DB5746" w:rsidP="00DB5746">
      <w:pPr>
        <w:keepNext/>
        <w:jc w:val="center"/>
      </w:pPr>
      <w:r>
        <w:rPr>
          <w:noProof/>
          <w:lang w:bidi="ar-SA"/>
        </w:rPr>
        <w:drawing>
          <wp:inline distT="0" distB="0" distL="0" distR="0">
            <wp:extent cx="4476585" cy="2481487"/>
            <wp:effectExtent l="19050" t="0" r="165"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12317" t="29935" r="47881" b="34881"/>
                    <a:stretch>
                      <a:fillRect/>
                    </a:stretch>
                  </pic:blipFill>
                  <pic:spPr bwMode="auto">
                    <a:xfrm>
                      <a:off x="0" y="0"/>
                      <a:ext cx="4482411" cy="2484716"/>
                    </a:xfrm>
                    <a:prstGeom prst="rect">
                      <a:avLst/>
                    </a:prstGeom>
                    <a:noFill/>
                    <a:ln w="9525">
                      <a:noFill/>
                      <a:miter lim="800000"/>
                      <a:headEnd/>
                      <a:tailEnd/>
                    </a:ln>
                  </pic:spPr>
                </pic:pic>
              </a:graphicData>
            </a:graphic>
          </wp:inline>
        </w:drawing>
      </w:r>
    </w:p>
    <w:p w:rsidR="00DB5746" w:rsidRDefault="00DB5746" w:rsidP="00DB5746">
      <w:pPr>
        <w:pStyle w:val="Caption"/>
        <w:jc w:val="center"/>
      </w:pPr>
      <w:bookmarkStart w:id="63" w:name="_Toc413683237"/>
      <w:r>
        <w:t xml:space="preserve">Figure </w:t>
      </w:r>
      <w:r w:rsidR="00D67984">
        <w:fldChar w:fldCharType="begin"/>
      </w:r>
      <w:r w:rsidR="00FB5921">
        <w:instrText xml:space="preserve"> SEQ Figure \* ARABIC </w:instrText>
      </w:r>
      <w:r w:rsidR="00D67984">
        <w:fldChar w:fldCharType="separate"/>
      </w:r>
      <w:r w:rsidR="00447423">
        <w:rPr>
          <w:noProof/>
        </w:rPr>
        <w:t>17</w:t>
      </w:r>
      <w:r w:rsidR="00D67984">
        <w:rPr>
          <w:noProof/>
        </w:rPr>
        <w:fldChar w:fldCharType="end"/>
      </w:r>
      <w:r>
        <w:t xml:space="preserve">:  </w:t>
      </w:r>
      <w:r w:rsidRPr="008A085D">
        <w:t>Manage Mice - Edit Mouse</w:t>
      </w:r>
      <w:r>
        <w:t xml:space="preserve"> Search</w:t>
      </w:r>
      <w:bookmarkEnd w:id="63"/>
    </w:p>
    <w:p w:rsidR="002F4B1D" w:rsidRDefault="002F4B1D" w:rsidP="00A435D1">
      <w:r>
        <w:t>Search results are displayed below the fil</w:t>
      </w:r>
      <w:r w:rsidR="00C26197">
        <w:t>ter section in a tabular list.</w:t>
      </w:r>
    </w:p>
    <w:p w:rsidR="00CA1D76" w:rsidRDefault="00CA1D76" w:rsidP="00CA1D76">
      <w:r>
        <w:t xml:space="preserve">Select some search criteria to avoid too many results showing up. Otherwise </w:t>
      </w:r>
      <w:r w:rsidR="00E252E6">
        <w:t xml:space="preserve">the </w:t>
      </w:r>
      <w:r>
        <w:t xml:space="preserve">user </w:t>
      </w:r>
      <w:r w:rsidR="00E252E6">
        <w:t>will see</w:t>
      </w:r>
      <w:r>
        <w:t xml:space="preserve"> an error message</w:t>
      </w:r>
      <w:r w:rsidR="00AC72DC">
        <w:t xml:space="preserve"> such</w:t>
      </w:r>
      <w:r>
        <w:t xml:space="preserve"> as “Select some search criteria”.</w:t>
      </w:r>
    </w:p>
    <w:p w:rsidR="00FE7A0A" w:rsidRDefault="00AC72DC" w:rsidP="00FE7A0A">
      <w:r>
        <w:t>The f</w:t>
      </w:r>
      <w:r w:rsidR="00FE7A0A">
        <w:t>ollowing Search fields</w:t>
      </w:r>
      <w:r w:rsidR="00CA1D76">
        <w:t xml:space="preserve"> are provided:</w:t>
      </w:r>
      <w:r>
        <w:t xml:space="preserve"> </w:t>
      </w:r>
      <w:r w:rsidR="00CA1D76">
        <w:t>Mouse ID, Strain, Life Status</w:t>
      </w:r>
      <w:r w:rsidR="00153BAD">
        <w:t>,</w:t>
      </w:r>
      <w:r w:rsidR="00CA1D76">
        <w:t xml:space="preserve"> </w:t>
      </w:r>
      <w:r w:rsidR="00FE7A0A">
        <w:t xml:space="preserve">Sex, Cage ID, Date of Birth, </w:t>
      </w:r>
      <w:r w:rsidR="00CA1D76">
        <w:t>and Owner</w:t>
      </w:r>
      <w:r w:rsidR="00FE7A0A">
        <w:t xml:space="preserve">. </w:t>
      </w:r>
      <w:r w:rsidR="00CA1D76">
        <w:t xml:space="preserve">Clicking on the </w:t>
      </w:r>
      <w:r w:rsidR="00663DB4">
        <w:t>‘</w:t>
      </w:r>
      <w:r w:rsidR="00CA1D76">
        <w:t>Search</w:t>
      </w:r>
      <w:r w:rsidR="00663DB4">
        <w:t>’</w:t>
      </w:r>
      <w:r w:rsidR="00CA1D76">
        <w:t xml:space="preserve"> button brings up the search results. Clicking on the </w:t>
      </w:r>
      <w:r w:rsidR="00663DB4">
        <w:t>‘</w:t>
      </w:r>
      <w:r w:rsidR="00CA1D76">
        <w:t>Clear</w:t>
      </w:r>
      <w:r w:rsidR="00663DB4">
        <w:t>’</w:t>
      </w:r>
      <w:r w:rsidR="00CA1D76">
        <w:t xml:space="preserve"> button clears the Search criteria and search results.</w:t>
      </w:r>
    </w:p>
    <w:p w:rsidR="00CA1D76" w:rsidRDefault="00CA1D76" w:rsidP="00A435D1">
      <w:r>
        <w:t>To avoid performance problems</w:t>
      </w:r>
      <w:r w:rsidRPr="00677C52">
        <w:t xml:space="preserve">, only up to 500 rows are fetched from </w:t>
      </w:r>
      <w:r w:rsidR="00AC72DC" w:rsidRPr="00677C52">
        <w:t xml:space="preserve">the </w:t>
      </w:r>
      <w:r w:rsidRPr="00677C52">
        <w:t>database at a time.</w:t>
      </w:r>
    </w:p>
    <w:p w:rsidR="001836EC" w:rsidRDefault="001836EC" w:rsidP="001836EC">
      <w:pPr>
        <w:pStyle w:val="Heading3"/>
      </w:pPr>
      <w:bookmarkStart w:id="64" w:name="_Toc413683150"/>
      <w:r>
        <w:t>Search results</w:t>
      </w:r>
      <w:bookmarkEnd w:id="64"/>
    </w:p>
    <w:p w:rsidR="001836EC" w:rsidRPr="007D2034" w:rsidRDefault="001836EC" w:rsidP="001836EC">
      <w:pPr>
        <w:spacing w:after="0"/>
      </w:pPr>
      <w:r>
        <w:t>Search results offer more functionality than just an edit and delete action.</w:t>
      </w:r>
    </w:p>
    <w:p w:rsidR="001836EC" w:rsidRDefault="001836EC" w:rsidP="001836EC">
      <w:pPr>
        <w:pStyle w:val="ListParagraph"/>
        <w:numPr>
          <w:ilvl w:val="0"/>
          <w:numId w:val="30"/>
        </w:numPr>
      </w:pPr>
      <w:r>
        <w:t>All the columns can be sorted in Ascending or Descending order by clicking on the column header.</w:t>
      </w:r>
    </w:p>
    <w:p w:rsidR="001836EC" w:rsidRDefault="001836EC" w:rsidP="001836EC">
      <w:pPr>
        <w:pStyle w:val="ListParagraph"/>
        <w:numPr>
          <w:ilvl w:val="0"/>
          <w:numId w:val="30"/>
        </w:numPr>
      </w:pPr>
      <w:r>
        <w:t xml:space="preserve">Search results can be filtered by columns by typing in the filter criteria in the columns header </w:t>
      </w:r>
      <w:r w:rsidR="008C7215">
        <w:t>text box</w:t>
      </w:r>
      <w:r>
        <w:t>.</w:t>
      </w:r>
    </w:p>
    <w:p w:rsidR="001836EC" w:rsidRDefault="001836EC" w:rsidP="001836EC">
      <w:pPr>
        <w:pStyle w:val="ListParagraph"/>
        <w:numPr>
          <w:ilvl w:val="0"/>
          <w:numId w:val="30"/>
        </w:numPr>
      </w:pPr>
      <w:r>
        <w:t xml:space="preserve">Pagination of the results is provided. 15 rows are shown per page; click the </w:t>
      </w:r>
      <w:r w:rsidR="00C26197">
        <w:t>page control</w:t>
      </w:r>
      <w:r>
        <w:t xml:space="preserve"> to get to </w:t>
      </w:r>
      <w:r w:rsidR="00AC72DC">
        <w:t xml:space="preserve">the </w:t>
      </w:r>
      <w:r>
        <w:t>next set of results.</w:t>
      </w:r>
    </w:p>
    <w:p w:rsidR="001836EC" w:rsidRDefault="001836EC" w:rsidP="001836EC">
      <w:pPr>
        <w:pStyle w:val="ListParagraph"/>
        <w:numPr>
          <w:ilvl w:val="0"/>
          <w:numId w:val="30"/>
        </w:numPr>
      </w:pPr>
      <w:r>
        <w:t xml:space="preserve">Mouse ID, Date of Birth, Generation, Owner/Workgroup, Sex, </w:t>
      </w:r>
      <w:r w:rsidR="00153BAD">
        <w:t>Cage ID,</w:t>
      </w:r>
      <w:r>
        <w:t xml:space="preserve"> and Litter # are provided as read only columns in the results.</w:t>
      </w:r>
    </w:p>
    <w:p w:rsidR="001836EC" w:rsidRDefault="001836EC" w:rsidP="001836EC">
      <w:pPr>
        <w:pStyle w:val="ListParagraph"/>
        <w:numPr>
          <w:ilvl w:val="0"/>
          <w:numId w:val="30"/>
        </w:numPr>
      </w:pPr>
      <w:r w:rsidRPr="009848D1">
        <w:t xml:space="preserve">Life Status, Exit Date, Breeding Status, Protocol ID, </w:t>
      </w:r>
      <w:r w:rsidR="00AC72DC">
        <w:t xml:space="preserve">and </w:t>
      </w:r>
      <w:r w:rsidRPr="009848D1">
        <w:t>Strain are provided as editable columns</w:t>
      </w:r>
      <w:r>
        <w:t xml:space="preserve"> as selectable drop down list</w:t>
      </w:r>
      <w:r w:rsidR="00AC72DC">
        <w:t>s</w:t>
      </w:r>
      <w:r>
        <w:t xml:space="preserve"> in the search results.</w:t>
      </w:r>
    </w:p>
    <w:p w:rsidR="001836EC" w:rsidRDefault="001836EC" w:rsidP="001836EC">
      <w:pPr>
        <w:pStyle w:val="ListParagraph"/>
        <w:numPr>
          <w:ilvl w:val="0"/>
          <w:numId w:val="30"/>
        </w:numPr>
      </w:pPr>
      <w:r>
        <w:t xml:space="preserve">After making bulk edits </w:t>
      </w:r>
      <w:r w:rsidR="00C26197">
        <w:t xml:space="preserve">to the editable columns </w:t>
      </w:r>
      <w:r>
        <w:t xml:space="preserve">in the search results, when </w:t>
      </w:r>
      <w:r w:rsidR="00663DB4">
        <w:t>‘</w:t>
      </w:r>
      <w:r w:rsidRPr="009848D1">
        <w:t>Save</w:t>
      </w:r>
      <w:r w:rsidR="00663DB4">
        <w:t>’</w:t>
      </w:r>
      <w:r w:rsidRPr="009848D1">
        <w:t xml:space="preserve"> button on the right hand side is clicked, changes are submitted to the database</w:t>
      </w:r>
      <w:r>
        <w:t>.</w:t>
      </w:r>
    </w:p>
    <w:p w:rsidR="001836EC" w:rsidRDefault="00AC72DC" w:rsidP="001836EC">
      <w:pPr>
        <w:pStyle w:val="ListParagraph"/>
        <w:numPr>
          <w:ilvl w:val="0"/>
          <w:numId w:val="30"/>
        </w:numPr>
      </w:pPr>
      <w:r>
        <w:lastRenderedPageBreak/>
        <w:t>An e</w:t>
      </w:r>
      <w:r w:rsidR="001836EC">
        <w:t xml:space="preserve">dit icon is provided under Actions on the first column for each row. </w:t>
      </w:r>
      <w:r>
        <w:t>C</w:t>
      </w:r>
      <w:r w:rsidR="001836EC">
        <w:t xml:space="preserve">licking it takes </w:t>
      </w:r>
      <w:r>
        <w:t xml:space="preserve">you </w:t>
      </w:r>
      <w:r w:rsidR="001836EC">
        <w:t>to the details of the specific mouse in</w:t>
      </w:r>
      <w:r>
        <w:t xml:space="preserve"> the</w:t>
      </w:r>
      <w:r w:rsidR="001836EC">
        <w:t xml:space="preserve"> Edit Mouse </w:t>
      </w:r>
      <w:r w:rsidR="00C26197">
        <w:t>f</w:t>
      </w:r>
      <w:r w:rsidR="001836EC">
        <w:t>orm</w:t>
      </w:r>
      <w:r>
        <w:t>,</w:t>
      </w:r>
      <w:r w:rsidR="001836EC">
        <w:t xml:space="preserve"> which lets</w:t>
      </w:r>
      <w:r>
        <w:t xml:space="preserve"> you</w:t>
      </w:r>
      <w:r w:rsidR="001836EC">
        <w:t xml:space="preserve"> edit all the mouse details and save the changes to </w:t>
      </w:r>
      <w:r>
        <w:t xml:space="preserve">the </w:t>
      </w:r>
      <w:r w:rsidR="001836EC">
        <w:t>database.</w:t>
      </w:r>
    </w:p>
    <w:p w:rsidR="00DB5746" w:rsidRDefault="00D83343" w:rsidP="00DB5746">
      <w:pPr>
        <w:keepNext/>
      </w:pPr>
      <w:r>
        <w:rPr>
          <w:noProof/>
          <w:lang w:bidi="ar-SA"/>
        </w:rPr>
        <w:drawing>
          <wp:inline distT="0" distB="0" distL="0" distR="0">
            <wp:extent cx="5936477" cy="3000552"/>
            <wp:effectExtent l="19050" t="0" r="7123"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12589" t="29501"/>
                    <a:stretch>
                      <a:fillRect/>
                    </a:stretch>
                  </pic:blipFill>
                  <pic:spPr bwMode="auto">
                    <a:xfrm>
                      <a:off x="0" y="0"/>
                      <a:ext cx="5940133" cy="3002400"/>
                    </a:xfrm>
                    <a:prstGeom prst="rect">
                      <a:avLst/>
                    </a:prstGeom>
                    <a:noFill/>
                    <a:ln w="9525">
                      <a:noFill/>
                      <a:miter lim="800000"/>
                      <a:headEnd/>
                      <a:tailEnd/>
                    </a:ln>
                  </pic:spPr>
                </pic:pic>
              </a:graphicData>
            </a:graphic>
          </wp:inline>
        </w:drawing>
      </w:r>
    </w:p>
    <w:p w:rsidR="001836EC" w:rsidRPr="001836EC" w:rsidRDefault="00DB5746" w:rsidP="00DB5746">
      <w:pPr>
        <w:pStyle w:val="Caption"/>
        <w:jc w:val="center"/>
      </w:pPr>
      <w:bookmarkStart w:id="65" w:name="_Toc413683238"/>
      <w:r>
        <w:t xml:space="preserve">Figure </w:t>
      </w:r>
      <w:r w:rsidR="00D67984">
        <w:fldChar w:fldCharType="begin"/>
      </w:r>
      <w:r w:rsidR="00FB5921">
        <w:instrText xml:space="preserve"> SEQ Figure \* ARABIC </w:instrText>
      </w:r>
      <w:r w:rsidR="00D67984">
        <w:fldChar w:fldCharType="separate"/>
      </w:r>
      <w:r w:rsidR="00447423">
        <w:rPr>
          <w:noProof/>
        </w:rPr>
        <w:t>18</w:t>
      </w:r>
      <w:r w:rsidR="00D67984">
        <w:rPr>
          <w:noProof/>
        </w:rPr>
        <w:fldChar w:fldCharType="end"/>
      </w:r>
      <w:r>
        <w:t>: Edit Mouse - Search Results</w:t>
      </w:r>
      <w:bookmarkEnd w:id="65"/>
    </w:p>
    <w:p w:rsidR="00B163BE" w:rsidRDefault="0022290F" w:rsidP="0022290F">
      <w:pPr>
        <w:pStyle w:val="Heading2"/>
      </w:pPr>
      <w:bookmarkStart w:id="66" w:name="_Toc413683151"/>
      <w:r>
        <w:t>Edit Mouse</w:t>
      </w:r>
      <w:r w:rsidR="00C26197">
        <w:t xml:space="preserve"> Form</w:t>
      </w:r>
      <w:bookmarkEnd w:id="66"/>
    </w:p>
    <w:p w:rsidR="0022290F" w:rsidRDefault="0022290F" w:rsidP="0022290F">
      <w:r>
        <w:t>Use this screen to make changes to any mouse record you have ownership of.  Aside from the standard add functionality you’ll notice the cage</w:t>
      </w:r>
      <w:r w:rsidR="00511140">
        <w:t xml:space="preserve"> ID </w:t>
      </w:r>
      <w:r>
        <w:t>option to use next</w:t>
      </w:r>
      <w:r w:rsidR="00511140">
        <w:t xml:space="preserve"> ID </w:t>
      </w:r>
      <w:r>
        <w:t>is not visible.  Auto generating the next cage</w:t>
      </w:r>
      <w:r w:rsidR="00511140">
        <w:t xml:space="preserve"> ID </w:t>
      </w:r>
      <w:r>
        <w:t>is only available when you first add a mouse and for the first mouse in a series of adding mice.  Cage ID is editable in case you ever need to change it or you can search for an existing cage assignment using select cage or create a new one by selecting new cage.</w:t>
      </w:r>
      <w:r w:rsidR="004B15F9">
        <w:t xml:space="preserve">  Cage room can be updated from either add or edit mouse.  Just keep in mind it does update the room for this cage system wide as you would expect.  For example, there are 6 mice in cage “Blue” and you move it from building “One Room 3” to building “Two Room 5”.  You can update the room by editing any one of the mice in this cage.  The change affects all mice contained in the cage.</w:t>
      </w:r>
    </w:p>
    <w:p w:rsidR="00D248DC" w:rsidRDefault="00D248DC" w:rsidP="0022290F">
      <w:r>
        <w:t>My Preferences may be used to hide some of the fields on this screen. No defaults are used when editing. When a mouse’s life status is changed to an exit status, the COD (cause of death) field will be displayed even if it is supposed to be hidden. The COD notes field is not shown, to see it, change your preference.</w:t>
      </w:r>
    </w:p>
    <w:p w:rsidR="001836EC" w:rsidRDefault="001836EC" w:rsidP="001836EC">
      <w:pPr>
        <w:pStyle w:val="Heading3"/>
      </w:pPr>
      <w:bookmarkStart w:id="67" w:name="_Toc413683152"/>
      <w:r>
        <w:t>Litter Search and Select Litter#</w:t>
      </w:r>
      <w:bookmarkEnd w:id="67"/>
    </w:p>
    <w:p w:rsidR="001836EC" w:rsidRDefault="001836EC" w:rsidP="001836EC">
      <w:r>
        <w:t>Litter search and select Litter# is the feature used by most of the manage mice forms. It works as follows.</w:t>
      </w:r>
    </w:p>
    <w:p w:rsidR="00181918" w:rsidRDefault="00375305" w:rsidP="00D83343">
      <w:pPr>
        <w:keepNext/>
        <w:jc w:val="center"/>
      </w:pPr>
      <w:r>
        <w:rPr>
          <w:noProof/>
          <w:lang w:bidi="ar-SA"/>
        </w:rPr>
        <w:lastRenderedPageBreak/>
        <w:drawing>
          <wp:inline distT="0" distB="0" distL="0" distR="0">
            <wp:extent cx="3789188" cy="6984678"/>
            <wp:effectExtent l="19050" t="0" r="1762"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19055" t="12951" r="45603" b="2123"/>
                    <a:stretch>
                      <a:fillRect/>
                    </a:stretch>
                  </pic:blipFill>
                  <pic:spPr bwMode="auto">
                    <a:xfrm>
                      <a:off x="0" y="0"/>
                      <a:ext cx="3791094" cy="6988191"/>
                    </a:xfrm>
                    <a:prstGeom prst="rect">
                      <a:avLst/>
                    </a:prstGeom>
                    <a:noFill/>
                    <a:ln w="9525">
                      <a:noFill/>
                      <a:miter lim="800000"/>
                      <a:headEnd/>
                      <a:tailEnd/>
                    </a:ln>
                  </pic:spPr>
                </pic:pic>
              </a:graphicData>
            </a:graphic>
          </wp:inline>
        </w:drawing>
      </w:r>
    </w:p>
    <w:p w:rsidR="001836EC" w:rsidRPr="004A48A3" w:rsidRDefault="00181918" w:rsidP="00181918">
      <w:pPr>
        <w:pStyle w:val="Caption"/>
        <w:jc w:val="center"/>
      </w:pPr>
      <w:bookmarkStart w:id="68" w:name="_Toc413683239"/>
      <w:r>
        <w:t xml:space="preserve">Figure </w:t>
      </w:r>
      <w:r w:rsidR="00D67984">
        <w:fldChar w:fldCharType="begin"/>
      </w:r>
      <w:r w:rsidR="00FB5921">
        <w:instrText xml:space="preserve"> SEQ Figure \* ARABIC </w:instrText>
      </w:r>
      <w:r w:rsidR="00D67984">
        <w:fldChar w:fldCharType="separate"/>
      </w:r>
      <w:r w:rsidR="00447423">
        <w:rPr>
          <w:noProof/>
        </w:rPr>
        <w:t>19</w:t>
      </w:r>
      <w:r w:rsidR="00D67984">
        <w:rPr>
          <w:noProof/>
        </w:rPr>
        <w:fldChar w:fldCharType="end"/>
      </w:r>
      <w:r>
        <w:t>:  Edit Mouse</w:t>
      </w:r>
      <w:bookmarkEnd w:id="68"/>
    </w:p>
    <w:p w:rsidR="001836EC" w:rsidRDefault="001836EC" w:rsidP="001836EC">
      <w:r>
        <w:t>Litter # column has a text</w:t>
      </w:r>
      <w:r w:rsidR="00AF01A6">
        <w:t xml:space="preserve"> box where the </w:t>
      </w:r>
      <w:r>
        <w:t xml:space="preserve">user can directly enter or click the button </w:t>
      </w:r>
      <w:r w:rsidR="00663DB4">
        <w:t>‘</w:t>
      </w:r>
      <w:r>
        <w:t>Select litter</w:t>
      </w:r>
      <w:r w:rsidR="00663DB4">
        <w:t>’</w:t>
      </w:r>
      <w:r>
        <w:t>. When the User clicks</w:t>
      </w:r>
      <w:r w:rsidR="00AF01A6">
        <w:t xml:space="preserve"> the</w:t>
      </w:r>
      <w:r>
        <w:t xml:space="preserve"> ‘Select Litter’ button, </w:t>
      </w:r>
      <w:r w:rsidR="00C26197">
        <w:t xml:space="preserve">the </w:t>
      </w:r>
      <w:r>
        <w:t xml:space="preserve">pop-up window </w:t>
      </w:r>
      <w:r w:rsidR="00AF01A6">
        <w:t xml:space="preserve">below </w:t>
      </w:r>
      <w:r>
        <w:t>appears.</w:t>
      </w:r>
    </w:p>
    <w:p w:rsidR="001836EC" w:rsidRDefault="001836EC" w:rsidP="001836EC">
      <w:r>
        <w:lastRenderedPageBreak/>
        <w:t>Select the search criteria and get the search results. Select the desired litter row</w:t>
      </w:r>
      <w:r w:rsidR="00AF01A6">
        <w:t>,</w:t>
      </w:r>
      <w:r>
        <w:t xml:space="preserve"> click</w:t>
      </w:r>
      <w:r w:rsidR="00C26197">
        <w:t xml:space="preserve"> the</w:t>
      </w:r>
      <w:r>
        <w:t xml:space="preserve"> ‘Ok’ button, </w:t>
      </w:r>
      <w:r w:rsidR="00AF01A6">
        <w:t xml:space="preserve">and </w:t>
      </w:r>
      <w:r>
        <w:t xml:space="preserve">litter ID will be populated in the </w:t>
      </w:r>
      <w:r w:rsidR="00AF01A6">
        <w:t>f</w:t>
      </w:r>
      <w:r>
        <w:t>orm</w:t>
      </w:r>
      <w:r w:rsidR="00AF01A6">
        <w:t>’s</w:t>
      </w:r>
      <w:r>
        <w:t xml:space="preserve"> litter column.</w:t>
      </w:r>
    </w:p>
    <w:p w:rsidR="001836EC" w:rsidRDefault="001836EC" w:rsidP="001836EC">
      <w:r>
        <w:t xml:space="preserve">Some search criteria need to be selected to avoid too many results showing up. Otherwise </w:t>
      </w:r>
      <w:r w:rsidR="00E252E6">
        <w:t xml:space="preserve">the </w:t>
      </w:r>
      <w:r>
        <w:t xml:space="preserve">user </w:t>
      </w:r>
      <w:r w:rsidR="00E252E6">
        <w:t>will see</w:t>
      </w:r>
      <w:r>
        <w:t xml:space="preserve"> an error message </w:t>
      </w:r>
      <w:r w:rsidR="00AF01A6">
        <w:t xml:space="preserve">such </w:t>
      </w:r>
      <w:r>
        <w:t>as “Select some search criteria”.</w:t>
      </w:r>
    </w:p>
    <w:p w:rsidR="001836EC" w:rsidRDefault="001836EC" w:rsidP="00AF01A6">
      <w:pPr>
        <w:rPr>
          <w:noProof/>
        </w:rPr>
      </w:pPr>
      <w:r w:rsidRPr="00733D38">
        <w:t>Litter Search</w:t>
      </w:r>
      <w:r>
        <w:t xml:space="preserve"> has </w:t>
      </w:r>
      <w:r w:rsidR="00AF01A6">
        <w:t xml:space="preserve">the </w:t>
      </w:r>
      <w:r>
        <w:t>following search columns</w:t>
      </w:r>
      <w:r w:rsidR="00AF01A6">
        <w:t xml:space="preserve">: </w:t>
      </w:r>
      <w:r>
        <w:rPr>
          <w:noProof/>
        </w:rPr>
        <w:t xml:space="preserve">Litter #, Mating ID, Born After specific date, </w:t>
      </w:r>
      <w:r w:rsidR="00C26197">
        <w:rPr>
          <w:noProof/>
        </w:rPr>
        <w:t xml:space="preserve">and </w:t>
      </w:r>
      <w:r>
        <w:rPr>
          <w:noProof/>
        </w:rPr>
        <w:t>Strain</w:t>
      </w:r>
      <w:r w:rsidR="00C26197">
        <w:rPr>
          <w:noProof/>
        </w:rPr>
        <w:t>.</w:t>
      </w:r>
    </w:p>
    <w:p w:rsidR="00181918" w:rsidRDefault="001836EC" w:rsidP="00D83343">
      <w:pPr>
        <w:keepNext/>
        <w:jc w:val="center"/>
      </w:pPr>
      <w:r w:rsidRPr="00F91943">
        <w:rPr>
          <w:noProof/>
          <w:lang w:bidi="ar-SA"/>
        </w:rPr>
        <w:drawing>
          <wp:inline distT="0" distB="0" distL="0" distR="0">
            <wp:extent cx="5340129" cy="2890377"/>
            <wp:effectExtent l="19050" t="19050" r="12921" b="24273"/>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l="21151" t="20933" r="22487" b="24787"/>
                    <a:stretch>
                      <a:fillRect/>
                    </a:stretch>
                  </pic:blipFill>
                  <pic:spPr bwMode="auto">
                    <a:xfrm>
                      <a:off x="0" y="0"/>
                      <a:ext cx="5342717" cy="2891778"/>
                    </a:xfrm>
                    <a:prstGeom prst="rect">
                      <a:avLst/>
                    </a:prstGeom>
                    <a:noFill/>
                    <a:ln w="9525">
                      <a:solidFill>
                        <a:schemeClr val="accent1"/>
                      </a:solidFill>
                      <a:miter lim="800000"/>
                      <a:headEnd/>
                      <a:tailEnd/>
                    </a:ln>
                  </pic:spPr>
                </pic:pic>
              </a:graphicData>
            </a:graphic>
          </wp:inline>
        </w:drawing>
      </w:r>
    </w:p>
    <w:p w:rsidR="001836EC" w:rsidRDefault="00181918" w:rsidP="00181918">
      <w:pPr>
        <w:pStyle w:val="Caption"/>
        <w:jc w:val="center"/>
        <w:rPr>
          <w:noProof/>
        </w:rPr>
      </w:pPr>
      <w:bookmarkStart w:id="69" w:name="_Toc413683240"/>
      <w:r>
        <w:t xml:space="preserve">Figure </w:t>
      </w:r>
      <w:r w:rsidR="00D67984">
        <w:fldChar w:fldCharType="begin"/>
      </w:r>
      <w:r w:rsidR="00FB5921">
        <w:instrText xml:space="preserve"> SEQ Figure \* ARABIC </w:instrText>
      </w:r>
      <w:r w:rsidR="00D67984">
        <w:fldChar w:fldCharType="separate"/>
      </w:r>
      <w:r w:rsidR="00447423">
        <w:rPr>
          <w:noProof/>
        </w:rPr>
        <w:t>20</w:t>
      </w:r>
      <w:r w:rsidR="00D67984">
        <w:rPr>
          <w:noProof/>
        </w:rPr>
        <w:fldChar w:fldCharType="end"/>
      </w:r>
      <w:r>
        <w:t xml:space="preserve">:  Edit Mouse </w:t>
      </w:r>
      <w:r w:rsidR="000878E3">
        <w:t>–</w:t>
      </w:r>
      <w:r>
        <w:t xml:space="preserve"> </w:t>
      </w:r>
      <w:r w:rsidR="000878E3">
        <w:t>Select Litter</w:t>
      </w:r>
      <w:bookmarkEnd w:id="69"/>
    </w:p>
    <w:p w:rsidR="001836EC" w:rsidRDefault="001836EC" w:rsidP="001836EC">
      <w:r w:rsidRPr="00733D38">
        <w:t>Litter Search Results</w:t>
      </w:r>
      <w:r>
        <w:t xml:space="preserve"> has </w:t>
      </w:r>
      <w:r w:rsidR="00AF01A6">
        <w:t xml:space="preserve">the </w:t>
      </w:r>
      <w:r>
        <w:t>following columns</w:t>
      </w:r>
    </w:p>
    <w:p w:rsidR="001836EC" w:rsidRDefault="001836EC" w:rsidP="001836EC">
      <w:pPr>
        <w:pStyle w:val="ListParagraph"/>
        <w:numPr>
          <w:ilvl w:val="0"/>
          <w:numId w:val="29"/>
        </w:numPr>
      </w:pPr>
      <w:r>
        <w:t xml:space="preserve">Litter #, Mating ID, Date </w:t>
      </w:r>
      <w:r w:rsidR="00C26197">
        <w:t>B</w:t>
      </w:r>
      <w:r>
        <w:t>orn, Status, Strain, Total Born, #Males,</w:t>
      </w:r>
      <w:r w:rsidR="00C26197">
        <w:t xml:space="preserve"> and</w:t>
      </w:r>
      <w:r>
        <w:t xml:space="preserve"> #Females</w:t>
      </w:r>
    </w:p>
    <w:p w:rsidR="001836EC" w:rsidRDefault="001836EC" w:rsidP="001836EC">
      <w:pPr>
        <w:pStyle w:val="ListParagraph"/>
        <w:numPr>
          <w:ilvl w:val="0"/>
          <w:numId w:val="29"/>
        </w:numPr>
      </w:pPr>
      <w:r>
        <w:t>All the above columns can be sorted in Ascending or Descending order by clicking on the column header.</w:t>
      </w:r>
    </w:p>
    <w:p w:rsidR="009B54F4" w:rsidRDefault="001836EC" w:rsidP="00225EB9">
      <w:pPr>
        <w:pStyle w:val="ListParagraph"/>
        <w:numPr>
          <w:ilvl w:val="0"/>
          <w:numId w:val="29"/>
        </w:numPr>
      </w:pPr>
      <w:r>
        <w:t xml:space="preserve">To avoid performance problems, </w:t>
      </w:r>
      <w:r w:rsidRPr="002E1401">
        <w:t xml:space="preserve">only up to 500 rows are fetched from </w:t>
      </w:r>
      <w:r w:rsidR="00AF01A6">
        <w:t xml:space="preserve">the </w:t>
      </w:r>
      <w:r w:rsidRPr="002E1401">
        <w:t>database at a time</w:t>
      </w:r>
      <w:r>
        <w:t>.</w:t>
      </w:r>
    </w:p>
    <w:p w:rsidR="009B54F4" w:rsidRDefault="009B54F4" w:rsidP="009B54F4">
      <w:pPr>
        <w:spacing w:after="0"/>
        <w:rPr>
          <w:rStyle w:val="Heading3Char"/>
        </w:rPr>
      </w:pPr>
      <w:bookmarkStart w:id="70" w:name="_Toc413683153"/>
      <w:r w:rsidRPr="009B54F4">
        <w:rPr>
          <w:rStyle w:val="Heading3Char"/>
        </w:rPr>
        <w:t>Save button</w:t>
      </w:r>
      <w:bookmarkEnd w:id="70"/>
    </w:p>
    <w:p w:rsidR="009B54F4" w:rsidRDefault="009B54F4" w:rsidP="009B54F4">
      <w:r>
        <w:t xml:space="preserve">By clicking </w:t>
      </w:r>
      <w:r w:rsidR="00225EB9">
        <w:t>‘S</w:t>
      </w:r>
      <w:r>
        <w:t>ave</w:t>
      </w:r>
      <w:r w:rsidR="00225EB9">
        <w:t>’</w:t>
      </w:r>
      <w:r>
        <w:t xml:space="preserve"> the form checks for the validations and business rules described in </w:t>
      </w:r>
      <w:r w:rsidR="00225EB9">
        <w:t xml:space="preserve">the </w:t>
      </w:r>
      <w:r w:rsidR="0014451F">
        <w:t>Add Mouse</w:t>
      </w:r>
      <w:r>
        <w:t xml:space="preserve"> section</w:t>
      </w:r>
      <w:r w:rsidR="00225EB9">
        <w:t>,</w:t>
      </w:r>
      <w:r>
        <w:t xml:space="preserve"> if successful submits the form to the database</w:t>
      </w:r>
      <w:r w:rsidR="00225EB9">
        <w:t>,</w:t>
      </w:r>
      <w:r>
        <w:t xml:space="preserve"> and </w:t>
      </w:r>
      <w:r w:rsidR="002816FE">
        <w:t>you</w:t>
      </w:r>
      <w:r>
        <w:t xml:space="preserve"> see a message that “</w:t>
      </w:r>
      <w:r w:rsidR="00062319">
        <w:t>Mouse has</w:t>
      </w:r>
      <w:r>
        <w:t xml:space="preserve"> been saved”</w:t>
      </w:r>
      <w:r w:rsidR="00225EB9">
        <w:t>,</w:t>
      </w:r>
      <w:r>
        <w:t xml:space="preserve"> otherwise</w:t>
      </w:r>
      <w:r w:rsidR="00E252E6">
        <w:t xml:space="preserve"> </w:t>
      </w:r>
      <w:r w:rsidR="002816FE">
        <w:t>you</w:t>
      </w:r>
      <w:r>
        <w:t xml:space="preserve"> </w:t>
      </w:r>
      <w:r w:rsidR="00E252E6">
        <w:t>will see</w:t>
      </w:r>
      <w:r>
        <w:t xml:space="preserve"> validation error messages as discussed in </w:t>
      </w:r>
      <w:r w:rsidR="00225EB9">
        <w:t xml:space="preserve">the </w:t>
      </w:r>
      <w:r w:rsidR="00663DB4">
        <w:t>Add Mouse</w:t>
      </w:r>
      <w:r w:rsidR="00663DB4" w:rsidRPr="00663DB4">
        <w:t xml:space="preserve"> </w:t>
      </w:r>
      <w:r w:rsidR="00663DB4">
        <w:t>section</w:t>
      </w:r>
      <w:r>
        <w:t>.</w:t>
      </w:r>
    </w:p>
    <w:p w:rsidR="009B54F4" w:rsidRDefault="009B54F4" w:rsidP="009B54F4">
      <w:pPr>
        <w:rPr>
          <w:rStyle w:val="Heading3Char"/>
        </w:rPr>
      </w:pPr>
      <w:bookmarkStart w:id="71" w:name="_Toc413683154"/>
      <w:r w:rsidRPr="009B54F4">
        <w:rPr>
          <w:rStyle w:val="Heading3Char"/>
        </w:rPr>
        <w:t>Return to Search</w:t>
      </w:r>
      <w:bookmarkEnd w:id="71"/>
    </w:p>
    <w:p w:rsidR="009B54F4" w:rsidRDefault="009B54F4" w:rsidP="009B54F4">
      <w:r>
        <w:t xml:space="preserve">This button takes you to the search results where the user came from by refreshing search data so that </w:t>
      </w:r>
      <w:r w:rsidR="002816FE">
        <w:t>you</w:t>
      </w:r>
      <w:r>
        <w:t xml:space="preserve"> can see the new changes.</w:t>
      </w:r>
    </w:p>
    <w:p w:rsidR="004D26F2" w:rsidRDefault="004D26F2" w:rsidP="004D26F2">
      <w:pPr>
        <w:pStyle w:val="Heading3"/>
      </w:pPr>
      <w:bookmarkStart w:id="72" w:name="_Toc413683155"/>
      <w:r>
        <w:lastRenderedPageBreak/>
        <w:t>Preview Cage Card</w:t>
      </w:r>
      <w:bookmarkEnd w:id="72"/>
    </w:p>
    <w:p w:rsidR="004D26F2" w:rsidRDefault="004D26F2" w:rsidP="004D26F2">
      <w:r>
        <w:t>Prior to previewing a cage card</w:t>
      </w:r>
      <w:r w:rsidR="002816FE">
        <w:t>,</w:t>
      </w:r>
      <w:r>
        <w:t xml:space="preserve"> select the Cage Cards menu option to create</w:t>
      </w:r>
      <w:r w:rsidR="002816FE">
        <w:t xml:space="preserve"> a custom card template for the</w:t>
      </w:r>
      <w:r>
        <w:t xml:space="preserve"> set of mice you would like to print cage cards for.</w:t>
      </w:r>
      <w:r w:rsidR="001B16CF">
        <w:t xml:space="preserve">  Refer to</w:t>
      </w:r>
      <w:r w:rsidR="002816FE">
        <w:t xml:space="preserve"> the</w:t>
      </w:r>
      <w:r w:rsidR="001B16CF">
        <w:t xml:space="preserve"> </w:t>
      </w:r>
      <w:r w:rsidR="00D67984">
        <w:fldChar w:fldCharType="begin"/>
      </w:r>
      <w:r w:rsidR="002816FE">
        <w:instrText xml:space="preserve"> REF _Ref370740660 \h </w:instrText>
      </w:r>
      <w:r w:rsidR="00D67984">
        <w:fldChar w:fldCharType="separate"/>
      </w:r>
      <w:r w:rsidR="00A4284F">
        <w:t>Cage Cards</w:t>
      </w:r>
      <w:r w:rsidR="00D67984">
        <w:fldChar w:fldCharType="end"/>
      </w:r>
      <w:r w:rsidR="002816FE">
        <w:t xml:space="preserve"> section </w:t>
      </w:r>
      <w:r w:rsidR="001B16CF">
        <w:t>for more information.</w:t>
      </w:r>
    </w:p>
    <w:p w:rsidR="001B16CF" w:rsidRPr="004D26F2" w:rsidRDefault="001B16CF" w:rsidP="004D26F2">
      <w:r>
        <w:t>Once you have created a cage card template you should select it prior t</w:t>
      </w:r>
      <w:r w:rsidR="002816FE">
        <w:t>o selecting preview cage card.</w:t>
      </w:r>
    </w:p>
    <w:p w:rsidR="008E3161" w:rsidRDefault="008E3161" w:rsidP="00E54755">
      <w:pPr>
        <w:pStyle w:val="Heading2"/>
      </w:pPr>
      <w:bookmarkStart w:id="73" w:name="_Toc413683156"/>
      <w:r w:rsidRPr="00355122">
        <w:t xml:space="preserve">New </w:t>
      </w:r>
      <w:r w:rsidR="002816FE">
        <w:t>Cage</w:t>
      </w:r>
      <w:bookmarkEnd w:id="73"/>
    </w:p>
    <w:p w:rsidR="00E21366" w:rsidRDefault="00E21366" w:rsidP="00E21366">
      <w:r>
        <w:t>By clicking</w:t>
      </w:r>
      <w:r w:rsidR="002816FE">
        <w:t xml:space="preserve"> the</w:t>
      </w:r>
      <w:r>
        <w:t xml:space="preserve"> </w:t>
      </w:r>
      <w:r w:rsidR="00A77BAF">
        <w:t>‘</w:t>
      </w:r>
      <w:r>
        <w:t xml:space="preserve">New </w:t>
      </w:r>
      <w:r w:rsidR="00257804">
        <w:t>Cage</w:t>
      </w:r>
      <w:r w:rsidR="00A77BAF">
        <w:t>’</w:t>
      </w:r>
      <w:r w:rsidR="008E3161">
        <w:t xml:space="preserve"> button</w:t>
      </w:r>
      <w:r w:rsidR="0014451F">
        <w:t xml:space="preserve"> on the Add Mouse or Edit Mouse forms</w:t>
      </w:r>
      <w:r>
        <w:t xml:space="preserve">, </w:t>
      </w:r>
      <w:r w:rsidR="002816FE">
        <w:t>you</w:t>
      </w:r>
      <w:r>
        <w:t xml:space="preserve"> will be able to add new </w:t>
      </w:r>
      <w:r w:rsidR="00257804">
        <w:t xml:space="preserve">cage </w:t>
      </w:r>
      <w:r>
        <w:t xml:space="preserve">to </w:t>
      </w:r>
      <w:r w:rsidR="002816FE">
        <w:t xml:space="preserve">the </w:t>
      </w:r>
      <w:r>
        <w:t>database as follows.</w:t>
      </w:r>
    </w:p>
    <w:p w:rsidR="00181918" w:rsidRDefault="006B1167" w:rsidP="006B1167">
      <w:pPr>
        <w:keepNext/>
        <w:jc w:val="center"/>
      </w:pPr>
      <w:r>
        <w:rPr>
          <w:noProof/>
          <w:lang w:bidi="ar-SA"/>
        </w:rPr>
        <w:drawing>
          <wp:inline distT="0" distB="0" distL="0" distR="0">
            <wp:extent cx="3426736" cy="2735249"/>
            <wp:effectExtent l="19050" t="0" r="2264"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l="30125" t="10392" r="29928" b="54231"/>
                    <a:stretch>
                      <a:fillRect/>
                    </a:stretch>
                  </pic:blipFill>
                  <pic:spPr bwMode="auto">
                    <a:xfrm>
                      <a:off x="0" y="0"/>
                      <a:ext cx="3426736" cy="2735249"/>
                    </a:xfrm>
                    <a:prstGeom prst="rect">
                      <a:avLst/>
                    </a:prstGeom>
                    <a:noFill/>
                    <a:ln w="9525">
                      <a:noFill/>
                      <a:miter lim="800000"/>
                      <a:headEnd/>
                      <a:tailEnd/>
                    </a:ln>
                  </pic:spPr>
                </pic:pic>
              </a:graphicData>
            </a:graphic>
          </wp:inline>
        </w:drawing>
      </w:r>
    </w:p>
    <w:p w:rsidR="00E21366" w:rsidRDefault="00181918" w:rsidP="00181918">
      <w:pPr>
        <w:pStyle w:val="Caption"/>
        <w:jc w:val="center"/>
      </w:pPr>
      <w:bookmarkStart w:id="74" w:name="_Toc413683241"/>
      <w:r>
        <w:t xml:space="preserve">Figure </w:t>
      </w:r>
      <w:r w:rsidR="00D67984">
        <w:fldChar w:fldCharType="begin"/>
      </w:r>
      <w:r w:rsidR="00FB5921">
        <w:instrText xml:space="preserve"> SEQ Figure \* ARABIC </w:instrText>
      </w:r>
      <w:r w:rsidR="00D67984">
        <w:fldChar w:fldCharType="separate"/>
      </w:r>
      <w:r w:rsidR="00447423">
        <w:rPr>
          <w:noProof/>
        </w:rPr>
        <w:t>21</w:t>
      </w:r>
      <w:r w:rsidR="00D67984">
        <w:rPr>
          <w:noProof/>
        </w:rPr>
        <w:fldChar w:fldCharType="end"/>
      </w:r>
      <w:r>
        <w:t xml:space="preserve">:  Edit Mouse - New </w:t>
      </w:r>
      <w:r w:rsidR="00834A63">
        <w:t>Cage</w:t>
      </w:r>
      <w:bookmarkEnd w:id="74"/>
    </w:p>
    <w:p w:rsidR="008E3161" w:rsidRDefault="008E3161" w:rsidP="00E21366"/>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40"/>
        <w:gridCol w:w="4770"/>
      </w:tblGrid>
      <w:tr w:rsidR="008E3161" w:rsidRPr="007E72E1" w:rsidTr="002816FE">
        <w:trPr>
          <w:tblHeader/>
        </w:trPr>
        <w:tc>
          <w:tcPr>
            <w:tcW w:w="4140" w:type="dxa"/>
            <w:vAlign w:val="center"/>
          </w:tcPr>
          <w:p w:rsidR="008E3161" w:rsidRPr="007E72E1" w:rsidRDefault="008E3161" w:rsidP="004D772F">
            <w:pPr>
              <w:rPr>
                <w:b/>
              </w:rPr>
            </w:pPr>
            <w:r>
              <w:rPr>
                <w:b/>
              </w:rPr>
              <w:t>Action</w:t>
            </w:r>
          </w:p>
        </w:tc>
        <w:tc>
          <w:tcPr>
            <w:tcW w:w="4770" w:type="dxa"/>
            <w:vAlign w:val="center"/>
          </w:tcPr>
          <w:p w:rsidR="008E3161" w:rsidRPr="007E72E1" w:rsidRDefault="008E3161" w:rsidP="004D772F">
            <w:pPr>
              <w:rPr>
                <w:b/>
              </w:rPr>
            </w:pPr>
            <w:r w:rsidRPr="007E72E1">
              <w:rPr>
                <w:b/>
              </w:rPr>
              <w:t>System</w:t>
            </w:r>
          </w:p>
        </w:tc>
      </w:tr>
      <w:tr w:rsidR="008E3161" w:rsidRPr="007E72E1" w:rsidTr="00402D95">
        <w:tc>
          <w:tcPr>
            <w:tcW w:w="4140" w:type="dxa"/>
          </w:tcPr>
          <w:p w:rsidR="008E3161" w:rsidRDefault="008E3161" w:rsidP="004D772F">
            <w:r w:rsidRPr="007E72E1">
              <w:t xml:space="preserve">User clicks the </w:t>
            </w:r>
            <w:r w:rsidR="00A77BAF">
              <w:t>‘</w:t>
            </w:r>
            <w:r>
              <w:t xml:space="preserve">New </w:t>
            </w:r>
            <w:r w:rsidR="00834A63">
              <w:t>Cage</w:t>
            </w:r>
            <w:r w:rsidR="00A77BAF">
              <w:t>’</w:t>
            </w:r>
            <w:r w:rsidRPr="007E72E1">
              <w:t xml:space="preserve"> </w:t>
            </w:r>
            <w:r>
              <w:t>button</w:t>
            </w:r>
            <w:r w:rsidRPr="007E72E1">
              <w:t xml:space="preserve"> </w:t>
            </w:r>
            <w:r>
              <w:t>in the parent form</w:t>
            </w:r>
          </w:p>
          <w:p w:rsidR="008E3161" w:rsidRDefault="00834A63" w:rsidP="004D772F">
            <w:r>
              <w:t>Cage</w:t>
            </w:r>
            <w:r w:rsidR="008E3161" w:rsidRPr="007E72E1">
              <w:t xml:space="preserve"> information is added</w:t>
            </w:r>
            <w:r w:rsidR="008E3161">
              <w:t xml:space="preserve"> when</w:t>
            </w:r>
            <w:r w:rsidR="008E3161" w:rsidRPr="007E72E1">
              <w:t xml:space="preserve"> </w:t>
            </w:r>
            <w:r w:rsidR="00A77BAF">
              <w:t>‘</w:t>
            </w:r>
            <w:r w:rsidR="008E3161" w:rsidRPr="007E72E1">
              <w:t>Save</w:t>
            </w:r>
            <w:r w:rsidR="00A77BAF">
              <w:t>’</w:t>
            </w:r>
            <w:r w:rsidR="008E3161" w:rsidRPr="007E72E1">
              <w:t xml:space="preserve"> button is clicked</w:t>
            </w:r>
          </w:p>
          <w:p w:rsidR="008E3161" w:rsidRPr="007E72E1" w:rsidRDefault="00834A63" w:rsidP="004D772F">
            <w:r>
              <w:t>Cage</w:t>
            </w:r>
            <w:r w:rsidR="008E3161" w:rsidRPr="007E72E1">
              <w:t xml:space="preserve"> information is added</w:t>
            </w:r>
            <w:r w:rsidR="008E3161">
              <w:t xml:space="preserve"> when</w:t>
            </w:r>
            <w:r w:rsidR="008E3161" w:rsidRPr="007E72E1">
              <w:t xml:space="preserve"> </w:t>
            </w:r>
            <w:r w:rsidR="00A77BAF">
              <w:t>‘</w:t>
            </w:r>
            <w:r w:rsidR="008E3161" w:rsidRPr="007E72E1">
              <w:t>Save</w:t>
            </w:r>
            <w:r w:rsidR="00637465">
              <w:t xml:space="preserve"> and Close</w:t>
            </w:r>
            <w:r w:rsidR="00A77BAF">
              <w:t>’</w:t>
            </w:r>
            <w:r w:rsidR="008E3161" w:rsidRPr="007E72E1">
              <w:t xml:space="preserve"> button is clicked</w:t>
            </w:r>
          </w:p>
        </w:tc>
        <w:tc>
          <w:tcPr>
            <w:tcW w:w="4770" w:type="dxa"/>
          </w:tcPr>
          <w:p w:rsidR="008E3161" w:rsidRPr="007E72E1" w:rsidRDefault="008E3161" w:rsidP="004D772F">
            <w:r w:rsidRPr="007E72E1">
              <w:t xml:space="preserve">System displays </w:t>
            </w:r>
            <w:r>
              <w:t xml:space="preserve">New </w:t>
            </w:r>
            <w:r w:rsidR="00834A63">
              <w:t>Cage</w:t>
            </w:r>
            <w:r>
              <w:t xml:space="preserve"> </w:t>
            </w:r>
            <w:r w:rsidR="0014451F">
              <w:t>f</w:t>
            </w:r>
            <w:r>
              <w:t>orm</w:t>
            </w:r>
          </w:p>
          <w:p w:rsidR="008E3161" w:rsidRPr="007E72E1" w:rsidRDefault="008E3161" w:rsidP="004D772F">
            <w:r>
              <w:t>D</w:t>
            </w:r>
            <w:r w:rsidRPr="007E72E1">
              <w:t>ata entry fields are displayed</w:t>
            </w:r>
          </w:p>
          <w:p w:rsidR="008E3161" w:rsidRDefault="008E3161" w:rsidP="004D772F">
            <w:r w:rsidRPr="007E72E1">
              <w:t xml:space="preserve">New </w:t>
            </w:r>
            <w:r w:rsidR="00257804">
              <w:t xml:space="preserve">cage </w:t>
            </w:r>
            <w:r w:rsidRPr="007E72E1">
              <w:t>is added</w:t>
            </w:r>
            <w:r>
              <w:t xml:space="preserve"> to database, lets user add multiple </w:t>
            </w:r>
            <w:r w:rsidR="00257804">
              <w:t>cages</w:t>
            </w:r>
          </w:p>
          <w:p w:rsidR="008E3161" w:rsidRPr="007E72E1" w:rsidRDefault="008E3161" w:rsidP="002816FE">
            <w:r w:rsidRPr="007E72E1">
              <w:t xml:space="preserve">New </w:t>
            </w:r>
            <w:r w:rsidR="00257804">
              <w:t xml:space="preserve">cage </w:t>
            </w:r>
            <w:r w:rsidRPr="007E72E1">
              <w:t>is added</w:t>
            </w:r>
            <w:r>
              <w:t xml:space="preserve"> to database and pop-up window closes</w:t>
            </w:r>
          </w:p>
        </w:tc>
      </w:tr>
      <w:tr w:rsidR="008E3161" w:rsidRPr="007E72E1" w:rsidTr="00402D95">
        <w:tc>
          <w:tcPr>
            <w:tcW w:w="4140" w:type="dxa"/>
            <w:vAlign w:val="center"/>
          </w:tcPr>
          <w:p w:rsidR="008E3161" w:rsidRPr="007E72E1" w:rsidRDefault="00501DA7" w:rsidP="004D772F">
            <w:pPr>
              <w:rPr>
                <w:b/>
              </w:rPr>
            </w:pPr>
            <w:r>
              <w:rPr>
                <w:b/>
              </w:rPr>
              <w:t>Exceptions</w:t>
            </w:r>
          </w:p>
        </w:tc>
        <w:tc>
          <w:tcPr>
            <w:tcW w:w="4770" w:type="dxa"/>
            <w:vAlign w:val="center"/>
          </w:tcPr>
          <w:p w:rsidR="008E3161" w:rsidRPr="007E72E1" w:rsidRDefault="00501DA7" w:rsidP="004D772F">
            <w:pPr>
              <w:rPr>
                <w:b/>
              </w:rPr>
            </w:pPr>
            <w:r>
              <w:rPr>
                <w:b/>
              </w:rPr>
              <w:t>Validation Message</w:t>
            </w:r>
          </w:p>
        </w:tc>
      </w:tr>
      <w:tr w:rsidR="008E3161" w:rsidRPr="007E72E1" w:rsidTr="00402D95">
        <w:tc>
          <w:tcPr>
            <w:tcW w:w="4140" w:type="dxa"/>
            <w:vAlign w:val="center"/>
          </w:tcPr>
          <w:p w:rsidR="008E3161" w:rsidRPr="007E72E1" w:rsidRDefault="00257804" w:rsidP="004D772F">
            <w:r>
              <w:t xml:space="preserve">Cage </w:t>
            </w:r>
            <w:r w:rsidR="008E3161">
              <w:t>ID</w:t>
            </w:r>
            <w:r w:rsidR="008E3161" w:rsidRPr="007E72E1">
              <w:t xml:space="preserve"> is blank</w:t>
            </w:r>
          </w:p>
        </w:tc>
        <w:tc>
          <w:tcPr>
            <w:tcW w:w="4770" w:type="dxa"/>
            <w:vAlign w:val="center"/>
          </w:tcPr>
          <w:p w:rsidR="008E3161" w:rsidRPr="007E72E1" w:rsidRDefault="008E3161" w:rsidP="004D772F">
            <w:r w:rsidRPr="007E72E1">
              <w:t>Message “</w:t>
            </w:r>
            <w:r w:rsidR="00257804">
              <w:t xml:space="preserve">Cage </w:t>
            </w:r>
            <w:r>
              <w:t xml:space="preserve">ID is missing. </w:t>
            </w:r>
            <w:r w:rsidRPr="007E72E1">
              <w:t xml:space="preserve">Please enter </w:t>
            </w:r>
            <w:r>
              <w:t xml:space="preserve">a </w:t>
            </w:r>
            <w:r w:rsidR="00257804">
              <w:t xml:space="preserve">Cage </w:t>
            </w:r>
            <w:r>
              <w:lastRenderedPageBreak/>
              <w:t>ID</w:t>
            </w:r>
            <w:r w:rsidRPr="007E72E1">
              <w:t>” is displayed</w:t>
            </w:r>
          </w:p>
        </w:tc>
      </w:tr>
      <w:tr w:rsidR="008E3161" w:rsidRPr="007E72E1" w:rsidTr="00402D95">
        <w:tc>
          <w:tcPr>
            <w:tcW w:w="4140" w:type="dxa"/>
            <w:vAlign w:val="center"/>
          </w:tcPr>
          <w:p w:rsidR="008E3161" w:rsidRPr="007E72E1" w:rsidRDefault="00257804" w:rsidP="004D772F">
            <w:r>
              <w:lastRenderedPageBreak/>
              <w:t xml:space="preserve">Cage </w:t>
            </w:r>
            <w:r w:rsidR="008E3161">
              <w:t xml:space="preserve">Status </w:t>
            </w:r>
            <w:r w:rsidR="008E3161" w:rsidRPr="007E72E1">
              <w:t>is blank</w:t>
            </w:r>
          </w:p>
        </w:tc>
        <w:tc>
          <w:tcPr>
            <w:tcW w:w="4770" w:type="dxa"/>
            <w:vAlign w:val="center"/>
          </w:tcPr>
          <w:p w:rsidR="008E3161" w:rsidRPr="007E72E1" w:rsidRDefault="008E3161" w:rsidP="004D772F">
            <w:r w:rsidRPr="007E72E1">
              <w:t>Message “</w:t>
            </w:r>
            <w:r w:rsidR="00257804">
              <w:t xml:space="preserve">Cage </w:t>
            </w:r>
            <w:r>
              <w:t xml:space="preserve">Status is missing. </w:t>
            </w:r>
            <w:r w:rsidRPr="007E72E1">
              <w:t xml:space="preserve">Please enter </w:t>
            </w:r>
            <w:r>
              <w:t>a Status</w:t>
            </w:r>
            <w:r w:rsidRPr="007E72E1">
              <w:t>” is displayed</w:t>
            </w:r>
          </w:p>
        </w:tc>
      </w:tr>
      <w:tr w:rsidR="008E3161" w:rsidRPr="007E72E1" w:rsidTr="00402D95">
        <w:tc>
          <w:tcPr>
            <w:tcW w:w="4140" w:type="dxa"/>
            <w:vAlign w:val="center"/>
          </w:tcPr>
          <w:p w:rsidR="008E3161" w:rsidRPr="007E72E1" w:rsidRDefault="008E3161" w:rsidP="004D772F">
            <w:r>
              <w:t>Date</w:t>
            </w:r>
            <w:r w:rsidRPr="007E72E1">
              <w:t xml:space="preserve"> is blank</w:t>
            </w:r>
          </w:p>
        </w:tc>
        <w:tc>
          <w:tcPr>
            <w:tcW w:w="4770" w:type="dxa"/>
            <w:vAlign w:val="center"/>
          </w:tcPr>
          <w:p w:rsidR="008E3161" w:rsidRPr="007E72E1" w:rsidRDefault="008E3161" w:rsidP="004D772F">
            <w:r w:rsidRPr="007E72E1">
              <w:t>Message “</w:t>
            </w:r>
            <w:r>
              <w:t xml:space="preserve">Date is missing. </w:t>
            </w:r>
            <w:r w:rsidRPr="007E72E1">
              <w:t xml:space="preserve">Please enter </w:t>
            </w:r>
            <w:r>
              <w:t>a Date</w:t>
            </w:r>
            <w:r w:rsidRPr="007E72E1">
              <w:t>” is displayed</w:t>
            </w:r>
          </w:p>
        </w:tc>
      </w:tr>
      <w:tr w:rsidR="008E3161" w:rsidRPr="007E72E1" w:rsidTr="00402D95">
        <w:tc>
          <w:tcPr>
            <w:tcW w:w="4140" w:type="dxa"/>
            <w:vAlign w:val="center"/>
          </w:tcPr>
          <w:p w:rsidR="008E3161" w:rsidRPr="007E72E1" w:rsidRDefault="008E3161" w:rsidP="004D772F">
            <w:r>
              <w:t>Room</w:t>
            </w:r>
            <w:r w:rsidRPr="007E72E1">
              <w:t xml:space="preserve"> is blank</w:t>
            </w:r>
          </w:p>
        </w:tc>
        <w:tc>
          <w:tcPr>
            <w:tcW w:w="4770" w:type="dxa"/>
            <w:vAlign w:val="center"/>
          </w:tcPr>
          <w:p w:rsidR="008E3161" w:rsidRPr="007E72E1" w:rsidRDefault="008E3161" w:rsidP="004D772F">
            <w:r w:rsidRPr="007E72E1">
              <w:t>Message “</w:t>
            </w:r>
            <w:r>
              <w:t>Room</w:t>
            </w:r>
            <w:r w:rsidRPr="007E72E1">
              <w:t xml:space="preserve"> </w:t>
            </w:r>
            <w:r>
              <w:t xml:space="preserve">is missing. </w:t>
            </w:r>
            <w:r w:rsidRPr="007E72E1">
              <w:t xml:space="preserve">Please enter </w:t>
            </w:r>
            <w:r>
              <w:t>a Room</w:t>
            </w:r>
            <w:r w:rsidRPr="007E72E1">
              <w:t>” is displayed</w:t>
            </w:r>
          </w:p>
        </w:tc>
      </w:tr>
    </w:tbl>
    <w:p w:rsidR="00355122" w:rsidRDefault="00402D95" w:rsidP="002D3B9A">
      <w:pPr>
        <w:pStyle w:val="Heading3"/>
      </w:pPr>
      <w:bookmarkStart w:id="75" w:name="_Toc413683157"/>
      <w:r>
        <w:t xml:space="preserve">Business Rules or </w:t>
      </w:r>
      <w:r w:rsidR="00355122">
        <w:t>Validation</w:t>
      </w:r>
      <w:bookmarkEnd w:id="75"/>
    </w:p>
    <w:p w:rsidR="00355122" w:rsidRPr="001664F5" w:rsidRDefault="00355122" w:rsidP="00BF3A4F">
      <w:pPr>
        <w:pStyle w:val="ListParagraph"/>
        <w:numPr>
          <w:ilvl w:val="0"/>
          <w:numId w:val="28"/>
        </w:numPr>
        <w:rPr>
          <w:rFonts w:cstheme="minorHAnsi"/>
        </w:rPr>
      </w:pPr>
      <w:r>
        <w:t xml:space="preserve">Date defaulted </w:t>
      </w:r>
      <w:r w:rsidR="00706E2E">
        <w:t xml:space="preserve">to </w:t>
      </w:r>
      <w:r>
        <w:t xml:space="preserve">today and cannot be </w:t>
      </w:r>
      <w:r w:rsidR="00706E2E">
        <w:t>in future</w:t>
      </w:r>
      <w:r>
        <w:t>.</w:t>
      </w:r>
    </w:p>
    <w:p w:rsidR="00355122" w:rsidRDefault="00257804" w:rsidP="00BF3A4F">
      <w:pPr>
        <w:pStyle w:val="ListParagraph"/>
        <w:numPr>
          <w:ilvl w:val="0"/>
          <w:numId w:val="28"/>
        </w:numPr>
      </w:pPr>
      <w:r>
        <w:t xml:space="preserve">Cage </w:t>
      </w:r>
      <w:r w:rsidR="00355122" w:rsidRPr="001664F5">
        <w:t xml:space="preserve">ID must be unique otherwise </w:t>
      </w:r>
      <w:r w:rsidR="00E252E6">
        <w:t xml:space="preserve">the </w:t>
      </w:r>
      <w:r w:rsidR="00355122" w:rsidRPr="001664F5">
        <w:t xml:space="preserve">user </w:t>
      </w:r>
      <w:r w:rsidR="00E252E6">
        <w:t>will see</w:t>
      </w:r>
      <w:r w:rsidR="00355122" w:rsidRPr="001664F5">
        <w:t xml:space="preserve"> an error message “</w:t>
      </w:r>
      <w:r>
        <w:t xml:space="preserve">Cage </w:t>
      </w:r>
      <w:r w:rsidR="00355122" w:rsidRPr="001664F5">
        <w:t xml:space="preserve">ID already exists. Please choose a unique </w:t>
      </w:r>
      <w:r>
        <w:t xml:space="preserve">Cage </w:t>
      </w:r>
      <w:r w:rsidR="00355122" w:rsidRPr="001664F5">
        <w:t>ID.”</w:t>
      </w:r>
      <w:r w:rsidR="00355122">
        <w:t xml:space="preserve"> </w:t>
      </w:r>
    </w:p>
    <w:p w:rsidR="009B54F4" w:rsidRDefault="00355122" w:rsidP="002816FE">
      <w:pPr>
        <w:pStyle w:val="ListParagraph"/>
        <w:numPr>
          <w:ilvl w:val="0"/>
          <w:numId w:val="28"/>
        </w:numPr>
      </w:pPr>
      <w:r>
        <w:t xml:space="preserve">When next available </w:t>
      </w:r>
      <w:r w:rsidR="00257804">
        <w:t xml:space="preserve">Cage </w:t>
      </w:r>
      <w:r>
        <w:t xml:space="preserve">ID is checked, </w:t>
      </w:r>
      <w:r w:rsidR="00257804">
        <w:t xml:space="preserve">Cage </w:t>
      </w:r>
      <w:r>
        <w:t xml:space="preserve">ID text box is disabled and it </w:t>
      </w:r>
      <w:r w:rsidR="0014451F">
        <w:t xml:space="preserve">auto </w:t>
      </w:r>
      <w:r>
        <w:t xml:space="preserve">populates </w:t>
      </w:r>
      <w:r w:rsidR="0014451F">
        <w:t>the next</w:t>
      </w:r>
      <w:r>
        <w:t xml:space="preserve"> </w:t>
      </w:r>
      <w:r w:rsidR="00257804">
        <w:t xml:space="preserve">Cage </w:t>
      </w:r>
      <w:r>
        <w:t>ID.</w:t>
      </w:r>
    </w:p>
    <w:p w:rsidR="00E46F8A" w:rsidRDefault="00E46F8A">
      <w:pPr>
        <w:rPr>
          <w:rFonts w:asciiTheme="majorHAnsi" w:eastAsiaTheme="majorEastAsia" w:hAnsiTheme="majorHAnsi" w:cstheme="majorBidi"/>
          <w:b/>
          <w:bCs/>
          <w:color w:val="4F81BD" w:themeColor="accent1"/>
          <w:sz w:val="26"/>
          <w:szCs w:val="26"/>
        </w:rPr>
      </w:pPr>
      <w:r>
        <w:br w:type="page"/>
      </w:r>
    </w:p>
    <w:p w:rsidR="007B3596" w:rsidRDefault="007B3596" w:rsidP="00947972">
      <w:pPr>
        <w:pStyle w:val="Heading2"/>
      </w:pPr>
      <w:bookmarkStart w:id="76" w:name="_Toc413683158"/>
      <w:r>
        <w:lastRenderedPageBreak/>
        <w:t>Add Mating</w:t>
      </w:r>
      <w:bookmarkEnd w:id="76"/>
    </w:p>
    <w:p w:rsidR="00671723" w:rsidRDefault="00671723" w:rsidP="00BA692A">
      <w:pPr>
        <w:pStyle w:val="Caption"/>
        <w:jc w:val="both"/>
      </w:pPr>
    </w:p>
    <w:p w:rsidR="00232F93" w:rsidRDefault="00506D23" w:rsidP="00232F93">
      <w:pPr>
        <w:keepNext/>
      </w:pPr>
      <w:r w:rsidRPr="00506D23">
        <w:rPr>
          <w:noProof/>
          <w:lang w:bidi="ar-SA"/>
        </w:rPr>
        <w:drawing>
          <wp:inline distT="0" distB="0" distL="0" distR="0">
            <wp:extent cx="4934612" cy="5512352"/>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l="17619" t="18619" r="19884" b="4204"/>
                    <a:stretch>
                      <a:fillRect/>
                    </a:stretch>
                  </pic:blipFill>
                  <pic:spPr bwMode="auto">
                    <a:xfrm>
                      <a:off x="0" y="0"/>
                      <a:ext cx="4934613" cy="5512353"/>
                    </a:xfrm>
                    <a:prstGeom prst="rect">
                      <a:avLst/>
                    </a:prstGeom>
                    <a:noFill/>
                    <a:ln w="9525">
                      <a:noFill/>
                      <a:miter lim="800000"/>
                      <a:headEnd/>
                      <a:tailEnd/>
                    </a:ln>
                  </pic:spPr>
                </pic:pic>
              </a:graphicData>
            </a:graphic>
          </wp:inline>
        </w:drawing>
      </w:r>
    </w:p>
    <w:p w:rsidR="00E21366" w:rsidRDefault="00232F93" w:rsidP="00232F93">
      <w:pPr>
        <w:pStyle w:val="Caption"/>
        <w:jc w:val="center"/>
      </w:pPr>
      <w:bookmarkStart w:id="77" w:name="_Toc413683242"/>
      <w:r>
        <w:t xml:space="preserve">Figure </w:t>
      </w:r>
      <w:r w:rsidR="00D67984">
        <w:fldChar w:fldCharType="begin"/>
      </w:r>
      <w:r w:rsidR="00FB5921">
        <w:instrText xml:space="preserve"> SEQ Figure \* ARABIC </w:instrText>
      </w:r>
      <w:r w:rsidR="00D67984">
        <w:fldChar w:fldCharType="separate"/>
      </w:r>
      <w:r w:rsidR="00447423">
        <w:rPr>
          <w:noProof/>
        </w:rPr>
        <w:t>22</w:t>
      </w:r>
      <w:r w:rsidR="00D67984">
        <w:rPr>
          <w:noProof/>
        </w:rPr>
        <w:fldChar w:fldCharType="end"/>
      </w:r>
      <w:r>
        <w:t>:  Add Mating</w:t>
      </w:r>
      <w:bookmarkEnd w:id="7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80"/>
        <w:gridCol w:w="5490"/>
      </w:tblGrid>
      <w:tr w:rsidR="00525D00" w:rsidRPr="007E72E1" w:rsidTr="00525D00">
        <w:tc>
          <w:tcPr>
            <w:tcW w:w="3780" w:type="dxa"/>
            <w:vAlign w:val="center"/>
          </w:tcPr>
          <w:p w:rsidR="00525D00" w:rsidRPr="007E72E1" w:rsidRDefault="00525D00" w:rsidP="004D772F">
            <w:pPr>
              <w:rPr>
                <w:b/>
              </w:rPr>
            </w:pPr>
            <w:r>
              <w:rPr>
                <w:b/>
              </w:rPr>
              <w:t>Action</w:t>
            </w:r>
          </w:p>
        </w:tc>
        <w:tc>
          <w:tcPr>
            <w:tcW w:w="5490" w:type="dxa"/>
            <w:vAlign w:val="center"/>
          </w:tcPr>
          <w:p w:rsidR="00525D00" w:rsidRPr="007E72E1" w:rsidRDefault="00525D00" w:rsidP="004D772F">
            <w:pPr>
              <w:rPr>
                <w:b/>
              </w:rPr>
            </w:pPr>
            <w:r w:rsidRPr="007E72E1">
              <w:rPr>
                <w:b/>
              </w:rPr>
              <w:t>System</w:t>
            </w:r>
          </w:p>
        </w:tc>
      </w:tr>
      <w:tr w:rsidR="00525D00" w:rsidRPr="007E72E1" w:rsidTr="00525D00">
        <w:tc>
          <w:tcPr>
            <w:tcW w:w="3780" w:type="dxa"/>
          </w:tcPr>
          <w:p w:rsidR="00525D00" w:rsidRDefault="00525D00" w:rsidP="004D772F">
            <w:r w:rsidRPr="007E72E1">
              <w:t xml:space="preserve">User clicks the </w:t>
            </w:r>
            <w:r w:rsidR="00A77BAF">
              <w:t>‘</w:t>
            </w:r>
            <w:r>
              <w:t>Add Mating</w:t>
            </w:r>
            <w:r w:rsidR="00A77BAF">
              <w:t>’</w:t>
            </w:r>
            <w:r w:rsidRPr="007E72E1">
              <w:t xml:space="preserve"> link from the </w:t>
            </w:r>
            <w:r w:rsidR="00A77BAF">
              <w:t>‘</w:t>
            </w:r>
            <w:r w:rsidR="00AB58F4">
              <w:t>Manage</w:t>
            </w:r>
            <w:r w:rsidR="0051666A">
              <w:t xml:space="preserve"> </w:t>
            </w:r>
            <w:proofErr w:type="spellStart"/>
            <w:r w:rsidR="0051666A">
              <w:t>Matings</w:t>
            </w:r>
            <w:proofErr w:type="spellEnd"/>
            <w:r w:rsidR="00A77BAF">
              <w:t>’</w:t>
            </w:r>
            <w:r w:rsidRPr="007E72E1">
              <w:t xml:space="preserve"> </w:t>
            </w:r>
            <w:r w:rsidR="00A77BAF">
              <w:t>sidebar</w:t>
            </w:r>
          </w:p>
          <w:p w:rsidR="00525D00" w:rsidRPr="007E72E1" w:rsidRDefault="00525D00" w:rsidP="004D772F">
            <w:r w:rsidRPr="007E72E1">
              <w:t xml:space="preserve"> </w:t>
            </w:r>
            <w:r w:rsidR="00A77BAF">
              <w:t>‘</w:t>
            </w:r>
            <w:r w:rsidRPr="007E72E1">
              <w:t>Save</w:t>
            </w:r>
            <w:r w:rsidR="00A77BAF">
              <w:t>’</w:t>
            </w:r>
            <w:r w:rsidRPr="007E72E1">
              <w:t xml:space="preserve"> button is clicked</w:t>
            </w:r>
          </w:p>
        </w:tc>
        <w:tc>
          <w:tcPr>
            <w:tcW w:w="5490" w:type="dxa"/>
          </w:tcPr>
          <w:p w:rsidR="00525D00" w:rsidRPr="007E72E1" w:rsidRDefault="00525D00" w:rsidP="004D772F">
            <w:r w:rsidRPr="007E72E1">
              <w:t xml:space="preserve">System displays </w:t>
            </w:r>
            <w:r>
              <w:t>Add Mating Form</w:t>
            </w:r>
          </w:p>
          <w:p w:rsidR="00525D00" w:rsidRPr="007E72E1" w:rsidRDefault="00525D00" w:rsidP="004D772F">
            <w:r>
              <w:t>D</w:t>
            </w:r>
            <w:r w:rsidRPr="007E72E1">
              <w:t>ata entry fields are displayed</w:t>
            </w:r>
          </w:p>
          <w:p w:rsidR="00525D00" w:rsidRPr="007E72E1" w:rsidRDefault="00525D00" w:rsidP="004D772F">
            <w:r w:rsidRPr="007E72E1">
              <w:t xml:space="preserve">New </w:t>
            </w:r>
            <w:r>
              <w:t>Mating</w:t>
            </w:r>
            <w:r w:rsidRPr="007E72E1">
              <w:t xml:space="preserve"> is added</w:t>
            </w:r>
            <w:r>
              <w:t xml:space="preserve"> to database</w:t>
            </w:r>
          </w:p>
        </w:tc>
      </w:tr>
      <w:tr w:rsidR="00525D00" w:rsidRPr="007E72E1" w:rsidTr="00525D00">
        <w:tc>
          <w:tcPr>
            <w:tcW w:w="3780" w:type="dxa"/>
            <w:vAlign w:val="center"/>
          </w:tcPr>
          <w:p w:rsidR="00525D00" w:rsidRPr="007E72E1" w:rsidRDefault="00501DA7" w:rsidP="004D772F">
            <w:pPr>
              <w:rPr>
                <w:b/>
              </w:rPr>
            </w:pPr>
            <w:r>
              <w:rPr>
                <w:b/>
              </w:rPr>
              <w:t>Exceptions</w:t>
            </w:r>
          </w:p>
        </w:tc>
        <w:tc>
          <w:tcPr>
            <w:tcW w:w="5490" w:type="dxa"/>
            <w:vAlign w:val="center"/>
          </w:tcPr>
          <w:p w:rsidR="00525D00" w:rsidRPr="007E72E1" w:rsidRDefault="00501DA7" w:rsidP="004D772F">
            <w:pPr>
              <w:rPr>
                <w:b/>
              </w:rPr>
            </w:pPr>
            <w:r>
              <w:rPr>
                <w:b/>
              </w:rPr>
              <w:t>Validation Message</w:t>
            </w:r>
          </w:p>
        </w:tc>
      </w:tr>
      <w:tr w:rsidR="00525D00" w:rsidRPr="007E72E1" w:rsidTr="00525D00">
        <w:tc>
          <w:tcPr>
            <w:tcW w:w="3780" w:type="dxa"/>
            <w:vAlign w:val="center"/>
          </w:tcPr>
          <w:p w:rsidR="00525D00" w:rsidRPr="007E72E1" w:rsidRDefault="00525D00" w:rsidP="004D772F">
            <w:r>
              <w:lastRenderedPageBreak/>
              <w:t>Dam1 ID</w:t>
            </w:r>
            <w:r w:rsidRPr="007E72E1">
              <w:t xml:space="preserve"> is blank</w:t>
            </w:r>
          </w:p>
        </w:tc>
        <w:tc>
          <w:tcPr>
            <w:tcW w:w="5490" w:type="dxa"/>
            <w:vAlign w:val="center"/>
          </w:tcPr>
          <w:p w:rsidR="00525D00" w:rsidRPr="007E72E1" w:rsidRDefault="00525D00" w:rsidP="004D772F">
            <w:r w:rsidRPr="007E72E1">
              <w:t>Message “</w:t>
            </w:r>
            <w:r>
              <w:t xml:space="preserve">Dam1 ID is missing. </w:t>
            </w:r>
            <w:r w:rsidRPr="007E72E1">
              <w:t xml:space="preserve">Please enter </w:t>
            </w:r>
            <w:r>
              <w:t>a Dam1 ID</w:t>
            </w:r>
            <w:r w:rsidRPr="007E72E1">
              <w:t>” is displayed</w:t>
            </w:r>
          </w:p>
        </w:tc>
      </w:tr>
      <w:tr w:rsidR="00525D00" w:rsidRPr="007E72E1" w:rsidTr="00525D00">
        <w:tc>
          <w:tcPr>
            <w:tcW w:w="3780" w:type="dxa"/>
            <w:vAlign w:val="center"/>
          </w:tcPr>
          <w:p w:rsidR="00525D00" w:rsidRPr="007E72E1" w:rsidRDefault="00525D00" w:rsidP="004D772F">
            <w:r>
              <w:t>Sire ID</w:t>
            </w:r>
            <w:r w:rsidRPr="007E72E1">
              <w:t xml:space="preserve"> is blank</w:t>
            </w:r>
          </w:p>
        </w:tc>
        <w:tc>
          <w:tcPr>
            <w:tcW w:w="5490" w:type="dxa"/>
            <w:vAlign w:val="center"/>
          </w:tcPr>
          <w:p w:rsidR="00525D00" w:rsidRPr="007E72E1" w:rsidRDefault="00525D00" w:rsidP="004D772F">
            <w:r w:rsidRPr="007E72E1">
              <w:t>Message “</w:t>
            </w:r>
            <w:r>
              <w:t xml:space="preserve">Sire ID is missing. </w:t>
            </w:r>
            <w:r w:rsidRPr="007E72E1">
              <w:t xml:space="preserve">Please enter </w:t>
            </w:r>
            <w:r>
              <w:t>a Sire ID</w:t>
            </w:r>
            <w:r w:rsidRPr="007E72E1">
              <w:t>” is displayed</w:t>
            </w:r>
          </w:p>
        </w:tc>
      </w:tr>
      <w:tr w:rsidR="00525D00" w:rsidRPr="007E72E1" w:rsidTr="00525D00">
        <w:tc>
          <w:tcPr>
            <w:tcW w:w="3780" w:type="dxa"/>
            <w:vAlign w:val="center"/>
          </w:tcPr>
          <w:p w:rsidR="00525D00" w:rsidRPr="007E72E1" w:rsidRDefault="00525D00" w:rsidP="004D772F">
            <w:r>
              <w:t xml:space="preserve">Litter Strain </w:t>
            </w:r>
            <w:r w:rsidRPr="007E72E1">
              <w:t xml:space="preserve"> is blank</w:t>
            </w:r>
          </w:p>
        </w:tc>
        <w:tc>
          <w:tcPr>
            <w:tcW w:w="5490" w:type="dxa"/>
            <w:vAlign w:val="center"/>
          </w:tcPr>
          <w:p w:rsidR="00525D00" w:rsidRPr="007E72E1" w:rsidRDefault="00525D00" w:rsidP="004D772F">
            <w:r w:rsidRPr="007E72E1">
              <w:t>Message “</w:t>
            </w:r>
            <w:r>
              <w:t xml:space="preserve">Strain is missing. </w:t>
            </w:r>
            <w:r w:rsidRPr="007E72E1">
              <w:t xml:space="preserve">Please enter a </w:t>
            </w:r>
            <w:r>
              <w:t>Strain</w:t>
            </w:r>
            <w:r w:rsidRPr="007E72E1">
              <w:t>” is displayed</w:t>
            </w:r>
          </w:p>
        </w:tc>
      </w:tr>
      <w:tr w:rsidR="00525D00" w:rsidRPr="007E72E1" w:rsidTr="00525D00">
        <w:tc>
          <w:tcPr>
            <w:tcW w:w="3780" w:type="dxa"/>
            <w:vAlign w:val="center"/>
          </w:tcPr>
          <w:p w:rsidR="00525D00" w:rsidRPr="007E72E1" w:rsidRDefault="00525D00" w:rsidP="004D772F">
            <w:r>
              <w:t>Litter Generation</w:t>
            </w:r>
            <w:r w:rsidRPr="007E72E1">
              <w:t xml:space="preserve"> is blank</w:t>
            </w:r>
          </w:p>
        </w:tc>
        <w:tc>
          <w:tcPr>
            <w:tcW w:w="5490" w:type="dxa"/>
            <w:vAlign w:val="center"/>
          </w:tcPr>
          <w:p w:rsidR="00525D00" w:rsidRPr="007E72E1" w:rsidRDefault="00525D00" w:rsidP="004D772F">
            <w:r w:rsidRPr="007E72E1">
              <w:t>Message “</w:t>
            </w:r>
            <w:r>
              <w:t xml:space="preserve">Generation is missing. </w:t>
            </w:r>
            <w:r w:rsidRPr="007E72E1">
              <w:t xml:space="preserve">Please enter </w:t>
            </w:r>
            <w:r>
              <w:t>a Generation</w:t>
            </w:r>
            <w:r w:rsidRPr="007E72E1">
              <w:t>” is displayed</w:t>
            </w:r>
          </w:p>
        </w:tc>
      </w:tr>
      <w:tr w:rsidR="00525D00" w:rsidRPr="007E72E1" w:rsidTr="00525D00">
        <w:tc>
          <w:tcPr>
            <w:tcW w:w="3780" w:type="dxa"/>
            <w:vAlign w:val="center"/>
          </w:tcPr>
          <w:p w:rsidR="00525D00" w:rsidRPr="007E72E1" w:rsidRDefault="00525D00" w:rsidP="004D772F">
            <w:r>
              <w:t xml:space="preserve">Mating Date </w:t>
            </w:r>
            <w:r w:rsidRPr="007E72E1">
              <w:t>is blank</w:t>
            </w:r>
          </w:p>
        </w:tc>
        <w:tc>
          <w:tcPr>
            <w:tcW w:w="5490" w:type="dxa"/>
            <w:vAlign w:val="center"/>
          </w:tcPr>
          <w:p w:rsidR="00525D00" w:rsidRPr="007E72E1" w:rsidRDefault="00525D00" w:rsidP="004D772F">
            <w:r w:rsidRPr="007E72E1">
              <w:t>Message “</w:t>
            </w:r>
            <w:r>
              <w:t>Mating Date</w:t>
            </w:r>
            <w:r w:rsidRPr="007E72E1">
              <w:t xml:space="preserve"> </w:t>
            </w:r>
            <w:r>
              <w:t xml:space="preserve">is missing. </w:t>
            </w:r>
            <w:r w:rsidRPr="007E72E1">
              <w:t xml:space="preserve">Please enter </w:t>
            </w:r>
            <w:r>
              <w:t>Mating Date</w:t>
            </w:r>
            <w:r w:rsidRPr="007E72E1">
              <w:t>” is displayed</w:t>
            </w:r>
          </w:p>
        </w:tc>
      </w:tr>
      <w:tr w:rsidR="00525D00" w:rsidRPr="007E72E1" w:rsidTr="00525D00">
        <w:tc>
          <w:tcPr>
            <w:tcW w:w="3780" w:type="dxa"/>
            <w:vAlign w:val="center"/>
          </w:tcPr>
          <w:p w:rsidR="00525D00" w:rsidRDefault="00525D00" w:rsidP="004D772F">
            <w:r>
              <w:t xml:space="preserve">Owner </w:t>
            </w:r>
            <w:r w:rsidRPr="007E72E1">
              <w:t>is blank</w:t>
            </w:r>
          </w:p>
        </w:tc>
        <w:tc>
          <w:tcPr>
            <w:tcW w:w="5490" w:type="dxa"/>
            <w:vAlign w:val="center"/>
          </w:tcPr>
          <w:p w:rsidR="00525D00" w:rsidRPr="007E72E1" w:rsidRDefault="00525D00" w:rsidP="004D772F">
            <w:r w:rsidRPr="007E72E1">
              <w:t>Message “</w:t>
            </w:r>
            <w:r>
              <w:t xml:space="preserve">Owner is missing. </w:t>
            </w:r>
            <w:r w:rsidRPr="007E72E1">
              <w:t xml:space="preserve">Please enter </w:t>
            </w:r>
            <w:r>
              <w:t>Owner</w:t>
            </w:r>
            <w:r w:rsidRPr="007E72E1">
              <w:t>” is displayed</w:t>
            </w:r>
          </w:p>
        </w:tc>
      </w:tr>
      <w:tr w:rsidR="00525D00" w:rsidRPr="007E72E1" w:rsidTr="00525D00">
        <w:tc>
          <w:tcPr>
            <w:tcW w:w="3780" w:type="dxa"/>
            <w:vAlign w:val="center"/>
          </w:tcPr>
          <w:p w:rsidR="00525D00" w:rsidRDefault="00257804" w:rsidP="004D772F">
            <w:r>
              <w:t xml:space="preserve">Cage </w:t>
            </w:r>
            <w:r w:rsidR="00525D00">
              <w:t xml:space="preserve">ID </w:t>
            </w:r>
            <w:r w:rsidR="00525D00" w:rsidRPr="007E72E1">
              <w:t>is blank</w:t>
            </w:r>
          </w:p>
        </w:tc>
        <w:tc>
          <w:tcPr>
            <w:tcW w:w="5490" w:type="dxa"/>
            <w:vAlign w:val="center"/>
          </w:tcPr>
          <w:p w:rsidR="00525D00" w:rsidRPr="007E72E1" w:rsidRDefault="00525D00" w:rsidP="00525D00">
            <w:r w:rsidRPr="007E72E1">
              <w:t>Message “</w:t>
            </w:r>
            <w:r w:rsidR="00257804">
              <w:t xml:space="preserve">Cage </w:t>
            </w:r>
            <w:r>
              <w:t xml:space="preserve">is missing. </w:t>
            </w:r>
            <w:r w:rsidRPr="007E72E1">
              <w:t xml:space="preserve">Please enter </w:t>
            </w:r>
            <w:r>
              <w:t xml:space="preserve">a </w:t>
            </w:r>
            <w:r w:rsidR="00257804">
              <w:t xml:space="preserve">Cage </w:t>
            </w:r>
            <w:r>
              <w:t>ID</w:t>
            </w:r>
            <w:r w:rsidRPr="007E72E1">
              <w:t>” is displayed</w:t>
            </w:r>
          </w:p>
        </w:tc>
      </w:tr>
    </w:tbl>
    <w:p w:rsidR="00E21366" w:rsidRDefault="00E21366" w:rsidP="0053035B"/>
    <w:p w:rsidR="00E21366" w:rsidRDefault="00B93C32" w:rsidP="009F66CD">
      <w:pPr>
        <w:pStyle w:val="Heading3"/>
      </w:pPr>
      <w:bookmarkStart w:id="78" w:name="_Toc413683159"/>
      <w:r>
        <w:t>Business Rules or V</w:t>
      </w:r>
      <w:r w:rsidR="00E21366" w:rsidRPr="005268B2">
        <w:t>alidation</w:t>
      </w:r>
      <w:bookmarkEnd w:id="78"/>
    </w:p>
    <w:p w:rsidR="00E21366" w:rsidRPr="0041750F" w:rsidRDefault="00E21366" w:rsidP="00DE3C39">
      <w:pPr>
        <w:pStyle w:val="ListNumber5"/>
        <w:numPr>
          <w:ilvl w:val="0"/>
          <w:numId w:val="11"/>
        </w:numPr>
        <w:rPr>
          <w:rFonts w:asciiTheme="minorHAnsi" w:hAnsiTheme="minorHAnsi" w:cstheme="minorHAnsi"/>
          <w:b/>
          <w:i/>
          <w:sz w:val="22"/>
          <w:szCs w:val="22"/>
        </w:rPr>
      </w:pPr>
      <w:r w:rsidRPr="0041750F">
        <w:rPr>
          <w:rFonts w:asciiTheme="minorHAnsi" w:hAnsiTheme="minorHAnsi" w:cstheme="minorHAnsi"/>
          <w:sz w:val="22"/>
          <w:szCs w:val="22"/>
        </w:rPr>
        <w:t xml:space="preserve">Dam1 is required and </w:t>
      </w:r>
      <w:r w:rsidR="009F66CD">
        <w:rPr>
          <w:rFonts w:asciiTheme="minorHAnsi" w:hAnsiTheme="minorHAnsi" w:cstheme="minorHAnsi"/>
          <w:sz w:val="22"/>
          <w:szCs w:val="22"/>
        </w:rPr>
        <w:t xml:space="preserve">you </w:t>
      </w:r>
      <w:r w:rsidRPr="0041750F">
        <w:rPr>
          <w:rFonts w:asciiTheme="minorHAnsi" w:hAnsiTheme="minorHAnsi" w:cstheme="minorHAnsi"/>
          <w:sz w:val="22"/>
          <w:szCs w:val="22"/>
        </w:rPr>
        <w:t>need to</w:t>
      </w:r>
      <w:r w:rsidR="00FF58B0">
        <w:rPr>
          <w:rFonts w:asciiTheme="minorHAnsi" w:hAnsiTheme="minorHAnsi" w:cstheme="minorHAnsi"/>
          <w:sz w:val="22"/>
          <w:szCs w:val="22"/>
        </w:rPr>
        <w:t xml:space="preserve"> </w:t>
      </w:r>
      <w:r w:rsidRPr="0041750F">
        <w:rPr>
          <w:rFonts w:asciiTheme="minorHAnsi" w:hAnsiTheme="minorHAnsi" w:cstheme="minorHAnsi"/>
          <w:sz w:val="22"/>
          <w:szCs w:val="22"/>
        </w:rPr>
        <w:t xml:space="preserve">select the </w:t>
      </w:r>
      <w:r>
        <w:rPr>
          <w:rFonts w:asciiTheme="minorHAnsi" w:hAnsiTheme="minorHAnsi" w:cstheme="minorHAnsi"/>
          <w:sz w:val="22"/>
          <w:szCs w:val="22"/>
        </w:rPr>
        <w:t xml:space="preserve">female </w:t>
      </w:r>
      <w:r w:rsidRPr="0041750F">
        <w:rPr>
          <w:rFonts w:asciiTheme="minorHAnsi" w:hAnsiTheme="minorHAnsi" w:cstheme="minorHAnsi"/>
          <w:sz w:val="22"/>
          <w:szCs w:val="22"/>
        </w:rPr>
        <w:t>mouse</w:t>
      </w:r>
      <w:r>
        <w:rPr>
          <w:rFonts w:asciiTheme="minorHAnsi" w:hAnsiTheme="minorHAnsi" w:cstheme="minorHAnsi"/>
          <w:sz w:val="22"/>
          <w:szCs w:val="22"/>
        </w:rPr>
        <w:t xml:space="preserve"> from</w:t>
      </w:r>
      <w:r w:rsidR="0051666A">
        <w:rPr>
          <w:rFonts w:asciiTheme="minorHAnsi" w:hAnsiTheme="minorHAnsi" w:cstheme="minorHAnsi"/>
          <w:sz w:val="22"/>
          <w:szCs w:val="22"/>
        </w:rPr>
        <w:t xml:space="preserve"> the </w:t>
      </w:r>
      <w:r w:rsidR="00A77BAF">
        <w:rPr>
          <w:rFonts w:asciiTheme="minorHAnsi" w:hAnsiTheme="minorHAnsi" w:cstheme="minorHAnsi"/>
          <w:sz w:val="22"/>
          <w:szCs w:val="22"/>
        </w:rPr>
        <w:t>‘</w:t>
      </w:r>
      <w:r w:rsidR="0051666A">
        <w:rPr>
          <w:rFonts w:asciiTheme="minorHAnsi" w:hAnsiTheme="minorHAnsi" w:cstheme="minorHAnsi"/>
          <w:sz w:val="22"/>
          <w:szCs w:val="22"/>
        </w:rPr>
        <w:t>Select Dam1</w:t>
      </w:r>
      <w:r w:rsidR="00A77BAF">
        <w:rPr>
          <w:rFonts w:asciiTheme="minorHAnsi" w:hAnsiTheme="minorHAnsi" w:cstheme="minorHAnsi"/>
          <w:sz w:val="22"/>
          <w:szCs w:val="22"/>
        </w:rPr>
        <w:t>’</w:t>
      </w:r>
      <w:r>
        <w:rPr>
          <w:rFonts w:asciiTheme="minorHAnsi" w:hAnsiTheme="minorHAnsi" w:cstheme="minorHAnsi"/>
          <w:sz w:val="22"/>
          <w:szCs w:val="22"/>
        </w:rPr>
        <w:t xml:space="preserve"> pop-up search window</w:t>
      </w:r>
      <w:r w:rsidRPr="0041750F">
        <w:rPr>
          <w:rFonts w:asciiTheme="minorHAnsi" w:hAnsiTheme="minorHAnsi" w:cstheme="minorHAnsi"/>
          <w:sz w:val="22"/>
          <w:szCs w:val="22"/>
        </w:rPr>
        <w:t xml:space="preserve">. </w:t>
      </w:r>
    </w:p>
    <w:p w:rsidR="00E21366" w:rsidRDefault="00E21366" w:rsidP="00DE3C39">
      <w:pPr>
        <w:pStyle w:val="ListNumber5"/>
        <w:numPr>
          <w:ilvl w:val="0"/>
          <w:numId w:val="11"/>
        </w:numPr>
        <w:rPr>
          <w:rFonts w:asciiTheme="minorHAnsi" w:hAnsiTheme="minorHAnsi" w:cstheme="minorHAnsi"/>
          <w:sz w:val="22"/>
          <w:szCs w:val="22"/>
        </w:rPr>
      </w:pPr>
      <w:r w:rsidRPr="00EC5492">
        <w:rPr>
          <w:rFonts w:asciiTheme="minorHAnsi" w:hAnsiTheme="minorHAnsi" w:cstheme="minorHAnsi"/>
          <w:sz w:val="22"/>
          <w:szCs w:val="22"/>
        </w:rPr>
        <w:t xml:space="preserve">Dam2 </w:t>
      </w:r>
      <w:r w:rsidR="009474CB">
        <w:rPr>
          <w:rFonts w:asciiTheme="minorHAnsi" w:hAnsiTheme="minorHAnsi" w:cstheme="minorHAnsi"/>
          <w:sz w:val="22"/>
          <w:szCs w:val="22"/>
        </w:rPr>
        <w:t>is</w:t>
      </w:r>
      <w:r w:rsidRPr="00EC5492">
        <w:rPr>
          <w:rFonts w:asciiTheme="minorHAnsi" w:hAnsiTheme="minorHAnsi" w:cstheme="minorHAnsi"/>
          <w:sz w:val="22"/>
          <w:szCs w:val="22"/>
        </w:rPr>
        <w:t xml:space="preserve"> defaulted </w:t>
      </w:r>
      <w:r>
        <w:rPr>
          <w:rFonts w:asciiTheme="minorHAnsi" w:hAnsiTheme="minorHAnsi" w:cstheme="minorHAnsi"/>
          <w:sz w:val="22"/>
          <w:szCs w:val="22"/>
        </w:rPr>
        <w:t xml:space="preserve">to </w:t>
      </w:r>
      <w:r w:rsidR="0051666A">
        <w:rPr>
          <w:rFonts w:asciiTheme="minorHAnsi" w:hAnsiTheme="minorHAnsi" w:cstheme="minorHAnsi"/>
          <w:sz w:val="22"/>
          <w:szCs w:val="22"/>
        </w:rPr>
        <w:t>the D</w:t>
      </w:r>
      <w:r w:rsidRPr="00EC5492">
        <w:rPr>
          <w:rFonts w:asciiTheme="minorHAnsi" w:hAnsiTheme="minorHAnsi" w:cstheme="minorHAnsi"/>
          <w:sz w:val="22"/>
          <w:szCs w:val="22"/>
        </w:rPr>
        <w:t>am1 strain in the search criteria</w:t>
      </w:r>
      <w:r>
        <w:rPr>
          <w:rFonts w:asciiTheme="minorHAnsi" w:hAnsiTheme="minorHAnsi" w:cstheme="minorHAnsi"/>
          <w:sz w:val="22"/>
          <w:szCs w:val="22"/>
        </w:rPr>
        <w:t xml:space="preserve"> in the pop-up search window.</w:t>
      </w:r>
    </w:p>
    <w:p w:rsidR="00E21366" w:rsidRPr="00073FA3" w:rsidRDefault="00E21366" w:rsidP="00DE3C39">
      <w:pPr>
        <w:pStyle w:val="ListNumber5"/>
        <w:numPr>
          <w:ilvl w:val="0"/>
          <w:numId w:val="11"/>
        </w:numPr>
        <w:rPr>
          <w:rFonts w:asciiTheme="minorHAnsi" w:hAnsiTheme="minorHAnsi" w:cstheme="minorHAnsi"/>
          <w:b/>
          <w:i/>
          <w:sz w:val="22"/>
          <w:szCs w:val="22"/>
        </w:rPr>
      </w:pPr>
      <w:r>
        <w:rPr>
          <w:rFonts w:asciiTheme="minorHAnsi" w:hAnsiTheme="minorHAnsi" w:cstheme="minorHAnsi"/>
          <w:sz w:val="22"/>
          <w:szCs w:val="22"/>
        </w:rPr>
        <w:t>Sire ID</w:t>
      </w:r>
      <w:r w:rsidRPr="0041750F">
        <w:rPr>
          <w:rFonts w:asciiTheme="minorHAnsi" w:hAnsiTheme="minorHAnsi" w:cstheme="minorHAnsi"/>
          <w:sz w:val="22"/>
          <w:szCs w:val="22"/>
        </w:rPr>
        <w:t xml:space="preserve"> is required and </w:t>
      </w:r>
      <w:r w:rsidR="009F66CD">
        <w:rPr>
          <w:rFonts w:asciiTheme="minorHAnsi" w:hAnsiTheme="minorHAnsi" w:cstheme="minorHAnsi"/>
          <w:sz w:val="22"/>
          <w:szCs w:val="22"/>
        </w:rPr>
        <w:t xml:space="preserve">you </w:t>
      </w:r>
      <w:r w:rsidRPr="0041750F">
        <w:rPr>
          <w:rFonts w:asciiTheme="minorHAnsi" w:hAnsiTheme="minorHAnsi" w:cstheme="minorHAnsi"/>
          <w:sz w:val="22"/>
          <w:szCs w:val="22"/>
        </w:rPr>
        <w:t xml:space="preserve">need to select the </w:t>
      </w:r>
      <w:r>
        <w:rPr>
          <w:rFonts w:asciiTheme="minorHAnsi" w:hAnsiTheme="minorHAnsi" w:cstheme="minorHAnsi"/>
          <w:sz w:val="22"/>
          <w:szCs w:val="22"/>
        </w:rPr>
        <w:t xml:space="preserve">male </w:t>
      </w:r>
      <w:r w:rsidRPr="0041750F">
        <w:rPr>
          <w:rFonts w:asciiTheme="minorHAnsi" w:hAnsiTheme="minorHAnsi" w:cstheme="minorHAnsi"/>
          <w:sz w:val="22"/>
          <w:szCs w:val="22"/>
        </w:rPr>
        <w:t>mouse</w:t>
      </w:r>
      <w:r>
        <w:rPr>
          <w:rFonts w:asciiTheme="minorHAnsi" w:hAnsiTheme="minorHAnsi" w:cstheme="minorHAnsi"/>
          <w:sz w:val="22"/>
          <w:szCs w:val="22"/>
        </w:rPr>
        <w:t xml:space="preserve"> from </w:t>
      </w:r>
      <w:r w:rsidR="0051666A">
        <w:rPr>
          <w:rFonts w:asciiTheme="minorHAnsi" w:hAnsiTheme="minorHAnsi" w:cstheme="minorHAnsi"/>
          <w:sz w:val="22"/>
          <w:szCs w:val="22"/>
        </w:rPr>
        <w:t xml:space="preserve">the </w:t>
      </w:r>
      <w:r w:rsidR="00A77BAF">
        <w:rPr>
          <w:rFonts w:asciiTheme="minorHAnsi" w:hAnsiTheme="minorHAnsi" w:cstheme="minorHAnsi"/>
          <w:sz w:val="22"/>
          <w:szCs w:val="22"/>
        </w:rPr>
        <w:t>‘</w:t>
      </w:r>
      <w:r w:rsidR="0051666A">
        <w:rPr>
          <w:rFonts w:asciiTheme="minorHAnsi" w:hAnsiTheme="minorHAnsi" w:cstheme="minorHAnsi"/>
          <w:sz w:val="22"/>
          <w:szCs w:val="22"/>
        </w:rPr>
        <w:t>Select Sire</w:t>
      </w:r>
      <w:r w:rsidR="00A77BAF">
        <w:rPr>
          <w:rFonts w:asciiTheme="minorHAnsi" w:hAnsiTheme="minorHAnsi" w:cstheme="minorHAnsi"/>
          <w:sz w:val="22"/>
          <w:szCs w:val="22"/>
        </w:rPr>
        <w:t>’</w:t>
      </w:r>
      <w:r w:rsidR="0051666A">
        <w:rPr>
          <w:rFonts w:asciiTheme="minorHAnsi" w:hAnsiTheme="minorHAnsi" w:cstheme="minorHAnsi"/>
          <w:sz w:val="22"/>
          <w:szCs w:val="22"/>
        </w:rPr>
        <w:t xml:space="preserve"> </w:t>
      </w:r>
      <w:r>
        <w:rPr>
          <w:rFonts w:asciiTheme="minorHAnsi" w:hAnsiTheme="minorHAnsi" w:cstheme="minorHAnsi"/>
          <w:sz w:val="22"/>
          <w:szCs w:val="22"/>
        </w:rPr>
        <w:t>pop-up search window</w:t>
      </w:r>
      <w:r w:rsidRPr="0041750F">
        <w:rPr>
          <w:rFonts w:asciiTheme="minorHAnsi" w:hAnsiTheme="minorHAnsi" w:cstheme="minorHAnsi"/>
          <w:sz w:val="22"/>
          <w:szCs w:val="22"/>
        </w:rPr>
        <w:t>.</w:t>
      </w:r>
    </w:p>
    <w:p w:rsidR="00073FA3" w:rsidRPr="00073FA3" w:rsidRDefault="00073FA3" w:rsidP="00DE3C39">
      <w:pPr>
        <w:pStyle w:val="ListNumber5"/>
        <w:numPr>
          <w:ilvl w:val="0"/>
          <w:numId w:val="11"/>
        </w:numPr>
        <w:rPr>
          <w:rFonts w:asciiTheme="minorHAnsi" w:hAnsiTheme="minorHAnsi" w:cstheme="minorHAnsi"/>
          <w:b/>
          <w:i/>
          <w:sz w:val="22"/>
          <w:szCs w:val="22"/>
        </w:rPr>
      </w:pPr>
      <w:r w:rsidRPr="00073FA3">
        <w:rPr>
          <w:rFonts w:asciiTheme="minorHAnsi" w:hAnsiTheme="minorHAnsi" w:cstheme="minorHAnsi"/>
          <w:sz w:val="22"/>
          <w:szCs w:val="22"/>
        </w:rPr>
        <w:t>Mating Date is defaulted</w:t>
      </w:r>
      <w:r w:rsidR="00553972">
        <w:rPr>
          <w:rFonts w:asciiTheme="minorHAnsi" w:hAnsiTheme="minorHAnsi" w:cstheme="minorHAnsi"/>
          <w:sz w:val="22"/>
          <w:szCs w:val="22"/>
        </w:rPr>
        <w:t xml:space="preserve"> to</w:t>
      </w:r>
      <w:r w:rsidRPr="00073FA3">
        <w:rPr>
          <w:rFonts w:asciiTheme="minorHAnsi" w:hAnsiTheme="minorHAnsi" w:cstheme="minorHAnsi"/>
          <w:sz w:val="22"/>
          <w:szCs w:val="22"/>
        </w:rPr>
        <w:t xml:space="preserve"> today and cannot be in </w:t>
      </w:r>
      <w:r w:rsidR="009F66CD">
        <w:rPr>
          <w:rFonts w:asciiTheme="minorHAnsi" w:hAnsiTheme="minorHAnsi" w:cstheme="minorHAnsi"/>
          <w:sz w:val="22"/>
          <w:szCs w:val="22"/>
        </w:rPr>
        <w:t xml:space="preserve">the </w:t>
      </w:r>
      <w:r w:rsidRPr="00073FA3">
        <w:rPr>
          <w:rFonts w:asciiTheme="minorHAnsi" w:hAnsiTheme="minorHAnsi" w:cstheme="minorHAnsi"/>
          <w:sz w:val="22"/>
          <w:szCs w:val="22"/>
        </w:rPr>
        <w:t>future</w:t>
      </w:r>
      <w:r>
        <w:rPr>
          <w:rFonts w:asciiTheme="minorHAnsi" w:hAnsiTheme="minorHAnsi" w:cstheme="minorHAnsi"/>
          <w:sz w:val="22"/>
          <w:szCs w:val="22"/>
        </w:rPr>
        <w:t>.</w:t>
      </w:r>
    </w:p>
    <w:p w:rsidR="00E21366" w:rsidRPr="0041750F" w:rsidRDefault="00E21366" w:rsidP="00DE3C39">
      <w:pPr>
        <w:pStyle w:val="ListNumber5"/>
        <w:numPr>
          <w:ilvl w:val="0"/>
          <w:numId w:val="11"/>
        </w:numPr>
        <w:rPr>
          <w:rFonts w:asciiTheme="minorHAnsi" w:hAnsiTheme="minorHAnsi" w:cstheme="minorHAnsi"/>
          <w:b/>
          <w:i/>
          <w:sz w:val="22"/>
          <w:szCs w:val="22"/>
        </w:rPr>
      </w:pPr>
      <w:r>
        <w:rPr>
          <w:rFonts w:asciiTheme="minorHAnsi" w:hAnsiTheme="minorHAnsi" w:cstheme="minorHAnsi"/>
          <w:sz w:val="22"/>
          <w:szCs w:val="22"/>
        </w:rPr>
        <w:t xml:space="preserve">Dam 1 Current Diet is displayed when Dam 1 is selected. In case </w:t>
      </w:r>
      <w:r w:rsidR="0051666A">
        <w:rPr>
          <w:rFonts w:asciiTheme="minorHAnsi" w:hAnsiTheme="minorHAnsi" w:cstheme="minorHAnsi"/>
          <w:sz w:val="22"/>
          <w:szCs w:val="22"/>
        </w:rPr>
        <w:t>you</w:t>
      </w:r>
      <w:r>
        <w:rPr>
          <w:rFonts w:asciiTheme="minorHAnsi" w:hAnsiTheme="minorHAnsi" w:cstheme="minorHAnsi"/>
          <w:sz w:val="22"/>
          <w:szCs w:val="22"/>
        </w:rPr>
        <w:t xml:space="preserve"> want to update Dam</w:t>
      </w:r>
      <w:r w:rsidR="0051666A">
        <w:rPr>
          <w:rFonts w:asciiTheme="minorHAnsi" w:hAnsiTheme="minorHAnsi" w:cstheme="minorHAnsi"/>
          <w:sz w:val="22"/>
          <w:szCs w:val="22"/>
        </w:rPr>
        <w:t>(s)</w:t>
      </w:r>
      <w:r>
        <w:rPr>
          <w:rFonts w:asciiTheme="minorHAnsi" w:hAnsiTheme="minorHAnsi" w:cstheme="minorHAnsi"/>
          <w:sz w:val="22"/>
          <w:szCs w:val="22"/>
        </w:rPr>
        <w:t xml:space="preserve"> and </w:t>
      </w:r>
      <w:r w:rsidR="009474CB">
        <w:rPr>
          <w:rFonts w:asciiTheme="minorHAnsi" w:hAnsiTheme="minorHAnsi" w:cstheme="minorHAnsi"/>
          <w:sz w:val="22"/>
          <w:szCs w:val="22"/>
        </w:rPr>
        <w:t>S</w:t>
      </w:r>
      <w:r>
        <w:rPr>
          <w:rFonts w:asciiTheme="minorHAnsi" w:hAnsiTheme="minorHAnsi" w:cstheme="minorHAnsi"/>
          <w:sz w:val="22"/>
          <w:szCs w:val="22"/>
        </w:rPr>
        <w:t xml:space="preserve">ire with </w:t>
      </w:r>
      <w:r w:rsidR="009474CB">
        <w:rPr>
          <w:rFonts w:asciiTheme="minorHAnsi" w:hAnsiTheme="minorHAnsi" w:cstheme="minorHAnsi"/>
          <w:sz w:val="22"/>
          <w:szCs w:val="22"/>
        </w:rPr>
        <w:t xml:space="preserve">a </w:t>
      </w:r>
      <w:r>
        <w:rPr>
          <w:rFonts w:asciiTheme="minorHAnsi" w:hAnsiTheme="minorHAnsi" w:cstheme="minorHAnsi"/>
          <w:sz w:val="22"/>
          <w:szCs w:val="22"/>
        </w:rPr>
        <w:t>new diet, New Mating Diet is displayed as a drop down</w:t>
      </w:r>
      <w:r w:rsidR="00FF58B0">
        <w:rPr>
          <w:rFonts w:asciiTheme="minorHAnsi" w:hAnsiTheme="minorHAnsi" w:cstheme="minorHAnsi"/>
          <w:sz w:val="22"/>
          <w:szCs w:val="22"/>
        </w:rPr>
        <w:t xml:space="preserve"> and can be selected</w:t>
      </w:r>
      <w:r>
        <w:rPr>
          <w:rFonts w:asciiTheme="minorHAnsi" w:hAnsiTheme="minorHAnsi" w:cstheme="minorHAnsi"/>
          <w:sz w:val="22"/>
          <w:szCs w:val="22"/>
        </w:rPr>
        <w:t>.</w:t>
      </w:r>
    </w:p>
    <w:p w:rsidR="00E21366" w:rsidRDefault="00E21366" w:rsidP="00DE3C39">
      <w:pPr>
        <w:pStyle w:val="ListNumber5"/>
        <w:numPr>
          <w:ilvl w:val="0"/>
          <w:numId w:val="11"/>
        </w:numPr>
        <w:rPr>
          <w:rFonts w:asciiTheme="minorHAnsi" w:hAnsiTheme="minorHAnsi" w:cstheme="minorHAnsi"/>
          <w:sz w:val="22"/>
          <w:szCs w:val="22"/>
        </w:rPr>
      </w:pPr>
      <w:r>
        <w:rPr>
          <w:rFonts w:asciiTheme="minorHAnsi" w:hAnsiTheme="minorHAnsi" w:cstheme="minorHAnsi"/>
          <w:sz w:val="22"/>
          <w:szCs w:val="22"/>
        </w:rPr>
        <w:t>Mating ID is auto-generated once the Save button is clicked and validation is successful.</w:t>
      </w:r>
    </w:p>
    <w:p w:rsidR="00E21366" w:rsidRPr="00073FA3" w:rsidRDefault="00E21366" w:rsidP="00DE3C39">
      <w:pPr>
        <w:pStyle w:val="ListNumber5"/>
        <w:numPr>
          <w:ilvl w:val="0"/>
          <w:numId w:val="11"/>
        </w:numPr>
      </w:pPr>
      <w:r>
        <w:rPr>
          <w:rFonts w:asciiTheme="minorHAnsi" w:hAnsiTheme="minorHAnsi" w:cstheme="minorHAnsi"/>
          <w:sz w:val="22"/>
          <w:szCs w:val="22"/>
        </w:rPr>
        <w:t xml:space="preserve">Mating Status is set to Active by default for new </w:t>
      </w:r>
      <w:proofErr w:type="spellStart"/>
      <w:r w:rsidR="009474CB">
        <w:rPr>
          <w:rFonts w:asciiTheme="minorHAnsi" w:hAnsiTheme="minorHAnsi" w:cstheme="minorHAnsi"/>
          <w:sz w:val="22"/>
          <w:szCs w:val="22"/>
        </w:rPr>
        <w:t>mating</w:t>
      </w:r>
      <w:r w:rsidR="009F66CD">
        <w:rPr>
          <w:rFonts w:asciiTheme="minorHAnsi" w:hAnsiTheme="minorHAnsi" w:cstheme="minorHAnsi"/>
          <w:sz w:val="22"/>
          <w:szCs w:val="22"/>
        </w:rPr>
        <w:t>s</w:t>
      </w:r>
      <w:proofErr w:type="spellEnd"/>
      <w:r>
        <w:rPr>
          <w:rFonts w:asciiTheme="minorHAnsi" w:hAnsiTheme="minorHAnsi" w:cstheme="minorHAnsi"/>
          <w:sz w:val="22"/>
          <w:szCs w:val="22"/>
        </w:rPr>
        <w:t>.</w:t>
      </w:r>
    </w:p>
    <w:p w:rsidR="00073FA3" w:rsidRPr="00073FA3" w:rsidRDefault="00073FA3" w:rsidP="00DE3C39">
      <w:pPr>
        <w:pStyle w:val="ListNumber5"/>
        <w:numPr>
          <w:ilvl w:val="0"/>
          <w:numId w:val="11"/>
        </w:numPr>
        <w:rPr>
          <w:rFonts w:asciiTheme="minorHAnsi" w:hAnsiTheme="minorHAnsi" w:cstheme="minorHAnsi"/>
          <w:sz w:val="22"/>
          <w:szCs w:val="22"/>
        </w:rPr>
      </w:pPr>
      <w:r w:rsidRPr="00073FA3">
        <w:rPr>
          <w:rFonts w:asciiTheme="minorHAnsi" w:hAnsiTheme="minorHAnsi" w:cstheme="minorHAnsi"/>
          <w:sz w:val="22"/>
          <w:szCs w:val="22"/>
        </w:rPr>
        <w:t>Litter Strain rules as follows</w:t>
      </w:r>
    </w:p>
    <w:p w:rsidR="00610841" w:rsidRDefault="00E21366" w:rsidP="00BF3A4F">
      <w:pPr>
        <w:pStyle w:val="ListParagraph"/>
      </w:pPr>
      <w:r>
        <w:t xml:space="preserve">Dam1 and Sire ID need to be selected prior to </w:t>
      </w:r>
      <w:r w:rsidR="009474CB">
        <w:t>selecting the litter strain</w:t>
      </w:r>
      <w:r>
        <w:t>.</w:t>
      </w:r>
      <w:r w:rsidR="00610841">
        <w:t xml:space="preserve">  </w:t>
      </w:r>
    </w:p>
    <w:p w:rsidR="0051666A" w:rsidRDefault="0051666A" w:rsidP="0051666A">
      <w:pPr>
        <w:pStyle w:val="ListParagraph"/>
      </w:pPr>
      <w:r>
        <w:t>If</w:t>
      </w:r>
      <w:r w:rsidR="00E21366">
        <w:t xml:space="preserve"> the </w:t>
      </w:r>
      <w:r w:rsidR="003E1FEE">
        <w:t>setup variable</w:t>
      </w:r>
      <w:r w:rsidR="00E21366">
        <w:t xml:space="preserve"> called </w:t>
      </w:r>
      <w:r w:rsidR="00E21366" w:rsidRPr="00EC5492">
        <w:t>JCMS_ENFORCE_APPROVED_MATINGS</w:t>
      </w:r>
      <w:r>
        <w:t xml:space="preserve"> is</w:t>
      </w:r>
      <w:r w:rsidR="00E21366">
        <w:t xml:space="preserve"> true</w:t>
      </w:r>
      <w:r>
        <w:t>,</w:t>
      </w:r>
      <w:r w:rsidR="00E21366">
        <w:t xml:space="preserve"> then </w:t>
      </w:r>
      <w:r>
        <w:t xml:space="preserve">the </w:t>
      </w:r>
      <w:r w:rsidR="00A77BAF">
        <w:t>‘</w:t>
      </w:r>
      <w:r>
        <w:t>approved only</w:t>
      </w:r>
      <w:r w:rsidR="00A77BAF">
        <w:t>’</w:t>
      </w:r>
      <w:r>
        <w:t xml:space="preserve"> radio button is selected by default. T</w:t>
      </w:r>
      <w:r w:rsidR="009474CB">
        <w:t>he a</w:t>
      </w:r>
      <w:r w:rsidR="00E21366">
        <w:t xml:space="preserve">pproved strains registry will be checked for the </w:t>
      </w:r>
      <w:r w:rsidR="00E21366">
        <w:lastRenderedPageBreak/>
        <w:t>selected Dam</w:t>
      </w:r>
      <w:r w:rsidR="009474CB">
        <w:t>(s)</w:t>
      </w:r>
      <w:r w:rsidR="00E21366">
        <w:t xml:space="preserve"> and Sire </w:t>
      </w:r>
      <w:r>
        <w:t xml:space="preserve">strains in order </w:t>
      </w:r>
      <w:r w:rsidR="00E21366">
        <w:t>to populate</w:t>
      </w:r>
      <w:r>
        <w:t xml:space="preserve"> the Litter strain</w:t>
      </w:r>
      <w:r w:rsidR="009474CB">
        <w:t xml:space="preserve"> choices</w:t>
      </w:r>
      <w:r w:rsidR="00E21366">
        <w:t>.</w:t>
      </w:r>
      <w:r w:rsidRPr="0051666A">
        <w:t xml:space="preserve"> </w:t>
      </w:r>
      <w:r>
        <w:t xml:space="preserve">The user may change this option to show either </w:t>
      </w:r>
      <w:r w:rsidR="00A77BAF">
        <w:t>‘</w:t>
      </w:r>
      <w:r>
        <w:t>All</w:t>
      </w:r>
      <w:r w:rsidR="00A77BAF">
        <w:t>’</w:t>
      </w:r>
      <w:r>
        <w:t xml:space="preserve"> or </w:t>
      </w:r>
      <w:r w:rsidR="00A77BAF">
        <w:t>‘</w:t>
      </w:r>
      <w:r>
        <w:t>Active</w:t>
      </w:r>
      <w:r w:rsidR="00A77BAF">
        <w:t>’</w:t>
      </w:r>
      <w:r>
        <w:t xml:space="preserve"> strains as Litter strain choices.</w:t>
      </w:r>
    </w:p>
    <w:p w:rsidR="00E21366" w:rsidRDefault="00E21366" w:rsidP="009474CB">
      <w:pPr>
        <w:pStyle w:val="ListParagraph"/>
      </w:pPr>
    </w:p>
    <w:p w:rsidR="00E21366" w:rsidRDefault="00E21366" w:rsidP="00BF3A4F">
      <w:pPr>
        <w:pStyle w:val="ListParagraph"/>
      </w:pPr>
      <w:r>
        <w:t>If Dam</w:t>
      </w:r>
      <w:r w:rsidR="009474CB">
        <w:t>(s)</w:t>
      </w:r>
      <w:r>
        <w:t xml:space="preserve"> and Sire are of</w:t>
      </w:r>
      <w:r w:rsidR="009474CB">
        <w:t xml:space="preserve"> the</w:t>
      </w:r>
      <w:r>
        <w:t xml:space="preserve"> same strain, the litter strain will be the same strain too.</w:t>
      </w:r>
    </w:p>
    <w:p w:rsidR="00E21366" w:rsidRDefault="00E21366" w:rsidP="003732D6">
      <w:pPr>
        <w:pStyle w:val="Heading3"/>
      </w:pPr>
      <w:bookmarkStart w:id="79" w:name="_Toc413683160"/>
      <w:r>
        <w:t>Dam/Sire ID Search and Selection</w:t>
      </w:r>
      <w:bookmarkEnd w:id="79"/>
    </w:p>
    <w:p w:rsidR="00232F93" w:rsidRDefault="00A2592F" w:rsidP="000F26CB">
      <w:pPr>
        <w:keepNext/>
        <w:jc w:val="center"/>
      </w:pPr>
      <w:r>
        <w:rPr>
          <w:noProof/>
          <w:lang w:bidi="ar-SA"/>
        </w:rPr>
        <w:drawing>
          <wp:inline distT="0" distB="0" distL="0" distR="0">
            <wp:extent cx="4871003" cy="5185674"/>
            <wp:effectExtent l="19050" t="0" r="5797" b="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l="17891" t="17568" r="19452" b="8805"/>
                    <a:stretch>
                      <a:fillRect/>
                    </a:stretch>
                  </pic:blipFill>
                  <pic:spPr bwMode="auto">
                    <a:xfrm>
                      <a:off x="0" y="0"/>
                      <a:ext cx="4874579" cy="5189481"/>
                    </a:xfrm>
                    <a:prstGeom prst="rect">
                      <a:avLst/>
                    </a:prstGeom>
                    <a:noFill/>
                    <a:ln w="9525">
                      <a:noFill/>
                      <a:miter lim="800000"/>
                      <a:headEnd/>
                      <a:tailEnd/>
                    </a:ln>
                  </pic:spPr>
                </pic:pic>
              </a:graphicData>
            </a:graphic>
          </wp:inline>
        </w:drawing>
      </w:r>
    </w:p>
    <w:p w:rsidR="00110E06" w:rsidRPr="00110E06" w:rsidRDefault="00232F93" w:rsidP="00232F93">
      <w:pPr>
        <w:pStyle w:val="Caption"/>
        <w:jc w:val="center"/>
      </w:pPr>
      <w:bookmarkStart w:id="80" w:name="_Toc413683243"/>
      <w:r>
        <w:t xml:space="preserve">Figure </w:t>
      </w:r>
      <w:r w:rsidR="00D67984">
        <w:fldChar w:fldCharType="begin"/>
      </w:r>
      <w:r w:rsidR="00FB5921">
        <w:instrText xml:space="preserve"> SEQ Figure \* ARABIC </w:instrText>
      </w:r>
      <w:r w:rsidR="00D67984">
        <w:fldChar w:fldCharType="separate"/>
      </w:r>
      <w:r w:rsidR="00447423">
        <w:rPr>
          <w:noProof/>
        </w:rPr>
        <w:t>23</w:t>
      </w:r>
      <w:r w:rsidR="00D67984">
        <w:rPr>
          <w:noProof/>
        </w:rPr>
        <w:fldChar w:fldCharType="end"/>
      </w:r>
      <w:r>
        <w:t xml:space="preserve">:  Add Mating </w:t>
      </w:r>
      <w:r w:rsidR="00060577">
        <w:t>–</w:t>
      </w:r>
      <w:r>
        <w:t xml:space="preserve"> S</w:t>
      </w:r>
      <w:r w:rsidR="00A2592F">
        <w:t>elect</w:t>
      </w:r>
      <w:r w:rsidR="00060577">
        <w:t xml:space="preserve"> Dam/Sire</w:t>
      </w:r>
      <w:bookmarkEnd w:id="80"/>
    </w:p>
    <w:p w:rsidR="00E21366" w:rsidRDefault="00E21366" w:rsidP="00E21366">
      <w:r>
        <w:t>Dam / Sire ID column is a text</w:t>
      </w:r>
      <w:r w:rsidR="009474CB">
        <w:t xml:space="preserve"> </w:t>
      </w:r>
      <w:r>
        <w:t>box that</w:t>
      </w:r>
      <w:r w:rsidR="009474CB">
        <w:t xml:space="preserve"> the</w:t>
      </w:r>
      <w:r>
        <w:t xml:space="preserve"> user can directly type in or click the button </w:t>
      </w:r>
      <w:r w:rsidR="00A77BAF">
        <w:t>‘</w:t>
      </w:r>
      <w:r>
        <w:t>Select Dam1/Dam2/Sire</w:t>
      </w:r>
      <w:r w:rsidR="00A77BAF">
        <w:t>’</w:t>
      </w:r>
      <w:r>
        <w:t xml:space="preserve">. When </w:t>
      </w:r>
      <w:r w:rsidR="009474CB">
        <w:t>you click</w:t>
      </w:r>
      <w:r w:rsidR="00060577">
        <w:t xml:space="preserve"> </w:t>
      </w:r>
      <w:r w:rsidR="00A77BAF">
        <w:t>‘</w:t>
      </w:r>
      <w:r w:rsidR="00060577">
        <w:t>Select</w:t>
      </w:r>
      <w:r w:rsidR="00A77BAF">
        <w:t>’</w:t>
      </w:r>
      <w:r>
        <w:t xml:space="preserve"> on </w:t>
      </w:r>
      <w:r w:rsidR="009474CB">
        <w:t xml:space="preserve">the </w:t>
      </w:r>
      <w:r>
        <w:t xml:space="preserve">Add Mating Form, </w:t>
      </w:r>
      <w:r w:rsidR="00060577">
        <w:t xml:space="preserve">the </w:t>
      </w:r>
      <w:r>
        <w:t>pop-up window</w:t>
      </w:r>
      <w:r w:rsidR="009474CB">
        <w:t xml:space="preserve"> in the figure</w:t>
      </w:r>
      <w:r>
        <w:t xml:space="preserve"> </w:t>
      </w:r>
      <w:r w:rsidR="009B1B6F">
        <w:t>above</w:t>
      </w:r>
      <w:r w:rsidR="009474CB">
        <w:t xml:space="preserve"> </w:t>
      </w:r>
      <w:r>
        <w:t>appears.</w:t>
      </w:r>
    </w:p>
    <w:p w:rsidR="00E21366" w:rsidRDefault="00E21366" w:rsidP="00E21366">
      <w:r>
        <w:t xml:space="preserve">Search criteria can be selected and </w:t>
      </w:r>
      <w:r w:rsidR="009474CB">
        <w:t xml:space="preserve">you </w:t>
      </w:r>
      <w:r>
        <w:t xml:space="preserve">get the search results by clicking the </w:t>
      </w:r>
      <w:r w:rsidR="009474CB">
        <w:t>‘</w:t>
      </w:r>
      <w:r>
        <w:t>Search</w:t>
      </w:r>
      <w:r w:rsidR="009474CB">
        <w:t>’</w:t>
      </w:r>
      <w:r>
        <w:t xml:space="preserve"> button. </w:t>
      </w:r>
      <w:r w:rsidR="00060577">
        <w:t xml:space="preserve">Life Status is defaulted to “Alive”. </w:t>
      </w:r>
      <w:r w:rsidR="009474CB" w:rsidRPr="00060577">
        <w:t>The d</w:t>
      </w:r>
      <w:r w:rsidRPr="00060577">
        <w:t xml:space="preserve">esired row </w:t>
      </w:r>
      <w:r w:rsidR="009474CB" w:rsidRPr="00060577">
        <w:t>can be selected and when you click the</w:t>
      </w:r>
      <w:r w:rsidRPr="00060577">
        <w:t xml:space="preserve"> ‘Ok’ button,</w:t>
      </w:r>
      <w:r w:rsidR="00060577">
        <w:t xml:space="preserve"> </w:t>
      </w:r>
      <w:r w:rsidR="00060577" w:rsidRPr="00060577">
        <w:t>the</w:t>
      </w:r>
      <w:r w:rsidRPr="00060577">
        <w:t xml:space="preserve"> Mouse ID will be populated in the Dam/Sire ID column. </w:t>
      </w:r>
    </w:p>
    <w:p w:rsidR="00E21366" w:rsidRDefault="00C37EA8" w:rsidP="00E21366">
      <w:r>
        <w:lastRenderedPageBreak/>
        <w:t>S</w:t>
      </w:r>
      <w:r w:rsidR="00E21366">
        <w:t xml:space="preserve">ome search criteria </w:t>
      </w:r>
      <w:r>
        <w:t xml:space="preserve">need to be selected </w:t>
      </w:r>
      <w:r w:rsidR="00E21366">
        <w:t xml:space="preserve">to avoid too many results showing up. </w:t>
      </w:r>
    </w:p>
    <w:p w:rsidR="00E21366" w:rsidRDefault="00E21366" w:rsidP="009474CB">
      <w:r w:rsidRPr="00733D38">
        <w:t>Search Results</w:t>
      </w:r>
      <w:r>
        <w:t xml:space="preserve"> has </w:t>
      </w:r>
      <w:r w:rsidR="009474CB">
        <w:t xml:space="preserve">the </w:t>
      </w:r>
      <w:r>
        <w:t>columns</w:t>
      </w:r>
      <w:r w:rsidR="009474CB">
        <w:t xml:space="preserve">: </w:t>
      </w:r>
      <w:r>
        <w:t xml:space="preserve">Mouse ID, Date of birth, Generation, Owner/Workgroup, Life Status, Breeding Status, </w:t>
      </w:r>
      <w:r w:rsidR="009474CB">
        <w:t xml:space="preserve">and </w:t>
      </w:r>
      <w:r>
        <w:t>Diet.</w:t>
      </w:r>
    </w:p>
    <w:p w:rsidR="00E21366" w:rsidRDefault="00E21366" w:rsidP="00BF3A4F">
      <w:pPr>
        <w:pStyle w:val="ListParagraph"/>
        <w:numPr>
          <w:ilvl w:val="0"/>
          <w:numId w:val="19"/>
        </w:numPr>
      </w:pPr>
      <w:r>
        <w:t>All the above columns can be sorted in Ascending or Descending order by clicking on the column header.</w:t>
      </w:r>
    </w:p>
    <w:p w:rsidR="00947972" w:rsidRDefault="00E21366" w:rsidP="00DB0B9C">
      <w:pPr>
        <w:pStyle w:val="ListParagraph"/>
        <w:numPr>
          <w:ilvl w:val="0"/>
          <w:numId w:val="19"/>
        </w:numPr>
      </w:pPr>
      <w:r>
        <w:t xml:space="preserve">To avoid performance problems, </w:t>
      </w:r>
      <w:r w:rsidRPr="002E1401">
        <w:t xml:space="preserve">only up to 500 rows are fetched from </w:t>
      </w:r>
      <w:r w:rsidR="009474CB">
        <w:t xml:space="preserve">the </w:t>
      </w:r>
      <w:r w:rsidRPr="002E1401">
        <w:t>database at a time</w:t>
      </w:r>
      <w:r>
        <w:t>.</w:t>
      </w:r>
    </w:p>
    <w:p w:rsidR="00373584" w:rsidRDefault="00373584" w:rsidP="00947972">
      <w:pPr>
        <w:pStyle w:val="Heading2"/>
      </w:pPr>
      <w:bookmarkStart w:id="81" w:name="_Toc413683161"/>
      <w:r>
        <w:t>Edit Mating</w:t>
      </w:r>
      <w:bookmarkEnd w:id="81"/>
    </w:p>
    <w:p w:rsidR="00DB0B9C" w:rsidRDefault="00373584" w:rsidP="00373584">
      <w:r>
        <w:t>Use this screen to make changes to any mating record you have ownership of.</w:t>
      </w:r>
      <w:r w:rsidR="001F022B">
        <w:t xml:space="preserve"> </w:t>
      </w:r>
      <w:r w:rsidR="00DB0B9C">
        <w:t>You are first presented with a search screen where you can enter criteria for Owner(s), Mating ID, and Mating Status. Only 500 rows are returned at one time.</w:t>
      </w:r>
    </w:p>
    <w:p w:rsidR="00DB0B9C" w:rsidRDefault="00DB0B9C" w:rsidP="00DB0B9C">
      <w:pPr>
        <w:keepNext/>
      </w:pPr>
      <w:r>
        <w:rPr>
          <w:noProof/>
          <w:lang w:bidi="ar-SA"/>
        </w:rPr>
        <w:drawing>
          <wp:inline distT="0" distB="0" distL="0" distR="0">
            <wp:extent cx="5852160" cy="4183182"/>
            <wp:effectExtent l="1905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852160" cy="4183182"/>
                    </a:xfrm>
                    <a:prstGeom prst="rect">
                      <a:avLst/>
                    </a:prstGeom>
                    <a:noFill/>
                    <a:ln w="9525">
                      <a:noFill/>
                      <a:miter lim="800000"/>
                      <a:headEnd/>
                      <a:tailEnd/>
                    </a:ln>
                  </pic:spPr>
                </pic:pic>
              </a:graphicData>
            </a:graphic>
          </wp:inline>
        </w:drawing>
      </w:r>
    </w:p>
    <w:p w:rsidR="00DB0B9C" w:rsidRDefault="00DB0B9C" w:rsidP="00DB0B9C">
      <w:pPr>
        <w:pStyle w:val="Caption"/>
        <w:jc w:val="center"/>
      </w:pPr>
      <w:bookmarkStart w:id="82" w:name="_Toc413683244"/>
      <w:r>
        <w:t xml:space="preserve">Figure </w:t>
      </w:r>
      <w:r w:rsidR="00D67984">
        <w:fldChar w:fldCharType="begin"/>
      </w:r>
      <w:r w:rsidR="00FB5921">
        <w:instrText xml:space="preserve"> SEQ Figure \* ARABIC </w:instrText>
      </w:r>
      <w:r w:rsidR="00D67984">
        <w:fldChar w:fldCharType="separate"/>
      </w:r>
      <w:r w:rsidR="00447423">
        <w:rPr>
          <w:noProof/>
        </w:rPr>
        <w:t>24</w:t>
      </w:r>
      <w:r w:rsidR="00D67984">
        <w:rPr>
          <w:noProof/>
        </w:rPr>
        <w:fldChar w:fldCharType="end"/>
      </w:r>
      <w:r>
        <w:t xml:space="preserve">: </w:t>
      </w:r>
      <w:r w:rsidR="00243084">
        <w:t>Select</w:t>
      </w:r>
      <w:r>
        <w:t xml:space="preserve"> Mating</w:t>
      </w:r>
      <w:r w:rsidR="00243084">
        <w:t xml:space="preserve"> for Editing</w:t>
      </w:r>
      <w:bookmarkEnd w:id="82"/>
    </w:p>
    <w:p w:rsidR="001F022B" w:rsidRDefault="001F022B" w:rsidP="00373584">
      <w:r>
        <w:t xml:space="preserve">You must then click the edit icon next to one of those </w:t>
      </w:r>
      <w:proofErr w:type="spellStart"/>
      <w:r>
        <w:t>matings</w:t>
      </w:r>
      <w:proofErr w:type="spellEnd"/>
      <w:r>
        <w:t xml:space="preserve"> and you will be brought to the edit mating page.</w:t>
      </w:r>
    </w:p>
    <w:p w:rsidR="00F01485" w:rsidRDefault="00EB7C5A" w:rsidP="00F01485">
      <w:pPr>
        <w:keepNext/>
      </w:pPr>
      <w:r>
        <w:rPr>
          <w:noProof/>
          <w:lang w:bidi="ar-SA"/>
        </w:rPr>
        <w:lastRenderedPageBreak/>
        <w:drawing>
          <wp:inline distT="0" distB="0" distL="0" distR="0">
            <wp:extent cx="5852160" cy="967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C7267.tmp"/>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967740"/>
                    </a:xfrm>
                    <a:prstGeom prst="rect">
                      <a:avLst/>
                    </a:prstGeom>
                  </pic:spPr>
                </pic:pic>
              </a:graphicData>
            </a:graphic>
          </wp:inline>
        </w:drawing>
      </w:r>
    </w:p>
    <w:p w:rsidR="00EB7C5A" w:rsidRDefault="00F01485" w:rsidP="00F01485">
      <w:pPr>
        <w:pStyle w:val="Caption"/>
        <w:jc w:val="center"/>
      </w:pPr>
      <w:bookmarkStart w:id="83" w:name="_Toc413683245"/>
      <w:r>
        <w:t xml:space="preserve">Figure </w:t>
      </w:r>
      <w:r w:rsidR="00D67984">
        <w:fldChar w:fldCharType="begin"/>
      </w:r>
      <w:r w:rsidR="00FB5921">
        <w:instrText xml:space="preserve"> SEQ Figure \* ARABIC </w:instrText>
      </w:r>
      <w:r w:rsidR="00D67984">
        <w:fldChar w:fldCharType="separate"/>
      </w:r>
      <w:r w:rsidR="00447423">
        <w:rPr>
          <w:noProof/>
        </w:rPr>
        <w:t>25</w:t>
      </w:r>
      <w:r w:rsidR="00D67984">
        <w:rPr>
          <w:noProof/>
        </w:rPr>
        <w:fldChar w:fldCharType="end"/>
      </w:r>
      <w:r>
        <w:t xml:space="preserve">: Edit </w:t>
      </w:r>
      <w:r w:rsidR="00243084">
        <w:t>Icon</w:t>
      </w:r>
      <w:bookmarkEnd w:id="83"/>
    </w:p>
    <w:p w:rsidR="00424A51" w:rsidRDefault="00373584" w:rsidP="00373584">
      <w:r>
        <w:t xml:space="preserve">You’ll notice that the form appears </w:t>
      </w:r>
      <w:r w:rsidR="00243084">
        <w:t>somewhat</w:t>
      </w:r>
      <w:r>
        <w:t xml:space="preserve"> like the </w:t>
      </w:r>
      <w:r w:rsidR="00DB0B9C">
        <w:t>Add M</w:t>
      </w:r>
      <w:r>
        <w:t xml:space="preserve">ating form with a few exceptions. At the very top of the </w:t>
      </w:r>
      <w:r w:rsidR="00243084">
        <w:t>form</w:t>
      </w:r>
      <w:r>
        <w:t xml:space="preserve"> there is a ‘Mating ID’ input field that contains a list of all the </w:t>
      </w:r>
      <w:proofErr w:type="spellStart"/>
      <w:r>
        <w:t>matings</w:t>
      </w:r>
      <w:proofErr w:type="spellEnd"/>
      <w:r>
        <w:t xml:space="preserve"> that you own. To change the mating you are currently editing simply </w:t>
      </w:r>
      <w:proofErr w:type="gramStart"/>
      <w:r>
        <w:t>change</w:t>
      </w:r>
      <w:proofErr w:type="gramEnd"/>
      <w:r>
        <w:t xml:space="preserve"> this field’s value by </w:t>
      </w:r>
      <w:r w:rsidR="000E4704">
        <w:t>clicking on ‘Select Another Mating’</w:t>
      </w:r>
      <w:r w:rsidR="00243084">
        <w:t>,</w:t>
      </w:r>
      <w:r w:rsidR="000E4704">
        <w:t xml:space="preserve"> </w:t>
      </w:r>
      <w:r>
        <w:t>typing in or selecting a value</w:t>
      </w:r>
      <w:r w:rsidR="00243084">
        <w:t>,</w:t>
      </w:r>
      <w:r>
        <w:t xml:space="preserve"> and ta</w:t>
      </w:r>
      <w:r w:rsidR="00243084">
        <w:t>b</w:t>
      </w:r>
      <w:r>
        <w:t>b</w:t>
      </w:r>
      <w:r w:rsidR="00243084">
        <w:t>ing</w:t>
      </w:r>
      <w:r>
        <w:t xml:space="preserve"> out of the field. The </w:t>
      </w:r>
      <w:r w:rsidR="00424A51">
        <w:t>remainder of the page will update itself with the information for that particular mating and its mice.</w:t>
      </w:r>
      <w:r w:rsidR="000E4704">
        <w:t xml:space="preserve"> If you wish to update the mating with </w:t>
      </w:r>
      <w:r w:rsidR="003A64D8">
        <w:t xml:space="preserve">the </w:t>
      </w:r>
      <w:r w:rsidR="000E4704">
        <w:t>next mating ID (current mating ID + 1) just click the ‘Next’ button, and if you wish to edit the previous mating click ‘Previous’.</w:t>
      </w:r>
      <w:r w:rsidR="00243084">
        <w:t xml:space="preserve"> In order to not lose any changes, b</w:t>
      </w:r>
      <w:r w:rsidR="000E4704">
        <w:t>efore navigating away from this mating by leaving the page or moving on to another mating be sure to click the ‘Save’ button at the top of the page.</w:t>
      </w:r>
    </w:p>
    <w:p w:rsidR="00424A51" w:rsidRDefault="00424A51" w:rsidP="00424A51">
      <w:r>
        <w:t>In the Dam 1, Dam 2, and Sire panels you’ll see a</w:t>
      </w:r>
      <w:r w:rsidR="00243084">
        <w:t xml:space="preserve"> Cage ID</w:t>
      </w:r>
      <w:r>
        <w:t xml:space="preserve"> link and an ‘Edit Diet’ button. Clicking the link will show a pop up that allows you to change the cage where that mouse currently is and specify information for that cage such as its name, status, comments</w:t>
      </w:r>
      <w:r w:rsidR="003A64D8">
        <w:t>,</w:t>
      </w:r>
      <w:r>
        <w:t xml:space="preserve"> etc. If you click the ‘Edit Diet’ button a drop down list will be shown containing all the diet options that are available in your database. You can change the mouse’s diet by selecting the desired diet from the </w:t>
      </w:r>
      <w:r w:rsidR="00D32D39">
        <w:t>drop down</w:t>
      </w:r>
      <w:r>
        <w:t xml:space="preserve"> and clicking the ‘Save Diet’ button. Another feature of the Dam 1, Dam 2, and Sire panels is that should a user change any of the mice in that mating</w:t>
      </w:r>
      <w:r w:rsidR="003A64D8">
        <w:t>,</w:t>
      </w:r>
      <w:r>
        <w:t xml:space="preserve"> a new row will appear containing the information for the mouse that was originally associated with that mating</w:t>
      </w:r>
      <w:r w:rsidR="003A64D8">
        <w:t>,</w:t>
      </w:r>
      <w:r>
        <w:t xml:space="preserve"> in case it was mistakenly changed.</w:t>
      </w:r>
    </w:p>
    <w:p w:rsidR="00424A51" w:rsidRDefault="00243084" w:rsidP="00424A51">
      <w:r>
        <w:t>T</w:t>
      </w:r>
      <w:r w:rsidR="00AA2085">
        <w:t>here is a Retired Date field that corresponds to the date the mating was retired. At the moment there is no printing cage card functionality on this page.</w:t>
      </w:r>
    </w:p>
    <w:p w:rsidR="00243084" w:rsidRDefault="00243084" w:rsidP="000F26CB">
      <w:pPr>
        <w:keepNext/>
        <w:jc w:val="center"/>
      </w:pPr>
      <w:r>
        <w:rPr>
          <w:noProof/>
          <w:lang w:bidi="ar-SA"/>
        </w:rPr>
        <w:lastRenderedPageBreak/>
        <w:drawing>
          <wp:inline distT="0" distB="0" distL="0" distR="0">
            <wp:extent cx="4926662" cy="4549235"/>
            <wp:effectExtent l="19050" t="0" r="7288"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l="20881" t="31782" r="24912" b="1919"/>
                    <a:stretch>
                      <a:fillRect/>
                    </a:stretch>
                  </pic:blipFill>
                  <pic:spPr bwMode="auto">
                    <a:xfrm>
                      <a:off x="0" y="0"/>
                      <a:ext cx="4926662" cy="4549235"/>
                    </a:xfrm>
                    <a:prstGeom prst="rect">
                      <a:avLst/>
                    </a:prstGeom>
                    <a:noFill/>
                    <a:ln w="9525">
                      <a:noFill/>
                      <a:miter lim="800000"/>
                      <a:headEnd/>
                      <a:tailEnd/>
                    </a:ln>
                  </pic:spPr>
                </pic:pic>
              </a:graphicData>
            </a:graphic>
          </wp:inline>
        </w:drawing>
      </w:r>
    </w:p>
    <w:p w:rsidR="00EB7C5A" w:rsidRDefault="00243084" w:rsidP="004E7732">
      <w:pPr>
        <w:pStyle w:val="Caption"/>
        <w:jc w:val="center"/>
      </w:pPr>
      <w:bookmarkStart w:id="84" w:name="_Toc413683246"/>
      <w:r>
        <w:t xml:space="preserve">Figure </w:t>
      </w:r>
      <w:r w:rsidR="00D67984">
        <w:fldChar w:fldCharType="begin"/>
      </w:r>
      <w:r w:rsidR="00FB5921">
        <w:instrText xml:space="preserve"> SEQ Figure \* ARABIC </w:instrText>
      </w:r>
      <w:r w:rsidR="00D67984">
        <w:fldChar w:fldCharType="separate"/>
      </w:r>
      <w:r w:rsidR="00447423">
        <w:rPr>
          <w:noProof/>
        </w:rPr>
        <w:t>26</w:t>
      </w:r>
      <w:r w:rsidR="00D67984">
        <w:rPr>
          <w:noProof/>
        </w:rPr>
        <w:fldChar w:fldCharType="end"/>
      </w:r>
      <w:r>
        <w:t>: Edit Mating</w:t>
      </w:r>
      <w:bookmarkEnd w:id="84"/>
    </w:p>
    <w:p w:rsidR="004E7732" w:rsidRDefault="006473FD" w:rsidP="000F26CB">
      <w:pPr>
        <w:keepNext/>
        <w:jc w:val="center"/>
      </w:pPr>
      <w:r>
        <w:rPr>
          <w:noProof/>
          <w:lang w:bidi="ar-SA"/>
        </w:rPr>
        <w:drawing>
          <wp:inline distT="0" distB="0" distL="0" distR="0">
            <wp:extent cx="4358044" cy="27034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C4001.tmp"/>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58044" cy="2703444"/>
                    </a:xfrm>
                    <a:prstGeom prst="rect">
                      <a:avLst/>
                    </a:prstGeom>
                  </pic:spPr>
                </pic:pic>
              </a:graphicData>
            </a:graphic>
          </wp:inline>
        </w:drawing>
      </w:r>
    </w:p>
    <w:p w:rsidR="002E78BE" w:rsidRPr="00373584" w:rsidRDefault="004E7732" w:rsidP="000F26CB">
      <w:pPr>
        <w:pStyle w:val="Caption"/>
        <w:jc w:val="center"/>
      </w:pPr>
      <w:bookmarkStart w:id="85" w:name="_Toc413683247"/>
      <w:r>
        <w:t xml:space="preserve">Figure </w:t>
      </w:r>
      <w:r w:rsidR="00D67984">
        <w:fldChar w:fldCharType="begin"/>
      </w:r>
      <w:r w:rsidR="00FB5921">
        <w:instrText xml:space="preserve"> SEQ Figure \* ARABIC </w:instrText>
      </w:r>
      <w:r w:rsidR="00D67984">
        <w:fldChar w:fldCharType="separate"/>
      </w:r>
      <w:r w:rsidR="00447423">
        <w:rPr>
          <w:noProof/>
        </w:rPr>
        <w:t>27</w:t>
      </w:r>
      <w:r w:rsidR="00D67984">
        <w:rPr>
          <w:noProof/>
        </w:rPr>
        <w:fldChar w:fldCharType="end"/>
      </w:r>
      <w:r>
        <w:t>: Select Cage</w:t>
      </w:r>
      <w:bookmarkEnd w:id="85"/>
    </w:p>
    <w:p w:rsidR="00E21366" w:rsidRPr="00BB178A" w:rsidRDefault="00E21366" w:rsidP="00947972">
      <w:pPr>
        <w:pStyle w:val="Heading2"/>
      </w:pPr>
      <w:bookmarkStart w:id="86" w:name="_Toc413683162"/>
      <w:r w:rsidRPr="00BB178A">
        <w:lastRenderedPageBreak/>
        <w:t>Add Litter with Pups</w:t>
      </w:r>
      <w:bookmarkEnd w:id="86"/>
    </w:p>
    <w:p w:rsidR="00E21366" w:rsidRDefault="00E21366" w:rsidP="00E21366">
      <w:r w:rsidRPr="00155FC8">
        <w:t xml:space="preserve">Click </w:t>
      </w:r>
      <w:r w:rsidR="00A77BAF">
        <w:t>‘</w:t>
      </w:r>
      <w:r w:rsidR="00787C7C">
        <w:t>Manage Litters</w:t>
      </w:r>
      <w:r w:rsidR="00A77BAF">
        <w:t>’</w:t>
      </w:r>
      <w:r w:rsidR="00787C7C">
        <w:t xml:space="preserve"> and</w:t>
      </w:r>
      <w:r w:rsidRPr="00155FC8">
        <w:t xml:space="preserve"> </w:t>
      </w:r>
      <w:r w:rsidR="00A77BAF">
        <w:t>‘</w:t>
      </w:r>
      <w:r w:rsidRPr="00155FC8">
        <w:t xml:space="preserve">Add </w:t>
      </w:r>
      <w:r>
        <w:t>Litter with Pups</w:t>
      </w:r>
      <w:r w:rsidR="00A77BAF">
        <w:t>’</w:t>
      </w:r>
      <w:r w:rsidRPr="00155FC8">
        <w:t xml:space="preserve"> </w:t>
      </w:r>
      <w:r w:rsidR="00787C7C">
        <w:t>choices</w:t>
      </w:r>
      <w:r>
        <w:t>.</w:t>
      </w:r>
    </w:p>
    <w:p w:rsidR="00CF1F2C" w:rsidRDefault="005B6918" w:rsidP="000F26CB">
      <w:pPr>
        <w:keepNext/>
        <w:jc w:val="center"/>
      </w:pPr>
      <w:r>
        <w:rPr>
          <w:noProof/>
          <w:lang w:bidi="ar-SA"/>
        </w:rPr>
        <w:drawing>
          <wp:inline distT="0" distB="0" distL="0" distR="0">
            <wp:extent cx="4690165"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C054.tmp"/>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90820" cy="3543795"/>
                    </a:xfrm>
                    <a:prstGeom prst="rect">
                      <a:avLst/>
                    </a:prstGeom>
                  </pic:spPr>
                </pic:pic>
              </a:graphicData>
            </a:graphic>
          </wp:inline>
        </w:drawing>
      </w:r>
      <w:r w:rsidR="00E24011">
        <w:rPr>
          <w:noProof/>
          <w:lang w:bidi="ar-SA"/>
        </w:rPr>
        <w:drawing>
          <wp:inline distT="0" distB="0" distL="0" distR="0">
            <wp:extent cx="5602523" cy="3575258"/>
            <wp:effectExtent l="1905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l="23464" t="11669" r="18909" b="44525"/>
                    <a:stretch>
                      <a:fillRect/>
                    </a:stretch>
                  </pic:blipFill>
                  <pic:spPr bwMode="auto">
                    <a:xfrm>
                      <a:off x="0" y="0"/>
                      <a:ext cx="5607814" cy="3578635"/>
                    </a:xfrm>
                    <a:prstGeom prst="rect">
                      <a:avLst/>
                    </a:prstGeom>
                    <a:noFill/>
                    <a:ln w="9525">
                      <a:noFill/>
                      <a:miter lim="800000"/>
                      <a:headEnd/>
                      <a:tailEnd/>
                    </a:ln>
                  </pic:spPr>
                </pic:pic>
              </a:graphicData>
            </a:graphic>
          </wp:inline>
        </w:drawing>
      </w:r>
    </w:p>
    <w:p w:rsidR="00E21366" w:rsidRDefault="00CF1F2C" w:rsidP="00CF1F2C">
      <w:pPr>
        <w:pStyle w:val="Caption"/>
        <w:jc w:val="center"/>
      </w:pPr>
      <w:bookmarkStart w:id="87" w:name="_Toc413683248"/>
      <w:r>
        <w:t xml:space="preserve">Figure </w:t>
      </w:r>
      <w:r w:rsidR="00D67984">
        <w:fldChar w:fldCharType="begin"/>
      </w:r>
      <w:r w:rsidR="00FB5921">
        <w:instrText xml:space="preserve"> SEQ Figure \* ARABIC </w:instrText>
      </w:r>
      <w:r w:rsidR="00D67984">
        <w:fldChar w:fldCharType="separate"/>
      </w:r>
      <w:r w:rsidR="00447423">
        <w:rPr>
          <w:noProof/>
        </w:rPr>
        <w:t>28</w:t>
      </w:r>
      <w:r w:rsidR="00D67984">
        <w:rPr>
          <w:noProof/>
        </w:rPr>
        <w:fldChar w:fldCharType="end"/>
      </w:r>
      <w:r>
        <w:t>:  Add Litter with Pups</w:t>
      </w:r>
      <w:bookmarkEnd w:id="87"/>
    </w:p>
    <w:p w:rsidR="00CF1F2C" w:rsidRDefault="00E24011" w:rsidP="000F26CB">
      <w:pPr>
        <w:keepNext/>
        <w:jc w:val="center"/>
      </w:pPr>
      <w:r>
        <w:rPr>
          <w:noProof/>
          <w:lang w:bidi="ar-SA"/>
        </w:rPr>
        <w:lastRenderedPageBreak/>
        <w:drawing>
          <wp:inline distT="0" distB="0" distL="0" distR="0">
            <wp:extent cx="5411691" cy="258421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l="23464" t="55916" r="18365" b="10990"/>
                    <a:stretch>
                      <a:fillRect/>
                    </a:stretch>
                  </pic:blipFill>
                  <pic:spPr bwMode="auto">
                    <a:xfrm>
                      <a:off x="0" y="0"/>
                      <a:ext cx="5420109" cy="2588230"/>
                    </a:xfrm>
                    <a:prstGeom prst="rect">
                      <a:avLst/>
                    </a:prstGeom>
                    <a:noFill/>
                    <a:ln w="9525">
                      <a:noFill/>
                      <a:miter lim="800000"/>
                      <a:headEnd/>
                      <a:tailEnd/>
                    </a:ln>
                  </pic:spPr>
                </pic:pic>
              </a:graphicData>
            </a:graphic>
          </wp:inline>
        </w:drawing>
      </w:r>
    </w:p>
    <w:p w:rsidR="00E21366" w:rsidRPr="00630627" w:rsidRDefault="00CF1F2C" w:rsidP="00CF1F2C">
      <w:pPr>
        <w:pStyle w:val="Caption"/>
        <w:jc w:val="center"/>
      </w:pPr>
      <w:bookmarkStart w:id="88" w:name="_Toc413683249"/>
      <w:r>
        <w:t xml:space="preserve">Figure </w:t>
      </w:r>
      <w:r w:rsidR="00D67984">
        <w:fldChar w:fldCharType="begin"/>
      </w:r>
      <w:r w:rsidR="00FB5921">
        <w:instrText xml:space="preserve"> SEQ Figure \* ARABIC </w:instrText>
      </w:r>
      <w:r w:rsidR="00D67984">
        <w:fldChar w:fldCharType="separate"/>
      </w:r>
      <w:r w:rsidR="00447423">
        <w:rPr>
          <w:noProof/>
        </w:rPr>
        <w:t>29</w:t>
      </w:r>
      <w:r w:rsidR="00D67984">
        <w:rPr>
          <w:noProof/>
        </w:rPr>
        <w:fldChar w:fldCharType="end"/>
      </w:r>
      <w:r>
        <w:t>:  Add Litter with Pups (lower portion)</w:t>
      </w:r>
      <w:bookmarkEnd w:id="88"/>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10"/>
        <w:gridCol w:w="4950"/>
      </w:tblGrid>
      <w:tr w:rsidR="00776ED2" w:rsidRPr="007E72E1" w:rsidTr="00776ED2">
        <w:tc>
          <w:tcPr>
            <w:tcW w:w="4410" w:type="dxa"/>
            <w:vAlign w:val="center"/>
          </w:tcPr>
          <w:p w:rsidR="00776ED2" w:rsidRPr="007E72E1" w:rsidRDefault="00776ED2" w:rsidP="004D772F">
            <w:pPr>
              <w:rPr>
                <w:b/>
              </w:rPr>
            </w:pPr>
            <w:r>
              <w:rPr>
                <w:b/>
              </w:rPr>
              <w:t>Action</w:t>
            </w:r>
          </w:p>
        </w:tc>
        <w:tc>
          <w:tcPr>
            <w:tcW w:w="4950" w:type="dxa"/>
            <w:vAlign w:val="center"/>
          </w:tcPr>
          <w:p w:rsidR="00776ED2" w:rsidRPr="007E72E1" w:rsidRDefault="00776ED2" w:rsidP="004D772F">
            <w:pPr>
              <w:rPr>
                <w:b/>
              </w:rPr>
            </w:pPr>
            <w:r w:rsidRPr="007E72E1">
              <w:rPr>
                <w:b/>
              </w:rPr>
              <w:t>System</w:t>
            </w:r>
          </w:p>
        </w:tc>
      </w:tr>
      <w:tr w:rsidR="00776ED2" w:rsidRPr="007E72E1" w:rsidTr="00776ED2">
        <w:tc>
          <w:tcPr>
            <w:tcW w:w="4410" w:type="dxa"/>
          </w:tcPr>
          <w:p w:rsidR="00776ED2" w:rsidRDefault="00776ED2" w:rsidP="004D772F">
            <w:r w:rsidRPr="007E72E1">
              <w:t xml:space="preserve">User clicks the </w:t>
            </w:r>
            <w:r w:rsidR="00A77BAF">
              <w:t>‘</w:t>
            </w:r>
            <w:r>
              <w:t>Add Litter with Pups</w:t>
            </w:r>
            <w:r w:rsidR="00A77BAF">
              <w:t>’</w:t>
            </w:r>
          </w:p>
          <w:p w:rsidR="00776ED2" w:rsidRPr="007E72E1" w:rsidRDefault="00776ED2" w:rsidP="004D772F">
            <w:r>
              <w:t>Litter</w:t>
            </w:r>
            <w:r w:rsidRPr="007E72E1">
              <w:t xml:space="preserve"> information is </w:t>
            </w:r>
            <w:r>
              <w:t>saved</w:t>
            </w:r>
            <w:r w:rsidRPr="007E72E1">
              <w:t xml:space="preserve"> </w:t>
            </w:r>
            <w:r>
              <w:t xml:space="preserve">when </w:t>
            </w:r>
            <w:r w:rsidR="00A77BAF">
              <w:t>‘</w:t>
            </w:r>
            <w:r w:rsidRPr="007E72E1">
              <w:t>Save</w:t>
            </w:r>
            <w:r w:rsidR="00A77BAF">
              <w:t>’</w:t>
            </w:r>
            <w:r w:rsidRPr="007E72E1">
              <w:t xml:space="preserve"> button is clicked</w:t>
            </w:r>
          </w:p>
        </w:tc>
        <w:tc>
          <w:tcPr>
            <w:tcW w:w="4950" w:type="dxa"/>
          </w:tcPr>
          <w:p w:rsidR="00776ED2" w:rsidRPr="007E72E1" w:rsidRDefault="00776ED2" w:rsidP="004D772F">
            <w:r w:rsidRPr="007E72E1">
              <w:t xml:space="preserve">System displays </w:t>
            </w:r>
            <w:r>
              <w:t>Add Litter with Pups Form</w:t>
            </w:r>
          </w:p>
          <w:p w:rsidR="00776ED2" w:rsidRPr="007E72E1" w:rsidRDefault="00776ED2" w:rsidP="004D772F">
            <w:r>
              <w:t>D</w:t>
            </w:r>
            <w:r w:rsidRPr="007E72E1">
              <w:t>ata entry fields are displayed</w:t>
            </w:r>
          </w:p>
          <w:p w:rsidR="00776ED2" w:rsidRPr="007E72E1" w:rsidRDefault="00776ED2" w:rsidP="004D772F">
            <w:r w:rsidRPr="007E72E1">
              <w:t xml:space="preserve">New </w:t>
            </w:r>
            <w:r>
              <w:t xml:space="preserve">Litter </w:t>
            </w:r>
            <w:r w:rsidRPr="007E72E1">
              <w:t>is added</w:t>
            </w:r>
            <w:r>
              <w:t xml:space="preserve"> to database</w:t>
            </w:r>
          </w:p>
        </w:tc>
      </w:tr>
      <w:tr w:rsidR="00776ED2" w:rsidRPr="007E72E1" w:rsidTr="00776ED2">
        <w:tc>
          <w:tcPr>
            <w:tcW w:w="4410" w:type="dxa"/>
            <w:vAlign w:val="center"/>
          </w:tcPr>
          <w:p w:rsidR="00776ED2" w:rsidRPr="007E72E1" w:rsidRDefault="00C126C5" w:rsidP="004D772F">
            <w:pPr>
              <w:rPr>
                <w:b/>
              </w:rPr>
            </w:pPr>
            <w:r>
              <w:rPr>
                <w:b/>
              </w:rPr>
              <w:t>Exceptions</w:t>
            </w:r>
          </w:p>
        </w:tc>
        <w:tc>
          <w:tcPr>
            <w:tcW w:w="4950" w:type="dxa"/>
            <w:vAlign w:val="center"/>
          </w:tcPr>
          <w:p w:rsidR="00776ED2" w:rsidRPr="007E72E1" w:rsidRDefault="00C126C5" w:rsidP="004D772F">
            <w:pPr>
              <w:rPr>
                <w:b/>
              </w:rPr>
            </w:pPr>
            <w:r>
              <w:rPr>
                <w:b/>
              </w:rPr>
              <w:t>Validation Message</w:t>
            </w:r>
          </w:p>
        </w:tc>
      </w:tr>
      <w:tr w:rsidR="00776ED2" w:rsidRPr="007E72E1" w:rsidTr="00776ED2">
        <w:tc>
          <w:tcPr>
            <w:tcW w:w="4410" w:type="dxa"/>
            <w:vAlign w:val="center"/>
          </w:tcPr>
          <w:p w:rsidR="00776ED2" w:rsidRPr="007E72E1" w:rsidRDefault="00776ED2" w:rsidP="004D772F">
            <w:r>
              <w:t>Mating ID</w:t>
            </w:r>
            <w:r w:rsidRPr="007E72E1">
              <w:t xml:space="preserve"> is blank</w:t>
            </w:r>
          </w:p>
        </w:tc>
        <w:tc>
          <w:tcPr>
            <w:tcW w:w="4950" w:type="dxa"/>
            <w:vAlign w:val="center"/>
          </w:tcPr>
          <w:p w:rsidR="00776ED2" w:rsidRPr="007E72E1" w:rsidRDefault="00776ED2" w:rsidP="004D772F">
            <w:r w:rsidRPr="007E72E1">
              <w:t>Message “</w:t>
            </w:r>
            <w:r>
              <w:t xml:space="preserve">Mating ID is missing. </w:t>
            </w:r>
            <w:r w:rsidRPr="007E72E1">
              <w:t xml:space="preserve">Please enter </w:t>
            </w:r>
            <w:r>
              <w:t>a valid Mating ID</w:t>
            </w:r>
            <w:r w:rsidRPr="007E72E1">
              <w:t>” is displayed</w:t>
            </w:r>
          </w:p>
        </w:tc>
      </w:tr>
      <w:tr w:rsidR="00776ED2" w:rsidRPr="007E72E1" w:rsidTr="00776ED2">
        <w:tc>
          <w:tcPr>
            <w:tcW w:w="4410" w:type="dxa"/>
            <w:vAlign w:val="center"/>
          </w:tcPr>
          <w:p w:rsidR="00776ED2" w:rsidRPr="007E72E1" w:rsidRDefault="00776ED2" w:rsidP="004D772F">
            <w:r>
              <w:t>Total Born #</w:t>
            </w:r>
            <w:r w:rsidRPr="007E72E1">
              <w:t xml:space="preserve"> is blank</w:t>
            </w:r>
          </w:p>
        </w:tc>
        <w:tc>
          <w:tcPr>
            <w:tcW w:w="4950" w:type="dxa"/>
            <w:vAlign w:val="center"/>
          </w:tcPr>
          <w:p w:rsidR="00776ED2" w:rsidRPr="007E72E1" w:rsidRDefault="00776ED2" w:rsidP="004D772F">
            <w:r w:rsidRPr="007E72E1">
              <w:t>Message “</w:t>
            </w:r>
            <w:r>
              <w:t>"Total Born # is missing, Please enter Total Born #</w:t>
            </w:r>
            <w:r w:rsidRPr="007E72E1">
              <w:t>” is displayed</w:t>
            </w:r>
          </w:p>
        </w:tc>
      </w:tr>
      <w:tr w:rsidR="00776ED2" w:rsidRPr="007E72E1" w:rsidTr="00776ED2">
        <w:tc>
          <w:tcPr>
            <w:tcW w:w="4410" w:type="dxa"/>
            <w:vAlign w:val="center"/>
          </w:tcPr>
          <w:p w:rsidR="00776ED2" w:rsidRPr="007E72E1" w:rsidRDefault="00776ED2" w:rsidP="004D772F">
            <w:r>
              <w:rPr>
                <w:rStyle w:val="formtitle"/>
              </w:rPr>
              <w:t># Males / # Females</w:t>
            </w:r>
            <w:r w:rsidRPr="007E72E1">
              <w:t xml:space="preserve"> is blank</w:t>
            </w:r>
          </w:p>
        </w:tc>
        <w:tc>
          <w:tcPr>
            <w:tcW w:w="4950" w:type="dxa"/>
            <w:vAlign w:val="center"/>
          </w:tcPr>
          <w:p w:rsidR="00776ED2" w:rsidRPr="007E72E1" w:rsidRDefault="00776ED2" w:rsidP="004D772F">
            <w:r w:rsidRPr="007E72E1">
              <w:t>Message “</w:t>
            </w:r>
            <w:r>
              <w:rPr>
                <w:rStyle w:val="rich-messages-label"/>
              </w:rPr>
              <w:t># Males is missing. # Females is missing.</w:t>
            </w:r>
            <w:r w:rsidRPr="007E72E1">
              <w:t>” is displayed</w:t>
            </w:r>
          </w:p>
        </w:tc>
      </w:tr>
      <w:tr w:rsidR="00776ED2" w:rsidRPr="007E72E1" w:rsidTr="00776ED2">
        <w:tc>
          <w:tcPr>
            <w:tcW w:w="4410" w:type="dxa"/>
            <w:vAlign w:val="center"/>
          </w:tcPr>
          <w:p w:rsidR="00776ED2" w:rsidRPr="007E72E1" w:rsidRDefault="00776ED2" w:rsidP="004D772F">
            <w:r w:rsidRPr="00B7169B">
              <w:t xml:space="preserve">Litter # is </w:t>
            </w:r>
            <w:r w:rsidRPr="007E72E1">
              <w:t>blank</w:t>
            </w:r>
          </w:p>
        </w:tc>
        <w:tc>
          <w:tcPr>
            <w:tcW w:w="4950" w:type="dxa"/>
            <w:vAlign w:val="center"/>
          </w:tcPr>
          <w:p w:rsidR="00776ED2" w:rsidRPr="007E72E1" w:rsidRDefault="00776ED2" w:rsidP="004D772F">
            <w:r w:rsidRPr="007E72E1">
              <w:t>Message “</w:t>
            </w:r>
            <w:r w:rsidRPr="00B7169B">
              <w:t>Litter # is missing, Please enter Litter #</w:t>
            </w:r>
            <w:r w:rsidRPr="007E72E1">
              <w:t>” is displayed</w:t>
            </w:r>
          </w:p>
        </w:tc>
      </w:tr>
      <w:tr w:rsidR="00776ED2" w:rsidRPr="007E72E1" w:rsidTr="00776ED2">
        <w:tc>
          <w:tcPr>
            <w:tcW w:w="4410" w:type="dxa"/>
            <w:vAlign w:val="center"/>
          </w:tcPr>
          <w:p w:rsidR="00776ED2" w:rsidRPr="007E72E1" w:rsidRDefault="00776ED2" w:rsidP="004D772F">
            <w:r>
              <w:rPr>
                <w:rStyle w:val="formtitle"/>
              </w:rPr>
              <w:t>Date Born</w:t>
            </w:r>
            <w:r w:rsidRPr="007E72E1">
              <w:t xml:space="preserve"> is blank</w:t>
            </w:r>
          </w:p>
        </w:tc>
        <w:tc>
          <w:tcPr>
            <w:tcW w:w="4950" w:type="dxa"/>
            <w:vAlign w:val="center"/>
          </w:tcPr>
          <w:p w:rsidR="00776ED2" w:rsidRPr="007E72E1" w:rsidRDefault="00776ED2" w:rsidP="004D772F">
            <w:r w:rsidRPr="007E72E1">
              <w:t>Message “</w:t>
            </w:r>
            <w:r>
              <w:rPr>
                <w:rStyle w:val="formtitle"/>
              </w:rPr>
              <w:t>Date Born</w:t>
            </w:r>
            <w:r>
              <w:t xml:space="preserve"> is missing. </w:t>
            </w:r>
            <w:r w:rsidRPr="007E72E1">
              <w:t xml:space="preserve">Please enter </w:t>
            </w:r>
            <w:r>
              <w:rPr>
                <w:rStyle w:val="formtitle"/>
              </w:rPr>
              <w:t>Date Born</w:t>
            </w:r>
            <w:r w:rsidRPr="007E72E1">
              <w:t>” is displayed</w:t>
            </w:r>
          </w:p>
        </w:tc>
      </w:tr>
      <w:tr w:rsidR="00776ED2" w:rsidRPr="007E72E1" w:rsidTr="00776ED2">
        <w:tc>
          <w:tcPr>
            <w:tcW w:w="4410" w:type="dxa"/>
            <w:vAlign w:val="center"/>
          </w:tcPr>
          <w:p w:rsidR="00776ED2" w:rsidRDefault="00776ED2" w:rsidP="004D772F">
            <w:r>
              <w:rPr>
                <w:rStyle w:val="formtitle"/>
              </w:rPr>
              <w:t>Status</w:t>
            </w:r>
            <w:r>
              <w:t xml:space="preserve"> </w:t>
            </w:r>
            <w:r w:rsidRPr="007E72E1">
              <w:t>is blank</w:t>
            </w:r>
          </w:p>
        </w:tc>
        <w:tc>
          <w:tcPr>
            <w:tcW w:w="4950" w:type="dxa"/>
            <w:vAlign w:val="center"/>
          </w:tcPr>
          <w:p w:rsidR="00776ED2" w:rsidRPr="007E72E1" w:rsidRDefault="00776ED2" w:rsidP="004D772F">
            <w:r w:rsidRPr="007E72E1">
              <w:t>Message “</w:t>
            </w:r>
            <w:r>
              <w:rPr>
                <w:rStyle w:val="formtitle"/>
              </w:rPr>
              <w:t>Status</w:t>
            </w:r>
            <w:r>
              <w:t xml:space="preserve"> is missing. </w:t>
            </w:r>
            <w:r w:rsidRPr="007E72E1">
              <w:t xml:space="preserve">Please </w:t>
            </w:r>
            <w:r>
              <w:t xml:space="preserve">select </w:t>
            </w:r>
            <w:r w:rsidRPr="007E72E1">
              <w:t xml:space="preserve"> </w:t>
            </w:r>
            <w:r>
              <w:t xml:space="preserve">a </w:t>
            </w:r>
            <w:r>
              <w:rPr>
                <w:rStyle w:val="formtitle"/>
              </w:rPr>
              <w:t>Status</w:t>
            </w:r>
            <w:r w:rsidRPr="007E72E1">
              <w:t>” is displayed</w:t>
            </w:r>
          </w:p>
        </w:tc>
      </w:tr>
      <w:tr w:rsidR="00776ED2" w:rsidRPr="007E72E1" w:rsidTr="00776ED2">
        <w:tc>
          <w:tcPr>
            <w:tcW w:w="4410" w:type="dxa"/>
            <w:vAlign w:val="center"/>
          </w:tcPr>
          <w:p w:rsidR="00776ED2" w:rsidRDefault="00776ED2" w:rsidP="004D772F">
            <w:r>
              <w:rPr>
                <w:rStyle w:val="formtitle"/>
              </w:rPr>
              <w:t>Origin</w:t>
            </w:r>
            <w:r w:rsidRPr="007E72E1">
              <w:t xml:space="preserve"> is blank</w:t>
            </w:r>
          </w:p>
        </w:tc>
        <w:tc>
          <w:tcPr>
            <w:tcW w:w="4950" w:type="dxa"/>
            <w:vAlign w:val="center"/>
          </w:tcPr>
          <w:p w:rsidR="00776ED2" w:rsidRPr="007E72E1" w:rsidRDefault="00776ED2" w:rsidP="00032AD0">
            <w:r w:rsidRPr="007E72E1">
              <w:t>Message “</w:t>
            </w:r>
            <w:r>
              <w:rPr>
                <w:rStyle w:val="formtitle"/>
              </w:rPr>
              <w:t>Origin</w:t>
            </w:r>
            <w:r>
              <w:t xml:space="preserve"> is missing.</w:t>
            </w:r>
            <w:r w:rsidRPr="007E72E1">
              <w:t>” is displayed</w:t>
            </w:r>
          </w:p>
        </w:tc>
      </w:tr>
      <w:tr w:rsidR="00776ED2" w:rsidRPr="007E72E1" w:rsidTr="00776ED2">
        <w:tc>
          <w:tcPr>
            <w:tcW w:w="4410" w:type="dxa"/>
          </w:tcPr>
          <w:p w:rsidR="00776ED2" w:rsidRDefault="00776ED2" w:rsidP="004D772F">
            <w:r w:rsidRPr="0082527D">
              <w:rPr>
                <w:rStyle w:val="formtitle"/>
              </w:rPr>
              <w:lastRenderedPageBreak/>
              <w:t>Base mouse ID</w:t>
            </w:r>
            <w:r>
              <w:rPr>
                <w:rStyle w:val="formtitle"/>
              </w:rPr>
              <w:t xml:space="preserve"> is blank</w:t>
            </w:r>
          </w:p>
        </w:tc>
        <w:tc>
          <w:tcPr>
            <w:tcW w:w="4950" w:type="dxa"/>
          </w:tcPr>
          <w:p w:rsidR="00776ED2" w:rsidRDefault="00776ED2" w:rsidP="004D772F">
            <w:r w:rsidRPr="007E72E1">
              <w:t>Message “</w:t>
            </w:r>
            <w:r w:rsidRPr="0082527D">
              <w:rPr>
                <w:rStyle w:val="formtitle"/>
              </w:rPr>
              <w:t>Base mouse ID</w:t>
            </w:r>
            <w:r>
              <w:t xml:space="preserve"> is missing. </w:t>
            </w:r>
            <w:r w:rsidRPr="007E72E1">
              <w:t xml:space="preserve">Please </w:t>
            </w:r>
            <w:r>
              <w:t>select</w:t>
            </w:r>
            <w:r w:rsidRPr="007E72E1">
              <w:t xml:space="preserve"> </w:t>
            </w:r>
            <w:r>
              <w:t xml:space="preserve">a </w:t>
            </w:r>
            <w:r w:rsidRPr="0082527D">
              <w:rPr>
                <w:rStyle w:val="formtitle"/>
              </w:rPr>
              <w:t>Base mouse ID</w:t>
            </w:r>
            <w:r w:rsidRPr="007E72E1">
              <w:t>” is displayed</w:t>
            </w:r>
          </w:p>
        </w:tc>
      </w:tr>
    </w:tbl>
    <w:p w:rsidR="00E21366" w:rsidRDefault="00E21366" w:rsidP="0053035B"/>
    <w:p w:rsidR="00E21366" w:rsidRPr="005268B2" w:rsidRDefault="00E21366" w:rsidP="00D02E60">
      <w:pPr>
        <w:pStyle w:val="Heading3"/>
      </w:pPr>
      <w:bookmarkStart w:id="89" w:name="_Toc413683163"/>
      <w:r w:rsidRPr="005268B2">
        <w:t xml:space="preserve">Business Rules or </w:t>
      </w:r>
      <w:r w:rsidR="000F26CB">
        <w:t>V</w:t>
      </w:r>
      <w:r w:rsidRPr="005268B2">
        <w:t>alidation</w:t>
      </w:r>
      <w:bookmarkEnd w:id="89"/>
    </w:p>
    <w:p w:rsidR="00E21366" w:rsidRDefault="00E21366" w:rsidP="00BF3A4F">
      <w:pPr>
        <w:pStyle w:val="ListParagraph"/>
        <w:numPr>
          <w:ilvl w:val="0"/>
          <w:numId w:val="22"/>
        </w:numPr>
      </w:pPr>
      <w:r>
        <w:t>Total Born # need</w:t>
      </w:r>
      <w:r w:rsidR="00511140">
        <w:t>s</w:t>
      </w:r>
      <w:r>
        <w:t xml:space="preserve"> to be a valid </w:t>
      </w:r>
      <w:r w:rsidR="00511140">
        <w:t>number</w:t>
      </w:r>
      <w:r>
        <w:t xml:space="preserve"> &gt; 0.</w:t>
      </w:r>
    </w:p>
    <w:p w:rsidR="00E21366" w:rsidRDefault="00E21366" w:rsidP="00BF3A4F">
      <w:pPr>
        <w:pStyle w:val="ListParagraph"/>
        <w:numPr>
          <w:ilvl w:val="0"/>
          <w:numId w:val="22"/>
        </w:numPr>
      </w:pPr>
      <w:r>
        <w:t># Males and # Females cannot be greater than Total Born #.</w:t>
      </w:r>
    </w:p>
    <w:p w:rsidR="00E21366" w:rsidRDefault="00E21366" w:rsidP="00BF3A4F">
      <w:pPr>
        <w:pStyle w:val="ListParagraph"/>
        <w:numPr>
          <w:ilvl w:val="0"/>
          <w:numId w:val="22"/>
        </w:numPr>
      </w:pPr>
      <w:r>
        <w:t>Total Born #</w:t>
      </w:r>
      <w:r w:rsidR="00153BAD">
        <w:t>,</w:t>
      </w:r>
      <w:r>
        <w:t xml:space="preserve"> # Males</w:t>
      </w:r>
      <w:r w:rsidR="00153BAD">
        <w:t>,</w:t>
      </w:r>
      <w:r>
        <w:t xml:space="preserve"> and # Females are required or need to be a valid </w:t>
      </w:r>
      <w:r w:rsidR="00511140">
        <w:t>number</w:t>
      </w:r>
      <w:r>
        <w:t xml:space="preserve"> &gt; 0 only if pups are entered</w:t>
      </w:r>
      <w:r w:rsidR="00032AD0">
        <w:t>,</w:t>
      </w:r>
      <w:r>
        <w:t xml:space="preserve"> otherwise optional.</w:t>
      </w:r>
    </w:p>
    <w:p w:rsidR="00E21366" w:rsidRDefault="00E21366" w:rsidP="00BF3A4F">
      <w:pPr>
        <w:pStyle w:val="ListParagraph"/>
        <w:numPr>
          <w:ilvl w:val="0"/>
          <w:numId w:val="22"/>
        </w:numPr>
      </w:pPr>
      <w:r>
        <w:t>Limit # Males to &lt;= 10 and # Females to &lt;= 10 otherwise show error message “</w:t>
      </w:r>
      <w:r w:rsidRPr="00893289">
        <w:t>Number of males and females cannot be greater than 20</w:t>
      </w:r>
      <w:r>
        <w:t>”.</w:t>
      </w:r>
    </w:p>
    <w:p w:rsidR="00E21366" w:rsidRPr="006C7005" w:rsidRDefault="00E21366" w:rsidP="00BF3A4F">
      <w:pPr>
        <w:pStyle w:val="ListParagraph"/>
        <w:numPr>
          <w:ilvl w:val="0"/>
          <w:numId w:val="22"/>
        </w:numPr>
        <w:rPr>
          <w:rFonts w:cstheme="minorHAnsi"/>
          <w:b/>
          <w:i/>
        </w:rPr>
      </w:pPr>
      <w:r>
        <w:t>Date born is defaulted</w:t>
      </w:r>
      <w:r w:rsidR="0058437A">
        <w:t xml:space="preserve"> to</w:t>
      </w:r>
      <w:r>
        <w:t xml:space="preserve"> today and cannot be </w:t>
      </w:r>
      <w:r w:rsidR="00D43602">
        <w:t>in future</w:t>
      </w:r>
      <w:r>
        <w:t>.</w:t>
      </w:r>
    </w:p>
    <w:p w:rsidR="00E21366" w:rsidRPr="006C7005" w:rsidRDefault="00E21366" w:rsidP="00BF3A4F">
      <w:pPr>
        <w:pStyle w:val="ListParagraph"/>
        <w:numPr>
          <w:ilvl w:val="0"/>
          <w:numId w:val="22"/>
        </w:numPr>
        <w:rPr>
          <w:rFonts w:cstheme="minorHAnsi"/>
          <w:b/>
          <w:i/>
        </w:rPr>
      </w:pPr>
      <w:r>
        <w:t>Wean Date is defaulted today’s date. Once mating is selected, i</w:t>
      </w:r>
      <w:r w:rsidRPr="00195E7A">
        <w:t xml:space="preserve">f </w:t>
      </w:r>
      <w:proofErr w:type="spellStart"/>
      <w:r w:rsidRPr="00195E7A">
        <w:t>Mating’s</w:t>
      </w:r>
      <w:proofErr w:type="spellEnd"/>
      <w:r w:rsidRPr="00195E7A">
        <w:t xml:space="preserve"> wean time is true</w:t>
      </w:r>
      <w:r>
        <w:t>, then standard wean time (18) days are added to today’s date or when false extended wean time (28) days are added to today’s date.</w:t>
      </w:r>
    </w:p>
    <w:p w:rsidR="00E21366" w:rsidRPr="006C7005" w:rsidRDefault="00E21366" w:rsidP="00BF3A4F">
      <w:pPr>
        <w:pStyle w:val="ListParagraph"/>
        <w:numPr>
          <w:ilvl w:val="0"/>
          <w:numId w:val="22"/>
        </w:numPr>
        <w:rPr>
          <w:rFonts w:cstheme="minorHAnsi"/>
          <w:b/>
          <w:i/>
        </w:rPr>
      </w:pPr>
      <w:r>
        <w:t xml:space="preserve">Tag Date is defaulted </w:t>
      </w:r>
      <w:r w:rsidR="001947CD">
        <w:t xml:space="preserve">to </w:t>
      </w:r>
      <w:r>
        <w:t>today’s date. Once mating is selected, i</w:t>
      </w:r>
      <w:r w:rsidRPr="00195E7A">
        <w:t xml:space="preserve">f </w:t>
      </w:r>
      <w:proofErr w:type="spellStart"/>
      <w:r w:rsidRPr="00195E7A">
        <w:t>Mating’s</w:t>
      </w:r>
      <w:proofErr w:type="spellEnd"/>
      <w:r w:rsidRPr="00195E7A">
        <w:t xml:space="preserve"> wean time is true</w:t>
      </w:r>
      <w:r>
        <w:t>, then standard wean time (18) days are added to today’s date or when false extended wean time (28) days are added to today’s date.</w:t>
      </w:r>
    </w:p>
    <w:p w:rsidR="00E21366" w:rsidRPr="006C7005" w:rsidRDefault="00E21366" w:rsidP="00BF3A4F">
      <w:pPr>
        <w:pStyle w:val="ListParagraph"/>
        <w:numPr>
          <w:ilvl w:val="0"/>
          <w:numId w:val="22"/>
        </w:numPr>
        <w:rPr>
          <w:rFonts w:cstheme="minorHAnsi"/>
          <w:b/>
          <w:i/>
        </w:rPr>
      </w:pPr>
      <w:r>
        <w:rPr>
          <w:rStyle w:val="formtitle"/>
        </w:rPr>
        <w:t xml:space="preserve">Auto generate mouse records is defaulted to true. When true generate pups and </w:t>
      </w:r>
      <w:r w:rsidR="00257804">
        <w:rPr>
          <w:rStyle w:val="formtitle"/>
        </w:rPr>
        <w:t>cages</w:t>
      </w:r>
      <w:r>
        <w:rPr>
          <w:rStyle w:val="formtitle"/>
        </w:rPr>
        <w:t xml:space="preserve"> in the database for the litter. When false, do not generate any pups. Pups section will be hidden.</w:t>
      </w:r>
    </w:p>
    <w:p w:rsidR="00E21366" w:rsidRDefault="00E21366" w:rsidP="00BF3A4F">
      <w:pPr>
        <w:pStyle w:val="ListParagraph"/>
        <w:numPr>
          <w:ilvl w:val="0"/>
          <w:numId w:val="22"/>
        </w:numPr>
      </w:pPr>
      <w:r w:rsidRPr="007C0A45">
        <w:t>Female’s first checkbox defaulted to true. When true process females first and then males or vice versa when false.</w:t>
      </w:r>
    </w:p>
    <w:p w:rsidR="00E21366" w:rsidRPr="006C7005" w:rsidRDefault="00E21366" w:rsidP="00BF3A4F">
      <w:pPr>
        <w:pStyle w:val="ListParagraph"/>
        <w:numPr>
          <w:ilvl w:val="0"/>
          <w:numId w:val="22"/>
        </w:numPr>
        <w:rPr>
          <w:rStyle w:val="formtitle"/>
          <w:rFonts w:cstheme="minorHAnsi"/>
          <w:b/>
          <w:i/>
        </w:rPr>
      </w:pPr>
      <w:r>
        <w:rPr>
          <w:rStyle w:val="formtitle"/>
        </w:rPr>
        <w:t xml:space="preserve">Leave pups in mating defaulted to false.  When false, </w:t>
      </w:r>
      <w:r w:rsidRPr="00032AD0">
        <w:rPr>
          <w:rStyle w:val="formtitle"/>
        </w:rPr>
        <w:t xml:space="preserve">Create new </w:t>
      </w:r>
      <w:r w:rsidR="00257804" w:rsidRPr="00032AD0">
        <w:rPr>
          <w:rStyle w:val="formtitle"/>
        </w:rPr>
        <w:t>cage</w:t>
      </w:r>
      <w:r w:rsidR="00257804">
        <w:rPr>
          <w:rStyle w:val="formtitle"/>
          <w:b/>
        </w:rPr>
        <w:t xml:space="preserve"> </w:t>
      </w:r>
      <w:r>
        <w:rPr>
          <w:rStyle w:val="formtitle"/>
        </w:rPr>
        <w:t xml:space="preserve">for </w:t>
      </w:r>
    </w:p>
    <w:p w:rsidR="00E21366" w:rsidRDefault="00E21366" w:rsidP="00BF3A4F">
      <w:pPr>
        <w:pStyle w:val="ListParagraph"/>
        <w:numPr>
          <w:ilvl w:val="0"/>
          <w:numId w:val="23"/>
        </w:numPr>
        <w:rPr>
          <w:rStyle w:val="formtitle"/>
        </w:rPr>
      </w:pPr>
      <w:r>
        <w:rPr>
          <w:rStyle w:val="formtitle"/>
        </w:rPr>
        <w:t xml:space="preserve">The set of males and </w:t>
      </w:r>
    </w:p>
    <w:p w:rsidR="00E21366" w:rsidRDefault="00E21366" w:rsidP="00BF3A4F">
      <w:pPr>
        <w:pStyle w:val="ListParagraph"/>
        <w:numPr>
          <w:ilvl w:val="0"/>
          <w:numId w:val="23"/>
        </w:numPr>
        <w:rPr>
          <w:rStyle w:val="formtitle"/>
        </w:rPr>
      </w:pPr>
      <w:r>
        <w:rPr>
          <w:rStyle w:val="formtitle"/>
        </w:rPr>
        <w:t xml:space="preserve">The set of females and </w:t>
      </w:r>
    </w:p>
    <w:p w:rsidR="00E21366" w:rsidRPr="006C7005" w:rsidRDefault="00E21366" w:rsidP="00BF3A4F">
      <w:pPr>
        <w:pStyle w:val="ListParagraph"/>
        <w:numPr>
          <w:ilvl w:val="0"/>
          <w:numId w:val="23"/>
        </w:numPr>
        <w:rPr>
          <w:rStyle w:val="formtitle"/>
          <w:rFonts w:cstheme="minorHAnsi"/>
          <w:b/>
          <w:i/>
        </w:rPr>
      </w:pPr>
      <w:r>
        <w:rPr>
          <w:rStyle w:val="formtitle"/>
        </w:rPr>
        <w:t xml:space="preserve">When the max limit per </w:t>
      </w:r>
      <w:r w:rsidR="00257804">
        <w:rPr>
          <w:rStyle w:val="formtitle"/>
        </w:rPr>
        <w:t xml:space="preserve">cage </w:t>
      </w:r>
      <w:r>
        <w:rPr>
          <w:rStyle w:val="formtitle"/>
        </w:rPr>
        <w:t xml:space="preserve">is reached. </w:t>
      </w:r>
    </w:p>
    <w:p w:rsidR="00E21366" w:rsidRDefault="00E21366" w:rsidP="00E21366">
      <w:pPr>
        <w:ind w:left="720"/>
        <w:rPr>
          <w:rStyle w:val="formtitle"/>
        </w:rPr>
      </w:pPr>
      <w:r w:rsidRPr="009C5F55">
        <w:rPr>
          <w:rStyle w:val="formtitle"/>
        </w:rPr>
        <w:t>When true,</w:t>
      </w:r>
      <w:r>
        <w:rPr>
          <w:rStyle w:val="formtitle"/>
          <w:b/>
        </w:rPr>
        <w:t xml:space="preserve"> </w:t>
      </w:r>
      <w:r w:rsidRPr="00032AD0">
        <w:rPr>
          <w:rStyle w:val="formtitle"/>
        </w:rPr>
        <w:t xml:space="preserve">use the same mating </w:t>
      </w:r>
      <w:r w:rsidR="00257804" w:rsidRPr="00032AD0">
        <w:rPr>
          <w:rStyle w:val="formtitle"/>
        </w:rPr>
        <w:t>cage</w:t>
      </w:r>
      <w:r w:rsidR="00257804">
        <w:rPr>
          <w:rStyle w:val="formtitle"/>
          <w:b/>
        </w:rPr>
        <w:t xml:space="preserve"> </w:t>
      </w:r>
      <w:r>
        <w:rPr>
          <w:rStyle w:val="formtitle"/>
        </w:rPr>
        <w:t xml:space="preserve">but if the mating </w:t>
      </w:r>
      <w:r w:rsidR="00257804">
        <w:rPr>
          <w:rStyle w:val="formtitle"/>
        </w:rPr>
        <w:t xml:space="preserve">cage </w:t>
      </w:r>
      <w:r>
        <w:rPr>
          <w:rStyle w:val="formtitle"/>
        </w:rPr>
        <w:t xml:space="preserve">is retired, gives an error message </w:t>
      </w:r>
      <w:r w:rsidRPr="00032AD0">
        <w:rPr>
          <w:rStyle w:val="formtitle"/>
        </w:rPr>
        <w:t xml:space="preserve">“The mating </w:t>
      </w:r>
      <w:r w:rsidR="00257804" w:rsidRPr="00032AD0">
        <w:rPr>
          <w:rStyle w:val="formtitle"/>
        </w:rPr>
        <w:t xml:space="preserve">cage </w:t>
      </w:r>
      <w:r w:rsidRPr="00032AD0">
        <w:rPr>
          <w:rStyle w:val="formtitle"/>
        </w:rPr>
        <w:t xml:space="preserve">is retired. </w:t>
      </w:r>
      <w:proofErr w:type="gramStart"/>
      <w:r w:rsidRPr="00032AD0">
        <w:rPr>
          <w:rStyle w:val="formtitle"/>
        </w:rPr>
        <w:t xml:space="preserve">Unable to keep pups in a retired </w:t>
      </w:r>
      <w:r w:rsidR="00257804" w:rsidRPr="00032AD0">
        <w:rPr>
          <w:rStyle w:val="formtitle"/>
        </w:rPr>
        <w:t>cage</w:t>
      </w:r>
      <w:r w:rsidRPr="00032AD0">
        <w:rPr>
          <w:rStyle w:val="formtitle"/>
        </w:rPr>
        <w:t>”.</w:t>
      </w:r>
      <w:proofErr w:type="gramEnd"/>
      <w:r>
        <w:rPr>
          <w:rStyle w:val="formtitle"/>
        </w:rPr>
        <w:t xml:space="preserve"> When true, </w:t>
      </w:r>
      <w:r w:rsidR="00257804">
        <w:rPr>
          <w:rStyle w:val="formtitle"/>
        </w:rPr>
        <w:t xml:space="preserve">Cage </w:t>
      </w:r>
      <w:r w:rsidR="00511140">
        <w:rPr>
          <w:rStyle w:val="formtitle"/>
        </w:rPr>
        <w:t>ID</w:t>
      </w:r>
      <w:r>
        <w:rPr>
          <w:rStyle w:val="formtitle"/>
        </w:rPr>
        <w:t xml:space="preserve">, # Females per </w:t>
      </w:r>
      <w:r w:rsidR="00257804">
        <w:rPr>
          <w:rStyle w:val="formtitle"/>
        </w:rPr>
        <w:t>Cage</w:t>
      </w:r>
      <w:r>
        <w:rPr>
          <w:rStyle w:val="formtitle"/>
        </w:rPr>
        <w:t xml:space="preserve">, </w:t>
      </w:r>
      <w:r w:rsidR="00032AD0">
        <w:rPr>
          <w:rStyle w:val="formtitle"/>
        </w:rPr>
        <w:t xml:space="preserve">and </w:t>
      </w:r>
      <w:r>
        <w:rPr>
          <w:rStyle w:val="formtitle"/>
        </w:rPr>
        <w:t xml:space="preserve"># Males per </w:t>
      </w:r>
      <w:r w:rsidR="00257804">
        <w:rPr>
          <w:rStyle w:val="formtitle"/>
        </w:rPr>
        <w:t xml:space="preserve">Cage </w:t>
      </w:r>
      <w:r>
        <w:rPr>
          <w:rStyle w:val="formtitle"/>
        </w:rPr>
        <w:t xml:space="preserve">fields </w:t>
      </w:r>
      <w:r w:rsidR="00257804">
        <w:rPr>
          <w:rStyle w:val="formtitle"/>
        </w:rPr>
        <w:t>are</w:t>
      </w:r>
      <w:r>
        <w:rPr>
          <w:rStyle w:val="formtitle"/>
        </w:rPr>
        <w:t xml:space="preserve"> hidden.</w:t>
      </w:r>
    </w:p>
    <w:p w:rsidR="00E21366" w:rsidRPr="0030759A" w:rsidRDefault="00E21366" w:rsidP="00AD1864">
      <w:pPr>
        <w:pStyle w:val="ListNumber5"/>
        <w:numPr>
          <w:ilvl w:val="0"/>
          <w:numId w:val="24"/>
        </w:numPr>
        <w:rPr>
          <w:rFonts w:asciiTheme="minorHAnsi" w:hAnsiTheme="minorHAnsi" w:cstheme="minorHAnsi"/>
          <w:sz w:val="22"/>
          <w:szCs w:val="22"/>
        </w:rPr>
      </w:pPr>
      <w:r w:rsidRPr="0030759A">
        <w:rPr>
          <w:rFonts w:asciiTheme="minorHAnsi" w:hAnsiTheme="minorHAnsi" w:cstheme="minorHAnsi"/>
          <w:sz w:val="22"/>
          <w:szCs w:val="22"/>
        </w:rPr>
        <w:t># Females</w:t>
      </w:r>
      <w:r>
        <w:rPr>
          <w:rFonts w:asciiTheme="minorHAnsi" w:hAnsiTheme="minorHAnsi" w:cstheme="minorHAnsi"/>
          <w:sz w:val="22"/>
          <w:szCs w:val="22"/>
        </w:rPr>
        <w:t xml:space="preserve"> or # Males</w:t>
      </w:r>
      <w:r w:rsidRPr="0030759A">
        <w:rPr>
          <w:rFonts w:asciiTheme="minorHAnsi" w:hAnsiTheme="minorHAnsi" w:cstheme="minorHAnsi"/>
          <w:sz w:val="22"/>
          <w:szCs w:val="22"/>
        </w:rPr>
        <w:t xml:space="preserve"> / </w:t>
      </w:r>
      <w:r w:rsidR="00257804">
        <w:rPr>
          <w:rFonts w:asciiTheme="minorHAnsi" w:hAnsiTheme="minorHAnsi" w:cstheme="minorHAnsi"/>
          <w:sz w:val="22"/>
          <w:szCs w:val="22"/>
        </w:rPr>
        <w:t xml:space="preserve">Cage </w:t>
      </w:r>
      <w:r w:rsidRPr="0030759A">
        <w:rPr>
          <w:rFonts w:asciiTheme="minorHAnsi" w:hAnsiTheme="minorHAnsi" w:cstheme="minorHAnsi"/>
          <w:sz w:val="22"/>
          <w:szCs w:val="22"/>
        </w:rPr>
        <w:t xml:space="preserve">cannot be greater than </w:t>
      </w:r>
      <w:r>
        <w:rPr>
          <w:rFonts w:asciiTheme="minorHAnsi" w:hAnsiTheme="minorHAnsi" w:cstheme="minorHAnsi"/>
          <w:sz w:val="22"/>
          <w:szCs w:val="22"/>
        </w:rPr>
        <w:t xml:space="preserve">the value of the </w:t>
      </w:r>
      <w:r w:rsidR="003E1FEE">
        <w:rPr>
          <w:rFonts w:asciiTheme="minorHAnsi" w:hAnsiTheme="minorHAnsi" w:cstheme="minorHAnsi"/>
          <w:sz w:val="22"/>
          <w:szCs w:val="22"/>
        </w:rPr>
        <w:t>setup variable</w:t>
      </w:r>
      <w:r>
        <w:rPr>
          <w:rFonts w:asciiTheme="minorHAnsi" w:hAnsiTheme="minorHAnsi" w:cstheme="minorHAnsi"/>
          <w:sz w:val="22"/>
          <w:szCs w:val="22"/>
        </w:rPr>
        <w:t xml:space="preserve"> “</w:t>
      </w:r>
      <w:r w:rsidRPr="0030759A">
        <w:rPr>
          <w:rFonts w:asciiTheme="minorHAnsi" w:hAnsiTheme="minorHAnsi" w:cstheme="minorHAnsi"/>
          <w:sz w:val="22"/>
          <w:szCs w:val="22"/>
        </w:rPr>
        <w:t>MTS_MAX_MICE_PER_PEN</w:t>
      </w:r>
      <w:r>
        <w:rPr>
          <w:rFonts w:asciiTheme="minorHAnsi" w:hAnsiTheme="minorHAnsi" w:cstheme="minorHAnsi"/>
          <w:sz w:val="22"/>
          <w:szCs w:val="22"/>
        </w:rPr>
        <w:t>”.</w:t>
      </w:r>
    </w:p>
    <w:p w:rsidR="00E21366" w:rsidRDefault="00257804" w:rsidP="00AD1864">
      <w:pPr>
        <w:pStyle w:val="ListNumber5"/>
        <w:numPr>
          <w:ilvl w:val="0"/>
          <w:numId w:val="24"/>
        </w:numPr>
        <w:rPr>
          <w:rFonts w:asciiTheme="minorHAnsi" w:hAnsiTheme="minorHAnsi" w:cstheme="minorHAnsi"/>
          <w:sz w:val="22"/>
          <w:szCs w:val="22"/>
        </w:rPr>
      </w:pPr>
      <w:r>
        <w:rPr>
          <w:rFonts w:asciiTheme="minorHAnsi" w:hAnsiTheme="minorHAnsi" w:cstheme="minorHAnsi"/>
          <w:sz w:val="22"/>
          <w:szCs w:val="22"/>
        </w:rPr>
        <w:t xml:space="preserve">Cage </w:t>
      </w:r>
      <w:r w:rsidR="00E21366">
        <w:rPr>
          <w:rFonts w:asciiTheme="minorHAnsi" w:hAnsiTheme="minorHAnsi" w:cstheme="minorHAnsi"/>
          <w:sz w:val="22"/>
          <w:szCs w:val="22"/>
        </w:rPr>
        <w:t xml:space="preserve">ID is used if </w:t>
      </w:r>
      <w:r w:rsidR="00A77BAF">
        <w:rPr>
          <w:rFonts w:asciiTheme="minorHAnsi" w:hAnsiTheme="minorHAnsi" w:cstheme="minorHAnsi"/>
          <w:sz w:val="22"/>
          <w:szCs w:val="22"/>
        </w:rPr>
        <w:t>‘</w:t>
      </w:r>
      <w:r w:rsidR="00E21366">
        <w:rPr>
          <w:rFonts w:asciiTheme="minorHAnsi" w:hAnsiTheme="minorHAnsi" w:cstheme="minorHAnsi"/>
          <w:sz w:val="22"/>
          <w:szCs w:val="22"/>
        </w:rPr>
        <w:t>Leave pups in mating pen</w:t>
      </w:r>
      <w:r w:rsidR="00A77BAF">
        <w:rPr>
          <w:rFonts w:asciiTheme="minorHAnsi" w:hAnsiTheme="minorHAnsi" w:cstheme="minorHAnsi"/>
          <w:sz w:val="22"/>
          <w:szCs w:val="22"/>
        </w:rPr>
        <w:t>’</w:t>
      </w:r>
      <w:r w:rsidR="00E21366">
        <w:rPr>
          <w:rFonts w:asciiTheme="minorHAnsi" w:hAnsiTheme="minorHAnsi" w:cstheme="minorHAnsi"/>
          <w:sz w:val="22"/>
          <w:szCs w:val="22"/>
        </w:rPr>
        <w:t xml:space="preserve"> is false. Clicking </w:t>
      </w:r>
      <w:r w:rsidR="00A77BAF">
        <w:rPr>
          <w:rFonts w:asciiTheme="minorHAnsi" w:hAnsiTheme="minorHAnsi" w:cstheme="minorHAnsi"/>
          <w:sz w:val="22"/>
          <w:szCs w:val="22"/>
        </w:rPr>
        <w:t>the</w:t>
      </w:r>
      <w:r w:rsidR="00E21366">
        <w:rPr>
          <w:rFonts w:asciiTheme="minorHAnsi" w:hAnsiTheme="minorHAnsi" w:cstheme="minorHAnsi"/>
          <w:sz w:val="22"/>
          <w:szCs w:val="22"/>
        </w:rPr>
        <w:t xml:space="preserve"> button </w:t>
      </w:r>
      <w:r w:rsidR="00A77BAF">
        <w:rPr>
          <w:rFonts w:asciiTheme="minorHAnsi" w:hAnsiTheme="minorHAnsi" w:cstheme="minorHAnsi"/>
          <w:sz w:val="22"/>
          <w:szCs w:val="22"/>
        </w:rPr>
        <w:t>‘</w:t>
      </w:r>
      <w:r>
        <w:rPr>
          <w:rFonts w:asciiTheme="minorHAnsi" w:hAnsiTheme="minorHAnsi" w:cstheme="minorHAnsi"/>
          <w:sz w:val="22"/>
          <w:szCs w:val="22"/>
        </w:rPr>
        <w:t xml:space="preserve">Cage </w:t>
      </w:r>
      <w:r w:rsidR="00E21366">
        <w:rPr>
          <w:rFonts w:asciiTheme="minorHAnsi" w:hAnsiTheme="minorHAnsi" w:cstheme="minorHAnsi"/>
          <w:sz w:val="22"/>
          <w:szCs w:val="22"/>
        </w:rPr>
        <w:t>Info</w:t>
      </w:r>
      <w:r w:rsidR="00A77BAF">
        <w:rPr>
          <w:rFonts w:asciiTheme="minorHAnsi" w:hAnsiTheme="minorHAnsi" w:cstheme="minorHAnsi"/>
          <w:sz w:val="22"/>
          <w:szCs w:val="22"/>
        </w:rPr>
        <w:t>’</w:t>
      </w:r>
      <w:r w:rsidR="00E21366">
        <w:rPr>
          <w:rFonts w:asciiTheme="minorHAnsi" w:hAnsiTheme="minorHAnsi" w:cstheme="minorHAnsi"/>
          <w:sz w:val="22"/>
          <w:szCs w:val="22"/>
        </w:rPr>
        <w:t xml:space="preserve"> populates a pop-up form which provides </w:t>
      </w:r>
      <w:r>
        <w:rPr>
          <w:rFonts w:asciiTheme="minorHAnsi" w:hAnsiTheme="minorHAnsi" w:cstheme="minorHAnsi"/>
          <w:sz w:val="22"/>
          <w:szCs w:val="22"/>
        </w:rPr>
        <w:t xml:space="preserve">cage </w:t>
      </w:r>
      <w:r w:rsidR="00E21366">
        <w:rPr>
          <w:rFonts w:asciiTheme="minorHAnsi" w:hAnsiTheme="minorHAnsi" w:cstheme="minorHAnsi"/>
          <w:sz w:val="22"/>
          <w:szCs w:val="22"/>
        </w:rPr>
        <w:t>info</w:t>
      </w:r>
      <w:r w:rsidR="00032AD0">
        <w:rPr>
          <w:rFonts w:asciiTheme="minorHAnsi" w:hAnsiTheme="minorHAnsi" w:cstheme="minorHAnsi"/>
          <w:sz w:val="22"/>
          <w:szCs w:val="22"/>
        </w:rPr>
        <w:t>rmation</w:t>
      </w:r>
      <w:r w:rsidR="00E21366">
        <w:rPr>
          <w:rFonts w:asciiTheme="minorHAnsi" w:hAnsiTheme="minorHAnsi" w:cstheme="minorHAnsi"/>
          <w:sz w:val="22"/>
          <w:szCs w:val="22"/>
        </w:rPr>
        <w:t xml:space="preserve"> and generates next available </w:t>
      </w:r>
      <w:r>
        <w:rPr>
          <w:rFonts w:asciiTheme="minorHAnsi" w:hAnsiTheme="minorHAnsi" w:cstheme="minorHAnsi"/>
          <w:sz w:val="22"/>
          <w:szCs w:val="22"/>
        </w:rPr>
        <w:t xml:space="preserve">Cage </w:t>
      </w:r>
      <w:r w:rsidR="00E21366">
        <w:rPr>
          <w:rFonts w:asciiTheme="minorHAnsi" w:hAnsiTheme="minorHAnsi" w:cstheme="minorHAnsi"/>
          <w:sz w:val="22"/>
          <w:szCs w:val="22"/>
        </w:rPr>
        <w:t>ID whenever necessary</w:t>
      </w:r>
      <w:r w:rsidR="00032AD0">
        <w:rPr>
          <w:rFonts w:asciiTheme="minorHAnsi" w:hAnsiTheme="minorHAnsi" w:cstheme="minorHAnsi"/>
          <w:sz w:val="22"/>
          <w:szCs w:val="22"/>
        </w:rPr>
        <w:t>,</w:t>
      </w:r>
      <w:r w:rsidR="00E21366">
        <w:rPr>
          <w:rFonts w:asciiTheme="minorHAnsi" w:hAnsiTheme="minorHAnsi" w:cstheme="minorHAnsi"/>
          <w:sz w:val="22"/>
          <w:szCs w:val="22"/>
        </w:rPr>
        <w:t xml:space="preserve"> otherwise use default </w:t>
      </w:r>
      <w:r>
        <w:rPr>
          <w:rFonts w:asciiTheme="minorHAnsi" w:hAnsiTheme="minorHAnsi" w:cstheme="minorHAnsi"/>
          <w:sz w:val="22"/>
          <w:szCs w:val="22"/>
        </w:rPr>
        <w:t xml:space="preserve">cage </w:t>
      </w:r>
      <w:r w:rsidR="00E21366">
        <w:rPr>
          <w:rFonts w:asciiTheme="minorHAnsi" w:hAnsiTheme="minorHAnsi" w:cstheme="minorHAnsi"/>
          <w:sz w:val="22"/>
          <w:szCs w:val="22"/>
        </w:rPr>
        <w:t>information.</w:t>
      </w:r>
    </w:p>
    <w:p w:rsidR="00E21366" w:rsidRPr="004A65A8" w:rsidRDefault="00E21366" w:rsidP="00E24011">
      <w:pPr>
        <w:pStyle w:val="ListNumber5"/>
        <w:numPr>
          <w:ilvl w:val="0"/>
          <w:numId w:val="24"/>
        </w:numPr>
      </w:pPr>
      <w:r>
        <w:rPr>
          <w:rFonts w:asciiTheme="minorHAnsi" w:hAnsiTheme="minorHAnsi" w:cstheme="minorHAnsi"/>
          <w:sz w:val="22"/>
          <w:szCs w:val="22"/>
        </w:rPr>
        <w:t xml:space="preserve">Base Mouse ID provides a valid first </w:t>
      </w:r>
      <w:r w:rsidR="00032AD0">
        <w:rPr>
          <w:rFonts w:asciiTheme="minorHAnsi" w:hAnsiTheme="minorHAnsi" w:cstheme="minorHAnsi"/>
          <w:sz w:val="22"/>
          <w:szCs w:val="22"/>
        </w:rPr>
        <w:t>Mouse</w:t>
      </w:r>
      <w:r>
        <w:rPr>
          <w:rFonts w:asciiTheme="minorHAnsi" w:hAnsiTheme="minorHAnsi" w:cstheme="minorHAnsi"/>
          <w:sz w:val="22"/>
          <w:szCs w:val="22"/>
        </w:rPr>
        <w:t xml:space="preserve"> ID for the pups. </w:t>
      </w:r>
      <w:r w:rsidR="00A77BAF">
        <w:rPr>
          <w:rFonts w:asciiTheme="minorHAnsi" w:hAnsiTheme="minorHAnsi" w:cstheme="minorHAnsi"/>
          <w:sz w:val="22"/>
          <w:szCs w:val="22"/>
        </w:rPr>
        <w:t>‘</w:t>
      </w:r>
      <w:r>
        <w:rPr>
          <w:rFonts w:asciiTheme="minorHAnsi" w:hAnsiTheme="minorHAnsi" w:cstheme="minorHAnsi"/>
          <w:sz w:val="22"/>
          <w:szCs w:val="22"/>
        </w:rPr>
        <w:t>S</w:t>
      </w:r>
      <w:r w:rsidR="00E24011">
        <w:rPr>
          <w:rFonts w:asciiTheme="minorHAnsi" w:hAnsiTheme="minorHAnsi" w:cstheme="minorHAnsi"/>
          <w:sz w:val="22"/>
          <w:szCs w:val="22"/>
        </w:rPr>
        <w:t>earch</w:t>
      </w:r>
      <w:r>
        <w:rPr>
          <w:rFonts w:asciiTheme="minorHAnsi" w:hAnsiTheme="minorHAnsi" w:cstheme="minorHAnsi"/>
          <w:sz w:val="22"/>
          <w:szCs w:val="22"/>
        </w:rPr>
        <w:t xml:space="preserve"> ID</w:t>
      </w:r>
      <w:r w:rsidR="00E24011">
        <w:rPr>
          <w:rFonts w:asciiTheme="minorHAnsi" w:hAnsiTheme="minorHAnsi" w:cstheme="minorHAnsi"/>
          <w:sz w:val="22"/>
          <w:szCs w:val="22"/>
        </w:rPr>
        <w:t>s</w:t>
      </w:r>
      <w:r w:rsidR="00A77BAF">
        <w:rPr>
          <w:rFonts w:asciiTheme="minorHAnsi" w:hAnsiTheme="minorHAnsi" w:cstheme="minorHAnsi"/>
          <w:sz w:val="22"/>
          <w:szCs w:val="22"/>
        </w:rPr>
        <w:t>’</w:t>
      </w:r>
      <w:r>
        <w:rPr>
          <w:rFonts w:asciiTheme="minorHAnsi" w:hAnsiTheme="minorHAnsi" w:cstheme="minorHAnsi"/>
          <w:sz w:val="22"/>
          <w:szCs w:val="22"/>
        </w:rPr>
        <w:t xml:space="preserve"> is a pop-up search form that provides search </w:t>
      </w:r>
      <w:r w:rsidR="00032AD0">
        <w:rPr>
          <w:rFonts w:asciiTheme="minorHAnsi" w:hAnsiTheme="minorHAnsi" w:cstheme="minorHAnsi"/>
          <w:sz w:val="22"/>
          <w:szCs w:val="22"/>
        </w:rPr>
        <w:t>criteria for Mouse ID, Life Status, Strain, and Owner</w:t>
      </w:r>
      <w:r>
        <w:rPr>
          <w:rFonts w:asciiTheme="minorHAnsi" w:hAnsiTheme="minorHAnsi" w:cstheme="minorHAnsi"/>
          <w:sz w:val="22"/>
          <w:szCs w:val="22"/>
        </w:rPr>
        <w:t xml:space="preserve">. When a </w:t>
      </w:r>
      <w:r w:rsidR="00032AD0">
        <w:rPr>
          <w:rFonts w:asciiTheme="minorHAnsi" w:hAnsiTheme="minorHAnsi" w:cstheme="minorHAnsi"/>
          <w:sz w:val="22"/>
          <w:szCs w:val="22"/>
        </w:rPr>
        <w:t>M</w:t>
      </w:r>
      <w:r>
        <w:rPr>
          <w:rFonts w:asciiTheme="minorHAnsi" w:hAnsiTheme="minorHAnsi" w:cstheme="minorHAnsi"/>
          <w:sz w:val="22"/>
          <w:szCs w:val="22"/>
        </w:rPr>
        <w:t xml:space="preserve">ouse ID is selected from the results, it generates a </w:t>
      </w:r>
      <w:r w:rsidR="00032AD0">
        <w:rPr>
          <w:rFonts w:asciiTheme="minorHAnsi" w:hAnsiTheme="minorHAnsi" w:cstheme="minorHAnsi"/>
          <w:sz w:val="22"/>
          <w:szCs w:val="22"/>
        </w:rPr>
        <w:t>base</w:t>
      </w:r>
      <w:r>
        <w:rPr>
          <w:rFonts w:asciiTheme="minorHAnsi" w:hAnsiTheme="minorHAnsi" w:cstheme="minorHAnsi"/>
          <w:sz w:val="22"/>
          <w:szCs w:val="22"/>
        </w:rPr>
        <w:t xml:space="preserve"> mouse ID by incrementing it and </w:t>
      </w:r>
      <w:r>
        <w:rPr>
          <w:rFonts w:asciiTheme="minorHAnsi" w:hAnsiTheme="minorHAnsi" w:cstheme="minorHAnsi"/>
          <w:sz w:val="22"/>
          <w:szCs w:val="22"/>
        </w:rPr>
        <w:lastRenderedPageBreak/>
        <w:t xml:space="preserve">if it is valid unique mouse ID, then populate it as </w:t>
      </w:r>
      <w:r w:rsidR="00032AD0">
        <w:rPr>
          <w:rFonts w:asciiTheme="minorHAnsi" w:hAnsiTheme="minorHAnsi" w:cstheme="minorHAnsi"/>
          <w:sz w:val="22"/>
          <w:szCs w:val="22"/>
        </w:rPr>
        <w:t>the</w:t>
      </w:r>
      <w:r>
        <w:rPr>
          <w:rFonts w:asciiTheme="minorHAnsi" w:hAnsiTheme="minorHAnsi" w:cstheme="minorHAnsi"/>
          <w:sz w:val="22"/>
          <w:szCs w:val="22"/>
        </w:rPr>
        <w:t xml:space="preserve"> base mouse ID otherwise leave it blank.</w:t>
      </w:r>
    </w:p>
    <w:p w:rsidR="00CF1F2C" w:rsidRDefault="00032AD0" w:rsidP="00CF1F2C">
      <w:pPr>
        <w:pStyle w:val="ListNumber5"/>
        <w:keepNext/>
        <w:ind w:left="720" w:firstLine="0"/>
      </w:pPr>
      <w:r>
        <w:rPr>
          <w:noProof/>
        </w:rPr>
        <w:drawing>
          <wp:inline distT="0" distB="0" distL="0" distR="0">
            <wp:extent cx="5721792" cy="4898705"/>
            <wp:effectExtent l="1905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l="762" t="10379" r="25557" b="14372"/>
                    <a:stretch>
                      <a:fillRect/>
                    </a:stretch>
                  </pic:blipFill>
                  <pic:spPr bwMode="auto">
                    <a:xfrm>
                      <a:off x="0" y="0"/>
                      <a:ext cx="5725571" cy="4901940"/>
                    </a:xfrm>
                    <a:prstGeom prst="rect">
                      <a:avLst/>
                    </a:prstGeom>
                    <a:noFill/>
                    <a:ln w="9525">
                      <a:noFill/>
                      <a:miter lim="800000"/>
                      <a:headEnd/>
                      <a:tailEnd/>
                    </a:ln>
                  </pic:spPr>
                </pic:pic>
              </a:graphicData>
            </a:graphic>
          </wp:inline>
        </w:drawing>
      </w:r>
    </w:p>
    <w:p w:rsidR="00E21366" w:rsidRPr="00B1089F" w:rsidRDefault="00CF1F2C" w:rsidP="00CF1F2C">
      <w:pPr>
        <w:pStyle w:val="Caption"/>
        <w:jc w:val="center"/>
      </w:pPr>
      <w:bookmarkStart w:id="90" w:name="_Toc413683250"/>
      <w:r>
        <w:t xml:space="preserve">Figure </w:t>
      </w:r>
      <w:r w:rsidR="00D67984">
        <w:fldChar w:fldCharType="begin"/>
      </w:r>
      <w:r w:rsidR="00FB5921">
        <w:instrText xml:space="preserve"> SEQ Figure \* ARABIC </w:instrText>
      </w:r>
      <w:r w:rsidR="00D67984">
        <w:fldChar w:fldCharType="separate"/>
      </w:r>
      <w:r w:rsidR="00447423">
        <w:rPr>
          <w:noProof/>
        </w:rPr>
        <w:t>30</w:t>
      </w:r>
      <w:r w:rsidR="00D67984">
        <w:rPr>
          <w:noProof/>
        </w:rPr>
        <w:fldChar w:fldCharType="end"/>
      </w:r>
      <w:r>
        <w:t>:  Add Litter - Mouse Search</w:t>
      </w:r>
      <w:bookmarkEnd w:id="90"/>
    </w:p>
    <w:p w:rsidR="00E21366" w:rsidRPr="00A03A36" w:rsidRDefault="00A77BAF" w:rsidP="00E24011">
      <w:pPr>
        <w:pStyle w:val="ListNumber5"/>
        <w:numPr>
          <w:ilvl w:val="0"/>
          <w:numId w:val="24"/>
        </w:numPr>
      </w:pPr>
      <w:r>
        <w:rPr>
          <w:rFonts w:asciiTheme="minorHAnsi" w:hAnsiTheme="minorHAnsi" w:cstheme="minorHAnsi"/>
          <w:sz w:val="22"/>
          <w:szCs w:val="22"/>
        </w:rPr>
        <w:t>‘</w:t>
      </w:r>
      <w:r w:rsidR="00E21366">
        <w:rPr>
          <w:rFonts w:asciiTheme="minorHAnsi" w:hAnsiTheme="minorHAnsi" w:cstheme="minorHAnsi"/>
          <w:sz w:val="22"/>
          <w:szCs w:val="22"/>
        </w:rPr>
        <w:t>Populate I</w:t>
      </w:r>
      <w:r w:rsidR="00454771">
        <w:rPr>
          <w:rFonts w:asciiTheme="minorHAnsi" w:hAnsiTheme="minorHAnsi" w:cstheme="minorHAnsi"/>
          <w:sz w:val="22"/>
          <w:szCs w:val="22"/>
        </w:rPr>
        <w:t>D</w:t>
      </w:r>
      <w:r w:rsidR="00E21366">
        <w:rPr>
          <w:rFonts w:asciiTheme="minorHAnsi" w:hAnsiTheme="minorHAnsi" w:cstheme="minorHAnsi"/>
          <w:sz w:val="22"/>
          <w:szCs w:val="22"/>
        </w:rPr>
        <w:t>s</w:t>
      </w:r>
      <w:r>
        <w:rPr>
          <w:rFonts w:asciiTheme="minorHAnsi" w:hAnsiTheme="minorHAnsi" w:cstheme="minorHAnsi"/>
          <w:sz w:val="22"/>
          <w:szCs w:val="22"/>
        </w:rPr>
        <w:t>’</w:t>
      </w:r>
      <w:r w:rsidR="00E21366">
        <w:rPr>
          <w:rFonts w:asciiTheme="minorHAnsi" w:hAnsiTheme="minorHAnsi" w:cstheme="minorHAnsi"/>
          <w:sz w:val="22"/>
          <w:szCs w:val="22"/>
        </w:rPr>
        <w:t xml:space="preserve"> </w:t>
      </w:r>
      <w:r w:rsidR="00E24011">
        <w:rPr>
          <w:rFonts w:asciiTheme="minorHAnsi" w:hAnsiTheme="minorHAnsi" w:cstheme="minorHAnsi"/>
          <w:sz w:val="22"/>
          <w:szCs w:val="22"/>
        </w:rPr>
        <w:t xml:space="preserve">will use the </w:t>
      </w:r>
      <w:r w:rsidR="00E21366">
        <w:rPr>
          <w:rFonts w:asciiTheme="minorHAnsi" w:hAnsiTheme="minorHAnsi" w:cstheme="minorHAnsi"/>
          <w:sz w:val="22"/>
          <w:szCs w:val="22"/>
        </w:rPr>
        <w:t>base Mouse</w:t>
      </w:r>
      <w:r w:rsidR="00511140">
        <w:rPr>
          <w:rFonts w:asciiTheme="minorHAnsi" w:hAnsiTheme="minorHAnsi" w:cstheme="minorHAnsi"/>
          <w:sz w:val="22"/>
          <w:szCs w:val="22"/>
        </w:rPr>
        <w:t xml:space="preserve"> ID </w:t>
      </w:r>
      <w:r w:rsidR="00E21366">
        <w:rPr>
          <w:rFonts w:asciiTheme="minorHAnsi" w:hAnsiTheme="minorHAnsi" w:cstheme="minorHAnsi"/>
          <w:sz w:val="22"/>
          <w:szCs w:val="22"/>
        </w:rPr>
        <w:t xml:space="preserve">if </w:t>
      </w:r>
      <w:r w:rsidR="00E24011">
        <w:rPr>
          <w:rFonts w:asciiTheme="minorHAnsi" w:hAnsiTheme="minorHAnsi" w:cstheme="minorHAnsi"/>
          <w:sz w:val="22"/>
          <w:szCs w:val="22"/>
        </w:rPr>
        <w:t xml:space="preserve">it </w:t>
      </w:r>
      <w:r w:rsidR="00E21366">
        <w:rPr>
          <w:rFonts w:asciiTheme="minorHAnsi" w:hAnsiTheme="minorHAnsi" w:cstheme="minorHAnsi"/>
          <w:sz w:val="22"/>
          <w:szCs w:val="22"/>
        </w:rPr>
        <w:t xml:space="preserve">exists and </w:t>
      </w:r>
      <w:r w:rsidR="00E24011">
        <w:rPr>
          <w:rFonts w:asciiTheme="minorHAnsi" w:hAnsiTheme="minorHAnsi" w:cstheme="minorHAnsi"/>
          <w:sz w:val="22"/>
          <w:szCs w:val="22"/>
        </w:rPr>
        <w:t>show the</w:t>
      </w:r>
      <w:r w:rsidR="00E21366">
        <w:rPr>
          <w:rFonts w:asciiTheme="minorHAnsi" w:hAnsiTheme="minorHAnsi" w:cstheme="minorHAnsi"/>
          <w:sz w:val="22"/>
          <w:szCs w:val="22"/>
        </w:rPr>
        <w:t xml:space="preserve"> mouse </w:t>
      </w:r>
      <w:r w:rsidR="00032AD0">
        <w:rPr>
          <w:rFonts w:asciiTheme="minorHAnsi" w:hAnsiTheme="minorHAnsi" w:cstheme="minorHAnsi"/>
          <w:sz w:val="22"/>
          <w:szCs w:val="22"/>
        </w:rPr>
        <w:t>ID</w:t>
      </w:r>
      <w:r w:rsidR="00E21366">
        <w:rPr>
          <w:rFonts w:asciiTheme="minorHAnsi" w:hAnsiTheme="minorHAnsi" w:cstheme="minorHAnsi"/>
          <w:sz w:val="22"/>
          <w:szCs w:val="22"/>
        </w:rPr>
        <w:t xml:space="preserve">’s </w:t>
      </w:r>
      <w:r w:rsidR="00E24011">
        <w:rPr>
          <w:rFonts w:asciiTheme="minorHAnsi" w:hAnsiTheme="minorHAnsi" w:cstheme="minorHAnsi"/>
          <w:sz w:val="22"/>
          <w:szCs w:val="22"/>
        </w:rPr>
        <w:t xml:space="preserve">that will be used </w:t>
      </w:r>
      <w:r w:rsidR="00E21366">
        <w:rPr>
          <w:rFonts w:asciiTheme="minorHAnsi" w:hAnsiTheme="minorHAnsi" w:cstheme="minorHAnsi"/>
          <w:sz w:val="22"/>
          <w:szCs w:val="22"/>
        </w:rPr>
        <w:t>for the pups</w:t>
      </w:r>
      <w:r w:rsidR="00454771">
        <w:rPr>
          <w:rFonts w:asciiTheme="minorHAnsi" w:hAnsiTheme="minorHAnsi" w:cstheme="minorHAnsi"/>
          <w:sz w:val="22"/>
          <w:szCs w:val="22"/>
        </w:rPr>
        <w:t xml:space="preserve"> as follows</w:t>
      </w:r>
      <w:r w:rsidR="00E24011">
        <w:rPr>
          <w:rFonts w:asciiTheme="minorHAnsi" w:hAnsiTheme="minorHAnsi" w:cstheme="minorHAnsi"/>
          <w:sz w:val="22"/>
          <w:szCs w:val="22"/>
        </w:rPr>
        <w:t>.</w:t>
      </w:r>
    </w:p>
    <w:p w:rsidR="00E21366" w:rsidRPr="00A03A36" w:rsidRDefault="00454771" w:rsidP="00DE3C39">
      <w:pPr>
        <w:pStyle w:val="ListNumber5"/>
        <w:numPr>
          <w:ilvl w:val="0"/>
          <w:numId w:val="13"/>
        </w:numPr>
        <w:rPr>
          <w:rStyle w:val="rich-messages-label"/>
          <w:rFonts w:asciiTheme="minorHAnsi" w:hAnsiTheme="minorHAnsi" w:cstheme="minorHAnsi"/>
          <w:sz w:val="22"/>
          <w:szCs w:val="22"/>
        </w:rPr>
      </w:pPr>
      <w:r>
        <w:rPr>
          <w:rFonts w:asciiTheme="minorHAnsi" w:hAnsiTheme="minorHAnsi" w:cstheme="minorHAnsi"/>
          <w:sz w:val="22"/>
          <w:szCs w:val="22"/>
        </w:rPr>
        <w:t>Click</w:t>
      </w:r>
      <w:r w:rsidR="00A77BAF">
        <w:rPr>
          <w:rFonts w:asciiTheme="minorHAnsi" w:hAnsiTheme="minorHAnsi" w:cstheme="minorHAnsi"/>
          <w:sz w:val="22"/>
          <w:szCs w:val="22"/>
        </w:rPr>
        <w:t>ing</w:t>
      </w:r>
      <w:r>
        <w:rPr>
          <w:rFonts w:asciiTheme="minorHAnsi" w:hAnsiTheme="minorHAnsi" w:cstheme="minorHAnsi"/>
          <w:sz w:val="22"/>
          <w:szCs w:val="22"/>
        </w:rPr>
        <w:t xml:space="preserve"> </w:t>
      </w:r>
      <w:r w:rsidR="00A77BAF">
        <w:rPr>
          <w:rFonts w:asciiTheme="minorHAnsi" w:hAnsiTheme="minorHAnsi" w:cstheme="minorHAnsi"/>
          <w:sz w:val="22"/>
          <w:szCs w:val="22"/>
        </w:rPr>
        <w:t>‘</w:t>
      </w:r>
      <w:r>
        <w:rPr>
          <w:rFonts w:asciiTheme="minorHAnsi" w:hAnsiTheme="minorHAnsi" w:cstheme="minorHAnsi"/>
          <w:sz w:val="22"/>
          <w:szCs w:val="22"/>
        </w:rPr>
        <w:t>Populate IDs</w:t>
      </w:r>
      <w:r w:rsidR="00A77BAF">
        <w:rPr>
          <w:rFonts w:asciiTheme="minorHAnsi" w:hAnsiTheme="minorHAnsi" w:cstheme="minorHAnsi"/>
          <w:sz w:val="22"/>
          <w:szCs w:val="22"/>
        </w:rPr>
        <w:t>’</w:t>
      </w:r>
      <w:r w:rsidR="00E21366">
        <w:rPr>
          <w:rFonts w:asciiTheme="minorHAnsi" w:hAnsiTheme="minorHAnsi" w:cstheme="minorHAnsi"/>
          <w:sz w:val="22"/>
          <w:szCs w:val="22"/>
        </w:rPr>
        <w:t xml:space="preserve"> takes the </w:t>
      </w:r>
      <w:r w:rsidR="00E24011">
        <w:rPr>
          <w:rFonts w:asciiTheme="minorHAnsi" w:hAnsiTheme="minorHAnsi" w:cstheme="minorHAnsi"/>
          <w:sz w:val="22"/>
          <w:szCs w:val="22"/>
        </w:rPr>
        <w:t>B</w:t>
      </w:r>
      <w:r w:rsidR="00E21366">
        <w:rPr>
          <w:rFonts w:asciiTheme="minorHAnsi" w:hAnsiTheme="minorHAnsi" w:cstheme="minorHAnsi"/>
          <w:sz w:val="22"/>
          <w:szCs w:val="22"/>
        </w:rPr>
        <w:t xml:space="preserve">ase </w:t>
      </w:r>
      <w:r w:rsidR="00E24011">
        <w:rPr>
          <w:rFonts w:asciiTheme="minorHAnsi" w:hAnsiTheme="minorHAnsi" w:cstheme="minorHAnsi"/>
          <w:sz w:val="22"/>
          <w:szCs w:val="22"/>
        </w:rPr>
        <w:t>M</w:t>
      </w:r>
      <w:r w:rsidR="00E21366">
        <w:rPr>
          <w:rFonts w:asciiTheme="minorHAnsi" w:hAnsiTheme="minorHAnsi" w:cstheme="minorHAnsi"/>
          <w:sz w:val="22"/>
          <w:szCs w:val="22"/>
        </w:rPr>
        <w:t xml:space="preserve">ouse ID and </w:t>
      </w:r>
      <w:r>
        <w:rPr>
          <w:rFonts w:asciiTheme="minorHAnsi" w:hAnsiTheme="minorHAnsi" w:cstheme="minorHAnsi"/>
          <w:sz w:val="22"/>
          <w:szCs w:val="22"/>
        </w:rPr>
        <w:t>shows the list of Mouse IDs that will be created</w:t>
      </w:r>
      <w:r w:rsidR="00E21366" w:rsidRPr="00A03A36">
        <w:rPr>
          <w:rStyle w:val="rich-messages-label"/>
          <w:rFonts w:asciiTheme="minorHAnsi" w:eastAsiaTheme="majorEastAsia" w:hAnsiTheme="minorHAnsi" w:cstheme="minorHAnsi"/>
          <w:sz w:val="22"/>
          <w:szCs w:val="22"/>
        </w:rPr>
        <w:t>.</w:t>
      </w:r>
    </w:p>
    <w:p w:rsidR="00E21366" w:rsidRDefault="00454771" w:rsidP="00DE3C39">
      <w:pPr>
        <w:pStyle w:val="ListNumber5"/>
        <w:numPr>
          <w:ilvl w:val="0"/>
          <w:numId w:val="13"/>
        </w:numPr>
        <w:rPr>
          <w:rFonts w:asciiTheme="minorHAnsi" w:hAnsiTheme="minorHAnsi" w:cstheme="minorHAnsi"/>
          <w:sz w:val="22"/>
          <w:szCs w:val="22"/>
        </w:rPr>
      </w:pPr>
      <w:r>
        <w:rPr>
          <w:rFonts w:asciiTheme="minorHAnsi" w:hAnsiTheme="minorHAnsi" w:cstheme="minorHAnsi"/>
          <w:sz w:val="22"/>
          <w:szCs w:val="22"/>
        </w:rPr>
        <w:t xml:space="preserve">If the Base Mouse ID is blank, get the </w:t>
      </w:r>
      <w:proofErr w:type="spellStart"/>
      <w:r w:rsidR="00E21366" w:rsidRPr="00A03A36">
        <w:rPr>
          <w:rFonts w:asciiTheme="minorHAnsi" w:hAnsiTheme="minorHAnsi" w:cstheme="minorHAnsi"/>
          <w:sz w:val="22"/>
          <w:szCs w:val="22"/>
        </w:rPr>
        <w:t>maxAuto</w:t>
      </w:r>
      <w:r w:rsidR="00E21366">
        <w:rPr>
          <w:rFonts w:asciiTheme="minorHAnsi" w:hAnsiTheme="minorHAnsi" w:cstheme="minorHAnsi"/>
          <w:sz w:val="22"/>
          <w:szCs w:val="22"/>
        </w:rPr>
        <w:t>Mouse</w:t>
      </w:r>
      <w:r w:rsidR="00E21366" w:rsidRPr="00A03A36">
        <w:rPr>
          <w:rFonts w:asciiTheme="minorHAnsi" w:hAnsiTheme="minorHAnsi" w:cstheme="minorHAnsi"/>
          <w:sz w:val="22"/>
          <w:szCs w:val="22"/>
        </w:rPr>
        <w:t>ID</w:t>
      </w:r>
      <w:proofErr w:type="spellEnd"/>
      <w:r w:rsidR="00E21366" w:rsidRPr="00A03A36">
        <w:rPr>
          <w:rFonts w:asciiTheme="minorHAnsi" w:hAnsiTheme="minorHAnsi" w:cstheme="minorHAnsi"/>
          <w:sz w:val="22"/>
          <w:szCs w:val="22"/>
        </w:rPr>
        <w:t xml:space="preserve"> </w:t>
      </w:r>
      <w:r w:rsidR="00E21366">
        <w:rPr>
          <w:rFonts w:asciiTheme="minorHAnsi" w:hAnsiTheme="minorHAnsi" w:cstheme="minorHAnsi"/>
          <w:sz w:val="22"/>
          <w:szCs w:val="22"/>
        </w:rPr>
        <w:t xml:space="preserve">value </w:t>
      </w:r>
      <w:r w:rsidR="00E24011">
        <w:rPr>
          <w:rFonts w:asciiTheme="minorHAnsi" w:hAnsiTheme="minorHAnsi" w:cstheme="minorHAnsi"/>
          <w:sz w:val="22"/>
          <w:szCs w:val="22"/>
        </w:rPr>
        <w:t xml:space="preserve">from the </w:t>
      </w:r>
      <w:proofErr w:type="spellStart"/>
      <w:r w:rsidR="00E24011">
        <w:rPr>
          <w:rFonts w:asciiTheme="minorHAnsi" w:hAnsiTheme="minorHAnsi" w:cstheme="minorHAnsi"/>
          <w:sz w:val="22"/>
          <w:szCs w:val="22"/>
        </w:rPr>
        <w:t>dbI</w:t>
      </w:r>
      <w:r w:rsidR="00E21366" w:rsidRPr="00A03A36">
        <w:rPr>
          <w:rFonts w:asciiTheme="minorHAnsi" w:hAnsiTheme="minorHAnsi" w:cstheme="minorHAnsi"/>
          <w:sz w:val="22"/>
          <w:szCs w:val="22"/>
        </w:rPr>
        <w:t>nfo</w:t>
      </w:r>
      <w:proofErr w:type="spellEnd"/>
      <w:r w:rsidR="00E21366" w:rsidRPr="00A03A36">
        <w:rPr>
          <w:rFonts w:asciiTheme="minorHAnsi" w:hAnsiTheme="minorHAnsi" w:cstheme="minorHAnsi"/>
          <w:sz w:val="22"/>
          <w:szCs w:val="22"/>
        </w:rPr>
        <w:t xml:space="preserve"> table</w:t>
      </w:r>
      <w:r w:rsidR="00E24011">
        <w:rPr>
          <w:rFonts w:asciiTheme="minorHAnsi" w:hAnsiTheme="minorHAnsi" w:cstheme="minorHAnsi"/>
          <w:sz w:val="22"/>
          <w:szCs w:val="22"/>
        </w:rPr>
        <w:t>,</w:t>
      </w:r>
      <w:r w:rsidR="00E21366" w:rsidRPr="00A03A36">
        <w:rPr>
          <w:rFonts w:asciiTheme="minorHAnsi" w:hAnsiTheme="minorHAnsi" w:cstheme="minorHAnsi"/>
          <w:sz w:val="22"/>
          <w:szCs w:val="22"/>
        </w:rPr>
        <w:t xml:space="preserve"> </w:t>
      </w:r>
      <w:r w:rsidR="00E21366">
        <w:rPr>
          <w:rFonts w:asciiTheme="minorHAnsi" w:hAnsiTheme="minorHAnsi" w:cstheme="minorHAnsi"/>
          <w:sz w:val="22"/>
          <w:szCs w:val="22"/>
        </w:rPr>
        <w:t xml:space="preserve">append it to the value of </w:t>
      </w:r>
      <w:r>
        <w:rPr>
          <w:rFonts w:asciiTheme="minorHAnsi" w:hAnsiTheme="minorHAnsi" w:cstheme="minorHAnsi"/>
          <w:sz w:val="22"/>
          <w:szCs w:val="22"/>
        </w:rPr>
        <w:t xml:space="preserve">the </w:t>
      </w:r>
      <w:r w:rsidR="003E1FEE">
        <w:rPr>
          <w:rFonts w:asciiTheme="minorHAnsi" w:hAnsiTheme="minorHAnsi" w:cstheme="minorHAnsi"/>
          <w:sz w:val="22"/>
          <w:szCs w:val="22"/>
        </w:rPr>
        <w:t>setup variable</w:t>
      </w:r>
      <w:r w:rsidR="00E21366">
        <w:rPr>
          <w:rFonts w:asciiTheme="minorHAnsi" w:hAnsiTheme="minorHAnsi" w:cstheme="minorHAnsi"/>
          <w:sz w:val="22"/>
          <w:szCs w:val="22"/>
        </w:rPr>
        <w:t xml:space="preserve"> “</w:t>
      </w:r>
      <w:r w:rsidR="00E21366" w:rsidRPr="00A03A36">
        <w:rPr>
          <w:rFonts w:asciiTheme="minorHAnsi" w:hAnsiTheme="minorHAnsi" w:cstheme="minorHAnsi"/>
          <w:sz w:val="22"/>
          <w:szCs w:val="22"/>
        </w:rPr>
        <w:t>MTS_MOUSE_ID_PREFIX</w:t>
      </w:r>
      <w:r w:rsidR="00E21366">
        <w:rPr>
          <w:rFonts w:asciiTheme="minorHAnsi" w:hAnsiTheme="minorHAnsi" w:cstheme="minorHAnsi"/>
          <w:sz w:val="22"/>
          <w:szCs w:val="22"/>
        </w:rPr>
        <w:t>”</w:t>
      </w:r>
      <w:r>
        <w:rPr>
          <w:rFonts w:asciiTheme="minorHAnsi" w:hAnsiTheme="minorHAnsi" w:cstheme="minorHAnsi"/>
          <w:sz w:val="22"/>
          <w:szCs w:val="22"/>
        </w:rPr>
        <w:t>,</w:t>
      </w:r>
      <w:r w:rsidR="00E21366">
        <w:rPr>
          <w:rFonts w:asciiTheme="minorHAnsi" w:hAnsiTheme="minorHAnsi" w:cstheme="minorHAnsi"/>
          <w:sz w:val="22"/>
          <w:szCs w:val="22"/>
        </w:rPr>
        <w:t xml:space="preserve"> and </w:t>
      </w:r>
      <w:r>
        <w:rPr>
          <w:rFonts w:asciiTheme="minorHAnsi" w:hAnsiTheme="minorHAnsi" w:cstheme="minorHAnsi"/>
          <w:sz w:val="22"/>
          <w:szCs w:val="22"/>
        </w:rPr>
        <w:t>shows the list of Mouse IDs that will be created</w:t>
      </w:r>
      <w:r w:rsidR="00E21366">
        <w:rPr>
          <w:rFonts w:asciiTheme="minorHAnsi" w:hAnsiTheme="minorHAnsi" w:cstheme="minorHAnsi"/>
          <w:sz w:val="22"/>
          <w:szCs w:val="22"/>
        </w:rPr>
        <w:t>.</w:t>
      </w:r>
      <w:r w:rsidR="00E21366" w:rsidRPr="00A03A36">
        <w:rPr>
          <w:rFonts w:asciiTheme="minorHAnsi" w:hAnsiTheme="minorHAnsi" w:cstheme="minorHAnsi"/>
          <w:sz w:val="22"/>
          <w:szCs w:val="22"/>
        </w:rPr>
        <w:t xml:space="preserve"> </w:t>
      </w:r>
    </w:p>
    <w:p w:rsidR="00454771" w:rsidRDefault="00454771" w:rsidP="00DE3C39">
      <w:pPr>
        <w:pStyle w:val="ListNumber5"/>
        <w:numPr>
          <w:ilvl w:val="0"/>
          <w:numId w:val="13"/>
        </w:numPr>
        <w:rPr>
          <w:rFonts w:asciiTheme="minorHAnsi" w:hAnsiTheme="minorHAnsi" w:cstheme="minorHAnsi"/>
          <w:sz w:val="22"/>
          <w:szCs w:val="22"/>
        </w:rPr>
      </w:pPr>
      <w:r>
        <w:rPr>
          <w:rFonts w:asciiTheme="minorHAnsi" w:hAnsiTheme="minorHAnsi" w:cstheme="minorHAnsi"/>
          <w:sz w:val="22"/>
          <w:szCs w:val="22"/>
        </w:rPr>
        <w:t>The list of Mouse ID’s to use may be manually edited before saving the pups.</w:t>
      </w:r>
    </w:p>
    <w:p w:rsidR="008E7ACD" w:rsidRDefault="00454771" w:rsidP="00454771">
      <w:pPr>
        <w:pStyle w:val="Heading2"/>
      </w:pPr>
      <w:bookmarkStart w:id="91" w:name="_Toc413683164"/>
      <w:r>
        <w:lastRenderedPageBreak/>
        <w:t>E</w:t>
      </w:r>
      <w:r w:rsidR="0065036F">
        <w:t>dit Litter</w:t>
      </w:r>
      <w:bookmarkEnd w:id="91"/>
    </w:p>
    <w:p w:rsidR="00454771" w:rsidRDefault="0065036F" w:rsidP="00454771">
      <w:r>
        <w:t>Edit Litter</w:t>
      </w:r>
      <w:r w:rsidR="00454771">
        <w:t xml:space="preserve"> starts by providing search criteria </w:t>
      </w:r>
      <w:r w:rsidR="001B64BB">
        <w:t>to search for the litter</w:t>
      </w:r>
      <w:r w:rsidR="00454771">
        <w:t>.</w:t>
      </w:r>
    </w:p>
    <w:p w:rsidR="00454771" w:rsidRDefault="00454771" w:rsidP="00454771">
      <w:r>
        <w:t>Search criteria need to be selected to avoid too many results showing up. Otherwise the user will see an error message such as “Select some search criteria”.</w:t>
      </w:r>
    </w:p>
    <w:p w:rsidR="00454771" w:rsidRDefault="0017620C" w:rsidP="00454771">
      <w:pPr>
        <w:spacing w:after="0"/>
      </w:pPr>
      <w:r>
        <w:t>The f</w:t>
      </w:r>
      <w:r w:rsidR="00454771">
        <w:t>ollowing Search columns are provided:</w:t>
      </w:r>
    </w:p>
    <w:p w:rsidR="00454771" w:rsidRDefault="00454771" w:rsidP="00454771">
      <w:pPr>
        <w:pStyle w:val="ListParagraph"/>
      </w:pPr>
      <w:r>
        <w:t>Litter #, Mating ID, Born After specific date,</w:t>
      </w:r>
      <w:r w:rsidR="0017620C">
        <w:t xml:space="preserve"> Owner,</w:t>
      </w:r>
      <w:r>
        <w:t xml:space="preserve"> and Strain</w:t>
      </w:r>
    </w:p>
    <w:p w:rsidR="00454771" w:rsidRDefault="00454771" w:rsidP="00454771">
      <w:r>
        <w:t xml:space="preserve">Clicking on the </w:t>
      </w:r>
      <w:r w:rsidR="00A77BAF">
        <w:t>‘</w:t>
      </w:r>
      <w:r>
        <w:t>Search</w:t>
      </w:r>
      <w:r w:rsidR="00A77BAF">
        <w:t>’</w:t>
      </w:r>
      <w:r>
        <w:t xml:space="preserve"> button brings up the search results. Clicking on the </w:t>
      </w:r>
      <w:r w:rsidR="00A77BAF">
        <w:t>‘</w:t>
      </w:r>
      <w:r>
        <w:t>Clear</w:t>
      </w:r>
      <w:r w:rsidR="00A77BAF">
        <w:t>’</w:t>
      </w:r>
      <w:r>
        <w:t xml:space="preserve"> button clears the Search criteria and search results.</w:t>
      </w:r>
    </w:p>
    <w:p w:rsidR="00454771" w:rsidRPr="00454771" w:rsidRDefault="00454771" w:rsidP="00454771">
      <w:r>
        <w:t>To avoid performance problems</w:t>
      </w:r>
      <w:r w:rsidRPr="0017620C">
        <w:t xml:space="preserve">, only up to 500 rows are fetched from </w:t>
      </w:r>
      <w:r w:rsidR="0017620C">
        <w:t xml:space="preserve">the </w:t>
      </w:r>
      <w:r w:rsidRPr="0017620C">
        <w:t>database at a time</w:t>
      </w:r>
      <w:r w:rsidR="0017620C" w:rsidRPr="0017620C">
        <w:t>.</w:t>
      </w:r>
    </w:p>
    <w:p w:rsidR="00030ADA" w:rsidRDefault="00953823" w:rsidP="000F26CB">
      <w:pPr>
        <w:keepNext/>
        <w:jc w:val="center"/>
      </w:pPr>
      <w:r>
        <w:rPr>
          <w:noProof/>
          <w:lang w:bidi="ar-SA"/>
        </w:rPr>
        <w:drawing>
          <wp:inline distT="0" distB="0" distL="0" distR="0">
            <wp:extent cx="4918710" cy="3116911"/>
            <wp:effectExtent l="1905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t="22608" r="15905" b="30502"/>
                    <a:stretch>
                      <a:fillRect/>
                    </a:stretch>
                  </pic:blipFill>
                  <pic:spPr bwMode="auto">
                    <a:xfrm>
                      <a:off x="0" y="0"/>
                      <a:ext cx="4918710" cy="3116911"/>
                    </a:xfrm>
                    <a:prstGeom prst="rect">
                      <a:avLst/>
                    </a:prstGeom>
                    <a:noFill/>
                    <a:ln w="9525">
                      <a:noFill/>
                      <a:miter lim="800000"/>
                      <a:headEnd/>
                      <a:tailEnd/>
                    </a:ln>
                  </pic:spPr>
                </pic:pic>
              </a:graphicData>
            </a:graphic>
          </wp:inline>
        </w:drawing>
      </w:r>
    </w:p>
    <w:p w:rsidR="008E7ACD" w:rsidRDefault="00030ADA" w:rsidP="00030ADA">
      <w:pPr>
        <w:pStyle w:val="Caption"/>
        <w:jc w:val="center"/>
      </w:pPr>
      <w:bookmarkStart w:id="92" w:name="_Toc413683251"/>
      <w:r>
        <w:t xml:space="preserve">Figure </w:t>
      </w:r>
      <w:r w:rsidR="00D67984">
        <w:fldChar w:fldCharType="begin"/>
      </w:r>
      <w:r w:rsidR="00FB5921">
        <w:instrText xml:space="preserve"> SEQ Figure \* ARABIC </w:instrText>
      </w:r>
      <w:r w:rsidR="00D67984">
        <w:fldChar w:fldCharType="separate"/>
      </w:r>
      <w:r w:rsidR="00447423">
        <w:rPr>
          <w:noProof/>
        </w:rPr>
        <w:t>31</w:t>
      </w:r>
      <w:r w:rsidR="00D67984">
        <w:rPr>
          <w:noProof/>
        </w:rPr>
        <w:fldChar w:fldCharType="end"/>
      </w:r>
      <w:r>
        <w:t xml:space="preserve">:  </w:t>
      </w:r>
      <w:r w:rsidR="00953823">
        <w:t xml:space="preserve">Edit Litter - </w:t>
      </w:r>
      <w:r>
        <w:t>Litter Search</w:t>
      </w:r>
      <w:bookmarkEnd w:id="92"/>
    </w:p>
    <w:p w:rsidR="00B32BF9" w:rsidRDefault="00B32BF9" w:rsidP="008E7ACD">
      <w:pPr>
        <w:rPr>
          <w:b/>
          <w:u w:val="single"/>
        </w:rPr>
      </w:pPr>
    </w:p>
    <w:p w:rsidR="008E7ACD" w:rsidRPr="00733D38" w:rsidRDefault="008E7ACD" w:rsidP="00733D38">
      <w:pPr>
        <w:pStyle w:val="Heading3"/>
        <w:spacing w:after="240"/>
      </w:pPr>
      <w:bookmarkStart w:id="93" w:name="_Toc413683165"/>
      <w:r w:rsidRPr="00733D38">
        <w:lastRenderedPageBreak/>
        <w:t>Litter Search Results</w:t>
      </w:r>
      <w:bookmarkEnd w:id="93"/>
    </w:p>
    <w:p w:rsidR="00030ADA" w:rsidRDefault="00E62D6E" w:rsidP="00030ADA">
      <w:pPr>
        <w:keepNext/>
      </w:pPr>
      <w:r>
        <w:rPr>
          <w:noProof/>
          <w:lang w:bidi="ar-SA"/>
        </w:rPr>
        <w:drawing>
          <wp:inline distT="0" distB="0" distL="0" distR="0">
            <wp:extent cx="6214773" cy="3353543"/>
            <wp:effectExtent l="1905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l="15716" t="35494" r="3180" b="12318"/>
                    <a:stretch>
                      <a:fillRect/>
                    </a:stretch>
                  </pic:blipFill>
                  <pic:spPr bwMode="auto">
                    <a:xfrm>
                      <a:off x="0" y="0"/>
                      <a:ext cx="6216075" cy="3354246"/>
                    </a:xfrm>
                    <a:prstGeom prst="rect">
                      <a:avLst/>
                    </a:prstGeom>
                    <a:noFill/>
                    <a:ln w="9525">
                      <a:noFill/>
                      <a:miter lim="800000"/>
                      <a:headEnd/>
                      <a:tailEnd/>
                    </a:ln>
                  </pic:spPr>
                </pic:pic>
              </a:graphicData>
            </a:graphic>
          </wp:inline>
        </w:drawing>
      </w:r>
    </w:p>
    <w:p w:rsidR="008E7ACD" w:rsidRDefault="00030ADA" w:rsidP="000F26CB">
      <w:pPr>
        <w:pStyle w:val="Caption"/>
        <w:jc w:val="center"/>
      </w:pPr>
      <w:bookmarkStart w:id="94" w:name="_Toc413683252"/>
      <w:r>
        <w:t xml:space="preserve">Figure </w:t>
      </w:r>
      <w:r w:rsidR="00D67984">
        <w:fldChar w:fldCharType="begin"/>
      </w:r>
      <w:r w:rsidR="00FB5921">
        <w:instrText xml:space="preserve"> SEQ Figure \* ARABIC </w:instrText>
      </w:r>
      <w:r w:rsidR="00D67984">
        <w:fldChar w:fldCharType="separate"/>
      </w:r>
      <w:r w:rsidR="00447423">
        <w:rPr>
          <w:noProof/>
        </w:rPr>
        <w:t>32</w:t>
      </w:r>
      <w:r w:rsidR="00D67984">
        <w:rPr>
          <w:noProof/>
        </w:rPr>
        <w:fldChar w:fldCharType="end"/>
      </w:r>
      <w:r w:rsidRPr="003731D8">
        <w:t>:  Litter List/Edit Litter - Search</w:t>
      </w:r>
      <w:r>
        <w:t xml:space="preserve"> Results</w:t>
      </w:r>
      <w:bookmarkEnd w:id="94"/>
    </w:p>
    <w:p w:rsidR="008E7ACD" w:rsidRDefault="008E7ACD" w:rsidP="008E7ACD">
      <w:pPr>
        <w:rPr>
          <w:b/>
          <w:u w:val="single"/>
        </w:rPr>
      </w:pPr>
      <w:r w:rsidRPr="004359C7">
        <w:t>Litter Search Results</w:t>
      </w:r>
      <w:r w:rsidRPr="00E62D6E">
        <w:t xml:space="preserve"> </w:t>
      </w:r>
    </w:p>
    <w:p w:rsidR="008E7ACD" w:rsidRDefault="008E7ACD" w:rsidP="00BF3A4F">
      <w:pPr>
        <w:pStyle w:val="ListParagraph"/>
        <w:numPr>
          <w:ilvl w:val="0"/>
          <w:numId w:val="25"/>
        </w:numPr>
      </w:pPr>
      <w:r>
        <w:t>All the above columns can be sorted in Ascending or Descending order by clicking on the column header.</w:t>
      </w:r>
    </w:p>
    <w:p w:rsidR="008E7ACD" w:rsidRDefault="008E7ACD" w:rsidP="00BF3A4F">
      <w:pPr>
        <w:pStyle w:val="ListParagraph"/>
        <w:numPr>
          <w:ilvl w:val="0"/>
          <w:numId w:val="25"/>
        </w:numPr>
      </w:pPr>
      <w:r>
        <w:t xml:space="preserve">Search results can be filtered by typing in the filter criteria in the columns header </w:t>
      </w:r>
      <w:r w:rsidR="008C7215">
        <w:t>text box</w:t>
      </w:r>
      <w:r>
        <w:t>.</w:t>
      </w:r>
    </w:p>
    <w:p w:rsidR="008E7ACD" w:rsidRDefault="008E7ACD" w:rsidP="00BF3A4F">
      <w:pPr>
        <w:pStyle w:val="ListParagraph"/>
        <w:numPr>
          <w:ilvl w:val="0"/>
          <w:numId w:val="25"/>
        </w:numPr>
      </w:pPr>
      <w:r>
        <w:t xml:space="preserve">Pagination of the results is provided. 15 rows are shown per page; click the </w:t>
      </w:r>
      <w:r w:rsidR="00B93C32">
        <w:t>pager control</w:t>
      </w:r>
      <w:r>
        <w:t xml:space="preserve"> to get to </w:t>
      </w:r>
      <w:r w:rsidR="00E62D6E">
        <w:t xml:space="preserve">the </w:t>
      </w:r>
      <w:r>
        <w:t>next set of results.</w:t>
      </w:r>
    </w:p>
    <w:p w:rsidR="008E7ACD" w:rsidRDefault="008E7ACD" w:rsidP="00BF3A4F">
      <w:pPr>
        <w:pStyle w:val="ListParagraph"/>
        <w:numPr>
          <w:ilvl w:val="0"/>
          <w:numId w:val="25"/>
        </w:numPr>
      </w:pPr>
      <w:r>
        <w:t xml:space="preserve">Litter #, Mating ID, Date Born, </w:t>
      </w:r>
      <w:r w:rsidR="00E62D6E">
        <w:t xml:space="preserve">Litter </w:t>
      </w:r>
      <w:r>
        <w:t>Status, Strain, Total Born #, # Males, # Females are provided as read only columns in the results.</w:t>
      </w:r>
    </w:p>
    <w:p w:rsidR="008E7ACD" w:rsidRDefault="008E7ACD" w:rsidP="00BF3A4F">
      <w:pPr>
        <w:pStyle w:val="ListParagraph"/>
        <w:numPr>
          <w:ilvl w:val="0"/>
          <w:numId w:val="25"/>
        </w:numPr>
      </w:pPr>
      <w:r>
        <w:t xml:space="preserve">Clicking on </w:t>
      </w:r>
      <w:r w:rsidR="00E62D6E">
        <w:t xml:space="preserve">the </w:t>
      </w:r>
      <w:r>
        <w:t xml:space="preserve">Edit icon </w:t>
      </w:r>
      <w:r w:rsidR="00E62D6E">
        <w:t xml:space="preserve">for a row </w:t>
      </w:r>
      <w:r>
        <w:t>takes</w:t>
      </w:r>
      <w:r w:rsidR="00E62D6E">
        <w:t xml:space="preserve"> you</w:t>
      </w:r>
      <w:r>
        <w:t xml:space="preserve"> to </w:t>
      </w:r>
      <w:r w:rsidR="00E62D6E">
        <w:t>the Edit L</w:t>
      </w:r>
      <w:r>
        <w:t>itter form</w:t>
      </w:r>
      <w:r w:rsidR="003206D5">
        <w:t>.</w:t>
      </w:r>
      <w:r>
        <w:t xml:space="preserve"> </w:t>
      </w:r>
    </w:p>
    <w:p w:rsidR="00BA11B1" w:rsidRDefault="00E21366" w:rsidP="000F26CB">
      <w:pPr>
        <w:keepNext/>
        <w:jc w:val="center"/>
      </w:pPr>
      <w:r>
        <w:rPr>
          <w:noProof/>
          <w:lang w:bidi="ar-SA"/>
        </w:rPr>
        <w:lastRenderedPageBreak/>
        <w:drawing>
          <wp:inline distT="0" distB="0" distL="0" distR="0">
            <wp:extent cx="5459399" cy="3317465"/>
            <wp:effectExtent l="19050" t="19050" r="27001" b="1628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9449" t="40857" r="47621" b="12774"/>
                    <a:stretch>
                      <a:fillRect/>
                    </a:stretch>
                  </pic:blipFill>
                  <pic:spPr bwMode="auto">
                    <a:xfrm>
                      <a:off x="0" y="0"/>
                      <a:ext cx="5455913" cy="3315346"/>
                    </a:xfrm>
                    <a:prstGeom prst="rect">
                      <a:avLst/>
                    </a:prstGeom>
                    <a:noFill/>
                    <a:ln w="9525">
                      <a:solidFill>
                        <a:schemeClr val="accent1"/>
                      </a:solidFill>
                      <a:miter lim="800000"/>
                      <a:headEnd/>
                      <a:tailEnd/>
                    </a:ln>
                  </pic:spPr>
                </pic:pic>
              </a:graphicData>
            </a:graphic>
          </wp:inline>
        </w:drawing>
      </w:r>
    </w:p>
    <w:p w:rsidR="00E21366" w:rsidRDefault="00BA11B1" w:rsidP="00BA11B1">
      <w:pPr>
        <w:pStyle w:val="Caption"/>
        <w:jc w:val="center"/>
      </w:pPr>
      <w:bookmarkStart w:id="95" w:name="_Toc413683253"/>
      <w:r>
        <w:t xml:space="preserve">Figure </w:t>
      </w:r>
      <w:r w:rsidR="00D67984">
        <w:fldChar w:fldCharType="begin"/>
      </w:r>
      <w:r w:rsidR="00FB5921">
        <w:instrText xml:space="preserve"> SEQ Figure \* ARABIC </w:instrText>
      </w:r>
      <w:r w:rsidR="00D67984">
        <w:fldChar w:fldCharType="separate"/>
      </w:r>
      <w:r w:rsidR="00447423">
        <w:rPr>
          <w:noProof/>
        </w:rPr>
        <w:t>33</w:t>
      </w:r>
      <w:r w:rsidR="00D67984">
        <w:rPr>
          <w:noProof/>
        </w:rPr>
        <w:fldChar w:fldCharType="end"/>
      </w:r>
      <w:r>
        <w:t>:  Edit Litter</w:t>
      </w:r>
      <w:bookmarkEnd w:id="95"/>
    </w:p>
    <w:p w:rsidR="005B6918" w:rsidRPr="005B6918" w:rsidRDefault="005B6918" w:rsidP="005B6918"/>
    <w:p w:rsidR="00E21366" w:rsidRDefault="00B514D2" w:rsidP="00E21366">
      <w:r>
        <w:t>Edit litter:</w:t>
      </w:r>
    </w:p>
    <w:p w:rsidR="00E21366" w:rsidRDefault="00B514D2" w:rsidP="00BF3A4F">
      <w:pPr>
        <w:pStyle w:val="ListParagraph"/>
        <w:numPr>
          <w:ilvl w:val="0"/>
          <w:numId w:val="26"/>
        </w:numPr>
      </w:pPr>
      <w:r>
        <w:t>F</w:t>
      </w:r>
      <w:r w:rsidR="00E21366">
        <w:t xml:space="preserve">orm lets user edit Litter information </w:t>
      </w:r>
      <w:r w:rsidR="00B2241A">
        <w:t>and add pups to an existing litter.</w:t>
      </w:r>
    </w:p>
    <w:p w:rsidR="00E21366" w:rsidRDefault="0065036F" w:rsidP="00BF3A4F">
      <w:pPr>
        <w:pStyle w:val="ListParagraph"/>
        <w:numPr>
          <w:ilvl w:val="0"/>
          <w:numId w:val="26"/>
        </w:numPr>
      </w:pPr>
      <w:r>
        <w:t xml:space="preserve">Click the </w:t>
      </w:r>
      <w:r w:rsidR="00A77BAF">
        <w:t>‘</w:t>
      </w:r>
      <w:r w:rsidR="00E21366" w:rsidRPr="00E73D3E">
        <w:t>Save button</w:t>
      </w:r>
      <w:r w:rsidR="00A77BAF">
        <w:t>’</w:t>
      </w:r>
      <w:r>
        <w:t xml:space="preserve">, the </w:t>
      </w:r>
      <w:r w:rsidR="00E21366">
        <w:t>form checks the validations and business rules</w:t>
      </w:r>
      <w:r>
        <w:t>.</w:t>
      </w:r>
      <w:r w:rsidR="00E21366">
        <w:t xml:space="preserve"> </w:t>
      </w:r>
      <w:r>
        <w:t xml:space="preserve">If successful, </w:t>
      </w:r>
      <w:r w:rsidR="00E21366">
        <w:t xml:space="preserve">the </w:t>
      </w:r>
      <w:r>
        <w:t>changes are made</w:t>
      </w:r>
      <w:r w:rsidR="00E21366">
        <w:t xml:space="preserve"> to the database and </w:t>
      </w:r>
      <w:r>
        <w:t xml:space="preserve">the </w:t>
      </w:r>
      <w:r w:rsidR="00E21366">
        <w:t xml:space="preserve">user </w:t>
      </w:r>
      <w:r w:rsidR="0092602A">
        <w:t>s</w:t>
      </w:r>
      <w:r w:rsidR="00E21366">
        <w:t>ee</w:t>
      </w:r>
      <w:r w:rsidR="0092602A">
        <w:t>s</w:t>
      </w:r>
      <w:r w:rsidR="00E21366">
        <w:t xml:space="preserve"> a message that “Litter </w:t>
      </w:r>
      <w:r w:rsidR="00062319">
        <w:t>has been</w:t>
      </w:r>
      <w:r w:rsidR="00E21366">
        <w:t xml:space="preserve"> updated”</w:t>
      </w:r>
      <w:r w:rsidR="0092602A">
        <w:t>,</w:t>
      </w:r>
      <w:r w:rsidR="00E21366">
        <w:t xml:space="preserve"> otherwise</w:t>
      </w:r>
      <w:r w:rsidR="00E252E6">
        <w:t xml:space="preserve"> the</w:t>
      </w:r>
      <w:r w:rsidR="00E21366">
        <w:t xml:space="preserve"> user </w:t>
      </w:r>
      <w:r w:rsidR="00E252E6">
        <w:t>will see</w:t>
      </w:r>
      <w:r w:rsidR="00E21366">
        <w:t xml:space="preserve"> validation error message</w:t>
      </w:r>
      <w:r w:rsidR="00DD4899">
        <w:t xml:space="preserve">s as discussed in </w:t>
      </w:r>
      <w:r>
        <w:t xml:space="preserve">the above </w:t>
      </w:r>
      <w:r w:rsidR="00DD4899">
        <w:t>section</w:t>
      </w:r>
      <w:r w:rsidR="00E21366">
        <w:t>.</w:t>
      </w:r>
    </w:p>
    <w:p w:rsidR="00E21366" w:rsidRDefault="0065036F" w:rsidP="00BF3A4F">
      <w:pPr>
        <w:pStyle w:val="ListParagraph"/>
        <w:numPr>
          <w:ilvl w:val="0"/>
          <w:numId w:val="26"/>
        </w:numPr>
      </w:pPr>
      <w:r>
        <w:t xml:space="preserve">Click the </w:t>
      </w:r>
      <w:r w:rsidR="00A77BAF">
        <w:t>‘</w:t>
      </w:r>
      <w:r w:rsidR="00E21366" w:rsidRPr="00E73D3E">
        <w:t>Return to Search</w:t>
      </w:r>
      <w:r w:rsidR="00A77BAF">
        <w:t>’</w:t>
      </w:r>
      <w:r w:rsidR="00E21366">
        <w:t xml:space="preserve"> button </w:t>
      </w:r>
      <w:r>
        <w:t>to go back to</w:t>
      </w:r>
      <w:r w:rsidR="00E21366">
        <w:t xml:space="preserve"> the search res</w:t>
      </w:r>
      <w:r w:rsidR="00CF1E00">
        <w:t xml:space="preserve">ults where the user came </w:t>
      </w:r>
      <w:r>
        <w:t>from</w:t>
      </w:r>
      <w:r w:rsidR="00E21366">
        <w:t>.</w:t>
      </w:r>
    </w:p>
    <w:p w:rsidR="00476EAB" w:rsidRDefault="00476EAB">
      <w:pPr>
        <w:rPr>
          <w:rFonts w:asciiTheme="majorHAnsi" w:eastAsiaTheme="majorEastAsia" w:hAnsiTheme="majorHAnsi" w:cstheme="majorBidi"/>
          <w:b/>
          <w:bCs/>
          <w:color w:val="4F81BD" w:themeColor="accent1"/>
          <w:sz w:val="26"/>
          <w:szCs w:val="26"/>
        </w:rPr>
      </w:pPr>
      <w:r>
        <w:br w:type="page"/>
      </w:r>
    </w:p>
    <w:p w:rsidR="009C488D" w:rsidRDefault="0026370B" w:rsidP="0026370B">
      <w:pPr>
        <w:pStyle w:val="Heading2"/>
      </w:pPr>
      <w:bookmarkStart w:id="96" w:name="_Toc413683166"/>
      <w:r>
        <w:lastRenderedPageBreak/>
        <w:t>Add Genotype</w:t>
      </w:r>
      <w:bookmarkEnd w:id="96"/>
    </w:p>
    <w:p w:rsidR="0026370B" w:rsidRDefault="0026370B" w:rsidP="0026370B">
      <w:r>
        <w:t xml:space="preserve">This module provides the functionality to add genotypes to mice.  A search panel is provided </w:t>
      </w:r>
      <w:r w:rsidR="00B36264">
        <w:t>for</w:t>
      </w:r>
      <w:r>
        <w:t xml:space="preserve"> find</w:t>
      </w:r>
      <w:r w:rsidR="00B36264">
        <w:t>ing</w:t>
      </w:r>
      <w:r>
        <w:t xml:space="preserve"> </w:t>
      </w:r>
      <w:r w:rsidR="00B36264">
        <w:t>a</w:t>
      </w:r>
      <w:r>
        <w:t xml:space="preserve"> m</w:t>
      </w:r>
      <w:r w:rsidR="00B36264">
        <w:t>ouse or list of mice</w:t>
      </w:r>
      <w:r>
        <w:t xml:space="preserve">.  </w:t>
      </w:r>
    </w:p>
    <w:p w:rsidR="00AA63D3" w:rsidRDefault="00AA63D3" w:rsidP="000F26CB">
      <w:pPr>
        <w:keepNext/>
        <w:jc w:val="center"/>
      </w:pPr>
      <w:r>
        <w:rPr>
          <w:noProof/>
          <w:lang w:bidi="ar-SA"/>
        </w:rPr>
        <w:drawing>
          <wp:inline distT="0" distB="0" distL="0" distR="0">
            <wp:extent cx="5753126" cy="295788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srcRect l="1034" t="24311" r="21524" b="28201"/>
                    <a:stretch>
                      <a:fillRect/>
                    </a:stretch>
                  </pic:blipFill>
                  <pic:spPr bwMode="auto">
                    <a:xfrm>
                      <a:off x="0" y="0"/>
                      <a:ext cx="5753126" cy="2957885"/>
                    </a:xfrm>
                    <a:prstGeom prst="rect">
                      <a:avLst/>
                    </a:prstGeom>
                    <a:noFill/>
                    <a:ln w="9525">
                      <a:noFill/>
                      <a:miter lim="800000"/>
                      <a:headEnd/>
                      <a:tailEnd/>
                    </a:ln>
                  </pic:spPr>
                </pic:pic>
              </a:graphicData>
            </a:graphic>
          </wp:inline>
        </w:drawing>
      </w:r>
    </w:p>
    <w:p w:rsidR="00AA63D3" w:rsidRDefault="00AA63D3" w:rsidP="00AA63D3">
      <w:pPr>
        <w:pStyle w:val="Caption"/>
        <w:jc w:val="center"/>
      </w:pPr>
      <w:bookmarkStart w:id="97" w:name="_Toc413683254"/>
      <w:r>
        <w:t xml:space="preserve">Figure </w:t>
      </w:r>
      <w:r w:rsidR="00D67984">
        <w:fldChar w:fldCharType="begin"/>
      </w:r>
      <w:r w:rsidR="00FB5921">
        <w:instrText xml:space="preserve"> SEQ Figure \* ARABIC </w:instrText>
      </w:r>
      <w:r w:rsidR="00D67984">
        <w:fldChar w:fldCharType="separate"/>
      </w:r>
      <w:r w:rsidR="00447423">
        <w:rPr>
          <w:noProof/>
        </w:rPr>
        <w:t>34</w:t>
      </w:r>
      <w:r w:rsidR="00D67984">
        <w:rPr>
          <w:noProof/>
        </w:rPr>
        <w:fldChar w:fldCharType="end"/>
      </w:r>
      <w:r>
        <w:t>: Add Genotype - Search</w:t>
      </w:r>
      <w:bookmarkEnd w:id="97"/>
    </w:p>
    <w:p w:rsidR="0026370B" w:rsidRDefault="00CD4D67" w:rsidP="0026370B">
      <w:r>
        <w:t>The f</w:t>
      </w:r>
      <w:r w:rsidR="00BE47D6">
        <w:t>ormat of</w:t>
      </w:r>
      <w:r>
        <w:t xml:space="preserve"> the</w:t>
      </w:r>
      <w:r w:rsidR="00BE47D6">
        <w:t xml:space="preserve"> gene filter is different </w:t>
      </w:r>
      <w:r>
        <w:t>from some other</w:t>
      </w:r>
      <w:r w:rsidR="00BE47D6">
        <w:t xml:space="preserve"> filters</w:t>
      </w:r>
      <w:r>
        <w:t xml:space="preserve">. </w:t>
      </w:r>
      <w:r w:rsidR="0026370B">
        <w:t>The</w:t>
      </w:r>
      <w:r>
        <w:t xml:space="preserve"> equals</w:t>
      </w:r>
      <w:r w:rsidR="0026370B">
        <w:t xml:space="preserve"> filter is a drop down list of genes and you activate the filter by selecting a gene from the list.  The </w:t>
      </w:r>
      <w:r>
        <w:t>“</w:t>
      </w:r>
      <w:r w:rsidR="0026370B">
        <w:t>contains</w:t>
      </w:r>
      <w:r>
        <w:t>”</w:t>
      </w:r>
      <w:r w:rsidR="0026370B">
        <w:t xml:space="preserve"> filter is a text field just to the right of the </w:t>
      </w:r>
      <w:r>
        <w:t>“equals”</w:t>
      </w:r>
      <w:r w:rsidR="0026370B">
        <w:t xml:space="preserve"> filter where you can enter </w:t>
      </w:r>
      <w:r>
        <w:t xml:space="preserve">the </w:t>
      </w:r>
      <w:r w:rsidR="0026370B">
        <w:t xml:space="preserve">partial text of a gene name.  </w:t>
      </w:r>
      <w:r w:rsidR="00993D0C">
        <w:t xml:space="preserve">If filters are </w:t>
      </w:r>
      <w:r>
        <w:t>entered</w:t>
      </w:r>
      <w:r w:rsidR="00993D0C">
        <w:t xml:space="preserve"> for both the </w:t>
      </w:r>
      <w:r>
        <w:t xml:space="preserve">search </w:t>
      </w:r>
      <w:r w:rsidR="00993D0C">
        <w:t xml:space="preserve">query will get all genotypes with the selected gene and all the other genotypes containing the entered filter.  When specifying a genotype filter using gene, first allele, </w:t>
      </w:r>
      <w:r w:rsidR="00D10B0D">
        <w:t xml:space="preserve">or </w:t>
      </w:r>
      <w:r w:rsidR="00993D0C">
        <w:t>second allele</w:t>
      </w:r>
      <w:r w:rsidR="00D10B0D">
        <w:t xml:space="preserve"> only mice with genotypes matching this criteria are returned.  If you are looking for mice only</w:t>
      </w:r>
      <w:r>
        <w:t>,</w:t>
      </w:r>
      <w:r w:rsidR="00D10B0D">
        <w:t xml:space="preserve"> opt out from specifying a genotype filter.</w:t>
      </w:r>
    </w:p>
    <w:p w:rsidR="002D5564" w:rsidRDefault="002D5564" w:rsidP="0026370B">
      <w:r>
        <w:t xml:space="preserve">Select search to execute the query.  Search results </w:t>
      </w:r>
      <w:r w:rsidR="001F224B">
        <w:t xml:space="preserve">will display </w:t>
      </w:r>
      <w:r>
        <w:t>below</w:t>
      </w:r>
      <w:r w:rsidR="00CD4D67">
        <w:t>.</w:t>
      </w:r>
      <w:r>
        <w:t xml:space="preserve">  </w:t>
      </w:r>
      <w:r w:rsidR="00403D36">
        <w:t>C</w:t>
      </w:r>
      <w:r>
        <w:t xml:space="preserve">lick on the </w:t>
      </w:r>
      <w:r w:rsidR="00403D36">
        <w:t>s</w:t>
      </w:r>
      <w:r>
        <w:t>earch header to collapse the search filter</w:t>
      </w:r>
      <w:r w:rsidR="00403D36">
        <w:t xml:space="preserve"> providing more room to view search results</w:t>
      </w:r>
      <w:r>
        <w:t>.</w:t>
      </w:r>
    </w:p>
    <w:p w:rsidR="001F224B" w:rsidRDefault="001F224B" w:rsidP="001F224B">
      <w:pPr>
        <w:keepNext/>
      </w:pPr>
      <w:r>
        <w:rPr>
          <w:noProof/>
          <w:lang w:bidi="ar-SA"/>
        </w:rPr>
        <w:lastRenderedPageBreak/>
        <w:drawing>
          <wp:inline distT="0" distB="0" distL="0" distR="0">
            <wp:extent cx="6421507" cy="234323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srcRect l="3073" t="42544" r="10070" b="6356"/>
                    <a:stretch>
                      <a:fillRect/>
                    </a:stretch>
                  </pic:blipFill>
                  <pic:spPr bwMode="auto">
                    <a:xfrm>
                      <a:off x="0" y="0"/>
                      <a:ext cx="6422310" cy="2343529"/>
                    </a:xfrm>
                    <a:prstGeom prst="rect">
                      <a:avLst/>
                    </a:prstGeom>
                    <a:noFill/>
                    <a:ln w="9525">
                      <a:noFill/>
                      <a:miter lim="800000"/>
                      <a:headEnd/>
                      <a:tailEnd/>
                    </a:ln>
                  </pic:spPr>
                </pic:pic>
              </a:graphicData>
            </a:graphic>
          </wp:inline>
        </w:drawing>
      </w:r>
    </w:p>
    <w:p w:rsidR="001F224B" w:rsidRDefault="001F224B" w:rsidP="00F71B02">
      <w:pPr>
        <w:pStyle w:val="Caption"/>
        <w:jc w:val="center"/>
      </w:pPr>
      <w:bookmarkStart w:id="98" w:name="_Toc413683255"/>
      <w:r>
        <w:t xml:space="preserve">Figure </w:t>
      </w:r>
      <w:r w:rsidR="00D67984">
        <w:fldChar w:fldCharType="begin"/>
      </w:r>
      <w:r w:rsidR="00FB5921">
        <w:instrText xml:space="preserve"> SEQ Figure \* ARABIC </w:instrText>
      </w:r>
      <w:r w:rsidR="00D67984">
        <w:fldChar w:fldCharType="separate"/>
      </w:r>
      <w:r w:rsidR="00447423">
        <w:rPr>
          <w:noProof/>
        </w:rPr>
        <w:t>35</w:t>
      </w:r>
      <w:r w:rsidR="00D67984">
        <w:rPr>
          <w:noProof/>
        </w:rPr>
        <w:fldChar w:fldCharType="end"/>
      </w:r>
      <w:r>
        <w:t>: Genotype Search Results</w:t>
      </w:r>
      <w:bookmarkEnd w:id="98"/>
    </w:p>
    <w:p w:rsidR="005E5BF5" w:rsidRDefault="005E5BF5" w:rsidP="0026370B">
      <w:r>
        <w:t xml:space="preserve">In the actions column, you may have an option to add a genotype, search genotypes, or show/hide genotypes.  </w:t>
      </w:r>
      <w:r w:rsidR="001F224B">
        <w:t xml:space="preserve">By clicking the show link, a sub table of genotypes matching the filter criteria for this Mouse ID is displayed.  From here a genotype can be edited or deleted for the parent mouse. </w:t>
      </w:r>
      <w:r>
        <w:t>Add genotype automat</w:t>
      </w:r>
      <w:r w:rsidR="001F224B">
        <w:t xml:space="preserve">ically expands the </w:t>
      </w:r>
      <w:r>
        <w:t xml:space="preserve">sub table and inserts a new genotype </w:t>
      </w:r>
      <w:r w:rsidR="001F224B">
        <w:t xml:space="preserve">row </w:t>
      </w:r>
      <w:r>
        <w:t xml:space="preserve">for you to fill out and save.  Search genotype provides a more robust search engine than the general search mechanism located at the top of </w:t>
      </w:r>
      <w:r w:rsidR="001F224B">
        <w:t>the Add G</w:t>
      </w:r>
      <w:r>
        <w:t xml:space="preserve">enotype screen.  In this release, the </w:t>
      </w:r>
      <w:r w:rsidR="00D1723B">
        <w:t>numbers of genotype results are</w:t>
      </w:r>
      <w:r>
        <w:t xml:space="preserve"> constrained to 10 genotype records per mouse.  In the future, a feature is planned allowing a user to advance through all sets of genotypes returned by the query.  </w:t>
      </w:r>
      <w:r w:rsidR="00A00EDF">
        <w:t>When adding a new genotype</w:t>
      </w:r>
      <w:r w:rsidR="0092602A">
        <w:t>,</w:t>
      </w:r>
      <w:r w:rsidR="00A00EDF">
        <w:t xml:space="preserve"> gene and first allele are required</w:t>
      </w:r>
      <w:r w:rsidR="0092602A">
        <w:t>,</w:t>
      </w:r>
      <w:r w:rsidR="00A00EDF">
        <w:t xml:space="preserve"> and a new genotype must be saved prior to adding another.</w:t>
      </w:r>
    </w:p>
    <w:p w:rsidR="00E86E78" w:rsidRPr="0026370B" w:rsidRDefault="00E86E78" w:rsidP="0026370B">
      <w:r>
        <w:t>In this example below, the text “</w:t>
      </w:r>
      <w:r w:rsidRPr="00F71B02">
        <w:rPr>
          <w:u w:val="single"/>
        </w:rPr>
        <w:t>Show</w:t>
      </w:r>
      <w:r>
        <w:t xml:space="preserve"> (6 of 6, 6)” needs some explanation.  The first number is the total number of genotypes returned matching the genotype filter not to exceed the maximum of 10.  The second number, of 6, is the total number of genotypes matching the genotype filters for this mouse.   The last number represents the total number of genotypes associated to this mouse.   </w:t>
      </w:r>
    </w:p>
    <w:p w:rsidR="005E5BF5" w:rsidRDefault="005E5BF5" w:rsidP="005E5BF5">
      <w:pPr>
        <w:keepNext/>
        <w:jc w:val="center"/>
      </w:pPr>
      <w:r>
        <w:rPr>
          <w:noProof/>
          <w:lang w:bidi="ar-SA"/>
        </w:rPr>
        <w:drawing>
          <wp:inline distT="0" distB="0" distL="0" distR="0">
            <wp:extent cx="5852160" cy="1160428"/>
            <wp:effectExtent l="19050" t="19050" r="1524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852160" cy="1160428"/>
                    </a:xfrm>
                    <a:prstGeom prst="rect">
                      <a:avLst/>
                    </a:prstGeom>
                    <a:ln>
                      <a:solidFill>
                        <a:schemeClr val="accent1"/>
                      </a:solidFill>
                    </a:ln>
                  </pic:spPr>
                </pic:pic>
              </a:graphicData>
            </a:graphic>
          </wp:inline>
        </w:drawing>
      </w:r>
    </w:p>
    <w:p w:rsidR="009C488D" w:rsidRDefault="005E5BF5" w:rsidP="005E5BF5">
      <w:pPr>
        <w:pStyle w:val="Caption"/>
        <w:jc w:val="center"/>
      </w:pPr>
      <w:bookmarkStart w:id="99" w:name="_Toc413683256"/>
      <w:r>
        <w:t xml:space="preserve">Figure </w:t>
      </w:r>
      <w:r w:rsidR="00D67984">
        <w:fldChar w:fldCharType="begin"/>
      </w:r>
      <w:r w:rsidR="00FB5921">
        <w:instrText xml:space="preserve"> SEQ Figure \* ARABIC </w:instrText>
      </w:r>
      <w:r w:rsidR="00D67984">
        <w:fldChar w:fldCharType="separate"/>
      </w:r>
      <w:r w:rsidR="00447423">
        <w:rPr>
          <w:noProof/>
        </w:rPr>
        <w:t>36</w:t>
      </w:r>
      <w:r w:rsidR="00D67984">
        <w:rPr>
          <w:noProof/>
        </w:rPr>
        <w:fldChar w:fldCharType="end"/>
      </w:r>
      <w:r>
        <w:t xml:space="preserve">:  Add Genotype </w:t>
      </w:r>
      <w:r w:rsidR="00F71B02">
        <w:t>–</w:t>
      </w:r>
      <w:r>
        <w:t xml:space="preserve"> </w:t>
      </w:r>
      <w:r w:rsidR="00F71B02">
        <w:t>Show Link</w:t>
      </w:r>
      <w:bookmarkEnd w:id="99"/>
    </w:p>
    <w:p w:rsidR="00D470B5" w:rsidRDefault="00D470B5" w:rsidP="00D470B5">
      <w:pPr>
        <w:pStyle w:val="Heading3"/>
      </w:pPr>
      <w:bookmarkStart w:id="100" w:name="_Toc413683167"/>
      <w:r>
        <w:t>Edit Genotype</w:t>
      </w:r>
      <w:bookmarkEnd w:id="100"/>
    </w:p>
    <w:p w:rsidR="00D470B5" w:rsidRDefault="00F71B02" w:rsidP="00D470B5">
      <w:r>
        <w:t>Clicking the edit icon</w:t>
      </w:r>
      <w:r w:rsidR="00D470B5">
        <w:t xml:space="preserve"> provides a simple pop</w:t>
      </w:r>
      <w:r>
        <w:t xml:space="preserve"> </w:t>
      </w:r>
      <w:r w:rsidR="00D470B5">
        <w:t>up of a single genotype where you can change values and save.  Changes are reflected on the main list after</w:t>
      </w:r>
      <w:r>
        <w:t xml:space="preserve"> the</w:t>
      </w:r>
      <w:r w:rsidR="00D470B5">
        <w:t xml:space="preserve"> edits are saved.</w:t>
      </w:r>
    </w:p>
    <w:p w:rsidR="00F71B02" w:rsidRDefault="00F71B02" w:rsidP="000F26CB">
      <w:pPr>
        <w:keepNext/>
        <w:jc w:val="center"/>
      </w:pPr>
      <w:r>
        <w:rPr>
          <w:noProof/>
          <w:lang w:bidi="ar-SA"/>
        </w:rPr>
        <w:lastRenderedPageBreak/>
        <w:drawing>
          <wp:inline distT="0" distB="0" distL="0" distR="0">
            <wp:extent cx="2779809" cy="2523457"/>
            <wp:effectExtent l="19050" t="0" r="1491"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srcRect l="36379" t="37719" r="40953" b="29114"/>
                    <a:stretch>
                      <a:fillRect/>
                    </a:stretch>
                  </pic:blipFill>
                  <pic:spPr bwMode="auto">
                    <a:xfrm>
                      <a:off x="0" y="0"/>
                      <a:ext cx="2784229" cy="2527469"/>
                    </a:xfrm>
                    <a:prstGeom prst="rect">
                      <a:avLst/>
                    </a:prstGeom>
                    <a:noFill/>
                    <a:ln w="9525">
                      <a:noFill/>
                      <a:miter lim="800000"/>
                      <a:headEnd/>
                      <a:tailEnd/>
                    </a:ln>
                  </pic:spPr>
                </pic:pic>
              </a:graphicData>
            </a:graphic>
          </wp:inline>
        </w:drawing>
      </w:r>
    </w:p>
    <w:p w:rsidR="00F71B02" w:rsidRDefault="00F71B02" w:rsidP="000F26CB">
      <w:pPr>
        <w:pStyle w:val="Caption"/>
        <w:jc w:val="center"/>
      </w:pPr>
      <w:bookmarkStart w:id="101" w:name="_Toc413683257"/>
      <w:r>
        <w:t xml:space="preserve">Figure </w:t>
      </w:r>
      <w:r w:rsidR="00D67984">
        <w:fldChar w:fldCharType="begin"/>
      </w:r>
      <w:r w:rsidR="00FB5921">
        <w:instrText xml:space="preserve"> SEQ Figure \* ARABIC </w:instrText>
      </w:r>
      <w:r w:rsidR="00D67984">
        <w:fldChar w:fldCharType="separate"/>
      </w:r>
      <w:r w:rsidR="00447423">
        <w:rPr>
          <w:noProof/>
        </w:rPr>
        <w:t>37</w:t>
      </w:r>
      <w:r w:rsidR="00D67984">
        <w:rPr>
          <w:noProof/>
        </w:rPr>
        <w:fldChar w:fldCharType="end"/>
      </w:r>
      <w:r>
        <w:t>: Edit Genotype</w:t>
      </w:r>
      <w:bookmarkEnd w:id="101"/>
    </w:p>
    <w:p w:rsidR="00A63551" w:rsidRDefault="00A63551" w:rsidP="00A63551">
      <w:pPr>
        <w:pStyle w:val="Heading2"/>
      </w:pPr>
      <w:bookmarkStart w:id="102" w:name="_Toc413683168"/>
      <w:r>
        <w:t>Mouse Scheduling</w:t>
      </w:r>
      <w:bookmarkEnd w:id="102"/>
    </w:p>
    <w:p w:rsidR="006F038D" w:rsidRPr="006F038D" w:rsidRDefault="006F038D" w:rsidP="006F038D">
      <w:r>
        <w:t>Mouse Scheduling can be reached through the Manage Mice sidebar by clicking on the ‘Mouse Scheduling’ link.</w:t>
      </w:r>
    </w:p>
    <w:p w:rsidR="006F038D" w:rsidRDefault="005F7266" w:rsidP="006F038D">
      <w:pPr>
        <w:pStyle w:val="Heading3"/>
      </w:pPr>
      <w:bookmarkStart w:id="103" w:name="_Toc413683169"/>
      <w:r>
        <w:t>Add Mouse</w:t>
      </w:r>
      <w:r w:rsidR="006F038D">
        <w:t xml:space="preserve"> Use</w:t>
      </w:r>
      <w:bookmarkEnd w:id="103"/>
    </w:p>
    <w:p w:rsidR="00A63551" w:rsidRDefault="00A63551" w:rsidP="00D470B5">
      <w:r>
        <w:t xml:space="preserve">This form allows users to schedule, edit, and delete uses for their mice such as necropsy or clinical exams. </w:t>
      </w:r>
    </w:p>
    <w:p w:rsidR="00A63551" w:rsidRDefault="00A63551" w:rsidP="00D470B5">
      <w:r>
        <w:t xml:space="preserve">A user must first select a mouse which can be done by either typing in a mouse ID in the Mouse ID input field or by searching for and selecting a mouse using the ‘Select Mouse’ button. The only other field that is required to add a mouse use is to select a use from the use </w:t>
      </w:r>
      <w:r w:rsidR="00D32D39">
        <w:t>drop down</w:t>
      </w:r>
      <w:r>
        <w:t xml:space="preserve"> directly below the mouse ID input.</w:t>
      </w:r>
    </w:p>
    <w:p w:rsidR="007E45F4" w:rsidRDefault="005F7266" w:rsidP="00D470B5">
      <w:r>
        <w:t>The f</w:t>
      </w:r>
      <w:r w:rsidR="007E45F4">
        <w:t xml:space="preserve">ield below use is ‘Use Age Determination’ which can be either Manually Entered or calculated from plug date and DPC (days post conception). If you are manually entering the use age you can simply type in a value in the </w:t>
      </w:r>
      <w:r>
        <w:t>‘U</w:t>
      </w:r>
      <w:r w:rsidR="007E45F4">
        <w:t>se age in</w:t>
      </w:r>
      <w:r>
        <w:t>’</w:t>
      </w:r>
      <w:r w:rsidR="007E45F4">
        <w:t xml:space="preserve"> input and upon tabbing out you will notice that the projected date is automatically calculated by adding the Use Age In to the selected mouse’s birth</w:t>
      </w:r>
      <w:r w:rsidR="00E81D9E">
        <w:t xml:space="preserve"> </w:t>
      </w:r>
      <w:r w:rsidR="007E45F4">
        <w:t xml:space="preserve">date. If you instead choose to calculate based on plug date and DPC you will see a new row appear that has a drop down for DPC and a </w:t>
      </w:r>
      <w:r w:rsidR="00D32D39">
        <w:t>drop down</w:t>
      </w:r>
      <w:r w:rsidR="007E45F4">
        <w:t xml:space="preserve"> containing the animal’s plug dates that have been inserted into the database. After selecting a plug date and a DPC value the projected date and use age in will be automatically calculated based on the DPC added to the plug date (for the projected date) and projected date minus the mouse’s birth</w:t>
      </w:r>
      <w:r w:rsidR="00E81D9E">
        <w:t xml:space="preserve"> </w:t>
      </w:r>
      <w:r w:rsidR="007E45F4">
        <w:t>date to calculate the use age.</w:t>
      </w:r>
    </w:p>
    <w:p w:rsidR="007E45F4" w:rsidRDefault="007E45F4" w:rsidP="00D470B5">
      <w:r>
        <w:t xml:space="preserve">The observed data </w:t>
      </w:r>
      <w:r w:rsidR="005F7266">
        <w:t>columns are</w:t>
      </w:r>
      <w:r>
        <w:t xml:space="preserve"> for the data associated with the scheduled use and the labels for the observed data will be changed according to what the selected use was.</w:t>
      </w:r>
    </w:p>
    <w:p w:rsidR="005F7266" w:rsidRDefault="00020E3A" w:rsidP="00D470B5">
      <w:r>
        <w:t xml:space="preserve">The final two fields that need to be explained are the </w:t>
      </w:r>
      <w:r w:rsidR="005F7266">
        <w:t>‘</w:t>
      </w:r>
      <w:r>
        <w:t>On Submit Don’t Clear Data</w:t>
      </w:r>
      <w:r w:rsidR="005F7266">
        <w:t>’</w:t>
      </w:r>
      <w:r>
        <w:t xml:space="preserve"> checkbox</w:t>
      </w:r>
      <w:r w:rsidR="005F7266">
        <w:t>,</w:t>
      </w:r>
      <w:r>
        <w:t xml:space="preserve"> which </w:t>
      </w:r>
      <w:r w:rsidR="003D11B6">
        <w:t>can be selected</w:t>
      </w:r>
      <w:r w:rsidR="005F7266">
        <w:t>.</w:t>
      </w:r>
      <w:r w:rsidR="003D11B6">
        <w:t xml:space="preserve"> </w:t>
      </w:r>
      <w:r w:rsidR="005F7266">
        <w:t>Then, u</w:t>
      </w:r>
      <w:r w:rsidR="003D11B6">
        <w:t xml:space="preserve">pon saving, the information in the form is not cleared. </w:t>
      </w:r>
    </w:p>
    <w:p w:rsidR="005F7266" w:rsidRDefault="005F7266" w:rsidP="005F7266">
      <w:r>
        <w:lastRenderedPageBreak/>
        <w:t>To add the use to the mouse, simply click the save button located at the top and bottom of the form.</w:t>
      </w:r>
    </w:p>
    <w:p w:rsidR="003D11B6" w:rsidRDefault="003D11B6" w:rsidP="00D470B5">
      <w:r>
        <w:t xml:space="preserve">When the </w:t>
      </w:r>
      <w:r w:rsidR="005F7266">
        <w:t>‘</w:t>
      </w:r>
      <w:r>
        <w:t>Auto Increment ID</w:t>
      </w:r>
      <w:r w:rsidR="005F7266">
        <w:t>’</w:t>
      </w:r>
      <w:r>
        <w:t xml:space="preserve"> checkbox </w:t>
      </w:r>
      <w:r w:rsidR="005F7266">
        <w:t xml:space="preserve">is selected, </w:t>
      </w:r>
      <w:r>
        <w:t xml:space="preserve">a user can add the same use to a series of mice by </w:t>
      </w:r>
      <w:r w:rsidR="005F7266">
        <w:t>repeatedly</w:t>
      </w:r>
      <w:r>
        <w:t xml:space="preserve"> clicking ‘Save’.</w:t>
      </w:r>
    </w:p>
    <w:p w:rsidR="005F7266" w:rsidRDefault="00A63551" w:rsidP="000F26CB">
      <w:pPr>
        <w:keepNext/>
        <w:jc w:val="center"/>
      </w:pPr>
      <w:r>
        <w:rPr>
          <w:noProof/>
          <w:lang w:bidi="ar-SA"/>
        </w:rPr>
        <w:drawing>
          <wp:inline distT="0" distB="0" distL="0" distR="0">
            <wp:extent cx="5634328" cy="4210502"/>
            <wp:effectExtent l="19050" t="0" r="4472"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rcRect l="12364" t="10000" r="14819" b="2988"/>
                    <a:stretch>
                      <a:fillRect/>
                    </a:stretch>
                  </pic:blipFill>
                  <pic:spPr>
                    <a:xfrm>
                      <a:off x="0" y="0"/>
                      <a:ext cx="5637906" cy="4213176"/>
                    </a:xfrm>
                    <a:prstGeom prst="rect">
                      <a:avLst/>
                    </a:prstGeom>
                  </pic:spPr>
                </pic:pic>
              </a:graphicData>
            </a:graphic>
          </wp:inline>
        </w:drawing>
      </w:r>
    </w:p>
    <w:p w:rsidR="00A63551" w:rsidRDefault="005F7266" w:rsidP="005F7266">
      <w:pPr>
        <w:pStyle w:val="Caption"/>
        <w:jc w:val="center"/>
      </w:pPr>
      <w:bookmarkStart w:id="104" w:name="_Toc413683258"/>
      <w:r>
        <w:t xml:space="preserve">Figure </w:t>
      </w:r>
      <w:r w:rsidR="00D67984">
        <w:fldChar w:fldCharType="begin"/>
      </w:r>
      <w:r w:rsidR="00FB5921">
        <w:instrText xml:space="preserve"> SEQ Figure \* ARABIC </w:instrText>
      </w:r>
      <w:r w:rsidR="00D67984">
        <w:fldChar w:fldCharType="separate"/>
      </w:r>
      <w:r w:rsidR="00447423">
        <w:rPr>
          <w:noProof/>
        </w:rPr>
        <w:t>38</w:t>
      </w:r>
      <w:r w:rsidR="00D67984">
        <w:rPr>
          <w:noProof/>
        </w:rPr>
        <w:fldChar w:fldCharType="end"/>
      </w:r>
      <w:r>
        <w:t>: Mouse Scheduling</w:t>
      </w:r>
      <w:bookmarkEnd w:id="104"/>
    </w:p>
    <w:p w:rsidR="005C5EC8" w:rsidRDefault="005C5EC8" w:rsidP="005C5EC8">
      <w:pPr>
        <w:pStyle w:val="Heading3"/>
      </w:pPr>
      <w:bookmarkStart w:id="105" w:name="_Toc413683170"/>
      <w:r>
        <w:t>Edit</w:t>
      </w:r>
      <w:r w:rsidR="005F7266">
        <w:t xml:space="preserve"> Mouse</w:t>
      </w:r>
      <w:r>
        <w:t xml:space="preserve"> Use</w:t>
      </w:r>
      <w:bookmarkEnd w:id="105"/>
    </w:p>
    <w:p w:rsidR="005C5EC8" w:rsidRDefault="005C5EC8" w:rsidP="00D470B5">
      <w:r>
        <w:t xml:space="preserve">To edit a use click the edit icon next to the use in the table of </w:t>
      </w:r>
      <w:r w:rsidR="005F7266">
        <w:t>Mouse U</w:t>
      </w:r>
      <w:r>
        <w:t>ses to the right of the form, make the desired changes and click the Save button at either the top or bottom of the form. If you do not wish to make any edits simply click the cancel icon next to the use in the use table.</w:t>
      </w:r>
    </w:p>
    <w:p w:rsidR="005C5EC8" w:rsidRDefault="005C5EC8" w:rsidP="005C5EC8">
      <w:pPr>
        <w:pStyle w:val="Heading3"/>
      </w:pPr>
      <w:bookmarkStart w:id="106" w:name="_Toc413683171"/>
      <w:r>
        <w:t>Delete Use</w:t>
      </w:r>
      <w:bookmarkEnd w:id="106"/>
    </w:p>
    <w:p w:rsidR="005C5EC8" w:rsidRDefault="005C5EC8" w:rsidP="00D470B5">
      <w:r>
        <w:t>To delete a use click the delete icon (red ‘X’) in the Mouse Uses table to the right of the form and you will be prompted to confirm the delete. Confirm you wish to delete (or cancel if you do not wish to delete) and the use will be deleted.</w:t>
      </w:r>
    </w:p>
    <w:p w:rsidR="00FE22D9" w:rsidRDefault="00FE22D9" w:rsidP="00FE22D9">
      <w:pPr>
        <w:pStyle w:val="Heading2"/>
      </w:pPr>
      <w:bookmarkStart w:id="107" w:name="_Ref379191385"/>
      <w:bookmarkStart w:id="108" w:name="_Toc413683172"/>
      <w:r>
        <w:t>Mouse Scheduling Calendar</w:t>
      </w:r>
      <w:bookmarkEnd w:id="107"/>
      <w:bookmarkEnd w:id="108"/>
    </w:p>
    <w:p w:rsidR="00FE22D9" w:rsidRDefault="00FE22D9" w:rsidP="00D470B5">
      <w:r>
        <w:t>This module is a Calendar view of the different mouse uses that are scheduled.</w:t>
      </w:r>
      <w:r w:rsidR="00D20469">
        <w:t xml:space="preserve"> It is found in the Reports interface.</w:t>
      </w:r>
      <w:r>
        <w:t xml:space="preserve"> First criteria must be selected to populate the calendar from Mouse Uses, Owners, </w:t>
      </w:r>
      <w:r>
        <w:lastRenderedPageBreak/>
        <w:t>Strains, and Use statuses</w:t>
      </w:r>
      <w:r w:rsidR="00155026">
        <w:t>. After the Display Calendar button has been pressed the Calendar will populate and be displayed below the search box.</w:t>
      </w:r>
    </w:p>
    <w:p w:rsidR="00155026" w:rsidRDefault="00D20469" w:rsidP="00D470B5">
      <w:r>
        <w:t>In</w:t>
      </w:r>
      <w:r w:rsidR="00155026">
        <w:t xml:space="preserve"> the Calendar view a yellow </w:t>
      </w:r>
      <w:r w:rsidR="00017C20">
        <w:t>use</w:t>
      </w:r>
      <w:r w:rsidR="00155026">
        <w:t xml:space="preserve"> implies the date is based on projected date, a blue use implies the use is based on </w:t>
      </w:r>
      <w:r>
        <w:t xml:space="preserve">the </w:t>
      </w:r>
      <w:r w:rsidR="00155026">
        <w:t xml:space="preserve">actual date. If a user drags a use to a different day the actual or </w:t>
      </w:r>
      <w:r w:rsidR="00054150">
        <w:t xml:space="preserve">projected date is changed </w:t>
      </w:r>
      <w:r w:rsidR="00D33D02">
        <w:t>depending on whether the use is based on actual or projected date. A user can also edit the details of a use by clicking on the use</w:t>
      </w:r>
      <w:r w:rsidR="000D37AF">
        <w:t xml:space="preserve"> and changing the data in the editable fields in the pop up.</w:t>
      </w:r>
    </w:p>
    <w:p w:rsidR="00143539" w:rsidRDefault="00143539" w:rsidP="00143539">
      <w:pPr>
        <w:pStyle w:val="Heading3"/>
      </w:pPr>
      <w:bookmarkStart w:id="109" w:name="_Toc413683173"/>
      <w:r>
        <w:t>Add Use</w:t>
      </w:r>
      <w:bookmarkEnd w:id="109"/>
    </w:p>
    <w:p w:rsidR="00143539" w:rsidRPr="00143539" w:rsidRDefault="00143539" w:rsidP="00143539">
      <w:r>
        <w:t>From the calendar view a user can add a use to a day by clicking on that day and selecting a mouse and use. Either a projected date or actual date or both must be given to add a use from this particular view.</w:t>
      </w:r>
    </w:p>
    <w:p w:rsidR="000D37AF" w:rsidRDefault="000D37AF" w:rsidP="000F26CB">
      <w:pPr>
        <w:keepNext/>
        <w:jc w:val="center"/>
      </w:pPr>
      <w:r>
        <w:rPr>
          <w:noProof/>
          <w:lang w:bidi="ar-SA"/>
        </w:rPr>
        <w:drawing>
          <wp:inline distT="0" distB="0" distL="0" distR="0">
            <wp:extent cx="4452731" cy="36040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450172" cy="3601977"/>
                    </a:xfrm>
                    <a:prstGeom prst="rect">
                      <a:avLst/>
                    </a:prstGeom>
                  </pic:spPr>
                </pic:pic>
              </a:graphicData>
            </a:graphic>
          </wp:inline>
        </w:drawing>
      </w:r>
    </w:p>
    <w:p w:rsidR="000D37AF" w:rsidRDefault="000D37AF" w:rsidP="000F26CB">
      <w:pPr>
        <w:pStyle w:val="Caption"/>
        <w:ind w:left="90"/>
        <w:jc w:val="center"/>
      </w:pPr>
      <w:bookmarkStart w:id="110" w:name="_Toc413683259"/>
      <w:r>
        <w:t xml:space="preserve">Figure </w:t>
      </w:r>
      <w:r w:rsidR="00D67984">
        <w:fldChar w:fldCharType="begin"/>
      </w:r>
      <w:r w:rsidR="00FB5921">
        <w:instrText xml:space="preserve"> SEQ Figure \* ARABIC </w:instrText>
      </w:r>
      <w:r w:rsidR="00D67984">
        <w:fldChar w:fldCharType="separate"/>
      </w:r>
      <w:r w:rsidR="00447423">
        <w:rPr>
          <w:noProof/>
        </w:rPr>
        <w:t>39</w:t>
      </w:r>
      <w:r w:rsidR="00D67984">
        <w:rPr>
          <w:noProof/>
        </w:rPr>
        <w:fldChar w:fldCharType="end"/>
      </w:r>
      <w:r w:rsidR="00F347D9">
        <w:t>: Mouse Use Calendar</w:t>
      </w:r>
      <w:bookmarkEnd w:id="110"/>
    </w:p>
    <w:p w:rsidR="000D37AF" w:rsidRDefault="000D37AF" w:rsidP="00D470B5"/>
    <w:p w:rsidR="000D37AF" w:rsidRDefault="000D37AF" w:rsidP="000F26CB">
      <w:pPr>
        <w:keepNext/>
        <w:jc w:val="center"/>
      </w:pPr>
      <w:r>
        <w:rPr>
          <w:noProof/>
          <w:lang w:bidi="ar-SA"/>
        </w:rPr>
        <w:lastRenderedPageBreak/>
        <w:drawing>
          <wp:inline distT="0" distB="0" distL="0" distR="0">
            <wp:extent cx="3506526" cy="27078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CB225.tmp"/>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11805" cy="2711971"/>
                    </a:xfrm>
                    <a:prstGeom prst="rect">
                      <a:avLst/>
                    </a:prstGeom>
                  </pic:spPr>
                </pic:pic>
              </a:graphicData>
            </a:graphic>
          </wp:inline>
        </w:drawing>
      </w:r>
    </w:p>
    <w:p w:rsidR="000D37AF" w:rsidRDefault="000D37AF" w:rsidP="000F26CB">
      <w:pPr>
        <w:pStyle w:val="Caption"/>
        <w:jc w:val="center"/>
      </w:pPr>
      <w:bookmarkStart w:id="111" w:name="_Toc413683260"/>
      <w:r>
        <w:t xml:space="preserve">Figure </w:t>
      </w:r>
      <w:r w:rsidR="00D67984">
        <w:fldChar w:fldCharType="begin"/>
      </w:r>
      <w:r w:rsidR="00FB5921">
        <w:instrText xml:space="preserve"> SEQ Figure \* ARABIC </w:instrText>
      </w:r>
      <w:r w:rsidR="00D67984">
        <w:fldChar w:fldCharType="separate"/>
      </w:r>
      <w:r w:rsidR="00447423">
        <w:rPr>
          <w:noProof/>
        </w:rPr>
        <w:t>40</w:t>
      </w:r>
      <w:r w:rsidR="00D67984">
        <w:rPr>
          <w:noProof/>
        </w:rPr>
        <w:fldChar w:fldCharType="end"/>
      </w:r>
      <w:r w:rsidR="00F347D9">
        <w:t>: Edit Mouse Use on Calendar</w:t>
      </w:r>
      <w:bookmarkEnd w:id="111"/>
    </w:p>
    <w:p w:rsidR="008F375A" w:rsidRDefault="008F375A" w:rsidP="008F375A">
      <w:pPr>
        <w:pStyle w:val="Heading3"/>
      </w:pPr>
      <w:bookmarkStart w:id="112" w:name="_Toc413683174"/>
      <w:r>
        <w:t>Projected Wean Dates</w:t>
      </w:r>
      <w:bookmarkEnd w:id="112"/>
    </w:p>
    <w:p w:rsidR="008F375A" w:rsidRDefault="008F375A" w:rsidP="008F375A">
      <w:r>
        <w:t>To view projected wean dates check the ‘Display Projected Wean Date’ check box and then select a time period starting from the first selected date to the second selected date.</w:t>
      </w:r>
      <w:r w:rsidR="00710350">
        <w:t xml:space="preserve"> </w:t>
      </w:r>
    </w:p>
    <w:p w:rsidR="00710350" w:rsidRDefault="00710350" w:rsidP="008F375A">
      <w:r>
        <w:t>After clicking ‘Display Calendar’ a calendar will appear with the number of wean dates and uses printed above the calendar. On the calendar all the pink boxes represent project</w:t>
      </w:r>
      <w:r w:rsidR="004E49AA">
        <w:t>ed</w:t>
      </w:r>
      <w:r>
        <w:t xml:space="preserve"> wean dates. A projected </w:t>
      </w:r>
      <w:proofErr w:type="gramStart"/>
      <w:r>
        <w:t>wean</w:t>
      </w:r>
      <w:proofErr w:type="gramEnd"/>
      <w:r>
        <w:t xml:space="preserve"> date can be caused by one of three </w:t>
      </w:r>
      <w:r w:rsidR="00460FD3">
        <w:t>things:</w:t>
      </w:r>
    </w:p>
    <w:p w:rsidR="00460FD3" w:rsidRDefault="00460FD3" w:rsidP="00460FD3">
      <w:pPr>
        <w:pStyle w:val="ListParagraph"/>
        <w:numPr>
          <w:ilvl w:val="0"/>
          <w:numId w:val="44"/>
        </w:numPr>
      </w:pPr>
      <w:r>
        <w:t xml:space="preserve">There exists an active mating that has not produced a litter in the </w:t>
      </w:r>
      <w:proofErr w:type="spellStart"/>
      <w:r>
        <w:t>wean</w:t>
      </w:r>
      <w:proofErr w:type="spellEnd"/>
      <w:r>
        <w:t xml:space="preserve"> time (either standard or extended depending on what’s recorded </w:t>
      </w:r>
      <w:r w:rsidR="004E49AA">
        <w:t>in the database for</w:t>
      </w:r>
      <w:r>
        <w:t xml:space="preserve"> the mating) plus the gestation period.</w:t>
      </w:r>
    </w:p>
    <w:p w:rsidR="00460FD3" w:rsidRDefault="00460FD3" w:rsidP="00460FD3">
      <w:pPr>
        <w:pStyle w:val="ListParagraph"/>
        <w:numPr>
          <w:ilvl w:val="0"/>
          <w:numId w:val="44"/>
        </w:numPr>
      </w:pPr>
      <w:r>
        <w:t xml:space="preserve">There exists an active litter that does not have a wean date recorded for it. The wean date will be projected to be the </w:t>
      </w:r>
      <w:proofErr w:type="spellStart"/>
      <w:r>
        <w:t>birthdate</w:t>
      </w:r>
      <w:proofErr w:type="spellEnd"/>
      <w:r>
        <w:t xml:space="preserve"> plus the wean time (extended or standard depending on the mating that created it).</w:t>
      </w:r>
    </w:p>
    <w:p w:rsidR="00460FD3" w:rsidRDefault="00460FD3" w:rsidP="00460FD3">
      <w:pPr>
        <w:pStyle w:val="ListParagraph"/>
        <w:numPr>
          <w:ilvl w:val="0"/>
          <w:numId w:val="44"/>
        </w:numPr>
      </w:pPr>
      <w:r>
        <w:t>There exists an active litter that does have a wean date but does not have any pups associated with it in the database.</w:t>
      </w:r>
    </w:p>
    <w:p w:rsidR="004D476E" w:rsidRDefault="004D476E" w:rsidP="004D476E">
      <w:r>
        <w:t>When you click on one of the pink wean dates on the schedule you will see a panel pop up like the one below:</w:t>
      </w:r>
    </w:p>
    <w:p w:rsidR="004D476E" w:rsidRDefault="004D476E" w:rsidP="004D476E">
      <w:pPr>
        <w:keepNext/>
      </w:pPr>
      <w:r>
        <w:rPr>
          <w:noProof/>
          <w:lang w:bidi="ar-SA"/>
        </w:rPr>
        <w:lastRenderedPageBreak/>
        <w:drawing>
          <wp:inline distT="0" distB="0" distL="0" distR="0">
            <wp:extent cx="5458587" cy="23339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48449.tmp"/>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58587" cy="2333951"/>
                    </a:xfrm>
                    <a:prstGeom prst="rect">
                      <a:avLst/>
                    </a:prstGeom>
                  </pic:spPr>
                </pic:pic>
              </a:graphicData>
            </a:graphic>
          </wp:inline>
        </w:drawing>
      </w:r>
    </w:p>
    <w:p w:rsidR="004D476E" w:rsidRDefault="004D476E" w:rsidP="004D476E">
      <w:pPr>
        <w:pStyle w:val="Caption"/>
        <w:jc w:val="center"/>
      </w:pPr>
      <w:bookmarkStart w:id="113" w:name="_Toc413683261"/>
      <w:r>
        <w:t xml:space="preserve">Figure </w:t>
      </w:r>
      <w:r w:rsidR="00D67984">
        <w:fldChar w:fldCharType="begin"/>
      </w:r>
      <w:r w:rsidR="00FB5921">
        <w:instrText xml:space="preserve"> SEQ Figure \* ARABIC </w:instrText>
      </w:r>
      <w:r w:rsidR="00D67984">
        <w:fldChar w:fldCharType="separate"/>
      </w:r>
      <w:r w:rsidR="00447423">
        <w:rPr>
          <w:noProof/>
        </w:rPr>
        <w:t>41</w:t>
      </w:r>
      <w:r w:rsidR="00D67984">
        <w:rPr>
          <w:noProof/>
        </w:rPr>
        <w:fldChar w:fldCharType="end"/>
      </w:r>
      <w:r>
        <w:t>: Project</w:t>
      </w:r>
      <w:r w:rsidR="002D1853">
        <w:t>ed</w:t>
      </w:r>
      <w:r w:rsidR="00B66FBE">
        <w:t xml:space="preserve"> Wean Date Pop U</w:t>
      </w:r>
      <w:r>
        <w:t>p</w:t>
      </w:r>
      <w:bookmarkEnd w:id="113"/>
    </w:p>
    <w:p w:rsidR="008F375A" w:rsidRDefault="00FA69C0" w:rsidP="008E6771">
      <w:r>
        <w:t>The links and buttons will change according to what caused the projected wean date. If the wean date was related to a mating that hasn’t produced a litter the Cull Litter button will read ‘Retire Mating’. Clicking cull litter will automatically change the litter status to ‘Harvested’</w:t>
      </w:r>
      <w:r w:rsidR="008E6771">
        <w:t xml:space="preserve"> and remove it from the </w:t>
      </w:r>
      <w:r>
        <w:t>calendar view.</w:t>
      </w:r>
      <w:r w:rsidR="008E6771">
        <w:t xml:space="preserve"> Clicking ‘Retire Mating’ will set the litter status to retired, set the retired date to today’s date, and remove the projected wean date from the calendar.</w:t>
      </w:r>
    </w:p>
    <w:p w:rsidR="00F84B79" w:rsidRDefault="00F84B79" w:rsidP="00F84B79">
      <w:pPr>
        <w:pStyle w:val="Heading2"/>
      </w:pPr>
      <w:bookmarkStart w:id="114" w:name="_Toc413683175"/>
      <w:r>
        <w:t>Plug Dates</w:t>
      </w:r>
      <w:bookmarkEnd w:id="114"/>
    </w:p>
    <w:p w:rsidR="00EC41AB" w:rsidRDefault="00F84B79" w:rsidP="00EC41AB">
      <w:r>
        <w:t>The plug date module can be accessed by navigating to</w:t>
      </w:r>
      <w:r w:rsidR="00D20469">
        <w:t xml:space="preserve"> ’Manage Colony’, then</w:t>
      </w:r>
      <w:r>
        <w:t xml:space="preserve"> ‘Manage </w:t>
      </w:r>
      <w:proofErr w:type="spellStart"/>
      <w:r>
        <w:t>M</w:t>
      </w:r>
      <w:r w:rsidR="00D20469">
        <w:t>atings</w:t>
      </w:r>
      <w:proofErr w:type="spellEnd"/>
      <w:r>
        <w:t>’</w:t>
      </w:r>
      <w:r w:rsidR="00D20469">
        <w:t>,</w:t>
      </w:r>
      <w:r>
        <w:t xml:space="preserve"> and clicking on the ‘Add/Edit Plug Date’ link in the sidebar.</w:t>
      </w:r>
    </w:p>
    <w:p w:rsidR="00EC41AB" w:rsidRDefault="00F84B79" w:rsidP="00EC41AB">
      <w:pPr>
        <w:pStyle w:val="Heading3"/>
      </w:pPr>
      <w:bookmarkStart w:id="115" w:name="_Toc413683176"/>
      <w:r>
        <w:t>Add Plug Date</w:t>
      </w:r>
      <w:bookmarkEnd w:id="115"/>
    </w:p>
    <w:p w:rsidR="00EC41AB" w:rsidRDefault="00CE4641" w:rsidP="00EC41AB">
      <w:r>
        <w:t>To add a plug date, type a mating ID in the mating ID field and tab out. This will load the mating information and you will see a screen that appears as shown below.</w:t>
      </w:r>
    </w:p>
    <w:p w:rsidR="00CE4641" w:rsidRDefault="00CE4641" w:rsidP="000F26CB">
      <w:pPr>
        <w:jc w:val="center"/>
      </w:pPr>
      <w:r>
        <w:rPr>
          <w:noProof/>
          <w:lang w:bidi="ar-SA"/>
        </w:rPr>
        <w:lastRenderedPageBreak/>
        <w:drawing>
          <wp:inline distT="0" distB="0" distL="0" distR="0">
            <wp:extent cx="5634328" cy="3085026"/>
            <wp:effectExtent l="19050" t="0" r="4472"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CF88D.tmp"/>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120" t="28936"/>
                    <a:stretch>
                      <a:fillRect/>
                    </a:stretch>
                  </pic:blipFill>
                  <pic:spPr>
                    <a:xfrm>
                      <a:off x="0" y="0"/>
                      <a:ext cx="5634571" cy="3085159"/>
                    </a:xfrm>
                    <a:prstGeom prst="rect">
                      <a:avLst/>
                    </a:prstGeom>
                  </pic:spPr>
                </pic:pic>
              </a:graphicData>
            </a:graphic>
          </wp:inline>
        </w:drawing>
      </w:r>
    </w:p>
    <w:p w:rsidR="00F84B79" w:rsidRDefault="00CE4641" w:rsidP="00CE4641">
      <w:pPr>
        <w:pStyle w:val="Caption"/>
        <w:jc w:val="center"/>
      </w:pPr>
      <w:bookmarkStart w:id="116" w:name="_Toc413683262"/>
      <w:r>
        <w:t xml:space="preserve">Figure </w:t>
      </w:r>
      <w:r w:rsidR="00D67984">
        <w:fldChar w:fldCharType="begin"/>
      </w:r>
      <w:r w:rsidR="00FB5921">
        <w:instrText xml:space="preserve"> SEQ Figure \* ARABIC </w:instrText>
      </w:r>
      <w:r w:rsidR="00D67984">
        <w:fldChar w:fldCharType="separate"/>
      </w:r>
      <w:r w:rsidR="00447423">
        <w:rPr>
          <w:noProof/>
        </w:rPr>
        <w:t>42</w:t>
      </w:r>
      <w:r w:rsidR="00D67984">
        <w:rPr>
          <w:noProof/>
        </w:rPr>
        <w:fldChar w:fldCharType="end"/>
      </w:r>
      <w:r>
        <w:t>: Add Plug Date</w:t>
      </w:r>
      <w:bookmarkEnd w:id="116"/>
    </w:p>
    <w:p w:rsidR="00CE4641" w:rsidRPr="00F84B79" w:rsidRDefault="00CE4641" w:rsidP="00F84B79">
      <w:r>
        <w:t>Select the plug date, which Dams to apply it to and whether it is obsolete</w:t>
      </w:r>
      <w:r w:rsidR="00E81D9E">
        <w:t>,</w:t>
      </w:r>
      <w:r>
        <w:t xml:space="preserve"> hit save</w:t>
      </w:r>
      <w:r w:rsidR="00E81D9E">
        <w:t>,</w:t>
      </w:r>
      <w:r>
        <w:t xml:space="preserve"> and you will have added the plug date</w:t>
      </w:r>
      <w:r w:rsidR="003248C5">
        <w:t>(s)</w:t>
      </w:r>
      <w:r>
        <w:t>. You can add mouse uses directly from this page that will be associated with the plug date you add</w:t>
      </w:r>
      <w:r w:rsidR="003248C5">
        <w:t>,</w:t>
      </w:r>
      <w:r>
        <w:t xml:space="preserve"> by selecting the mouse use you would like to add, a number of days post conception</w:t>
      </w:r>
      <w:r w:rsidR="003248C5">
        <w:t xml:space="preserve"> (DPC)</w:t>
      </w:r>
      <w:r>
        <w:t xml:space="preserve"> and clicking the add button. Upon saving the plug date it will save all the uses you’ve added as well.</w:t>
      </w:r>
    </w:p>
    <w:p w:rsidR="00F84B79" w:rsidRDefault="00F84B79" w:rsidP="00F84B79">
      <w:pPr>
        <w:pStyle w:val="Heading3"/>
      </w:pPr>
      <w:bookmarkStart w:id="117" w:name="_Toc413683177"/>
      <w:r>
        <w:t>Edit Plug Date</w:t>
      </w:r>
      <w:bookmarkEnd w:id="117"/>
    </w:p>
    <w:p w:rsidR="00F84B79" w:rsidRDefault="00CE4641" w:rsidP="00F84B79">
      <w:r>
        <w:t>To edit a plug date type in the mating</w:t>
      </w:r>
      <w:r w:rsidR="00511140">
        <w:t xml:space="preserve"> ID </w:t>
      </w:r>
      <w:r>
        <w:t xml:space="preserve">that the </w:t>
      </w:r>
      <w:proofErr w:type="gramStart"/>
      <w:r>
        <w:t>plug date</w:t>
      </w:r>
      <w:proofErr w:type="gramEnd"/>
      <w:r>
        <w:t xml:space="preserve"> is associated with and tab out. Then click the edit icon next to the plug date you wish to edit, your screen will appear as below.</w:t>
      </w:r>
    </w:p>
    <w:p w:rsidR="003248C5" w:rsidRDefault="00CE4641" w:rsidP="003248C5">
      <w:pPr>
        <w:keepNext/>
      </w:pPr>
      <w:r>
        <w:rPr>
          <w:noProof/>
          <w:lang w:bidi="ar-SA"/>
        </w:rPr>
        <w:drawing>
          <wp:inline distT="0" distB="0" distL="0" distR="0">
            <wp:extent cx="5849013" cy="207903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C3F8C.tmp"/>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995" t="33036"/>
                    <a:stretch>
                      <a:fillRect/>
                    </a:stretch>
                  </pic:blipFill>
                  <pic:spPr>
                    <a:xfrm>
                      <a:off x="0" y="0"/>
                      <a:ext cx="5852671" cy="2080334"/>
                    </a:xfrm>
                    <a:prstGeom prst="rect">
                      <a:avLst/>
                    </a:prstGeom>
                  </pic:spPr>
                </pic:pic>
              </a:graphicData>
            </a:graphic>
          </wp:inline>
        </w:drawing>
      </w:r>
    </w:p>
    <w:p w:rsidR="00CE4641" w:rsidRDefault="003248C5" w:rsidP="003248C5">
      <w:pPr>
        <w:pStyle w:val="Caption"/>
        <w:jc w:val="center"/>
      </w:pPr>
      <w:bookmarkStart w:id="118" w:name="_Toc413683263"/>
      <w:r>
        <w:t xml:space="preserve">Figure </w:t>
      </w:r>
      <w:r w:rsidR="00D67984">
        <w:fldChar w:fldCharType="begin"/>
      </w:r>
      <w:r w:rsidR="00FB5921">
        <w:instrText xml:space="preserve"> SEQ Figure \* ARABIC </w:instrText>
      </w:r>
      <w:r w:rsidR="00D67984">
        <w:fldChar w:fldCharType="separate"/>
      </w:r>
      <w:r w:rsidR="00447423">
        <w:rPr>
          <w:noProof/>
        </w:rPr>
        <w:t>43</w:t>
      </w:r>
      <w:r w:rsidR="00D67984">
        <w:rPr>
          <w:noProof/>
        </w:rPr>
        <w:fldChar w:fldCharType="end"/>
      </w:r>
      <w:r>
        <w:t>: Edit Plug Date</w:t>
      </w:r>
      <w:bookmarkEnd w:id="118"/>
    </w:p>
    <w:p w:rsidR="00CE4641" w:rsidRDefault="001762DB" w:rsidP="00F84B79">
      <w:r>
        <w:t>You can then change the date, comments, and whether it is obsolete by changing those values and clicking the ‘Save’ icon.</w:t>
      </w:r>
    </w:p>
    <w:p w:rsidR="00921921" w:rsidRDefault="00921921" w:rsidP="00921921">
      <w:pPr>
        <w:pStyle w:val="Heading2"/>
      </w:pPr>
      <w:bookmarkStart w:id="119" w:name="_Toc413683178"/>
      <w:r>
        <w:lastRenderedPageBreak/>
        <w:t>Bulk Updates</w:t>
      </w:r>
      <w:bookmarkEnd w:id="119"/>
    </w:p>
    <w:p w:rsidR="00921921" w:rsidRDefault="00921921" w:rsidP="00F84B79">
      <w:r>
        <w:t>The</w:t>
      </w:r>
      <w:r w:rsidR="00F911D9">
        <w:t xml:space="preserve"> ‘Bulk</w:t>
      </w:r>
      <w:r>
        <w:t xml:space="preserve"> </w:t>
      </w:r>
      <w:r w:rsidR="00F911D9">
        <w:t>U</w:t>
      </w:r>
      <w:r>
        <w:t>pdates</w:t>
      </w:r>
      <w:r w:rsidR="00F911D9">
        <w:t>’</w:t>
      </w:r>
      <w:r>
        <w:t xml:space="preserve"> screen is used for changing the status of groups of mice all at once without having to use the ‘Edit Mouse’ screen.</w:t>
      </w:r>
      <w:r w:rsidR="00B1057A">
        <w:t xml:space="preserve"> This form may also be used to add a phenotype to a group of mice.</w:t>
      </w:r>
      <w:r w:rsidR="00F911D9">
        <w:t xml:space="preserve"> This interface is located in </w:t>
      </w:r>
      <w:r w:rsidR="009128AB">
        <w:t xml:space="preserve">the </w:t>
      </w:r>
      <w:r w:rsidR="00F911D9">
        <w:t xml:space="preserve">Manage Colony </w:t>
      </w:r>
      <w:r w:rsidR="009128AB">
        <w:t xml:space="preserve">section </w:t>
      </w:r>
      <w:r w:rsidR="00F911D9">
        <w:t>under Manage Mice.</w:t>
      </w:r>
    </w:p>
    <w:p w:rsidR="00921921" w:rsidRDefault="00921921" w:rsidP="00F84B79">
      <w:r>
        <w:t>First the user must select what they are editing (Life Status</w:t>
      </w:r>
      <w:r w:rsidR="00340A7A">
        <w:t>,</w:t>
      </w:r>
      <w:r>
        <w:t xml:space="preserve"> Diet</w:t>
      </w:r>
      <w:r w:rsidR="00340A7A">
        <w:t>, Protocol, or Owner</w:t>
      </w:r>
      <w:r>
        <w:t xml:space="preserve">) </w:t>
      </w:r>
      <w:r w:rsidR="00B1057A">
        <w:t xml:space="preserve">or adding (Phenotype) </w:t>
      </w:r>
      <w:r>
        <w:t xml:space="preserve">and what unit </w:t>
      </w:r>
      <w:r w:rsidR="00E81D9E">
        <w:t>they</w:t>
      </w:r>
      <w:r>
        <w:t xml:space="preserve"> would like to edit by (</w:t>
      </w:r>
      <w:proofErr w:type="gramStart"/>
      <w:r>
        <w:t>either Mouse</w:t>
      </w:r>
      <w:proofErr w:type="gramEnd"/>
      <w:r>
        <w:t xml:space="preserve"> ID, Cage ID, or Litter ID). Then a user must select what Strain the Mice/Litters/Cages are, if editing by cage any cage that contains any mice of </w:t>
      </w:r>
      <w:r w:rsidR="00FF0ED3">
        <w:t>that strain is included (so if one</w:t>
      </w:r>
      <w:r>
        <w:t xml:space="preserve"> C57</w:t>
      </w:r>
      <w:r w:rsidR="003248C5">
        <w:t>B</w:t>
      </w:r>
      <w:r w:rsidR="009128AB">
        <w:t>L</w:t>
      </w:r>
      <w:r w:rsidR="003248C5">
        <w:t>/</w:t>
      </w:r>
      <w:r>
        <w:t>6</w:t>
      </w:r>
      <w:r w:rsidR="003248C5">
        <w:t>J</w:t>
      </w:r>
      <w:r>
        <w:t xml:space="preserve"> </w:t>
      </w:r>
      <w:r w:rsidR="00FF0ED3">
        <w:t xml:space="preserve">mouse </w:t>
      </w:r>
      <w:r>
        <w:t xml:space="preserve">and </w:t>
      </w:r>
      <w:r w:rsidR="00FF0ED3">
        <w:t>two</w:t>
      </w:r>
      <w:r>
        <w:t xml:space="preserve"> DBA</w:t>
      </w:r>
      <w:r w:rsidR="003248C5">
        <w:t>/J</w:t>
      </w:r>
      <w:r>
        <w:t xml:space="preserve"> mice</w:t>
      </w:r>
      <w:r w:rsidR="00FF0ED3">
        <w:t xml:space="preserve"> are in a cage</w:t>
      </w:r>
      <w:r>
        <w:t xml:space="preserve"> and </w:t>
      </w:r>
      <w:r w:rsidR="009128AB">
        <w:t>the selected strain is C57</w:t>
      </w:r>
      <w:r w:rsidR="00FF0ED3">
        <w:t>B</w:t>
      </w:r>
      <w:r w:rsidR="009128AB">
        <w:t>L/</w:t>
      </w:r>
      <w:r w:rsidR="00FF0ED3">
        <w:t>6</w:t>
      </w:r>
      <w:r w:rsidR="009128AB">
        <w:t>J</w:t>
      </w:r>
      <w:r w:rsidR="00FF0ED3">
        <w:t xml:space="preserve"> the former</w:t>
      </w:r>
      <w:r>
        <w:t xml:space="preserve"> cage will be included in t</w:t>
      </w:r>
      <w:r w:rsidR="00FF0ED3">
        <w:t>he list of cages you can select from</w:t>
      </w:r>
      <w:r>
        <w:t>).</w:t>
      </w:r>
      <w:r w:rsidR="00FF0ED3">
        <w:t xml:space="preserve"> </w:t>
      </w:r>
    </w:p>
    <w:p w:rsidR="00FF0ED3" w:rsidRDefault="00FF0ED3" w:rsidP="00F84B79">
      <w:r>
        <w:t xml:space="preserve">The mice in the units you select will be shown in a table to the right of the </w:t>
      </w:r>
      <w:r w:rsidR="004F582C">
        <w:t>p</w:t>
      </w:r>
      <w:r w:rsidR="009128AB">
        <w:t>ick list. A</w:t>
      </w:r>
      <w:r w:rsidR="004F582C">
        <w:t>fter saving the mice in that table will be updated with the value indicted in the new life status/diet</w:t>
      </w:r>
      <w:r w:rsidR="00324525">
        <w:t>/phenotype</w:t>
      </w:r>
      <w:r w:rsidR="004F582C">
        <w:t xml:space="preserve"> </w:t>
      </w:r>
      <w:r w:rsidR="00D32D39">
        <w:t>drop down</w:t>
      </w:r>
      <w:r w:rsidR="004F582C">
        <w:t xml:space="preserve"> (or whatever value you are bulk updating).</w:t>
      </w:r>
    </w:p>
    <w:p w:rsidR="008D5136" w:rsidRDefault="00324525" w:rsidP="008D5136">
      <w:pPr>
        <w:keepNext/>
      </w:pPr>
      <w:r>
        <w:rPr>
          <w:noProof/>
          <w:lang w:bidi="ar-SA"/>
        </w:rPr>
        <w:drawing>
          <wp:inline distT="0" distB="0" distL="0" distR="0">
            <wp:extent cx="5562600" cy="3350765"/>
            <wp:effectExtent l="19050" t="0" r="0"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l="19218" t="30149" r="25896" b="26751"/>
                    <a:stretch>
                      <a:fillRect/>
                    </a:stretch>
                  </pic:blipFill>
                  <pic:spPr bwMode="auto">
                    <a:xfrm>
                      <a:off x="0" y="0"/>
                      <a:ext cx="5562600" cy="3350765"/>
                    </a:xfrm>
                    <a:prstGeom prst="rect">
                      <a:avLst/>
                    </a:prstGeom>
                    <a:noFill/>
                    <a:ln w="9525">
                      <a:noFill/>
                      <a:miter lim="800000"/>
                      <a:headEnd/>
                      <a:tailEnd/>
                    </a:ln>
                  </pic:spPr>
                </pic:pic>
              </a:graphicData>
            </a:graphic>
          </wp:inline>
        </w:drawing>
      </w:r>
    </w:p>
    <w:p w:rsidR="008D5136" w:rsidRPr="00F84B79" w:rsidRDefault="008D5136" w:rsidP="008D5136">
      <w:pPr>
        <w:pStyle w:val="Caption"/>
        <w:jc w:val="center"/>
      </w:pPr>
      <w:bookmarkStart w:id="120" w:name="_Toc413683264"/>
      <w:r>
        <w:t xml:space="preserve">Figure </w:t>
      </w:r>
      <w:r w:rsidR="00D67984">
        <w:fldChar w:fldCharType="begin"/>
      </w:r>
      <w:r w:rsidR="00FB5921">
        <w:instrText xml:space="preserve"> SEQ Figure \* ARABIC </w:instrText>
      </w:r>
      <w:r w:rsidR="00D67984">
        <w:fldChar w:fldCharType="separate"/>
      </w:r>
      <w:r w:rsidR="00447423">
        <w:rPr>
          <w:noProof/>
        </w:rPr>
        <w:t>44</w:t>
      </w:r>
      <w:r w:rsidR="00D67984">
        <w:rPr>
          <w:noProof/>
        </w:rPr>
        <w:fldChar w:fldCharType="end"/>
      </w:r>
      <w:r>
        <w:t>: Bulk Update</w:t>
      </w:r>
      <w:bookmarkEnd w:id="120"/>
    </w:p>
    <w:p w:rsidR="009B2DBD" w:rsidRDefault="009B2DBD">
      <w:pPr>
        <w:rPr>
          <w:rFonts w:asciiTheme="majorHAnsi" w:eastAsiaTheme="majorEastAsia" w:hAnsiTheme="majorHAnsi" w:cstheme="majorBidi"/>
          <w:b/>
          <w:bCs/>
          <w:color w:val="4F81BD" w:themeColor="accent1"/>
          <w:sz w:val="26"/>
          <w:szCs w:val="26"/>
        </w:rPr>
      </w:pPr>
      <w:r>
        <w:br w:type="page"/>
      </w:r>
    </w:p>
    <w:p w:rsidR="00271819" w:rsidRDefault="00271819" w:rsidP="00271819">
      <w:pPr>
        <w:pStyle w:val="Heading2"/>
      </w:pPr>
      <w:bookmarkStart w:id="121" w:name="_Toc413683179"/>
      <w:r>
        <w:lastRenderedPageBreak/>
        <w:t>Vivaria Layout</w:t>
      </w:r>
      <w:bookmarkEnd w:id="121"/>
    </w:p>
    <w:p w:rsidR="00634207" w:rsidRDefault="00A852EE" w:rsidP="00271819">
      <w:r>
        <w:t xml:space="preserve">The </w:t>
      </w:r>
      <w:r w:rsidR="00F4477B">
        <w:t>‘</w:t>
      </w:r>
      <w:r>
        <w:t>Vivaria Layout View</w:t>
      </w:r>
      <w:r w:rsidR="00F4477B">
        <w:t>’</w:t>
      </w:r>
      <w:r>
        <w:t xml:space="preserve"> provides a visual method of displaying and moving the cages within a room. </w:t>
      </w:r>
      <w:r w:rsidR="007770FE">
        <w:t xml:space="preserve">Mice may be moved between cages on the same rack. </w:t>
      </w:r>
      <w:r w:rsidR="00F4477B">
        <w:t xml:space="preserve">It also allows for retiring cages and exiting the mice. </w:t>
      </w:r>
      <w:r w:rsidR="00634207">
        <w:t xml:space="preserve">Please note that the Vivaria Layout view does not work properly in the Internet Explorer browser and we recommend using Firefox or Chrome. </w:t>
      </w:r>
    </w:p>
    <w:p w:rsidR="00271819" w:rsidRDefault="00367CD8" w:rsidP="00271819">
      <w:r>
        <w:t>First use the</w:t>
      </w:r>
      <w:r w:rsidR="00F4477B">
        <w:t>’</w:t>
      </w:r>
      <w:r>
        <w:t xml:space="preserve"> Vivaria Layout Manager</w:t>
      </w:r>
      <w:r w:rsidR="00F4477B">
        <w:t>’</w:t>
      </w:r>
      <w:r>
        <w:t xml:space="preserve"> to subdivide your rooms into sections, racks, etc. This is described in the Administration section</w:t>
      </w:r>
      <w:r w:rsidR="00634207">
        <w:t xml:space="preserve"> under </w:t>
      </w:r>
      <w:r w:rsidR="00D67984">
        <w:fldChar w:fldCharType="begin"/>
      </w:r>
      <w:r w:rsidR="00634207">
        <w:instrText xml:space="preserve"> REF _Ref370894886 \h </w:instrText>
      </w:r>
      <w:r w:rsidR="00D67984">
        <w:fldChar w:fldCharType="separate"/>
      </w:r>
      <w:r w:rsidR="00A4284F">
        <w:t>Vivaria Layout Manager</w:t>
      </w:r>
      <w:r w:rsidR="00D67984">
        <w:fldChar w:fldCharType="end"/>
      </w:r>
      <w:r>
        <w:t>.</w:t>
      </w:r>
    </w:p>
    <w:p w:rsidR="0005594C" w:rsidRDefault="0005594C" w:rsidP="00271819">
      <w:r>
        <w:t>To open this interface, select ‘Manage Colony</w:t>
      </w:r>
      <w:r w:rsidR="00F4477B">
        <w:t>’</w:t>
      </w:r>
      <w:r>
        <w:t xml:space="preserve"> from the menu, ‘Vivaria Layout’ from the sidebar, and then ‘Vivaria Layout View’. </w:t>
      </w:r>
    </w:p>
    <w:p w:rsidR="00634207" w:rsidRDefault="00634207" w:rsidP="00634207">
      <w:pPr>
        <w:pStyle w:val="Heading3"/>
      </w:pPr>
      <w:bookmarkStart w:id="122" w:name="_Toc413683180"/>
      <w:r>
        <w:t>Moving Cages</w:t>
      </w:r>
      <w:bookmarkEnd w:id="122"/>
    </w:p>
    <w:p w:rsidR="00634207" w:rsidRDefault="00634207" w:rsidP="00271819">
      <w:r>
        <w:t xml:space="preserve">Select the ‘Move Cage to Rack’ radio button. Select the rack to fill. Select a strain from the strain drop down. </w:t>
      </w:r>
      <w:r w:rsidR="00BC7CB9">
        <w:t>A list of cage</w:t>
      </w:r>
      <w:r w:rsidR="006274C4">
        <w:t xml:space="preserve"> IDs</w:t>
      </w:r>
      <w:r w:rsidR="00BC7CB9">
        <w:t xml:space="preserve"> </w:t>
      </w:r>
      <w:r w:rsidR="006D3847">
        <w:t>containing one or more mice of</w:t>
      </w:r>
      <w:r w:rsidR="00BC7CB9">
        <w:t xml:space="preserve"> that strain will be populated in the </w:t>
      </w:r>
      <w:r w:rsidR="006274C4">
        <w:t xml:space="preserve">strain list </w:t>
      </w:r>
      <w:r w:rsidR="00BC7CB9">
        <w:t>box below the strain</w:t>
      </w:r>
      <w:r w:rsidR="00F4477B">
        <w:t xml:space="preserve"> drop down</w:t>
      </w:r>
      <w:r w:rsidR="00BC7CB9">
        <w:t xml:space="preserve">. Drag any Cage ID </w:t>
      </w:r>
      <w:r w:rsidR="006274C4">
        <w:t xml:space="preserve">from the strain list </w:t>
      </w:r>
      <w:r w:rsidR="00BC7CB9">
        <w:t>into an empty space on the rack.</w:t>
      </w:r>
      <w:r w:rsidR="00C422F7">
        <w:t xml:space="preserve"> The cage is now moved.</w:t>
      </w:r>
      <w:r w:rsidR="00BC7CB9">
        <w:t xml:space="preserve"> Move a cage within the rack by dragging it into an empty space. Switch two cages within a rack by dragging one cage and dropping it over the cage it should be switched with.</w:t>
      </w:r>
      <w:r w:rsidR="006274C4">
        <w:t xml:space="preserve"> To move a cage to a different rack, you must move it using the strain list.</w:t>
      </w:r>
    </w:p>
    <w:p w:rsidR="00A852EE" w:rsidRDefault="00634207" w:rsidP="00A852EE">
      <w:pPr>
        <w:keepNext/>
      </w:pPr>
      <w:r>
        <w:rPr>
          <w:noProof/>
          <w:lang w:bidi="ar-SA"/>
        </w:rPr>
        <w:drawing>
          <wp:inline distT="0" distB="0" distL="0" distR="0">
            <wp:extent cx="5527311" cy="4037102"/>
            <wp:effectExtent l="19050" t="0" r="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l="22150" t="28041" r="13518" b="12480"/>
                    <a:stretch>
                      <a:fillRect/>
                    </a:stretch>
                  </pic:blipFill>
                  <pic:spPr bwMode="auto">
                    <a:xfrm>
                      <a:off x="0" y="0"/>
                      <a:ext cx="5531849" cy="4040416"/>
                    </a:xfrm>
                    <a:prstGeom prst="rect">
                      <a:avLst/>
                    </a:prstGeom>
                    <a:noFill/>
                    <a:ln w="9525">
                      <a:noFill/>
                      <a:miter lim="800000"/>
                      <a:headEnd/>
                      <a:tailEnd/>
                    </a:ln>
                  </pic:spPr>
                </pic:pic>
              </a:graphicData>
            </a:graphic>
          </wp:inline>
        </w:drawing>
      </w:r>
    </w:p>
    <w:p w:rsidR="00A852EE" w:rsidRPr="00271819" w:rsidRDefault="00A852EE" w:rsidP="00A852EE">
      <w:pPr>
        <w:pStyle w:val="Caption"/>
        <w:jc w:val="center"/>
      </w:pPr>
      <w:bookmarkStart w:id="123" w:name="_Toc413683265"/>
      <w:r>
        <w:t xml:space="preserve">Figure </w:t>
      </w:r>
      <w:r w:rsidR="00D67984">
        <w:fldChar w:fldCharType="begin"/>
      </w:r>
      <w:r w:rsidR="00FB5921">
        <w:instrText xml:space="preserve"> SEQ Figure \* ARABIC </w:instrText>
      </w:r>
      <w:r w:rsidR="00D67984">
        <w:fldChar w:fldCharType="separate"/>
      </w:r>
      <w:r w:rsidR="00447423">
        <w:rPr>
          <w:noProof/>
        </w:rPr>
        <w:t>45</w:t>
      </w:r>
      <w:r w:rsidR="00D67984">
        <w:rPr>
          <w:noProof/>
        </w:rPr>
        <w:fldChar w:fldCharType="end"/>
      </w:r>
      <w:r>
        <w:t>: Vivaria Layout View</w:t>
      </w:r>
      <w:bookmarkEnd w:id="123"/>
    </w:p>
    <w:p w:rsidR="00E55D5A" w:rsidRDefault="00F4477B" w:rsidP="00E55D5A">
      <w:pPr>
        <w:pStyle w:val="Heading3"/>
      </w:pPr>
      <w:bookmarkStart w:id="124" w:name="_Toc413683181"/>
      <w:r>
        <w:lastRenderedPageBreak/>
        <w:t xml:space="preserve">Vivaria </w:t>
      </w:r>
      <w:r w:rsidR="00E55D5A">
        <w:t>Layout Color Coding and Icons</w:t>
      </w:r>
      <w:bookmarkEnd w:id="124"/>
    </w:p>
    <w:p w:rsidR="00E55D5A" w:rsidRDefault="00E55D5A" w:rsidP="00E55D5A">
      <w:pPr>
        <w:keepNext/>
        <w:jc w:val="center"/>
      </w:pPr>
      <w:r>
        <w:rPr>
          <w:noProof/>
          <w:lang w:bidi="ar-SA"/>
        </w:rPr>
        <w:drawing>
          <wp:inline distT="0" distB="0" distL="0" distR="0">
            <wp:extent cx="3476625" cy="3572232"/>
            <wp:effectExtent l="19050" t="0" r="9525" b="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l="40879" t="22062" r="25570" b="34292"/>
                    <a:stretch>
                      <a:fillRect/>
                    </a:stretch>
                  </pic:blipFill>
                  <pic:spPr bwMode="auto">
                    <a:xfrm>
                      <a:off x="0" y="0"/>
                      <a:ext cx="3476625" cy="3572232"/>
                    </a:xfrm>
                    <a:prstGeom prst="rect">
                      <a:avLst/>
                    </a:prstGeom>
                    <a:noFill/>
                    <a:ln w="9525">
                      <a:noFill/>
                      <a:miter lim="800000"/>
                      <a:headEnd/>
                      <a:tailEnd/>
                    </a:ln>
                  </pic:spPr>
                </pic:pic>
              </a:graphicData>
            </a:graphic>
          </wp:inline>
        </w:drawing>
      </w:r>
    </w:p>
    <w:p w:rsidR="00E55D5A" w:rsidRPr="00C422F7" w:rsidRDefault="00E55D5A" w:rsidP="00E55D5A">
      <w:pPr>
        <w:pStyle w:val="Caption"/>
        <w:jc w:val="center"/>
      </w:pPr>
      <w:bookmarkStart w:id="125" w:name="_Toc413683266"/>
      <w:r>
        <w:t xml:space="preserve">Figure </w:t>
      </w:r>
      <w:r w:rsidR="00D67984">
        <w:fldChar w:fldCharType="begin"/>
      </w:r>
      <w:r w:rsidR="00FB5921">
        <w:instrText xml:space="preserve"> SEQ Figure \* ARABIC </w:instrText>
      </w:r>
      <w:r w:rsidR="00D67984">
        <w:fldChar w:fldCharType="separate"/>
      </w:r>
      <w:r w:rsidR="00447423">
        <w:rPr>
          <w:noProof/>
        </w:rPr>
        <w:t>46</w:t>
      </w:r>
      <w:r w:rsidR="00D67984">
        <w:rPr>
          <w:noProof/>
        </w:rPr>
        <w:fldChar w:fldCharType="end"/>
      </w:r>
      <w:r>
        <w:t>: Layout Color Coding and Icons</w:t>
      </w:r>
      <w:bookmarkEnd w:id="125"/>
    </w:p>
    <w:p w:rsidR="000130DC" w:rsidRDefault="00E55D5A" w:rsidP="00E55D5A">
      <w:r>
        <w:t xml:space="preserve">Each cage is represented by a box. </w:t>
      </w:r>
    </w:p>
    <w:p w:rsidR="000130DC" w:rsidRDefault="00E55D5A" w:rsidP="000130DC">
      <w:pPr>
        <w:pStyle w:val="ListParagraph"/>
        <w:numPr>
          <w:ilvl w:val="0"/>
          <w:numId w:val="43"/>
        </w:numPr>
      </w:pPr>
      <w:r>
        <w:t xml:space="preserve">The top row </w:t>
      </w:r>
      <w:r w:rsidR="00A94D18">
        <w:t xml:space="preserve">contains the cage ID number or </w:t>
      </w:r>
      <w:r>
        <w:t xml:space="preserve">“empty” if there is no cage in that space. </w:t>
      </w:r>
    </w:p>
    <w:p w:rsidR="000130DC" w:rsidRDefault="00E55D5A" w:rsidP="000130DC">
      <w:pPr>
        <w:pStyle w:val="ListParagraph"/>
        <w:numPr>
          <w:ilvl w:val="0"/>
          <w:numId w:val="43"/>
        </w:numPr>
      </w:pPr>
      <w:r>
        <w:t xml:space="preserve">The second row contains the strain. It says “mixed” if the mice have different strains. </w:t>
      </w:r>
    </w:p>
    <w:p w:rsidR="000130DC" w:rsidRDefault="00E55D5A" w:rsidP="000130DC">
      <w:pPr>
        <w:pStyle w:val="ListParagraph"/>
        <w:numPr>
          <w:ilvl w:val="0"/>
          <w:numId w:val="43"/>
        </w:numPr>
      </w:pPr>
      <w:r>
        <w:t xml:space="preserve">The third row gives the sex as “M”, “F”, or “mixed”. </w:t>
      </w:r>
    </w:p>
    <w:p w:rsidR="000130DC" w:rsidRDefault="00F4477B" w:rsidP="000130DC">
      <w:pPr>
        <w:pStyle w:val="ListParagraph"/>
        <w:numPr>
          <w:ilvl w:val="0"/>
          <w:numId w:val="43"/>
        </w:numPr>
      </w:pPr>
      <w:r>
        <w:t xml:space="preserve">The fourth row contains a magnifying glass ‘Search’ </w:t>
      </w:r>
      <w:r w:rsidR="00E55D5A">
        <w:t xml:space="preserve">icon. Click </w:t>
      </w:r>
      <w:r>
        <w:t xml:space="preserve">the magnifying </w:t>
      </w:r>
      <w:r w:rsidR="00E55D5A">
        <w:t xml:space="preserve">glass and a list of the </w:t>
      </w:r>
      <w:r>
        <w:t xml:space="preserve">live (non-exited) </w:t>
      </w:r>
      <w:r w:rsidR="00E55D5A">
        <w:t>mice in the cage will be displayed below the rack display</w:t>
      </w:r>
      <w:r w:rsidR="00A94D18">
        <w:t xml:space="preserve"> and the background of the box changes to a solid blue</w:t>
      </w:r>
      <w:r w:rsidR="00E55D5A">
        <w:t>.</w:t>
      </w:r>
    </w:p>
    <w:p w:rsidR="000130DC" w:rsidRDefault="00E55D5A" w:rsidP="000130DC">
      <w:pPr>
        <w:pStyle w:val="ListParagraph"/>
        <w:numPr>
          <w:ilvl w:val="0"/>
          <w:numId w:val="43"/>
        </w:numPr>
      </w:pPr>
      <w:r>
        <w:t xml:space="preserve"> The fifth row contains a mouse</w:t>
      </w:r>
      <w:r w:rsidR="00F4477B">
        <w:t xml:space="preserve"> icon</w:t>
      </w:r>
      <w:r>
        <w:t xml:space="preserve">. Click the mouse icon to print a cage card for this cage. The cage card </w:t>
      </w:r>
      <w:r w:rsidR="00423CAA">
        <w:t xml:space="preserve">format </w:t>
      </w:r>
      <w:r>
        <w:t xml:space="preserve">is selected </w:t>
      </w:r>
      <w:r w:rsidR="00423CAA">
        <w:t>in the ‘Mating Card’ and ‘Detail Card’ drop downs.</w:t>
      </w:r>
      <w:r w:rsidR="00A94D18">
        <w:t xml:space="preserve"> </w:t>
      </w:r>
    </w:p>
    <w:p w:rsidR="00E55D5A" w:rsidRDefault="00A94D18" w:rsidP="000130DC">
      <w:pPr>
        <w:pStyle w:val="ListParagraph"/>
        <w:numPr>
          <w:ilvl w:val="0"/>
          <w:numId w:val="43"/>
        </w:numPr>
      </w:pPr>
      <w:r>
        <w:t>A cage with a yellow background contain</w:t>
      </w:r>
      <w:r w:rsidR="000130DC">
        <w:t>s at least one mouse</w:t>
      </w:r>
      <w:r>
        <w:t xml:space="preserve"> </w:t>
      </w:r>
      <w:r w:rsidR="000130DC">
        <w:t>with the strain that was selected</w:t>
      </w:r>
      <w:r>
        <w:t>.</w:t>
      </w:r>
    </w:p>
    <w:p w:rsidR="000130DC" w:rsidRDefault="000130DC" w:rsidP="000130DC">
      <w:pPr>
        <w:pStyle w:val="ListParagraph"/>
        <w:numPr>
          <w:ilvl w:val="0"/>
          <w:numId w:val="43"/>
        </w:numPr>
      </w:pPr>
      <w:r>
        <w:t>A cage with a thick blue border contains a mating.</w:t>
      </w:r>
      <w:r w:rsidR="00F4477B">
        <w:t xml:space="preserve"> A cage is defined as a mating cage if one of the females is a dam 1 in a mating (even if the dam 1 is no longer alive).</w:t>
      </w:r>
      <w:r>
        <w:t xml:space="preserve"> Note that sires may be moved into a different cage from the dam(s) in the mating.</w:t>
      </w:r>
      <w:r w:rsidR="00F4477B">
        <w:t xml:space="preserve"> </w:t>
      </w:r>
    </w:p>
    <w:p w:rsidR="000B06F8" w:rsidRDefault="000B06F8" w:rsidP="000130DC">
      <w:pPr>
        <w:pStyle w:val="ListParagraph"/>
        <w:numPr>
          <w:ilvl w:val="0"/>
          <w:numId w:val="43"/>
        </w:numPr>
      </w:pPr>
      <w:r>
        <w:t xml:space="preserve">A cage with a red background has been selected </w:t>
      </w:r>
      <w:r w:rsidR="00EE52E5">
        <w:t>to have the mouse life status and cage status changed</w:t>
      </w:r>
      <w:r>
        <w:t>.</w:t>
      </w:r>
    </w:p>
    <w:p w:rsidR="00561839" w:rsidRDefault="00561839" w:rsidP="000130DC">
      <w:pPr>
        <w:pStyle w:val="ListParagraph"/>
        <w:numPr>
          <w:ilvl w:val="0"/>
          <w:numId w:val="43"/>
        </w:numPr>
      </w:pPr>
      <w:r>
        <w:t>When dragging, the background of a list or the box representing a cage will change to a light blue when the item may be dropped there.</w:t>
      </w:r>
    </w:p>
    <w:p w:rsidR="00A41AB1" w:rsidRDefault="00D67984" w:rsidP="00A41AB1">
      <w:pPr>
        <w:pStyle w:val="Heading3"/>
      </w:pPr>
      <w:r>
        <w:rPr>
          <w:noProof/>
        </w:rPr>
        <w:lastRenderedPageBreak/>
        <w:pict>
          <v:shape id="_x0000_s1054" type="#_x0000_t202" style="position:absolute;margin-left:-2.7pt;margin-top:156.75pt;width:278.25pt;height:.05pt;z-index:251669504" stroked="f">
            <v:textbox style="mso-fit-shape-to-text:t" inset="0,0,0,0">
              <w:txbxContent>
                <w:p w:rsidR="00DF44C3" w:rsidRDefault="00DF44C3" w:rsidP="00D879D1">
                  <w:pPr>
                    <w:pStyle w:val="Caption"/>
                    <w:rPr>
                      <w:noProof/>
                    </w:rPr>
                  </w:pPr>
                  <w:bookmarkStart w:id="126" w:name="_Toc413683268"/>
                  <w:r>
                    <w:t xml:space="preserve">Figure </w:t>
                  </w:r>
                  <w:fldSimple w:instr=" SEQ Figure \* ARABIC ">
                    <w:r w:rsidR="00447423">
                      <w:rPr>
                        <w:noProof/>
                      </w:rPr>
                      <w:t>47</w:t>
                    </w:r>
                  </w:fldSimple>
                  <w:r>
                    <w:t>: Cage Details Panel</w:t>
                  </w:r>
                  <w:bookmarkEnd w:id="126"/>
                </w:p>
              </w:txbxContent>
            </v:textbox>
            <w10:wrap type="square"/>
          </v:shape>
        </w:pict>
      </w:r>
      <w:r w:rsidR="00D879D1">
        <w:rPr>
          <w:noProof/>
          <w:lang w:bidi="ar-SA"/>
        </w:rPr>
        <w:drawing>
          <wp:anchor distT="0" distB="0" distL="114300" distR="114300" simplePos="0" relativeHeight="251667456" behindDoc="0" locked="0" layoutInCell="1" allowOverlap="1">
            <wp:simplePos x="0" y="0"/>
            <wp:positionH relativeFrom="column">
              <wp:posOffset>-34290</wp:posOffset>
            </wp:positionH>
            <wp:positionV relativeFrom="paragraph">
              <wp:posOffset>47625</wp:posOffset>
            </wp:positionV>
            <wp:extent cx="3533775" cy="18859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45E60.tmp"/>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33775" cy="1885950"/>
                    </a:xfrm>
                    <a:prstGeom prst="rect">
                      <a:avLst/>
                    </a:prstGeom>
                  </pic:spPr>
                </pic:pic>
              </a:graphicData>
            </a:graphic>
          </wp:anchor>
        </w:drawing>
      </w:r>
      <w:bookmarkStart w:id="127" w:name="_Toc413683182"/>
      <w:r w:rsidR="00A41AB1">
        <w:t>Adding Cages</w:t>
      </w:r>
      <w:bookmarkEnd w:id="127"/>
    </w:p>
    <w:p w:rsidR="00A41AB1" w:rsidRPr="00A41AB1" w:rsidRDefault="00A41AB1" w:rsidP="00A41AB1">
      <w:r>
        <w:t>To add a cage click one of the green ‘</w:t>
      </w:r>
      <w:r w:rsidR="00D879D1">
        <w:t>+’ icons in an empty cage slot when one of the Add Mating options is not selected and a cage details panel will render on the left hand side of the screen and the slot you selected to add a cage was will be colored orange. Fill in the cage details panel with the desired details and click the save icon or to cancel click the cancel icon.</w:t>
      </w:r>
    </w:p>
    <w:p w:rsidR="00D879D1" w:rsidRDefault="00D879D1" w:rsidP="000B06F8">
      <w:pPr>
        <w:pStyle w:val="Heading3"/>
      </w:pPr>
    </w:p>
    <w:p w:rsidR="00E55D5A" w:rsidRDefault="000B06F8" w:rsidP="000B06F8">
      <w:pPr>
        <w:pStyle w:val="Heading3"/>
      </w:pPr>
      <w:bookmarkStart w:id="128" w:name="_Toc413683183"/>
      <w:r>
        <w:t>Change Mouse and Cage Status</w:t>
      </w:r>
      <w:bookmarkEnd w:id="128"/>
    </w:p>
    <w:p w:rsidR="000B06F8" w:rsidRDefault="000B06F8" w:rsidP="000B06F8">
      <w:r>
        <w:t xml:space="preserve">Select the ‘Change Mouse and Cage Status’ radio button. </w:t>
      </w:r>
      <w:r w:rsidR="00FA754B">
        <w:t xml:space="preserve">This feature is designed to be used to retire cages and exit mice. All mice in the cage will have their life status changed. </w:t>
      </w:r>
      <w:r w:rsidR="00EE52E5">
        <w:t xml:space="preserve">Select a ‘New Life Status’ and ‘New Container Status’. </w:t>
      </w:r>
      <w:r w:rsidR="00FA754B">
        <w:t xml:space="preserve">Both fields are required. </w:t>
      </w:r>
      <w:r w:rsidR="00EE52E5">
        <w:t xml:space="preserve">Drag the cages from the rack into the ‘Status Change List’. Note the color of the </w:t>
      </w:r>
      <w:r w:rsidR="00FA754B">
        <w:t>cage on the rack now changes to red. Use the red ‘X’ delete button to remove any cages accidentally added to the status change list. Click ‘Submit’ to finalize the changes. Be careful with this as the cages will no longer be shown on the rack or in the strain list once they are retired, so a mistake will be difficult to fix.</w:t>
      </w:r>
    </w:p>
    <w:p w:rsidR="000B06F8" w:rsidRDefault="000B06F8" w:rsidP="000B06F8">
      <w:pPr>
        <w:keepNext/>
        <w:jc w:val="center"/>
      </w:pPr>
      <w:r>
        <w:rPr>
          <w:noProof/>
          <w:lang w:bidi="ar-SA"/>
        </w:rPr>
        <w:drawing>
          <wp:inline distT="0" distB="0" distL="0" distR="0">
            <wp:extent cx="2836806" cy="2383436"/>
            <wp:effectExtent l="19050" t="0" r="1644" b="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l="16287" t="40000" r="48045" b="22062"/>
                    <a:stretch>
                      <a:fillRect/>
                    </a:stretch>
                  </pic:blipFill>
                  <pic:spPr bwMode="auto">
                    <a:xfrm>
                      <a:off x="0" y="0"/>
                      <a:ext cx="2846351" cy="2391456"/>
                    </a:xfrm>
                    <a:prstGeom prst="rect">
                      <a:avLst/>
                    </a:prstGeom>
                    <a:noFill/>
                    <a:ln w="9525">
                      <a:noFill/>
                      <a:miter lim="800000"/>
                      <a:headEnd/>
                      <a:tailEnd/>
                    </a:ln>
                  </pic:spPr>
                </pic:pic>
              </a:graphicData>
            </a:graphic>
          </wp:inline>
        </w:drawing>
      </w:r>
    </w:p>
    <w:p w:rsidR="000B06F8" w:rsidRDefault="000B06F8" w:rsidP="000B06F8">
      <w:pPr>
        <w:pStyle w:val="Caption"/>
        <w:jc w:val="center"/>
      </w:pPr>
      <w:bookmarkStart w:id="129" w:name="_Toc413683267"/>
      <w:r>
        <w:t xml:space="preserve">Figure </w:t>
      </w:r>
      <w:r w:rsidR="00D67984">
        <w:fldChar w:fldCharType="begin"/>
      </w:r>
      <w:r w:rsidR="00FB5921">
        <w:instrText xml:space="preserve"> SEQ Figure \* ARABIC </w:instrText>
      </w:r>
      <w:r w:rsidR="00D67984">
        <w:fldChar w:fldCharType="separate"/>
      </w:r>
      <w:r w:rsidR="00447423">
        <w:rPr>
          <w:noProof/>
        </w:rPr>
        <w:t>48</w:t>
      </w:r>
      <w:r w:rsidR="00D67984">
        <w:rPr>
          <w:noProof/>
        </w:rPr>
        <w:fldChar w:fldCharType="end"/>
      </w:r>
      <w:r>
        <w:t>: Change Life Status and Cage Status</w:t>
      </w:r>
      <w:bookmarkEnd w:id="129"/>
    </w:p>
    <w:p w:rsidR="007770FE" w:rsidRDefault="007770FE" w:rsidP="007770FE">
      <w:pPr>
        <w:pStyle w:val="Heading3"/>
      </w:pPr>
      <w:bookmarkStart w:id="130" w:name="_Toc413683184"/>
      <w:r>
        <w:t>Move Mice</w:t>
      </w:r>
      <w:bookmarkEnd w:id="130"/>
    </w:p>
    <w:p w:rsidR="007770FE" w:rsidRPr="007770FE" w:rsidRDefault="007770FE" w:rsidP="007770FE">
      <w:r>
        <w:t xml:space="preserve">Click on the ‘Mouse Icon’ next to the </w:t>
      </w:r>
      <w:r w:rsidR="004C0DD4">
        <w:t>m</w:t>
      </w:r>
      <w:r>
        <w:t xml:space="preserve">ouse </w:t>
      </w:r>
      <w:r w:rsidR="004C0DD4">
        <w:t>‘</w:t>
      </w:r>
      <w:r>
        <w:t>ID’ and drag it into a different cage.</w:t>
      </w:r>
    </w:p>
    <w:p w:rsidR="007770FE" w:rsidRDefault="007770FE" w:rsidP="007770FE">
      <w:pPr>
        <w:keepNext/>
      </w:pPr>
      <w:r>
        <w:rPr>
          <w:noProof/>
          <w:lang w:bidi="ar-SA"/>
        </w:rPr>
        <w:lastRenderedPageBreak/>
        <w:drawing>
          <wp:inline distT="0" distB="0" distL="0" distR="0">
            <wp:extent cx="5343525" cy="2847975"/>
            <wp:effectExtent l="19050" t="0" r="9525" b="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srcRect l="40879" t="60206" r="3774" b="2495"/>
                    <a:stretch>
                      <a:fillRect/>
                    </a:stretch>
                  </pic:blipFill>
                  <pic:spPr bwMode="auto">
                    <a:xfrm>
                      <a:off x="0" y="0"/>
                      <a:ext cx="5343525" cy="2847975"/>
                    </a:xfrm>
                    <a:prstGeom prst="rect">
                      <a:avLst/>
                    </a:prstGeom>
                    <a:noFill/>
                    <a:ln w="9525">
                      <a:noFill/>
                      <a:miter lim="800000"/>
                      <a:headEnd/>
                      <a:tailEnd/>
                    </a:ln>
                  </pic:spPr>
                </pic:pic>
              </a:graphicData>
            </a:graphic>
          </wp:inline>
        </w:drawing>
      </w:r>
    </w:p>
    <w:p w:rsidR="007770FE" w:rsidRDefault="007770FE" w:rsidP="007770FE">
      <w:pPr>
        <w:pStyle w:val="Caption"/>
        <w:jc w:val="center"/>
      </w:pPr>
      <w:bookmarkStart w:id="131" w:name="_Toc413683269"/>
      <w:r>
        <w:t xml:space="preserve">Figure </w:t>
      </w:r>
      <w:r w:rsidR="00D67984">
        <w:fldChar w:fldCharType="begin"/>
      </w:r>
      <w:r w:rsidR="00FB5921">
        <w:instrText xml:space="preserve"> SEQ Figure \* ARABIC </w:instrText>
      </w:r>
      <w:r w:rsidR="00D67984">
        <w:fldChar w:fldCharType="separate"/>
      </w:r>
      <w:r w:rsidR="00447423">
        <w:rPr>
          <w:noProof/>
        </w:rPr>
        <w:t>49</w:t>
      </w:r>
      <w:r w:rsidR="00D67984">
        <w:rPr>
          <w:noProof/>
        </w:rPr>
        <w:fldChar w:fldCharType="end"/>
      </w:r>
      <w:r>
        <w:t>: Move Mice to a New Cage</w:t>
      </w:r>
      <w:bookmarkEnd w:id="131"/>
    </w:p>
    <w:p w:rsidR="00062519" w:rsidRDefault="00062519" w:rsidP="00062519">
      <w:pPr>
        <w:pStyle w:val="Heading3"/>
      </w:pPr>
      <w:bookmarkStart w:id="132" w:name="_Toc413683185"/>
      <w:r>
        <w:t>Create Mating</w:t>
      </w:r>
      <w:bookmarkEnd w:id="132"/>
    </w:p>
    <w:p w:rsidR="004128F1" w:rsidRDefault="00062519" w:rsidP="00062519">
      <w:r>
        <w:t xml:space="preserve">To create a mating </w:t>
      </w:r>
      <w:proofErr w:type="gramStart"/>
      <w:r>
        <w:t>select</w:t>
      </w:r>
      <w:proofErr w:type="gramEnd"/>
      <w:r>
        <w:t xml:space="preserve"> either the ‘Add Mating’ or ‘Add Trio Mating’ option from function choice list at the top of the page.</w:t>
      </w:r>
      <w:r w:rsidR="00D642A8">
        <w:t xml:space="preserve"> </w:t>
      </w:r>
      <w:r w:rsidR="002E562A">
        <w:t xml:space="preserve">The only difference between the two is that </w:t>
      </w:r>
      <w:r w:rsidR="004128F1">
        <w:t>if you drag a cage onto the box in which you are trying to create a mating if Trio is select and the cage is a female cage two dams will be added where as if Add Mating is selected only one dam will be added.</w:t>
      </w:r>
    </w:p>
    <w:p w:rsidR="004128F1" w:rsidRDefault="004128F1" w:rsidP="00062519">
      <w:r>
        <w:t xml:space="preserve">After selecting ‘Add Mating’ or ‘Add Trio Mating’ the empty slots in the view will all have a green plus icon in the middle of them. To create a mating you have to click the green plus in one of those cages (only one can be selected at a time). </w:t>
      </w:r>
      <w:r w:rsidR="0045722F">
        <w:t>This cage will become highlighted in pink and save and cancel icons will be rendered on the cage as well as labels for the dam1, 2, and sire.</w:t>
      </w:r>
    </w:p>
    <w:p w:rsidR="00D6680E" w:rsidRDefault="0045722F" w:rsidP="00D6680E">
      <w:pPr>
        <w:keepNext/>
        <w:jc w:val="center"/>
      </w:pPr>
      <w:r>
        <w:rPr>
          <w:noProof/>
          <w:lang w:bidi="ar-SA"/>
        </w:rPr>
        <w:lastRenderedPageBreak/>
        <w:drawing>
          <wp:inline distT="0" distB="0" distL="0" distR="0">
            <wp:extent cx="5563377" cy="42868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DCE0.tmp"/>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3377" cy="4286849"/>
                    </a:xfrm>
                    <a:prstGeom prst="rect">
                      <a:avLst/>
                    </a:prstGeom>
                  </pic:spPr>
                </pic:pic>
              </a:graphicData>
            </a:graphic>
          </wp:inline>
        </w:drawing>
      </w:r>
    </w:p>
    <w:p w:rsidR="0045722F" w:rsidRDefault="00D6680E" w:rsidP="00D6680E">
      <w:pPr>
        <w:pStyle w:val="Caption"/>
        <w:jc w:val="center"/>
      </w:pPr>
      <w:bookmarkStart w:id="133" w:name="_Toc413683270"/>
      <w:r>
        <w:t xml:space="preserve">Figure </w:t>
      </w:r>
      <w:r w:rsidR="00D67984">
        <w:fldChar w:fldCharType="begin"/>
      </w:r>
      <w:r w:rsidR="00FB5921">
        <w:instrText xml:space="preserve"> SEQ Figure \* ARABIC </w:instrText>
      </w:r>
      <w:r w:rsidR="00D67984">
        <w:fldChar w:fldCharType="separate"/>
      </w:r>
      <w:r w:rsidR="00447423">
        <w:rPr>
          <w:noProof/>
        </w:rPr>
        <w:t>50</w:t>
      </w:r>
      <w:r w:rsidR="00D67984">
        <w:rPr>
          <w:noProof/>
        </w:rPr>
        <w:fldChar w:fldCharType="end"/>
      </w:r>
      <w:r>
        <w:t>: Add mating with Vivaria Layout</w:t>
      </w:r>
      <w:bookmarkEnd w:id="133"/>
    </w:p>
    <w:p w:rsidR="0014074F" w:rsidRDefault="00C22314" w:rsidP="00062519">
      <w:r>
        <w:t xml:space="preserve">After selecting one of </w:t>
      </w:r>
      <w:proofErr w:type="gramStart"/>
      <w:r>
        <w:t>the add</w:t>
      </w:r>
      <w:proofErr w:type="gramEnd"/>
      <w:r>
        <w:t xml:space="preserve"> mating functions a mating details window will render to the left of the vivaria layout. The details of the mating will fill out according to sire and dams added to the </w:t>
      </w:r>
      <w:proofErr w:type="spellStart"/>
      <w:r>
        <w:t>matings</w:t>
      </w:r>
      <w:proofErr w:type="spellEnd"/>
      <w:r>
        <w:t xml:space="preserve">. The mating owner will default to the owner of dam1, the litter strain will automatically be filled in depending on whether there is an approved mating strain relationship for the dam(s) and sire, if the sire and dam are of the same strain, or if the previous mating had the same dam and sire strains as the one currently being created in which case the litter strain will default to the same strain as the previous mating. The mating diet </w:t>
      </w:r>
      <w:r w:rsidR="0012752E">
        <w:t>will default to Dam 1’s diet unless it is changed by the user, in which case it will remain the value provided by the user.</w:t>
      </w:r>
      <w:r w:rsidR="00B20AAA">
        <w:t xml:space="preserve"> The remainder of the mating info will have to be filled in manually.</w:t>
      </w:r>
    </w:p>
    <w:p w:rsidR="00D6680E" w:rsidRDefault="0012752E" w:rsidP="00D6680E">
      <w:pPr>
        <w:keepNext/>
        <w:jc w:val="center"/>
      </w:pPr>
      <w:r>
        <w:rPr>
          <w:noProof/>
          <w:lang w:bidi="ar-SA"/>
        </w:rPr>
        <w:lastRenderedPageBreak/>
        <w:drawing>
          <wp:inline distT="0" distB="0" distL="0" distR="0">
            <wp:extent cx="3210989" cy="255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23EF.tmp"/>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11437" cy="2553057"/>
                    </a:xfrm>
                    <a:prstGeom prst="rect">
                      <a:avLst/>
                    </a:prstGeom>
                  </pic:spPr>
                </pic:pic>
              </a:graphicData>
            </a:graphic>
          </wp:inline>
        </w:drawing>
      </w:r>
    </w:p>
    <w:p w:rsidR="0012752E" w:rsidRDefault="00D6680E" w:rsidP="00D6680E">
      <w:pPr>
        <w:pStyle w:val="Caption"/>
        <w:jc w:val="center"/>
      </w:pPr>
      <w:bookmarkStart w:id="134" w:name="_Toc413683271"/>
      <w:r>
        <w:t xml:space="preserve">Figure </w:t>
      </w:r>
      <w:r w:rsidR="00D67984">
        <w:fldChar w:fldCharType="begin"/>
      </w:r>
      <w:r w:rsidR="00FB5921">
        <w:instrText xml:space="preserve"> SEQ Figure \* ARABIC </w:instrText>
      </w:r>
      <w:r w:rsidR="00D67984">
        <w:fldChar w:fldCharType="separate"/>
      </w:r>
      <w:r w:rsidR="00447423">
        <w:rPr>
          <w:noProof/>
        </w:rPr>
        <w:t>51</w:t>
      </w:r>
      <w:r w:rsidR="00D67984">
        <w:rPr>
          <w:noProof/>
        </w:rPr>
        <w:fldChar w:fldCharType="end"/>
      </w:r>
      <w:r>
        <w:t>: Mating Details</w:t>
      </w:r>
      <w:bookmarkEnd w:id="134"/>
    </w:p>
    <w:p w:rsidR="0012752E" w:rsidRDefault="0012752E" w:rsidP="00062519">
      <w:r>
        <w:t xml:space="preserve">There are two ways to add a dam or sire to the mating. One can either drag a cage into the mating cage which will add the first dam that is not in an active mating to the mating or in the case that it is a male cage, the first male in the cage (regardless of whether it is in an active mating). The other means is to click on the magnifying glass in the cage that contains the desired member of the mating and a list of the mice in that cage will be shown on the page below the vivaria layout. </w:t>
      </w:r>
      <w:r w:rsidR="00835DC6">
        <w:t>The mouse icon next to each one of the mice can be dragged into the cage which will add that particular mouse to the mating.</w:t>
      </w:r>
    </w:p>
    <w:p w:rsidR="00D6680E" w:rsidRDefault="00835DC6" w:rsidP="00D6680E">
      <w:pPr>
        <w:keepNext/>
        <w:jc w:val="center"/>
      </w:pPr>
      <w:r>
        <w:rPr>
          <w:noProof/>
          <w:lang w:bidi="ar-SA"/>
        </w:rPr>
        <w:drawing>
          <wp:inline distT="0" distB="0" distL="0" distR="0">
            <wp:extent cx="1286055" cy="12479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A417.tmp"/>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86055" cy="1247949"/>
                    </a:xfrm>
                    <a:prstGeom prst="rect">
                      <a:avLst/>
                    </a:prstGeom>
                  </pic:spPr>
                </pic:pic>
              </a:graphicData>
            </a:graphic>
          </wp:inline>
        </w:drawing>
      </w:r>
    </w:p>
    <w:p w:rsidR="00835DC6" w:rsidRDefault="00D6680E" w:rsidP="00D6680E">
      <w:pPr>
        <w:pStyle w:val="Caption"/>
        <w:jc w:val="center"/>
      </w:pPr>
      <w:bookmarkStart w:id="135" w:name="_Toc413683272"/>
      <w:r>
        <w:t xml:space="preserve">Figure </w:t>
      </w:r>
      <w:r w:rsidR="00D67984">
        <w:fldChar w:fldCharType="begin"/>
      </w:r>
      <w:r w:rsidR="00FB5921">
        <w:instrText xml:space="preserve"> SEQ Figure \* ARABIC </w:instrText>
      </w:r>
      <w:r w:rsidR="00D67984">
        <w:fldChar w:fldCharType="separate"/>
      </w:r>
      <w:r w:rsidR="00447423">
        <w:rPr>
          <w:noProof/>
        </w:rPr>
        <w:t>52</w:t>
      </w:r>
      <w:r w:rsidR="00D67984">
        <w:rPr>
          <w:noProof/>
        </w:rPr>
        <w:fldChar w:fldCharType="end"/>
      </w:r>
      <w:r>
        <w:t>: Mating Cage</w:t>
      </w:r>
      <w:bookmarkEnd w:id="135"/>
    </w:p>
    <w:p w:rsidR="008D1F61" w:rsidRDefault="00140C6E" w:rsidP="00062519">
      <w:r>
        <w:t>From here the mating can either be saved or canceled. If saved the mice you added to the mating will be moved to the new cage and a mating will be added to the database. If cancelled the mating cage will turn back into a normal cage, but if you which to add a mating to another cage the dams and sires will remain the same until removed with the red x icon.</w:t>
      </w:r>
    </w:p>
    <w:p w:rsidR="008D1F61" w:rsidRDefault="008D1F61" w:rsidP="00062519"/>
    <w:p w:rsidR="008D1F61" w:rsidRDefault="008D1F61" w:rsidP="00062519"/>
    <w:p w:rsidR="0003630B" w:rsidRDefault="008D1F61" w:rsidP="0003630B">
      <w:pPr>
        <w:pStyle w:val="Heading3"/>
      </w:pPr>
      <w:r>
        <w:rPr>
          <w:noProof/>
          <w:lang w:bidi="ar-SA"/>
        </w:rPr>
        <w:lastRenderedPageBreak/>
        <w:drawing>
          <wp:anchor distT="0" distB="0" distL="114300" distR="114300" simplePos="0" relativeHeight="251664384" behindDoc="0" locked="0" layoutInCell="1" allowOverlap="1">
            <wp:simplePos x="0" y="0"/>
            <wp:positionH relativeFrom="column">
              <wp:posOffset>3810</wp:posOffset>
            </wp:positionH>
            <wp:positionV relativeFrom="paragraph">
              <wp:posOffset>7620</wp:posOffset>
            </wp:positionV>
            <wp:extent cx="2651760" cy="40005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45C5B.tmp"/>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51760" cy="4000500"/>
                    </a:xfrm>
                    <a:prstGeom prst="rect">
                      <a:avLst/>
                    </a:prstGeom>
                  </pic:spPr>
                </pic:pic>
              </a:graphicData>
            </a:graphic>
          </wp:anchor>
        </w:drawing>
      </w:r>
      <w:bookmarkStart w:id="136" w:name="_Toc413683186"/>
      <w:r w:rsidR="0003630B">
        <w:t>Add Litter with Pups</w:t>
      </w:r>
      <w:bookmarkEnd w:id="136"/>
    </w:p>
    <w:p w:rsidR="0003630B" w:rsidRDefault="0003630B" w:rsidP="0003630B">
      <w:r>
        <w:t xml:space="preserve">To create </w:t>
      </w:r>
      <w:proofErr w:type="gramStart"/>
      <w:r>
        <w:t>a litter with pups select</w:t>
      </w:r>
      <w:proofErr w:type="gramEnd"/>
      <w:r>
        <w:t xml:space="preserve"> </w:t>
      </w:r>
      <w:r w:rsidR="00FC5695">
        <w:t>‘</w:t>
      </w:r>
      <w:r w:rsidR="00983997">
        <w:t>Add Litter</w:t>
      </w:r>
      <w:r w:rsidR="00FC5695">
        <w:t>’</w:t>
      </w:r>
      <w:r w:rsidR="00983997">
        <w:t xml:space="preserve"> from the selection menu at the top of the page.</w:t>
      </w:r>
      <w:r w:rsidR="00D339B8">
        <w:t xml:space="preserve"> After </w:t>
      </w:r>
      <w:r w:rsidR="00110318">
        <w:t>this selection a panel will render on the left hand side of the screen</w:t>
      </w:r>
      <w:r w:rsidR="008D1F61">
        <w:t xml:space="preserve"> with all the litter and pup information. Also every breeding cage will have a new green ‘+’ icon rendered on it. Clicking on that icon will select the mating in that cage as the mating for that litter. It will also change the color of that cage to purple and render a save icon as well as a cancel icon on that cage.</w:t>
      </w:r>
      <w:r w:rsidR="00B665B7">
        <w:t xml:space="preserve"> In the litter details panel the Mating ID and litter strain will be filled out based on that particular mating and the Base Mouse ID will be set to Dam 1’s ID.</w:t>
      </w:r>
    </w:p>
    <w:p w:rsidR="00F02462" w:rsidRDefault="00D67984" w:rsidP="0003630B">
      <w:r>
        <w:rPr>
          <w:noProof/>
        </w:rPr>
        <w:pict>
          <v:shape id="_x0000_s1053" type="#_x0000_t202" style="position:absolute;margin-left:-217.8pt;margin-top:94.55pt;width:208.8pt;height:24pt;z-index:251666432" stroked="f">
            <v:textbox inset="0,0,0,0">
              <w:txbxContent>
                <w:p w:rsidR="00DF44C3" w:rsidRDefault="00DF44C3" w:rsidP="00F02462">
                  <w:pPr>
                    <w:pStyle w:val="Caption"/>
                    <w:jc w:val="center"/>
                    <w:rPr>
                      <w:noProof/>
                    </w:rPr>
                  </w:pPr>
                  <w:bookmarkStart w:id="137" w:name="_Toc413683273"/>
                  <w:r>
                    <w:t xml:space="preserve">Figure </w:t>
                  </w:r>
                  <w:fldSimple w:instr=" SEQ Figure \* ARABIC ">
                    <w:r w:rsidR="00447423">
                      <w:rPr>
                        <w:noProof/>
                      </w:rPr>
                      <w:t>53</w:t>
                    </w:r>
                  </w:fldSimple>
                  <w:r>
                    <w:t>: Litter Details Panel</w:t>
                  </w:r>
                  <w:bookmarkEnd w:id="137"/>
                </w:p>
              </w:txbxContent>
            </v:textbox>
            <w10:wrap type="square"/>
          </v:shape>
        </w:pict>
      </w:r>
      <w:r w:rsidR="00B665B7">
        <w:t xml:space="preserve">To add a pup to the litter simple drag the female mouse icon (agouti) or the male mouse icon (black) to the desired location (can be either an empty </w:t>
      </w:r>
      <w:proofErr w:type="gramStart"/>
      <w:r w:rsidR="00B665B7">
        <w:t>slot,</w:t>
      </w:r>
      <w:proofErr w:type="gramEnd"/>
      <w:r w:rsidR="00B665B7">
        <w:t xml:space="preserve"> or a cage already on the rack).</w:t>
      </w:r>
      <w:r w:rsidR="00C410E8">
        <w:t xml:space="preserve"> Any cage you add a pup to will have its background color changed to pink, and after dropping the mouse in the cage/empty slot you will see it added to the pup details table on the LHS of the screen at the bottom of the Litter Details panel.</w:t>
      </w:r>
      <w:r w:rsidR="00F02462">
        <w:t xml:space="preserve"> The mouse ID will be determined based on the Base Mouse ID field in the Add Pups portion of the panel. In the example in figure 48 above upon dropping a mouse the application will look in the database for the highest ID containing the ‘B6-‘ id pattern and increment that so instead of B6-16 being next the next will be B6-106 (as my last B6- mouse was B6-105).</w:t>
      </w:r>
    </w:p>
    <w:p w:rsidR="00B665B7" w:rsidRDefault="00F02462" w:rsidP="0003630B">
      <w:r>
        <w:t>If you hover your mouse over (or on a tablet hold your finger on) either the cage or any mouse in the pup details table all the mice in that cage will be highlighted green as well as the cage those mice will be in. If you would like to add a Cage Name to a new cage you are adding pups to you can change it in the cage name field in the Pup Details table.</w:t>
      </w:r>
    </w:p>
    <w:p w:rsidR="00F02462" w:rsidRDefault="00F02462" w:rsidP="0003630B">
      <w:proofErr w:type="gramStart"/>
      <w:r>
        <w:t>To save the litter click the save icon in the breeding cage that is associated with the litter.</w:t>
      </w:r>
      <w:proofErr w:type="gramEnd"/>
    </w:p>
    <w:p w:rsidR="00C84C37" w:rsidRDefault="00C84C37" w:rsidP="00C84C37">
      <w:pPr>
        <w:pStyle w:val="Heading2"/>
      </w:pPr>
      <w:bookmarkStart w:id="138" w:name="_Toc413683187"/>
      <w:r>
        <w:t>Use Schedules</w:t>
      </w:r>
      <w:bookmarkEnd w:id="138"/>
    </w:p>
    <w:p w:rsidR="00C84C37" w:rsidRDefault="00C84C37" w:rsidP="00C84C37">
      <w:r>
        <w:t xml:space="preserve">Use schedules provide users a means of grouping Mouse Uses and scheduling mice for multiple uses with a single click, with those uses scheduled according to a date of importance such as a plug date, or a mouse </w:t>
      </w:r>
      <w:proofErr w:type="spellStart"/>
      <w:r>
        <w:t>birthdate</w:t>
      </w:r>
      <w:proofErr w:type="spellEnd"/>
      <w:r>
        <w:t>.</w:t>
      </w:r>
    </w:p>
    <w:p w:rsidR="00EA37DC" w:rsidRDefault="00EA37DC" w:rsidP="00C84C37">
      <w:r>
        <w:t>A mouse can be added to a use schedule either through the Add Mouse screen, the Add Litter with Pups screen</w:t>
      </w:r>
      <w:r w:rsidR="002173AE">
        <w:t>, or the Add Plug Date screen</w:t>
      </w:r>
      <w:r>
        <w:t>.</w:t>
      </w:r>
      <w:r w:rsidR="002173AE">
        <w:t xml:space="preserve"> Once a mouse has been added to a use schedule the uses </w:t>
      </w:r>
      <w:r w:rsidR="002173AE">
        <w:lastRenderedPageBreak/>
        <w:t xml:space="preserve">associated with that schedule </w:t>
      </w:r>
      <w:r w:rsidR="00471836">
        <w:t xml:space="preserve">will automatically be added according to the days after event of the use schedule, and the start event (plug date or </w:t>
      </w:r>
      <w:proofErr w:type="spellStart"/>
      <w:r w:rsidR="00471836">
        <w:t>birthdate</w:t>
      </w:r>
      <w:proofErr w:type="spellEnd"/>
      <w:r w:rsidR="00471836">
        <w:t>) date.</w:t>
      </w:r>
    </w:p>
    <w:p w:rsidR="002173AE" w:rsidRDefault="00471836" w:rsidP="002173AE">
      <w:pPr>
        <w:pStyle w:val="Heading3"/>
      </w:pPr>
      <w:r>
        <w:rPr>
          <w:noProof/>
          <w:lang w:bidi="ar-SA"/>
        </w:rPr>
        <w:drawing>
          <wp:anchor distT="0" distB="0" distL="114300" distR="114300" simplePos="0" relativeHeight="251671552" behindDoc="0" locked="0" layoutInCell="1" allowOverlap="1">
            <wp:simplePos x="0" y="0"/>
            <wp:positionH relativeFrom="column">
              <wp:posOffset>-11430</wp:posOffset>
            </wp:positionH>
            <wp:positionV relativeFrom="paragraph">
              <wp:posOffset>156845</wp:posOffset>
            </wp:positionV>
            <wp:extent cx="1529715" cy="24384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43631.tmp"/>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9715" cy="2438400"/>
                    </a:xfrm>
                    <a:prstGeom prst="rect">
                      <a:avLst/>
                    </a:prstGeom>
                  </pic:spPr>
                </pic:pic>
              </a:graphicData>
            </a:graphic>
          </wp:anchor>
        </w:drawing>
      </w:r>
      <w:bookmarkStart w:id="139" w:name="_Toc413683188"/>
      <w:r w:rsidR="002173AE">
        <w:t>Use Schedule Manager</w:t>
      </w:r>
      <w:bookmarkEnd w:id="139"/>
    </w:p>
    <w:p w:rsidR="002173AE" w:rsidRDefault="00471836" w:rsidP="002173AE">
      <w:r>
        <w:t xml:space="preserve">The use schedule manager can be reached through Use Schedule Manager </w:t>
      </w:r>
      <w:proofErr w:type="gramStart"/>
      <w:r>
        <w:t>link</w:t>
      </w:r>
      <w:proofErr w:type="gramEnd"/>
      <w:r>
        <w:t xml:space="preserve"> in the Manage Colony accordion. </w:t>
      </w:r>
    </w:p>
    <w:p w:rsidR="00FB24C8" w:rsidRDefault="00FB24C8" w:rsidP="002173AE">
      <w:r>
        <w:t>There is a filter panel that can be used to return only the use schedules of interest with both mouse based and use schedule based filters. After selecting some search criteria and clicking ‘Search’</w:t>
      </w:r>
      <w:r w:rsidR="00FE1FDB">
        <w:t xml:space="preserve"> a list of Use Schedules will be displayed below. This interface provides a convenient means of entering mouse use data for the uses associated with a mouse’s use schedule. From here the use schedule itself can also be marked as ‘done’ indicating that the use schedule is no longer active for that mouse.</w:t>
      </w:r>
    </w:p>
    <w:p w:rsidR="008E744F" w:rsidRDefault="00D67984" w:rsidP="002173AE">
      <w:r>
        <w:rPr>
          <w:noProof/>
        </w:rPr>
        <w:pict>
          <v:shape id="_x0000_s1058" type="#_x0000_t202" style="position:absolute;margin-left:-130.5pt;margin-top:18.2pt;width:120.45pt;height:24pt;z-index:251673600" stroked="f">
            <v:textbox inset="0,0,0,0">
              <w:txbxContent>
                <w:p w:rsidR="00DF44C3" w:rsidRDefault="00DF44C3" w:rsidP="008E744F">
                  <w:pPr>
                    <w:pStyle w:val="Caption"/>
                    <w:rPr>
                      <w:noProof/>
                    </w:rPr>
                  </w:pPr>
                  <w:bookmarkStart w:id="140" w:name="_Toc413683275"/>
                  <w:r>
                    <w:t xml:space="preserve">Figure </w:t>
                  </w:r>
                  <w:fldSimple w:instr=" SEQ Figure \* ARABIC ">
                    <w:r w:rsidR="00447423">
                      <w:rPr>
                        <w:noProof/>
                      </w:rPr>
                      <w:t>54</w:t>
                    </w:r>
                  </w:fldSimple>
                  <w:r>
                    <w:t xml:space="preserve">: Use Schedule Manager </w:t>
                  </w:r>
                  <w:proofErr w:type="gramStart"/>
                  <w:r>
                    <w:t>link</w:t>
                  </w:r>
                  <w:bookmarkEnd w:id="140"/>
                  <w:proofErr w:type="gramEnd"/>
                </w:p>
              </w:txbxContent>
            </v:textbox>
            <w10:wrap type="square"/>
          </v:shape>
        </w:pict>
      </w:r>
    </w:p>
    <w:p w:rsidR="00FE1FDB" w:rsidRDefault="00FE1FDB" w:rsidP="002173AE"/>
    <w:p w:rsidR="002173AE" w:rsidRDefault="002173AE" w:rsidP="002173AE">
      <w:pPr>
        <w:pStyle w:val="Heading3"/>
      </w:pPr>
      <w:bookmarkStart w:id="141" w:name="_Toc413683189"/>
      <w:r>
        <w:t>Kaplan Meier Plots</w:t>
      </w:r>
      <w:bookmarkEnd w:id="141"/>
    </w:p>
    <w:p w:rsidR="002173AE" w:rsidRDefault="00FE1FDB" w:rsidP="002173AE">
      <w:r>
        <w:t xml:space="preserve">With the use schedule model comes the ability to create Kaplan Meier plots. Kaplan Meier plots can be used to illustrate the survivability of mice in a use schedule by showing the volume of mice that were alive after a number of days. </w:t>
      </w:r>
    </w:p>
    <w:p w:rsidR="008E744F" w:rsidRDefault="00FE1FDB" w:rsidP="008E744F">
      <w:pPr>
        <w:keepNext/>
      </w:pPr>
      <w:r>
        <w:rPr>
          <w:noProof/>
          <w:lang w:bidi="ar-SA"/>
        </w:rPr>
        <w:drawing>
          <wp:inline distT="0" distB="0" distL="0" distR="0">
            <wp:extent cx="5852160" cy="3021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471CD.tmp"/>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3021330"/>
                    </a:xfrm>
                    <a:prstGeom prst="rect">
                      <a:avLst/>
                    </a:prstGeom>
                  </pic:spPr>
                </pic:pic>
              </a:graphicData>
            </a:graphic>
          </wp:inline>
        </w:drawing>
      </w:r>
    </w:p>
    <w:p w:rsidR="00FE1FDB" w:rsidRPr="002173AE" w:rsidRDefault="008E744F" w:rsidP="008E744F">
      <w:pPr>
        <w:pStyle w:val="Caption"/>
        <w:jc w:val="center"/>
      </w:pPr>
      <w:bookmarkStart w:id="142" w:name="_Toc413683274"/>
      <w:r>
        <w:t xml:space="preserve">Figure </w:t>
      </w:r>
      <w:r w:rsidR="00D67984">
        <w:fldChar w:fldCharType="begin"/>
      </w:r>
      <w:r w:rsidR="00FB5921">
        <w:instrText xml:space="preserve"> SEQ Figure \* ARABIC </w:instrText>
      </w:r>
      <w:r w:rsidR="00D67984">
        <w:fldChar w:fldCharType="separate"/>
      </w:r>
      <w:r w:rsidR="00447423">
        <w:rPr>
          <w:noProof/>
        </w:rPr>
        <w:t>55</w:t>
      </w:r>
      <w:r w:rsidR="00D67984">
        <w:rPr>
          <w:noProof/>
        </w:rPr>
        <w:fldChar w:fldCharType="end"/>
      </w:r>
      <w:r>
        <w:t>: Kaplan Meier Plots</w:t>
      </w:r>
      <w:bookmarkEnd w:id="142"/>
    </w:p>
    <w:p w:rsidR="00FB7FCB" w:rsidRDefault="004B274E" w:rsidP="004B274E">
      <w:pPr>
        <w:pStyle w:val="Heading1"/>
      </w:pPr>
      <w:bookmarkStart w:id="143" w:name="_Toc413683190"/>
      <w:r>
        <w:lastRenderedPageBreak/>
        <w:t>Queries</w:t>
      </w:r>
      <w:bookmarkEnd w:id="143"/>
    </w:p>
    <w:p w:rsidR="004B274E" w:rsidRDefault="004B274E" w:rsidP="004B274E">
      <w:r>
        <w:t>This module provides ad hoc query functionality.  A user can define and save a mouse or mating query.  The mouse and mating forms let a user select the fields to display, specify the filter criteria, preview the result set, and save the query form to load and run at a future date.</w:t>
      </w:r>
      <w:r w:rsidR="00EB7861">
        <w:t xml:space="preserve">  Run the query to test out the filter.  Once satisfied with the definition</w:t>
      </w:r>
      <w:r w:rsidR="00491D70">
        <w:t>,</w:t>
      </w:r>
      <w:r w:rsidR="00EB7861">
        <w:t xml:space="preserve"> select the save button to </w:t>
      </w:r>
      <w:r w:rsidR="00491D70">
        <w:t xml:space="preserve">be able to </w:t>
      </w:r>
      <w:r w:rsidR="00B86C85">
        <w:t>run it another</w:t>
      </w:r>
      <w:r w:rsidR="00EB7861">
        <w:t xml:space="preserve"> time.</w:t>
      </w:r>
      <w:r w:rsidR="0087373D">
        <w:t xml:space="preserve"> Select clear to reset output field selections and filters.</w:t>
      </w:r>
    </w:p>
    <w:p w:rsidR="00EB7861" w:rsidRDefault="00EB7861" w:rsidP="004B274E">
      <w:r>
        <w:t>Select run to execute the query and view search results.  Search results view provides a link to download the list of results as a comma separated text file</w:t>
      </w:r>
      <w:r w:rsidR="00491D70">
        <w:t xml:space="preserve"> (</w:t>
      </w:r>
      <w:proofErr w:type="spellStart"/>
      <w:r w:rsidR="00491D70">
        <w:t>csv</w:t>
      </w:r>
      <w:proofErr w:type="spellEnd"/>
      <w:r w:rsidR="00491D70">
        <w:t xml:space="preserve"> or txt)</w:t>
      </w:r>
      <w:r>
        <w:t xml:space="preserve">.  </w:t>
      </w:r>
    </w:p>
    <w:p w:rsidR="00EB7861" w:rsidRDefault="00EB7861" w:rsidP="00EB7861">
      <w:pPr>
        <w:keepNext/>
      </w:pPr>
      <w:r>
        <w:rPr>
          <w:noProof/>
          <w:lang w:bidi="ar-SA"/>
        </w:rPr>
        <w:drawing>
          <wp:inline distT="0" distB="0" distL="0" distR="0">
            <wp:extent cx="5852160" cy="3688236"/>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852160" cy="3688236"/>
                    </a:xfrm>
                    <a:prstGeom prst="rect">
                      <a:avLst/>
                    </a:prstGeom>
                    <a:ln>
                      <a:solidFill>
                        <a:schemeClr val="accent1"/>
                      </a:solidFill>
                    </a:ln>
                  </pic:spPr>
                </pic:pic>
              </a:graphicData>
            </a:graphic>
          </wp:inline>
        </w:drawing>
      </w:r>
    </w:p>
    <w:p w:rsidR="00EB7861" w:rsidRDefault="00EB7861" w:rsidP="00EB7861">
      <w:pPr>
        <w:pStyle w:val="Caption"/>
        <w:jc w:val="center"/>
      </w:pPr>
      <w:bookmarkStart w:id="144" w:name="_Toc413683276"/>
      <w:r>
        <w:t xml:space="preserve">Figure </w:t>
      </w:r>
      <w:r w:rsidR="00D67984">
        <w:fldChar w:fldCharType="begin"/>
      </w:r>
      <w:r w:rsidR="00FB5921">
        <w:instrText xml:space="preserve"> SEQ Figure \* ARABIC </w:instrText>
      </w:r>
      <w:r w:rsidR="00D67984">
        <w:fldChar w:fldCharType="separate"/>
      </w:r>
      <w:r w:rsidR="00447423">
        <w:rPr>
          <w:noProof/>
        </w:rPr>
        <w:t>56</w:t>
      </w:r>
      <w:r w:rsidR="00D67984">
        <w:rPr>
          <w:noProof/>
        </w:rPr>
        <w:fldChar w:fldCharType="end"/>
      </w:r>
      <w:r>
        <w:t>:  Mouse Query Search Results</w:t>
      </w:r>
      <w:bookmarkEnd w:id="144"/>
    </w:p>
    <w:p w:rsidR="006A1543" w:rsidRDefault="00491D70" w:rsidP="0074147F">
      <w:r>
        <w:t>The l</w:t>
      </w:r>
      <w:r w:rsidR="003300E6">
        <w:t xml:space="preserve">oad query interface lists all saved queries by name.  Queries are listed by mouse or mating.  Select the query name to load.  </w:t>
      </w:r>
      <w:r>
        <w:t>The q</w:t>
      </w:r>
      <w:r w:rsidR="003300E6">
        <w:t>uery is loaded and displays in a new browser tab providing easy navigation back to select another query.</w:t>
      </w:r>
      <w:r w:rsidR="006634EE">
        <w:t xml:space="preserve"> The action column provides a delete icon used to remove queries that are no longer useful.</w:t>
      </w:r>
    </w:p>
    <w:p w:rsidR="003300E6" w:rsidRDefault="00A61277" w:rsidP="003300E6">
      <w:pPr>
        <w:keepNext/>
        <w:jc w:val="center"/>
      </w:pPr>
      <w:r>
        <w:rPr>
          <w:noProof/>
          <w:lang w:bidi="ar-SA"/>
        </w:rPr>
        <w:lastRenderedPageBreak/>
        <w:drawing>
          <wp:inline distT="0" distB="0" distL="0" distR="0">
            <wp:extent cx="3676650" cy="2196837"/>
            <wp:effectExtent l="19050" t="0" r="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814" t="26115" r="59935" b="43312"/>
                    <a:stretch>
                      <a:fillRect/>
                    </a:stretch>
                  </pic:blipFill>
                  <pic:spPr bwMode="auto">
                    <a:xfrm>
                      <a:off x="0" y="0"/>
                      <a:ext cx="3676650" cy="2196837"/>
                    </a:xfrm>
                    <a:prstGeom prst="rect">
                      <a:avLst/>
                    </a:prstGeom>
                    <a:noFill/>
                    <a:ln w="9525">
                      <a:noFill/>
                      <a:miter lim="800000"/>
                      <a:headEnd/>
                      <a:tailEnd/>
                    </a:ln>
                  </pic:spPr>
                </pic:pic>
              </a:graphicData>
            </a:graphic>
          </wp:inline>
        </w:drawing>
      </w:r>
    </w:p>
    <w:p w:rsidR="0074147F" w:rsidRPr="0074147F" w:rsidRDefault="003300E6" w:rsidP="003300E6">
      <w:pPr>
        <w:pStyle w:val="Caption"/>
        <w:jc w:val="center"/>
      </w:pPr>
      <w:bookmarkStart w:id="145" w:name="_Toc413683277"/>
      <w:r>
        <w:t xml:space="preserve">Figure </w:t>
      </w:r>
      <w:r w:rsidR="00D67984">
        <w:fldChar w:fldCharType="begin"/>
      </w:r>
      <w:r w:rsidR="00FB5921">
        <w:instrText xml:space="preserve"> SEQ Figure \* ARABIC </w:instrText>
      </w:r>
      <w:r w:rsidR="00D67984">
        <w:fldChar w:fldCharType="separate"/>
      </w:r>
      <w:r w:rsidR="00447423">
        <w:rPr>
          <w:noProof/>
        </w:rPr>
        <w:t>57</w:t>
      </w:r>
      <w:r w:rsidR="00D67984">
        <w:rPr>
          <w:noProof/>
        </w:rPr>
        <w:fldChar w:fldCharType="end"/>
      </w:r>
      <w:r>
        <w:t>:  Load Queries</w:t>
      </w:r>
      <w:bookmarkEnd w:id="145"/>
    </w:p>
    <w:p w:rsidR="004B274E" w:rsidRDefault="004B274E" w:rsidP="004B274E">
      <w:pPr>
        <w:pStyle w:val="Heading1"/>
      </w:pPr>
      <w:bookmarkStart w:id="146" w:name="_Toc413683191"/>
      <w:r>
        <w:t>Reports</w:t>
      </w:r>
      <w:bookmarkEnd w:id="146"/>
    </w:p>
    <w:p w:rsidR="004E49AA" w:rsidRDefault="004E49AA" w:rsidP="004E49AA">
      <w:pPr>
        <w:pStyle w:val="Heading2"/>
      </w:pPr>
      <w:bookmarkStart w:id="147" w:name="_Toc413683192"/>
      <w:r>
        <w:t>Colony Summary Report</w:t>
      </w:r>
      <w:bookmarkEnd w:id="147"/>
    </w:p>
    <w:p w:rsidR="00AE7E3C" w:rsidRDefault="00491D70" w:rsidP="004B274E">
      <w:r>
        <w:t>The c</w:t>
      </w:r>
      <w:r w:rsidR="00AE7E3C">
        <w:t>olony summary report gathers all statistics for the owners/workgroups by:</w:t>
      </w:r>
    </w:p>
    <w:p w:rsidR="004B274E" w:rsidRDefault="00AE7E3C" w:rsidP="00AE7E3C">
      <w:pPr>
        <w:pStyle w:val="ListParagraph"/>
        <w:numPr>
          <w:ilvl w:val="0"/>
          <w:numId w:val="34"/>
        </w:numPr>
      </w:pPr>
      <w:r>
        <w:t>The number of live mice and active strains listing owner/workgroup, strain, and number of live mice</w:t>
      </w:r>
    </w:p>
    <w:p w:rsidR="00AE7E3C" w:rsidRDefault="00AE7E3C" w:rsidP="00AE7E3C">
      <w:pPr>
        <w:pStyle w:val="ListParagraph"/>
        <w:numPr>
          <w:ilvl w:val="0"/>
          <w:numId w:val="34"/>
        </w:numPr>
      </w:pPr>
      <w:r>
        <w:t>The number of active cages listing owner/workgroup, room, number of cages, and cage status</w:t>
      </w:r>
    </w:p>
    <w:p w:rsidR="00AE7E3C" w:rsidRDefault="00AE7E3C" w:rsidP="00AE7E3C">
      <w:pPr>
        <w:pStyle w:val="ListParagraph"/>
        <w:numPr>
          <w:ilvl w:val="0"/>
          <w:numId w:val="34"/>
        </w:numPr>
      </w:pPr>
      <w:r>
        <w:t xml:space="preserve">The number of active </w:t>
      </w:r>
      <w:proofErr w:type="spellStart"/>
      <w:r>
        <w:t>matings</w:t>
      </w:r>
      <w:proofErr w:type="spellEnd"/>
      <w:r>
        <w:t xml:space="preserve"> listing total number of active </w:t>
      </w:r>
      <w:proofErr w:type="spellStart"/>
      <w:r>
        <w:t>matings</w:t>
      </w:r>
      <w:proofErr w:type="spellEnd"/>
      <w:r>
        <w:t xml:space="preserve"> per owner/workgroup</w:t>
      </w:r>
    </w:p>
    <w:p w:rsidR="00AE7E3C" w:rsidRDefault="00AE7E3C" w:rsidP="00AE7E3C">
      <w:pPr>
        <w:pStyle w:val="ListParagraph"/>
        <w:numPr>
          <w:ilvl w:val="0"/>
          <w:numId w:val="34"/>
        </w:numPr>
      </w:pPr>
      <w:r>
        <w:t>The number of active plans and tests listing owner/workgroup, plan, test</w:t>
      </w:r>
      <w:r w:rsidR="00511140">
        <w:t xml:space="preserve"> ID,</w:t>
      </w:r>
      <w:r>
        <w:t xml:space="preserve"> test, projected number of mice, and test status</w:t>
      </w:r>
    </w:p>
    <w:p w:rsidR="00AE7E3C" w:rsidRDefault="00692AAC" w:rsidP="00AE7E3C">
      <w:pPr>
        <w:pStyle w:val="ListParagraph"/>
        <w:numPr>
          <w:ilvl w:val="0"/>
          <w:numId w:val="34"/>
        </w:numPr>
      </w:pPr>
      <w:r>
        <w:t>The number of mice scheduled for testing listing owner/workgroup, plan, test</w:t>
      </w:r>
      <w:r w:rsidR="00511140">
        <w:t xml:space="preserve"> ID,</w:t>
      </w:r>
      <w:r>
        <w:t xml:space="preserve"> test, and number of mice scheduled</w:t>
      </w:r>
    </w:p>
    <w:p w:rsidR="004E49AA" w:rsidRDefault="004E49AA" w:rsidP="004E49AA">
      <w:pPr>
        <w:pStyle w:val="Heading2"/>
      </w:pPr>
      <w:bookmarkStart w:id="148" w:name="_Toc413683193"/>
      <w:r>
        <w:t>Cage Summary Report</w:t>
      </w:r>
      <w:bookmarkEnd w:id="148"/>
    </w:p>
    <w:p w:rsidR="004E363D" w:rsidRDefault="00491D70" w:rsidP="004E363D">
      <w:r>
        <w:t>The c</w:t>
      </w:r>
      <w:r w:rsidR="00DC65F9">
        <w:t>age summary report can generate a billing report by room, status, date, and owner/workgroup.  Statistics can be grouped by no grouping, room</w:t>
      </w:r>
      <w:r w:rsidR="0068475D">
        <w:t>,</w:t>
      </w:r>
      <w:r w:rsidR="00DC65F9">
        <w:t xml:space="preserve"> or status.  Cage billing can be defined as any day, full day, partial first day, or partial last day.  This report lists the date, number of cages, and room n</w:t>
      </w:r>
      <w:r>
        <w:t>ame</w:t>
      </w:r>
      <w:r w:rsidR="00DC65F9">
        <w:t>.</w:t>
      </w:r>
      <w:r w:rsidR="00A3546E">
        <w:t xml:space="preserve">  Select </w:t>
      </w:r>
      <w:r w:rsidR="00D57394">
        <w:t>the ‘</w:t>
      </w:r>
      <w:r w:rsidR="005A2E8C">
        <w:t>Download R</w:t>
      </w:r>
      <w:r w:rsidR="00A3546E">
        <w:t>esult</w:t>
      </w:r>
      <w:r w:rsidR="00D57394">
        <w:t>’</w:t>
      </w:r>
      <w:r w:rsidR="00A3546E">
        <w:t xml:space="preserve"> link to </w:t>
      </w:r>
      <w:r w:rsidR="005E5C31">
        <w:t>store</w:t>
      </w:r>
      <w:r w:rsidR="00A3546E">
        <w:t xml:space="preserve"> results </w:t>
      </w:r>
      <w:r w:rsidR="005E5C31">
        <w:t>as</w:t>
      </w:r>
      <w:r w:rsidR="00A3546E">
        <w:t xml:space="preserve"> a CSV text file.</w:t>
      </w:r>
    </w:p>
    <w:p w:rsidR="00D57394" w:rsidRDefault="00D57394" w:rsidP="00D57394">
      <w:pPr>
        <w:keepNext/>
        <w:jc w:val="center"/>
      </w:pPr>
      <w:r>
        <w:rPr>
          <w:noProof/>
          <w:lang w:bidi="ar-SA"/>
        </w:rPr>
        <w:lastRenderedPageBreak/>
        <w:drawing>
          <wp:inline distT="0" distB="0" distL="0" distR="0">
            <wp:extent cx="4174490" cy="296608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srcRect/>
                    <a:stretch>
                      <a:fillRect/>
                    </a:stretch>
                  </pic:blipFill>
                  <pic:spPr bwMode="auto">
                    <a:xfrm>
                      <a:off x="0" y="0"/>
                      <a:ext cx="4174490" cy="2966085"/>
                    </a:xfrm>
                    <a:prstGeom prst="rect">
                      <a:avLst/>
                    </a:prstGeom>
                    <a:noFill/>
                    <a:ln w="9525">
                      <a:noFill/>
                      <a:miter lim="800000"/>
                      <a:headEnd/>
                      <a:tailEnd/>
                    </a:ln>
                  </pic:spPr>
                </pic:pic>
              </a:graphicData>
            </a:graphic>
          </wp:inline>
        </w:drawing>
      </w:r>
    </w:p>
    <w:p w:rsidR="00D57394" w:rsidRDefault="00D57394" w:rsidP="00D57394">
      <w:pPr>
        <w:pStyle w:val="Caption"/>
        <w:jc w:val="center"/>
      </w:pPr>
      <w:bookmarkStart w:id="149" w:name="_Toc413683278"/>
      <w:r>
        <w:t xml:space="preserve">Figure </w:t>
      </w:r>
      <w:r w:rsidR="00D67984">
        <w:fldChar w:fldCharType="begin"/>
      </w:r>
      <w:r w:rsidR="00FB5921">
        <w:instrText xml:space="preserve"> SEQ Figure \* ARABIC </w:instrText>
      </w:r>
      <w:r w:rsidR="00D67984">
        <w:fldChar w:fldCharType="separate"/>
      </w:r>
      <w:r w:rsidR="00447423">
        <w:rPr>
          <w:noProof/>
        </w:rPr>
        <w:t>58</w:t>
      </w:r>
      <w:r w:rsidR="00D67984">
        <w:rPr>
          <w:noProof/>
        </w:rPr>
        <w:fldChar w:fldCharType="end"/>
      </w:r>
      <w:r>
        <w:t>: Download Cage Summary Report</w:t>
      </w:r>
      <w:bookmarkEnd w:id="149"/>
    </w:p>
    <w:p w:rsidR="004E49AA" w:rsidRDefault="004E49AA" w:rsidP="004E49AA">
      <w:pPr>
        <w:pStyle w:val="Heading2"/>
      </w:pPr>
      <w:bookmarkStart w:id="150" w:name="_Toc413683194"/>
      <w:r>
        <w:t>Wean Report</w:t>
      </w:r>
      <w:bookmarkEnd w:id="150"/>
    </w:p>
    <w:p w:rsidR="004E49AA" w:rsidRDefault="00792C49" w:rsidP="004E49AA">
      <w:r>
        <w:t>The wean report l</w:t>
      </w:r>
      <w:r w:rsidR="00EF3F76">
        <w:t xml:space="preserve">ists </w:t>
      </w:r>
      <w:proofErr w:type="spellStart"/>
      <w:r w:rsidR="00EF3F76">
        <w:t>matings</w:t>
      </w:r>
      <w:proofErr w:type="spellEnd"/>
      <w:r w:rsidR="00EF3F76">
        <w:t xml:space="preserve"> that should be checked for a litter to wean. This report may be exported to Excel</w:t>
      </w:r>
      <w:r w:rsidR="00062CD4">
        <w:t xml:space="preserve"> in the same fashion as the cage summary report (see above)</w:t>
      </w:r>
      <w:r w:rsidR="00EF3F76">
        <w:t>. A mating is listed if</w:t>
      </w:r>
      <w:r w:rsidR="005B018C">
        <w:t xml:space="preserve"> on the selected date</w:t>
      </w:r>
      <w:r w:rsidR="00EF3F76">
        <w:t xml:space="preserve">: </w:t>
      </w:r>
    </w:p>
    <w:p w:rsidR="00EF3F76" w:rsidRDefault="00EF3F76" w:rsidP="00EF3F76">
      <w:pPr>
        <w:pStyle w:val="ListParagraph"/>
        <w:numPr>
          <w:ilvl w:val="0"/>
          <w:numId w:val="45"/>
        </w:numPr>
      </w:pPr>
      <w:r>
        <w:t>It is an active mating that has not had a litter recorded and its mating date is older than the expected wean time (standard or extended) plus gestation period.</w:t>
      </w:r>
    </w:p>
    <w:p w:rsidR="00EF3F76" w:rsidRDefault="00EF3F76" w:rsidP="00EF3F76">
      <w:pPr>
        <w:pStyle w:val="ListParagraph"/>
        <w:numPr>
          <w:ilvl w:val="0"/>
          <w:numId w:val="45"/>
        </w:numPr>
      </w:pPr>
      <w:r>
        <w:t>It is an active mating that has a litter with a birth date but no wean date, and it is past the expected wean time.</w:t>
      </w:r>
      <w:r w:rsidR="000511B6">
        <w:t xml:space="preserve"> If the mating has two litters with no wean date, both will be listed.</w:t>
      </w:r>
    </w:p>
    <w:p w:rsidR="00792C49" w:rsidRDefault="00EF3F76" w:rsidP="004E49AA">
      <w:r>
        <w:t xml:space="preserve">The following setup variables are used in determining the projected wean date: </w:t>
      </w:r>
      <w:r w:rsidRPr="00EF3F76">
        <w:t>JCMS_GESTATION_PERIOD</w:t>
      </w:r>
      <w:r>
        <w:t xml:space="preserve">, </w:t>
      </w:r>
      <w:r w:rsidRPr="00EF3F76">
        <w:t>JCMS_STANDARD_WEAN_TIME</w:t>
      </w:r>
      <w:r>
        <w:t xml:space="preserve">, and </w:t>
      </w:r>
      <w:r w:rsidRPr="00EF3F76">
        <w:t>JCMS_EXT_WEAN_TIME</w:t>
      </w:r>
      <w:r>
        <w:t>.</w:t>
      </w:r>
    </w:p>
    <w:p w:rsidR="005B018C" w:rsidRDefault="005B018C" w:rsidP="005B018C">
      <w:pPr>
        <w:keepNext/>
      </w:pPr>
      <w:r>
        <w:rPr>
          <w:noProof/>
          <w:lang w:bidi="ar-SA"/>
        </w:rPr>
        <w:drawing>
          <wp:inline distT="0" distB="0" distL="0" distR="0">
            <wp:extent cx="3448050" cy="1908355"/>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t="25766" r="74104" b="55181"/>
                    <a:stretch>
                      <a:fillRect/>
                    </a:stretch>
                  </pic:blipFill>
                  <pic:spPr bwMode="auto">
                    <a:xfrm>
                      <a:off x="0" y="0"/>
                      <a:ext cx="3448050" cy="1908355"/>
                    </a:xfrm>
                    <a:prstGeom prst="rect">
                      <a:avLst/>
                    </a:prstGeom>
                    <a:noFill/>
                    <a:ln w="9525">
                      <a:noFill/>
                      <a:miter lim="800000"/>
                      <a:headEnd/>
                      <a:tailEnd/>
                    </a:ln>
                  </pic:spPr>
                </pic:pic>
              </a:graphicData>
            </a:graphic>
          </wp:inline>
        </w:drawing>
      </w:r>
    </w:p>
    <w:p w:rsidR="005B018C" w:rsidRDefault="005B018C" w:rsidP="005B018C">
      <w:pPr>
        <w:pStyle w:val="Caption"/>
      </w:pPr>
      <w:bookmarkStart w:id="151" w:name="_Toc413683279"/>
      <w:r>
        <w:t xml:space="preserve">Figure </w:t>
      </w:r>
      <w:r w:rsidR="00D67984">
        <w:fldChar w:fldCharType="begin"/>
      </w:r>
      <w:r w:rsidR="00FB5921">
        <w:instrText xml:space="preserve"> SEQ Figure \* ARABIC </w:instrText>
      </w:r>
      <w:r w:rsidR="00D67984">
        <w:fldChar w:fldCharType="separate"/>
      </w:r>
      <w:r w:rsidR="00447423">
        <w:rPr>
          <w:noProof/>
        </w:rPr>
        <w:t>59</w:t>
      </w:r>
      <w:r w:rsidR="00D67984">
        <w:rPr>
          <w:noProof/>
        </w:rPr>
        <w:fldChar w:fldCharType="end"/>
      </w:r>
      <w:r w:rsidR="0036063A">
        <w:t>: Wean Report O</w:t>
      </w:r>
      <w:r>
        <w:t>ptions</w:t>
      </w:r>
      <w:bookmarkEnd w:id="151"/>
    </w:p>
    <w:p w:rsidR="00EF3F76" w:rsidRDefault="00EF3F76" w:rsidP="004E49AA">
      <w:r>
        <w:lastRenderedPageBreak/>
        <w:t xml:space="preserve">Enter an end date for the </w:t>
      </w:r>
      <w:r w:rsidR="005B018C">
        <w:t xml:space="preserve">report. </w:t>
      </w:r>
      <w:proofErr w:type="spellStart"/>
      <w:r w:rsidR="005B018C">
        <w:t>Matings</w:t>
      </w:r>
      <w:proofErr w:type="spellEnd"/>
      <w:r w:rsidR="005B018C">
        <w:t xml:space="preserve"> that have a projected wean date within a window of 60 days prior to that date will be listed. This will help to catch older </w:t>
      </w:r>
      <w:proofErr w:type="spellStart"/>
      <w:r w:rsidR="005B018C">
        <w:t>matings</w:t>
      </w:r>
      <w:proofErr w:type="spellEnd"/>
      <w:r w:rsidR="005B018C">
        <w:t xml:space="preserve"> that have not produced. To produce a report of work for a particular week, enter Friday of that week as the date.</w:t>
      </w:r>
    </w:p>
    <w:p w:rsidR="00EF3F76" w:rsidRPr="00EF3F76" w:rsidRDefault="005B018C" w:rsidP="00EF3F76">
      <w:r>
        <w:t>The report may be filtered by owner/workgroup if run by an administrator. Owners will only be returned a list of their own mice.</w:t>
      </w:r>
    </w:p>
    <w:p w:rsidR="004E49AA" w:rsidRDefault="004E49AA" w:rsidP="004E49AA">
      <w:pPr>
        <w:pStyle w:val="Heading2"/>
      </w:pPr>
      <w:bookmarkStart w:id="152" w:name="_Toc413683195"/>
      <w:r>
        <w:t>Mouse Scheduling Calendar</w:t>
      </w:r>
      <w:bookmarkEnd w:id="152"/>
    </w:p>
    <w:p w:rsidR="004E49AA" w:rsidRPr="004E49AA" w:rsidRDefault="00B213BA" w:rsidP="004E49AA">
      <w:r>
        <w:t>This report is described in the</w:t>
      </w:r>
      <w:r w:rsidR="001B4005">
        <w:t xml:space="preserve"> Mouse Colony section</w:t>
      </w:r>
      <w:r w:rsidR="00EF3F76">
        <w:t>:</w:t>
      </w:r>
      <w:r>
        <w:t xml:space="preserve"> </w:t>
      </w:r>
      <w:r w:rsidR="00D67984">
        <w:fldChar w:fldCharType="begin"/>
      </w:r>
      <w:r w:rsidR="001B4005">
        <w:instrText xml:space="preserve"> REF _Ref379191385 \h </w:instrText>
      </w:r>
      <w:r w:rsidR="00D67984">
        <w:fldChar w:fldCharType="separate"/>
      </w:r>
      <w:r w:rsidR="00A4284F">
        <w:t>Mouse Scheduling Calendar</w:t>
      </w:r>
      <w:r w:rsidR="00D67984">
        <w:fldChar w:fldCharType="end"/>
      </w:r>
      <w:r w:rsidR="001B4005">
        <w:t>.</w:t>
      </w:r>
    </w:p>
    <w:p w:rsidR="006A2776" w:rsidRDefault="006A2776" w:rsidP="006A2776">
      <w:pPr>
        <w:pStyle w:val="Heading1"/>
      </w:pPr>
      <w:bookmarkStart w:id="153" w:name="_Ref370740660"/>
      <w:bookmarkStart w:id="154" w:name="_Toc413683196"/>
      <w:r>
        <w:t>Cage Cards</w:t>
      </w:r>
      <w:bookmarkEnd w:id="153"/>
      <w:bookmarkEnd w:id="154"/>
    </w:p>
    <w:p w:rsidR="00A55021" w:rsidRDefault="00A55021" w:rsidP="00A55021">
      <w:r>
        <w:t xml:space="preserve">When a user first navigates to the Cage Card page by clicking ‘Cage Cards’ on the main bar a user has the option to print cards for one or multiple cages, two drop down menus (one for the card type, the other for the particular card), and an input text box (for the Cage ID). The three buttons ‘Submit’, </w:t>
      </w:r>
      <w:r w:rsidR="005A2E8C">
        <w:t>‘P</w:t>
      </w:r>
      <w:r>
        <w:t>review’, and ‘Print Blank Cards’ are for printing cards for the user provided cages (</w:t>
      </w:r>
      <w:r w:rsidR="005A2E8C">
        <w:t xml:space="preserve">the </w:t>
      </w:r>
      <w:r>
        <w:t>fields Card Name and Cage ID are required), preview show</w:t>
      </w:r>
      <w:r w:rsidR="00871B7A">
        <w:t>s</w:t>
      </w:r>
      <w:r>
        <w:t xml:space="preserve"> the user the cage card that is selected in the Card Name field in a new window, and print Blank Cards opens a modal panel for the user to select card</w:t>
      </w:r>
      <w:r w:rsidR="005A2E8C">
        <w:t>s</w:t>
      </w:r>
      <w:r>
        <w:t xml:space="preserve"> to print for</w:t>
      </w:r>
      <w:r w:rsidR="005A2E8C">
        <w:t xml:space="preserve"> cages from </w:t>
      </w:r>
      <w:proofErr w:type="spellStart"/>
      <w:r w:rsidR="005A2E8C">
        <w:t>dbInfo.maxPenID</w:t>
      </w:r>
      <w:proofErr w:type="spellEnd"/>
      <w:r w:rsidR="005A2E8C">
        <w:t xml:space="preserve"> to </w:t>
      </w:r>
      <w:proofErr w:type="spellStart"/>
      <w:r w:rsidR="005A2E8C">
        <w:t>dbInfo.maxPenID+Number</w:t>
      </w:r>
      <w:proofErr w:type="spellEnd"/>
      <w:r w:rsidR="005A2E8C">
        <w:t xml:space="preserve"> of cards</w:t>
      </w:r>
      <w:r>
        <w:t>.</w:t>
      </w:r>
    </w:p>
    <w:p w:rsidR="00A55021" w:rsidRDefault="00A55021" w:rsidP="00A55021">
      <w:r>
        <w:t>The idea is</w:t>
      </w:r>
      <w:r w:rsidR="005A2E8C">
        <w:t xml:space="preserve"> that a person would print off cage cards</w:t>
      </w:r>
      <w:r>
        <w:t xml:space="preserve"> for cages </w:t>
      </w:r>
      <w:proofErr w:type="spellStart"/>
      <w:r>
        <w:t>maxPenID</w:t>
      </w:r>
      <w:proofErr w:type="spellEnd"/>
      <w:r>
        <w:t xml:space="preserve"> thr</w:t>
      </w:r>
      <w:r w:rsidR="00E81D9E">
        <w:t xml:space="preserve">ough </w:t>
      </w:r>
      <w:proofErr w:type="spellStart"/>
      <w:r w:rsidR="00E81D9E">
        <w:t>maxPenID</w:t>
      </w:r>
      <w:proofErr w:type="spellEnd"/>
      <w:r w:rsidR="00E81D9E">
        <w:t xml:space="preserve"> + Number of Cards, proceed to go into a mouse room, </w:t>
      </w:r>
      <w:r>
        <w:t>on those cards record the information for the printed cages (how many mice would go in there, what strain they are, what gender they are, etc.)</w:t>
      </w:r>
      <w:r w:rsidR="00E81D9E">
        <w:t>,</w:t>
      </w:r>
      <w:r>
        <w:t xml:space="preserve"> return to a computer with that information</w:t>
      </w:r>
      <w:r w:rsidR="00E81D9E">
        <w:t>,</w:t>
      </w:r>
      <w:r>
        <w:t xml:space="preserve"> and add it to the database </w:t>
      </w:r>
      <w:r w:rsidR="00E81D9E">
        <w:t>using</w:t>
      </w:r>
      <w:r w:rsidR="005A2E8C">
        <w:t xml:space="preserve"> the A</w:t>
      </w:r>
      <w:r>
        <w:t xml:space="preserve">dd </w:t>
      </w:r>
      <w:r w:rsidR="005A2E8C">
        <w:t>M</w:t>
      </w:r>
      <w:r>
        <w:t>ouse form.</w:t>
      </w:r>
    </w:p>
    <w:p w:rsidR="00A55021" w:rsidRDefault="00A55021" w:rsidP="00A55021">
      <w:r>
        <w:t>The first time a user navigates to this page there will be no cage cards in the drop down for any of the card types, to create a card you need to follow the link below the buttons</w:t>
      </w:r>
      <w:r w:rsidR="005A2E8C">
        <w:t xml:space="preserve"> to</w:t>
      </w:r>
      <w:r>
        <w:t xml:space="preserve"> ‘Make Custom Card’.</w:t>
      </w:r>
    </w:p>
    <w:p w:rsidR="00871B7A" w:rsidRDefault="00A55021" w:rsidP="00871B7A">
      <w:pPr>
        <w:keepNext/>
        <w:jc w:val="center"/>
      </w:pPr>
      <w:r>
        <w:rPr>
          <w:noProof/>
          <w:lang w:bidi="ar-SA"/>
        </w:rPr>
        <w:drawing>
          <wp:inline distT="0" distB="0" distL="0" distR="0">
            <wp:extent cx="2266950" cy="1410578"/>
            <wp:effectExtent l="19050" t="19050" r="1905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39839" t="43548" r="39695" b="36266"/>
                    <a:stretch/>
                  </pic:blipFill>
                  <pic:spPr bwMode="auto">
                    <a:xfrm>
                      <a:off x="0" y="0"/>
                      <a:ext cx="2353456" cy="1464405"/>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55021" w:rsidRDefault="00871B7A" w:rsidP="00871B7A">
      <w:pPr>
        <w:pStyle w:val="Caption"/>
        <w:jc w:val="center"/>
      </w:pPr>
      <w:bookmarkStart w:id="155" w:name="_Toc413683280"/>
      <w:r>
        <w:t xml:space="preserve">Figure </w:t>
      </w:r>
      <w:r w:rsidR="00D67984">
        <w:fldChar w:fldCharType="begin"/>
      </w:r>
      <w:r w:rsidR="00FB5921">
        <w:instrText xml:space="preserve"> SEQ Figure \* ARABIC </w:instrText>
      </w:r>
      <w:r w:rsidR="00D67984">
        <w:fldChar w:fldCharType="separate"/>
      </w:r>
      <w:r w:rsidR="00447423">
        <w:rPr>
          <w:noProof/>
        </w:rPr>
        <w:t>60</w:t>
      </w:r>
      <w:r w:rsidR="00D67984">
        <w:rPr>
          <w:noProof/>
        </w:rPr>
        <w:fldChar w:fldCharType="end"/>
      </w:r>
      <w:r>
        <w:t>:  Print Blank Cards</w:t>
      </w:r>
      <w:bookmarkEnd w:id="155"/>
    </w:p>
    <w:p w:rsidR="00871B7A" w:rsidRDefault="00A55021" w:rsidP="00871B7A">
      <w:pPr>
        <w:keepNext/>
        <w:jc w:val="center"/>
      </w:pPr>
      <w:r>
        <w:rPr>
          <w:noProof/>
          <w:lang w:bidi="ar-SA"/>
        </w:rPr>
        <w:lastRenderedPageBreak/>
        <w:drawing>
          <wp:inline distT="0" distB="0" distL="0" distR="0">
            <wp:extent cx="3504043" cy="3066056"/>
            <wp:effectExtent l="19050" t="19050" r="20207" b="20044"/>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t="10497" r="64751" b="40536"/>
                    <a:stretch/>
                  </pic:blipFill>
                  <pic:spPr bwMode="auto">
                    <a:xfrm>
                      <a:off x="0" y="0"/>
                      <a:ext cx="3507552" cy="306912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55021" w:rsidRDefault="00871B7A" w:rsidP="00871B7A">
      <w:pPr>
        <w:pStyle w:val="Caption"/>
        <w:jc w:val="center"/>
      </w:pPr>
      <w:bookmarkStart w:id="156" w:name="_Toc413683281"/>
      <w:r>
        <w:t xml:space="preserve">Figure </w:t>
      </w:r>
      <w:r w:rsidR="00D67984">
        <w:fldChar w:fldCharType="begin"/>
      </w:r>
      <w:r w:rsidR="00FB5921">
        <w:instrText xml:space="preserve"> SEQ Figure \* ARABIC </w:instrText>
      </w:r>
      <w:r w:rsidR="00D67984">
        <w:fldChar w:fldCharType="separate"/>
      </w:r>
      <w:r w:rsidR="00447423">
        <w:rPr>
          <w:noProof/>
        </w:rPr>
        <w:t>61</w:t>
      </w:r>
      <w:r w:rsidR="00D67984">
        <w:rPr>
          <w:noProof/>
        </w:rPr>
        <w:fldChar w:fldCharType="end"/>
      </w:r>
      <w:r>
        <w:t>:  Cage Cards</w:t>
      </w:r>
      <w:bookmarkEnd w:id="156"/>
    </w:p>
    <w:p w:rsidR="00A55021" w:rsidRPr="00275E1F" w:rsidRDefault="00A55021" w:rsidP="00A55021"/>
    <w:p w:rsidR="00A55021" w:rsidRDefault="00A55021" w:rsidP="005A2E8C">
      <w:pPr>
        <w:pStyle w:val="Heading2"/>
        <w:ind w:left="-360" w:firstLine="360"/>
      </w:pPr>
      <w:bookmarkStart w:id="157" w:name="_Toc413683197"/>
      <w:r>
        <w:t>Make</w:t>
      </w:r>
      <w:r w:rsidR="00871B7A">
        <w:t xml:space="preserve"> </w:t>
      </w:r>
      <w:r w:rsidR="005A2E8C">
        <w:t xml:space="preserve">a </w:t>
      </w:r>
      <w:r w:rsidR="00871B7A">
        <w:t xml:space="preserve">Custom </w:t>
      </w:r>
      <w:r w:rsidR="005A2E8C">
        <w:t xml:space="preserve">Cage </w:t>
      </w:r>
      <w:r w:rsidR="00871B7A">
        <w:t>Card</w:t>
      </w:r>
      <w:bookmarkEnd w:id="157"/>
    </w:p>
    <w:p w:rsidR="00A55021" w:rsidRDefault="00A55021" w:rsidP="005A2E8C">
      <w:r>
        <w:t>The Card Name field is the name of the card as it is saved in the database as well as the name that is seen in the drop down menu from the interfaces where you can print a cage card (</w:t>
      </w:r>
      <w:r w:rsidR="00695C89">
        <w:t>c</w:t>
      </w:r>
      <w:r>
        <w:t xml:space="preserve">age </w:t>
      </w:r>
      <w:r w:rsidR="00695C89">
        <w:t>c</w:t>
      </w:r>
      <w:r>
        <w:t xml:space="preserve">ard, add/edit mouse, and add/edit mating interfaces). </w:t>
      </w:r>
    </w:p>
    <w:p w:rsidR="00A55021" w:rsidRDefault="00A55021" w:rsidP="00A55021">
      <w:r>
        <w:t>The Card Type button corresponds to the type of card you are making, it is saved in the database (and determines the path that is taken in the code) and affects the fields you are allowed to select in the field menu in the grid below. If you change the card type while you have fields already present in the card, if that field is not available in the new card it will be highlighted in red.</w:t>
      </w:r>
      <w:r w:rsidR="00695C89">
        <w:t xml:space="preserve"> To see this effect select Card T</w:t>
      </w:r>
      <w:r>
        <w:t>ype: Detail, add a Detail Card Note</w:t>
      </w:r>
      <w:r w:rsidR="00E81D9E">
        <w:t>,</w:t>
      </w:r>
      <w:r>
        <w:t xml:space="preserve"> and then switch to another card type.</w:t>
      </w:r>
    </w:p>
    <w:p w:rsidR="00A55021" w:rsidRDefault="00A55021" w:rsidP="00A55021">
      <w:r>
        <w:t>The Orientation field lets you select whether you are printing a landscape (5x3) or portrait (3x5) style card. What you have selected as the Orientation will change your choices for</w:t>
      </w:r>
      <w:r w:rsidR="00695C89">
        <w:t xml:space="preserve"> the</w:t>
      </w:r>
      <w:r>
        <w:t xml:space="preserve"> Row Portion (a field that will be defined later).</w:t>
      </w:r>
    </w:p>
    <w:p w:rsidR="00A55021" w:rsidRDefault="00A55021" w:rsidP="00A55021">
      <w:r>
        <w:t>Finally the print settings should be selected according to what your printer is. If you have a printer that has a 3x5 option you can use 3x5, if your printer has a left, center, or right envelope feed, you can use the corresponding 3x5 on 8.5x11 setting.</w:t>
      </w:r>
    </w:p>
    <w:p w:rsidR="00B9025B" w:rsidRDefault="00B9025B" w:rsidP="00A55021">
      <w:r>
        <w:t xml:space="preserve">The Workgroups list to the right of the card settings choices is a multi-select list containing the owners to which this cage card will belong. All the owners </w:t>
      </w:r>
      <w:r w:rsidR="003B7948">
        <w:t>selected will be able to use and edit this cage card.</w:t>
      </w:r>
    </w:p>
    <w:p w:rsidR="00A55021" w:rsidRDefault="00A55021" w:rsidP="00A55021">
      <w:r>
        <w:t xml:space="preserve">The four buttons below the print settings drop down are to add a field to the cage card having the properties corresponding to the rows in the custom card field grid, preview the card as it is currently </w:t>
      </w:r>
      <w:r>
        <w:lastRenderedPageBreak/>
        <w:t>built according to the fields you have added, clear the card’s contents (all the fields in the data</w:t>
      </w:r>
      <w:r w:rsidR="00695C89">
        <w:t xml:space="preserve"> </w:t>
      </w:r>
      <w:r>
        <w:t>table below the field grid), and save card which saves the card with the settings as they are set out on the page.</w:t>
      </w:r>
    </w:p>
    <w:p w:rsidR="00A55021" w:rsidRDefault="00A55021" w:rsidP="00A55021">
      <w:r>
        <w:t>The Load Card link bring</w:t>
      </w:r>
      <w:r w:rsidR="00871B7A">
        <w:t>s</w:t>
      </w:r>
      <w:r>
        <w:t xml:space="preserve"> you to the Load Card page, more on that later.</w:t>
      </w:r>
    </w:p>
    <w:p w:rsidR="00A55021" w:rsidRDefault="00A55021" w:rsidP="00A55021">
      <w:r>
        <w:t xml:space="preserve">In the custom card field grid you have the </w:t>
      </w:r>
      <w:r w:rsidR="004265FD">
        <w:t>‘</w:t>
      </w:r>
      <w:r>
        <w:t>field</w:t>
      </w:r>
      <w:r w:rsidR="004265FD">
        <w:t>’</w:t>
      </w:r>
      <w:r>
        <w:t xml:space="preserve"> drop down that indicates what the item from the database is going to be that belongs in the cell t</w:t>
      </w:r>
      <w:r w:rsidR="004265FD">
        <w:t>o</w:t>
      </w:r>
      <w:r>
        <w:t xml:space="preserve"> create and add to the card. </w:t>
      </w:r>
    </w:p>
    <w:p w:rsidR="00A55021" w:rsidRDefault="00A55021" w:rsidP="00A55021">
      <w:r>
        <w:t xml:space="preserve">The </w:t>
      </w:r>
      <w:r w:rsidR="004265FD">
        <w:t>‘</w:t>
      </w:r>
      <w:r>
        <w:t>row portion</w:t>
      </w:r>
      <w:r w:rsidR="004265FD">
        <w:t>’</w:t>
      </w:r>
      <w:r>
        <w:t xml:space="preserve"> is the percentage of the row that will be taken up by cell that you create. Note that if you do not leave enough room for that field to fit in its entirety in the cell then information will be truncated. For example if you only allocate 25% of the row to the strain name of a mouse, then it is very possible that the strain name will not be displayed fully. However, since some of the fields like generation are generally shorter (N2, F1, etc) it can be safe to have certain fields being only 1/6</w:t>
      </w:r>
      <w:r w:rsidRPr="00507382">
        <w:rPr>
          <w:vertAlign w:val="superscript"/>
        </w:rPr>
        <w:t>th</w:t>
      </w:r>
      <w:r>
        <w:t xml:space="preserve"> of a row.</w:t>
      </w:r>
    </w:p>
    <w:p w:rsidR="00A55021" w:rsidRDefault="00A55021" w:rsidP="00A55021">
      <w:r>
        <w:t xml:space="preserve">The </w:t>
      </w:r>
      <w:r w:rsidR="004265FD">
        <w:t>‘</w:t>
      </w:r>
      <w:r>
        <w:t>number of rows</w:t>
      </w:r>
      <w:r w:rsidR="004265FD">
        <w:t>’</w:t>
      </w:r>
      <w:r>
        <w:t xml:space="preserve"> field indicates how many rows the field will span.</w:t>
      </w:r>
      <w:r w:rsidR="0082485F">
        <w:t xml:space="preserve"> </w:t>
      </w:r>
      <w:r>
        <w:t xml:space="preserve"> For example, if you are adding genotypes to a card, a mouse could have several genotypes (anywhere from one to thousands) and you may want anywhere between 1 through 5 genotypes displayed on your card for a mouse</w:t>
      </w:r>
      <w:r w:rsidR="004265FD">
        <w:t>,</w:t>
      </w:r>
      <w:r>
        <w:t xml:space="preserve"> so you could dedicate two entire rows to it. However</w:t>
      </w:r>
      <w:r w:rsidR="004265FD">
        <w:t>,</w:t>
      </w:r>
      <w:r>
        <w:t xml:space="preserve"> if you wish to have a field span several rows it must take up all of as many rows as you want to expand. So if you have a row portion of anything other than 100%, then you cannot have the field spanning multiple rows. </w:t>
      </w:r>
    </w:p>
    <w:p w:rsidR="00A55021" w:rsidRDefault="00A55021" w:rsidP="00A55021">
      <w:r>
        <w:t xml:space="preserve">The </w:t>
      </w:r>
      <w:r w:rsidR="004265FD">
        <w:t>‘</w:t>
      </w:r>
      <w:r>
        <w:t>bar coded</w:t>
      </w:r>
      <w:r w:rsidR="004265FD">
        <w:t>’</w:t>
      </w:r>
      <w:r>
        <w:t xml:space="preserve">, </w:t>
      </w:r>
      <w:r w:rsidR="004265FD">
        <w:t>‘</w:t>
      </w:r>
      <w:r>
        <w:t>labels</w:t>
      </w:r>
      <w:r w:rsidR="004265FD">
        <w:t>’</w:t>
      </w:r>
      <w:r>
        <w:t xml:space="preserve">, and </w:t>
      </w:r>
      <w:r w:rsidR="004265FD">
        <w:t>‘</w:t>
      </w:r>
      <w:r>
        <w:t>borders</w:t>
      </w:r>
      <w:r w:rsidR="004265FD">
        <w:t>’</w:t>
      </w:r>
      <w:r>
        <w:t xml:space="preserve"> check boxes are true</w:t>
      </w:r>
      <w:r w:rsidR="004265FD">
        <w:t>/</w:t>
      </w:r>
      <w:r>
        <w:t xml:space="preserve">false boxes meant to indicate whether the cell you are creating is to have </w:t>
      </w:r>
      <w:r w:rsidR="004265FD">
        <w:t xml:space="preserve">a </w:t>
      </w:r>
      <w:r>
        <w:t>border, whether it’s to be labeled, and whether it is to contain a bar code.</w:t>
      </w:r>
      <w:r w:rsidR="0082485F">
        <w:t xml:space="preserve"> </w:t>
      </w:r>
      <w:r>
        <w:t xml:space="preserve"> A note on the bar code, you should have at least 50 percent of the cell dedicated to any field that you desire to be a bar code, otherwise the bar code scales too small and cannot be read by most bar code scanners.</w:t>
      </w:r>
    </w:p>
    <w:p w:rsidR="00A55021" w:rsidRDefault="00A55021" w:rsidP="00A55021">
      <w:r>
        <w:t xml:space="preserve">Finally the </w:t>
      </w:r>
      <w:r w:rsidR="004265FD">
        <w:t>‘</w:t>
      </w:r>
      <w:r>
        <w:t>label</w:t>
      </w:r>
      <w:r w:rsidR="004265FD">
        <w:t>’</w:t>
      </w:r>
      <w:r>
        <w:t xml:space="preserve"> input field allows the user to customize the label that appears on the created cage card assuming the ‘Labels’ check box is checked. </w:t>
      </w:r>
      <w:r w:rsidR="0082485F">
        <w:t xml:space="preserve"> </w:t>
      </w:r>
      <w:r>
        <w:t>The idea is that if a user wishes a specific label for something like generation because generation takes up too much room they could change it to something like ‘gen’ and convey the same information.</w:t>
      </w:r>
    </w:p>
    <w:p w:rsidR="00A55021" w:rsidRDefault="00A55021" w:rsidP="00A55021">
      <w:r>
        <w:t>Next, when the user hits ‘add field’ a new row will appear in the data</w:t>
      </w:r>
      <w:r w:rsidR="004265FD">
        <w:t xml:space="preserve"> </w:t>
      </w:r>
      <w:r>
        <w:t xml:space="preserve">table containing the outline of the cage card. </w:t>
      </w:r>
      <w:r w:rsidR="001C48A2">
        <w:t xml:space="preserve"> </w:t>
      </w:r>
      <w:r>
        <w:t xml:space="preserve">You will see three action icons appear in an ‘Options’ column on the </w:t>
      </w:r>
      <w:r w:rsidR="004265FD">
        <w:t>left hand side</w:t>
      </w:r>
      <w:r>
        <w:t xml:space="preserve"> of the table. </w:t>
      </w:r>
      <w:r w:rsidR="001C48A2">
        <w:t xml:space="preserve"> </w:t>
      </w:r>
      <w:r>
        <w:t xml:space="preserve">The first is a red ‘X’ to delete the field, the second icon is an edit icon, when you click on it a panel will pop up and give you the options to edit the row, and the green ‘+’ icon gives you the option to insert a new </w:t>
      </w:r>
      <w:r w:rsidR="004265FD">
        <w:t xml:space="preserve">row </w:t>
      </w:r>
      <w:r>
        <w:t>above the field containing the green ‘+’ you clicked on.</w:t>
      </w:r>
    </w:p>
    <w:p w:rsidR="001C48A2" w:rsidRDefault="00A55021" w:rsidP="00A55021">
      <w:r>
        <w:t>Finally, when you’re bu</w:t>
      </w:r>
      <w:r w:rsidR="004265FD">
        <w:t>ilding you</w:t>
      </w:r>
      <w:r>
        <w:t>r card th</w:t>
      </w:r>
      <w:r w:rsidR="004265FD">
        <w:t>ere</w:t>
      </w:r>
      <w:r>
        <w:t xml:space="preserve"> is a limit on the number of rows you can insert</w:t>
      </w:r>
      <w:r w:rsidR="001C48A2">
        <w:t>,</w:t>
      </w:r>
      <w:r>
        <w:t xml:space="preserve"> for portrait style cards the limit is 30 rows, and for landscape cards</w:t>
      </w:r>
      <w:r w:rsidR="004265FD">
        <w:t xml:space="preserve"> the</w:t>
      </w:r>
      <w:r>
        <w:t xml:space="preserve"> limit is 17 rows. This field will change each time you add a field (using the add field button), insert a field (using the green ‘+’ icon)</w:t>
      </w:r>
      <w:r w:rsidR="0043518B">
        <w:t>,</w:t>
      </w:r>
      <w:r>
        <w:t xml:space="preserve"> </w:t>
      </w:r>
      <w:r>
        <w:lastRenderedPageBreak/>
        <w:t>and edit a field (using the ‘edit’ icon). This field should never fall below 0 and should not allow you to add a field after the counter reaches 0.</w:t>
      </w:r>
    </w:p>
    <w:p w:rsidR="00F05C75" w:rsidRDefault="00B9025B" w:rsidP="00F05C75">
      <w:pPr>
        <w:keepNext/>
      </w:pPr>
      <w:r>
        <w:rPr>
          <w:noProof/>
          <w:lang w:bidi="ar-SA"/>
        </w:rPr>
        <w:drawing>
          <wp:inline distT="0" distB="0" distL="0" distR="0">
            <wp:extent cx="5852160" cy="4067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B8E9.tmp"/>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4067175"/>
                    </a:xfrm>
                    <a:prstGeom prst="rect">
                      <a:avLst/>
                    </a:prstGeom>
                  </pic:spPr>
                </pic:pic>
              </a:graphicData>
            </a:graphic>
          </wp:inline>
        </w:drawing>
      </w:r>
    </w:p>
    <w:p w:rsidR="00A55021" w:rsidRPr="006B5891" w:rsidRDefault="00F05C75" w:rsidP="00F05C75">
      <w:pPr>
        <w:pStyle w:val="Caption"/>
        <w:jc w:val="center"/>
      </w:pPr>
      <w:bookmarkStart w:id="158" w:name="_Toc413683282"/>
      <w:r>
        <w:t xml:space="preserve">Figure </w:t>
      </w:r>
      <w:r w:rsidR="00D67984">
        <w:fldChar w:fldCharType="begin"/>
      </w:r>
      <w:r w:rsidR="00FB5921">
        <w:instrText xml:space="preserve"> SEQ Figure \* ARABIC </w:instrText>
      </w:r>
      <w:r w:rsidR="00D67984">
        <w:fldChar w:fldCharType="separate"/>
      </w:r>
      <w:r w:rsidR="00447423">
        <w:rPr>
          <w:noProof/>
        </w:rPr>
        <w:t>62</w:t>
      </w:r>
      <w:r w:rsidR="00D67984">
        <w:rPr>
          <w:noProof/>
        </w:rPr>
        <w:fldChar w:fldCharType="end"/>
      </w:r>
      <w:r>
        <w:t xml:space="preserve">:  Custom </w:t>
      </w:r>
      <w:r w:rsidR="005A2E8C">
        <w:t xml:space="preserve">Cage </w:t>
      </w:r>
      <w:r>
        <w:t>Card Builder</w:t>
      </w:r>
      <w:bookmarkEnd w:id="158"/>
    </w:p>
    <w:p w:rsidR="00A55021" w:rsidRDefault="00A55021" w:rsidP="00A55021">
      <w:pPr>
        <w:pStyle w:val="Heading2"/>
      </w:pPr>
      <w:bookmarkStart w:id="159" w:name="_Toc413683198"/>
      <w:r>
        <w:t>Load Card</w:t>
      </w:r>
      <w:bookmarkEnd w:id="159"/>
    </w:p>
    <w:p w:rsidR="00A55021" w:rsidRDefault="00A55021" w:rsidP="00A55021">
      <w:r>
        <w:t xml:space="preserve">The load card </w:t>
      </w:r>
      <w:r w:rsidR="00C56D8D">
        <w:t>screen</w:t>
      </w:r>
      <w:r>
        <w:t xml:space="preserve"> is relatively </w:t>
      </w:r>
      <w:r w:rsidR="00C56D8D">
        <w:t>simple;</w:t>
      </w:r>
      <w:r>
        <w:t xml:space="preserve"> there are two things you can do.</w:t>
      </w:r>
    </w:p>
    <w:p w:rsidR="00A55021" w:rsidRDefault="00A55021" w:rsidP="00A55021">
      <w:pPr>
        <w:pStyle w:val="ListParagraph"/>
        <w:numPr>
          <w:ilvl w:val="0"/>
          <w:numId w:val="35"/>
        </w:numPr>
        <w:spacing w:after="60"/>
      </w:pPr>
      <w:r>
        <w:t>Delete a card</w:t>
      </w:r>
    </w:p>
    <w:p w:rsidR="00A55021" w:rsidRDefault="00A55021" w:rsidP="00A55021">
      <w:pPr>
        <w:pStyle w:val="ListParagraph"/>
        <w:numPr>
          <w:ilvl w:val="1"/>
          <w:numId w:val="35"/>
        </w:numPr>
        <w:spacing w:after="60"/>
      </w:pPr>
      <w:r>
        <w:t>Deleting a card will remove it from the database perm</w:t>
      </w:r>
      <w:r w:rsidR="0043518B">
        <w:t>anently. To delete a card simply</w:t>
      </w:r>
      <w:r>
        <w:t xml:space="preserve"> click on the red ‘X’ and confirm that your wish is to remove that card.</w:t>
      </w:r>
    </w:p>
    <w:p w:rsidR="00A55021" w:rsidRDefault="00A55021" w:rsidP="00A55021">
      <w:pPr>
        <w:pStyle w:val="ListParagraph"/>
        <w:numPr>
          <w:ilvl w:val="0"/>
          <w:numId w:val="35"/>
        </w:numPr>
        <w:spacing w:after="60"/>
      </w:pPr>
      <w:r>
        <w:t>Load a card</w:t>
      </w:r>
    </w:p>
    <w:p w:rsidR="00A55021" w:rsidRPr="003F35DA" w:rsidRDefault="00A55021" w:rsidP="00A55021">
      <w:pPr>
        <w:pStyle w:val="ListParagraph"/>
        <w:numPr>
          <w:ilvl w:val="1"/>
          <w:numId w:val="35"/>
        </w:numPr>
        <w:spacing w:after="60"/>
      </w:pPr>
      <w:r>
        <w:t>To load a card simply click on the lin</w:t>
      </w:r>
      <w:r w:rsidR="0043518B">
        <w:t>k associated with the card and</w:t>
      </w:r>
      <w:r>
        <w:t xml:space="preserve"> a new tab will open the make custom card page with the exact fields in the field data</w:t>
      </w:r>
      <w:r w:rsidR="0043518B">
        <w:t xml:space="preserve"> </w:t>
      </w:r>
      <w:r>
        <w:t>table and all the card info filled out such as card name, card type, orientation, etc.</w:t>
      </w:r>
    </w:p>
    <w:p w:rsidR="00FD3DE0" w:rsidRDefault="00A55021" w:rsidP="005A2E8C">
      <w:pPr>
        <w:keepNext/>
        <w:jc w:val="center"/>
      </w:pPr>
      <w:r>
        <w:rPr>
          <w:noProof/>
          <w:lang w:bidi="ar-SA"/>
        </w:rPr>
        <w:lastRenderedPageBreak/>
        <w:drawing>
          <wp:inline distT="0" distB="0" distL="0" distR="0">
            <wp:extent cx="3074008" cy="3154060"/>
            <wp:effectExtent l="38100" t="19050" r="12092" b="272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1" t="-1" r="65532" b="43413"/>
                    <a:stretch/>
                  </pic:blipFill>
                  <pic:spPr bwMode="auto">
                    <a:xfrm>
                      <a:off x="0" y="0"/>
                      <a:ext cx="3077649" cy="3157796"/>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55021" w:rsidRDefault="00FD3DE0" w:rsidP="00FD3DE0">
      <w:pPr>
        <w:pStyle w:val="Caption"/>
        <w:jc w:val="center"/>
      </w:pPr>
      <w:bookmarkStart w:id="160" w:name="_Toc413683283"/>
      <w:r>
        <w:t xml:space="preserve">Figure </w:t>
      </w:r>
      <w:r w:rsidR="00D67984">
        <w:fldChar w:fldCharType="begin"/>
      </w:r>
      <w:r w:rsidR="00FB5921">
        <w:instrText xml:space="preserve"> SEQ Figure \* ARABIC </w:instrText>
      </w:r>
      <w:r w:rsidR="00D67984">
        <w:fldChar w:fldCharType="separate"/>
      </w:r>
      <w:r w:rsidR="00447423">
        <w:rPr>
          <w:noProof/>
        </w:rPr>
        <w:t>63</w:t>
      </w:r>
      <w:r w:rsidR="00D67984">
        <w:rPr>
          <w:noProof/>
        </w:rPr>
        <w:fldChar w:fldCharType="end"/>
      </w:r>
      <w:r>
        <w:t>:  Load Cage Cards</w:t>
      </w:r>
      <w:bookmarkEnd w:id="160"/>
    </w:p>
    <w:p w:rsidR="00A55021" w:rsidRDefault="00A55021" w:rsidP="00A55021">
      <w:pPr>
        <w:pStyle w:val="Heading2"/>
      </w:pPr>
      <w:bookmarkStart w:id="161" w:name="_Toc413683199"/>
      <w:r>
        <w:t>Business Rules</w:t>
      </w:r>
      <w:bookmarkEnd w:id="161"/>
    </w:p>
    <w:p w:rsidR="00A55021" w:rsidRDefault="00A55021" w:rsidP="00A55021">
      <w:proofErr w:type="gramStart"/>
      <w:r>
        <w:t>The</w:t>
      </w:r>
      <w:r w:rsidR="00D5160A">
        <w:t xml:space="preserve"> </w:t>
      </w:r>
      <w:r>
        <w:t>wean</w:t>
      </w:r>
      <w:proofErr w:type="gramEnd"/>
      <w:r>
        <w:t xml:space="preserve"> and mating cards can only be printed if the mice in the cage meet a certain set of criteria. For a mating card the cage must contain either 1 or 2 female mice (dam1 and 2) and 0 or 1 male mice (0 because after a mating has taken place the sire may be moved to another cage).</w:t>
      </w:r>
    </w:p>
    <w:p w:rsidR="00A55021" w:rsidRDefault="00A55021" w:rsidP="00A55021">
      <w:r>
        <w:t>A wean card must contain mice of the same strain. There is no other qualifier such as litter or gender as it is our desire to allow the user to be as flexible as possible with the application.</w:t>
      </w:r>
    </w:p>
    <w:p w:rsidR="00A55021" w:rsidRDefault="00A55021" w:rsidP="00A55021">
      <w:r>
        <w:t>There are no qualifiers on detail cards.</w:t>
      </w:r>
    </w:p>
    <w:p w:rsidR="00A55021" w:rsidRPr="00317360" w:rsidRDefault="00A55021" w:rsidP="00A55021">
      <w:r>
        <w:t>Each cage card is associated with a workgroup and to access that cage card you must be a member of the workgroup to which the cage card belongs.</w:t>
      </w:r>
    </w:p>
    <w:p w:rsidR="006A2776" w:rsidRDefault="006A2776" w:rsidP="006A2776">
      <w:pPr>
        <w:pStyle w:val="Heading1"/>
      </w:pPr>
      <w:bookmarkStart w:id="162" w:name="_Toc413683200"/>
      <w:r>
        <w:t>Pedigree Tracker</w:t>
      </w:r>
      <w:bookmarkEnd w:id="162"/>
    </w:p>
    <w:p w:rsidR="001162C0" w:rsidRDefault="001162C0" w:rsidP="001162C0">
      <w:r>
        <w:t xml:space="preserve">A pedigree tracker tracks the ancestry or progeny history of a mouse using a mouse ID. You can either type in the mouse ID in the Mouse ID field or you can click the Find Mouse button and select a mouse from a set found using </w:t>
      </w:r>
      <w:r w:rsidR="006B235B">
        <w:t>the</w:t>
      </w:r>
      <w:r>
        <w:t xml:space="preserve"> search criteria the user defines. The user also must choose a tree depth which represents the number of generation the progeny search goes through with a minimum of one and a maximum of three. The display options grid determines what text is displayed for the mouse results in the pedigree tree.</w:t>
      </w:r>
    </w:p>
    <w:p w:rsidR="00196F04" w:rsidRDefault="001162C0" w:rsidP="00196F04">
      <w:r>
        <w:t xml:space="preserve">When the tree criteria meet your specifications click the show tree button, if your tree depth is particularly deep (five or six) a Progeny search could take a while. When the tree is displayed you can </w:t>
      </w:r>
      <w:r>
        <w:lastRenderedPageBreak/>
        <w:t>click on a mouse to see more of that mouse’s information such as owner, diet, cause of death etc. in both a tool tip, and a panel to the right of the top of the tree.</w:t>
      </w:r>
      <w:r w:rsidR="00196F04">
        <w:t xml:space="preserve"> </w:t>
      </w:r>
    </w:p>
    <w:p w:rsidR="00F60AD2" w:rsidRDefault="004A4CDE" w:rsidP="004A4CDE">
      <w:pPr>
        <w:keepNext/>
        <w:jc w:val="center"/>
      </w:pPr>
      <w:r>
        <w:rPr>
          <w:noProof/>
          <w:lang w:bidi="ar-SA"/>
        </w:rPr>
        <w:drawing>
          <wp:inline distT="0" distB="0" distL="0" distR="0">
            <wp:extent cx="4962318" cy="526376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srcRect l="1713" t="15175" r="4267" b="4694"/>
                    <a:stretch>
                      <a:fillRect/>
                    </a:stretch>
                  </pic:blipFill>
                  <pic:spPr bwMode="auto">
                    <a:xfrm>
                      <a:off x="0" y="0"/>
                      <a:ext cx="4962318" cy="5263763"/>
                    </a:xfrm>
                    <a:prstGeom prst="rect">
                      <a:avLst/>
                    </a:prstGeom>
                    <a:noFill/>
                    <a:ln w="9525">
                      <a:noFill/>
                      <a:miter lim="800000"/>
                      <a:headEnd/>
                      <a:tailEnd/>
                    </a:ln>
                  </pic:spPr>
                </pic:pic>
              </a:graphicData>
            </a:graphic>
          </wp:inline>
        </w:drawing>
      </w:r>
    </w:p>
    <w:p w:rsidR="00F60AD2" w:rsidRDefault="00F60AD2" w:rsidP="00F60AD2">
      <w:pPr>
        <w:pStyle w:val="Caption"/>
        <w:jc w:val="center"/>
      </w:pPr>
      <w:bookmarkStart w:id="163" w:name="_Toc413683284"/>
      <w:r>
        <w:t xml:space="preserve">Figure </w:t>
      </w:r>
      <w:r w:rsidR="00D67984">
        <w:fldChar w:fldCharType="begin"/>
      </w:r>
      <w:r w:rsidR="00FB5921">
        <w:instrText xml:space="preserve"> SEQ Figure \* ARABIC </w:instrText>
      </w:r>
      <w:r w:rsidR="00D67984">
        <w:fldChar w:fldCharType="separate"/>
      </w:r>
      <w:r w:rsidR="00447423">
        <w:rPr>
          <w:noProof/>
        </w:rPr>
        <w:t>64</w:t>
      </w:r>
      <w:r w:rsidR="00D67984">
        <w:rPr>
          <w:noProof/>
        </w:rPr>
        <w:fldChar w:fldCharType="end"/>
      </w:r>
      <w:r>
        <w:t>: Mouse Pedigree</w:t>
      </w:r>
      <w:bookmarkEnd w:id="163"/>
    </w:p>
    <w:p w:rsidR="00196F04" w:rsidRDefault="00196F04" w:rsidP="00196F04"/>
    <w:p w:rsidR="00196F04" w:rsidRDefault="00196F04" w:rsidP="00196F04"/>
    <w:p w:rsidR="00196F04" w:rsidRDefault="00196F04" w:rsidP="00196F04"/>
    <w:p w:rsidR="00196F04" w:rsidRDefault="00196F04" w:rsidP="00196F04"/>
    <w:p w:rsidR="00196F04" w:rsidRDefault="00196F04" w:rsidP="00196F04"/>
    <w:p w:rsidR="00196F04" w:rsidRDefault="00196F04" w:rsidP="00196F04"/>
    <w:p w:rsidR="00196F04" w:rsidRDefault="00196F04" w:rsidP="00196F04">
      <w:r>
        <w:lastRenderedPageBreak/>
        <w:t xml:space="preserve">As part of the JCMS </w:t>
      </w:r>
      <w:proofErr w:type="spellStart"/>
      <w:r w:rsidR="00E75683">
        <w:t>VizBoard</w:t>
      </w:r>
      <w:proofErr w:type="spellEnd"/>
      <w:r>
        <w:t xml:space="preserve"> a new Pedigree Tracker was created that helps illustrate genotype distribution in your pedigree trees was released.</w:t>
      </w:r>
    </w:p>
    <w:p w:rsidR="00196F04" w:rsidRDefault="00196F04" w:rsidP="005E09F9">
      <w:r>
        <w:rPr>
          <w:noProof/>
          <w:lang w:bidi="ar-SA"/>
        </w:rPr>
        <w:drawing>
          <wp:inline distT="0" distB="0" distL="0" distR="0">
            <wp:extent cx="5852160" cy="5890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C91F9.tmp"/>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5890260"/>
                    </a:xfrm>
                    <a:prstGeom prst="rect">
                      <a:avLst/>
                    </a:prstGeom>
                  </pic:spPr>
                </pic:pic>
              </a:graphicData>
            </a:graphic>
          </wp:inline>
        </w:drawing>
      </w:r>
    </w:p>
    <w:p w:rsidR="00196F04" w:rsidRDefault="00196F04" w:rsidP="00196F04">
      <w:pPr>
        <w:pStyle w:val="Caption"/>
        <w:jc w:val="center"/>
      </w:pPr>
      <w:bookmarkStart w:id="164" w:name="_Toc413683285"/>
      <w:r>
        <w:t xml:space="preserve">Figure </w:t>
      </w:r>
      <w:r w:rsidR="00D67984">
        <w:fldChar w:fldCharType="begin"/>
      </w:r>
      <w:r w:rsidR="00FB5921">
        <w:instrText xml:space="preserve"> SEQ Figure \* ARABIC </w:instrText>
      </w:r>
      <w:r w:rsidR="00D67984">
        <w:fldChar w:fldCharType="separate"/>
      </w:r>
      <w:r w:rsidR="00447423">
        <w:rPr>
          <w:noProof/>
        </w:rPr>
        <w:t>65</w:t>
      </w:r>
      <w:r w:rsidR="00D67984">
        <w:rPr>
          <w:noProof/>
        </w:rPr>
        <w:fldChar w:fldCharType="end"/>
      </w:r>
      <w:r>
        <w:t>: Genotype based Pedigree Tree Visualization</w:t>
      </w:r>
      <w:bookmarkEnd w:id="164"/>
    </w:p>
    <w:p w:rsidR="002F2B46" w:rsidRDefault="002F2B46" w:rsidP="00921934">
      <w:pPr>
        <w:pStyle w:val="Heading1"/>
        <w:tabs>
          <w:tab w:val="left" w:pos="1603"/>
        </w:tabs>
      </w:pPr>
      <w:bookmarkStart w:id="165" w:name="_Toc413683201"/>
      <w:r>
        <w:t>Strain Viability Report</w:t>
      </w:r>
      <w:bookmarkEnd w:id="165"/>
    </w:p>
    <w:p w:rsidR="001118F8" w:rsidRDefault="002F2B46" w:rsidP="002F2B46">
      <w:r>
        <w:t xml:space="preserve">The strain viability report is available via the JCMS Dashboard on the JCMS Web homepage. </w:t>
      </w:r>
      <w:r w:rsidR="001118F8">
        <w:t xml:space="preserve">After clicking the icon you will be brought to a page with two filters, strain and owner, which can be used to specify what data you would like returned from your database. </w:t>
      </w:r>
    </w:p>
    <w:p w:rsidR="001118F8" w:rsidRDefault="001118F8" w:rsidP="001118F8">
      <w:pPr>
        <w:keepNext/>
      </w:pPr>
      <w:r>
        <w:rPr>
          <w:noProof/>
          <w:lang w:bidi="ar-SA"/>
        </w:rPr>
        <w:lastRenderedPageBreak/>
        <w:drawing>
          <wp:inline distT="0" distB="0" distL="0" distR="0">
            <wp:extent cx="5852160" cy="21031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CB6AA.tmp"/>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2103120"/>
                    </a:xfrm>
                    <a:prstGeom prst="rect">
                      <a:avLst/>
                    </a:prstGeom>
                  </pic:spPr>
                </pic:pic>
              </a:graphicData>
            </a:graphic>
          </wp:inline>
        </w:drawing>
      </w:r>
    </w:p>
    <w:p w:rsidR="001118F8" w:rsidRDefault="001118F8" w:rsidP="001118F8">
      <w:pPr>
        <w:pStyle w:val="Caption"/>
        <w:jc w:val="center"/>
      </w:pPr>
      <w:bookmarkStart w:id="166" w:name="_Toc413683286"/>
      <w:r>
        <w:t xml:space="preserve">Figure </w:t>
      </w:r>
      <w:r w:rsidR="00D67984">
        <w:fldChar w:fldCharType="begin"/>
      </w:r>
      <w:r w:rsidR="00FB5921">
        <w:instrText xml:space="preserve"> SEQ Figure \* ARABIC </w:instrText>
      </w:r>
      <w:r w:rsidR="00D67984">
        <w:fldChar w:fldCharType="separate"/>
      </w:r>
      <w:r w:rsidR="00447423">
        <w:rPr>
          <w:noProof/>
        </w:rPr>
        <w:t>66</w:t>
      </w:r>
      <w:r w:rsidR="00D67984">
        <w:rPr>
          <w:noProof/>
        </w:rPr>
        <w:fldChar w:fldCharType="end"/>
      </w:r>
      <w:r>
        <w:t xml:space="preserve">: Strain Viability </w:t>
      </w:r>
      <w:r w:rsidR="0036063A">
        <w:t>Filter P</w:t>
      </w:r>
      <w:r>
        <w:t>anel</w:t>
      </w:r>
      <w:bookmarkEnd w:id="166"/>
    </w:p>
    <w:p w:rsidR="00FB5ED1" w:rsidRDefault="001118F8" w:rsidP="002F2B46">
      <w:r>
        <w:t>After selecting some filter criteria hit the ‘Submit’ button to return your results. The results will return a bubble chart where each bubble represents a strain with the size corresponding to the number of mice in your database of that strain and the color representing the viability of the strain. The viability of the strain is calculated based on eight user provided values in the strain table: yellow min # males, yellow min # females, yellow max age males, yellow max age females</w:t>
      </w:r>
      <w:proofErr w:type="gramStart"/>
      <w:r>
        <w:t>,  red</w:t>
      </w:r>
      <w:proofErr w:type="gramEnd"/>
      <w:r>
        <w:t xml:space="preserve"> min # males, red min # females, red max age males, and red max age females. </w:t>
      </w:r>
    </w:p>
    <w:p w:rsidR="00FB5ED1" w:rsidRDefault="001118F8" w:rsidP="002F2B46">
      <w:r>
        <w:t xml:space="preserve">The yellow max age is the </w:t>
      </w:r>
      <w:r w:rsidR="00FB5ED1">
        <w:t>age for each gender at which the mouse is considered an ideal breeder – if the mouse were any older it would no longer be ideal for breeding purposes. The red max age is the max age at which a mouse is still considered a plausible breeder, so if the mouse were any older it is no longer a viable breeder (red status mouse). So given the case where a strain has a male red max age of 365 days, and a male yellow max age of 240 days the mouse status would be calculated as follows:</w:t>
      </w:r>
    </w:p>
    <w:p w:rsidR="00FB5ED1" w:rsidRDefault="00D67984" w:rsidP="00FB5ED1">
      <w:pPr>
        <w:rPr>
          <w:color w:val="FF0000"/>
        </w:rPr>
      </w:pPr>
      <w:r w:rsidRPr="00D67984">
        <w:rPr>
          <w:noProof/>
          <w:lang w:bidi="ar-SA"/>
        </w:rPr>
        <w:pict>
          <v:shapetype id="_x0000_t32" coordsize="21600,21600" o:spt="32" o:oned="t" path="m,l21600,21600e" filled="f">
            <v:path arrowok="t" fillok="f" o:connecttype="none"/>
            <o:lock v:ext="edit" shapetype="t"/>
          </v:shapetype>
          <v:shape id="_x0000_s1056" type="#_x0000_t32" style="position:absolute;margin-left:1.05pt;margin-top:14.3pt;width:462pt;height:0;z-index:251670528" o:connectortype="straight">
            <v:stroke startarrow="block" endarrow="block"/>
          </v:shape>
        </w:pict>
      </w:r>
      <w:r w:rsidR="00FB5ED1">
        <w:tab/>
      </w:r>
      <w:r w:rsidR="000A70B0">
        <w:t xml:space="preserve">  </w:t>
      </w:r>
      <w:proofErr w:type="gramStart"/>
      <w:r w:rsidR="00FB5ED1" w:rsidRPr="00FB5ED1">
        <w:rPr>
          <w:color w:val="00B050"/>
        </w:rPr>
        <w:t>green</w:t>
      </w:r>
      <w:proofErr w:type="gramEnd"/>
      <w:r w:rsidR="00FB5ED1" w:rsidRPr="00FB5ED1">
        <w:rPr>
          <w:color w:val="00B050"/>
        </w:rPr>
        <w:t xml:space="preserve"> status</w:t>
      </w:r>
      <w:r w:rsidR="00FB5ED1">
        <w:tab/>
      </w:r>
      <w:r w:rsidR="000A70B0">
        <w:t xml:space="preserve">    </w:t>
      </w:r>
      <w:r w:rsidR="00FB5ED1">
        <w:t xml:space="preserve">240 days  </w:t>
      </w:r>
      <w:r w:rsidR="000A70B0">
        <w:t>old</w:t>
      </w:r>
      <w:r w:rsidR="00FB5ED1">
        <w:t xml:space="preserve">        </w:t>
      </w:r>
      <w:r w:rsidR="000A70B0">
        <w:t xml:space="preserve">   </w:t>
      </w:r>
      <w:r w:rsidR="00FB5ED1">
        <w:t xml:space="preserve"> </w:t>
      </w:r>
      <w:r w:rsidR="00FB5ED1" w:rsidRPr="00FB5ED1">
        <w:rPr>
          <w:color w:val="CC9900"/>
        </w:rPr>
        <w:t>yellow status</w:t>
      </w:r>
      <w:r w:rsidR="00FB5ED1" w:rsidRPr="00FB5ED1">
        <w:rPr>
          <w:color w:val="CC9900"/>
        </w:rPr>
        <w:tab/>
      </w:r>
      <w:r w:rsidR="00FB5ED1">
        <w:t xml:space="preserve">     365 days</w:t>
      </w:r>
      <w:r w:rsidR="000A70B0">
        <w:t xml:space="preserve"> old</w:t>
      </w:r>
      <w:r w:rsidR="00FB5ED1">
        <w:t xml:space="preserve">      </w:t>
      </w:r>
      <w:r w:rsidR="00FB5ED1" w:rsidRPr="00FB5ED1">
        <w:rPr>
          <w:color w:val="FF0000"/>
        </w:rPr>
        <w:t>red status</w:t>
      </w:r>
    </w:p>
    <w:p w:rsidR="00FB5ED1" w:rsidRDefault="00FB5ED1" w:rsidP="00FB5ED1">
      <w:pPr>
        <w:rPr>
          <w:color w:val="FF0000"/>
        </w:rPr>
      </w:pPr>
    </w:p>
    <w:p w:rsidR="00FB5ED1" w:rsidRDefault="00FB5ED1" w:rsidP="00FB5ED1">
      <w:r>
        <w:t>Once the mouse statuses have been calculated for all the living mice of that strain the strain status is calculated using the following algorithm:</w:t>
      </w:r>
    </w:p>
    <w:p w:rsidR="00FB5ED1" w:rsidRDefault="00FB5ED1" w:rsidP="00FB5ED1">
      <w:r>
        <w:t xml:space="preserve">If the number of green status mice of that strain you have is greater than or equal to the </w:t>
      </w:r>
      <w:r>
        <w:rPr>
          <w:color w:val="948A54" w:themeColor="background2" w:themeShade="80"/>
        </w:rPr>
        <w:t xml:space="preserve">Yellow Min # </w:t>
      </w:r>
      <w:r>
        <w:t xml:space="preserve">found in the strain table </w:t>
      </w:r>
      <w:r w:rsidR="000A70B0">
        <w:t xml:space="preserve">for both sexes </w:t>
      </w:r>
      <w:r>
        <w:t xml:space="preserve">for that strain </w:t>
      </w:r>
      <w:r w:rsidR="000A70B0">
        <w:t xml:space="preserve">the strain is </w:t>
      </w:r>
      <w:r w:rsidR="000A70B0">
        <w:rPr>
          <w:color w:val="00B050"/>
        </w:rPr>
        <w:t>Green Status</w:t>
      </w:r>
      <w:r w:rsidR="000A70B0">
        <w:t>.</w:t>
      </w:r>
    </w:p>
    <w:p w:rsidR="000A70B0" w:rsidRDefault="000A70B0" w:rsidP="00FB5ED1">
      <w:r>
        <w:t xml:space="preserve">If the strain is NOT green status and the number of </w:t>
      </w:r>
      <w:r w:rsidRPr="000A70B0">
        <w:rPr>
          <w:color w:val="948A54" w:themeColor="background2" w:themeShade="80"/>
        </w:rPr>
        <w:t>yellow</w:t>
      </w:r>
      <w:r>
        <w:t xml:space="preserve"> and </w:t>
      </w:r>
      <w:r w:rsidRPr="000A70B0">
        <w:rPr>
          <w:color w:val="00B050"/>
        </w:rPr>
        <w:t>green</w:t>
      </w:r>
      <w:r>
        <w:t xml:space="preserve"> combined mice is greater than or equal to the Red Min # for both males and females the strain is considered </w:t>
      </w:r>
      <w:r>
        <w:rPr>
          <w:color w:val="948A54" w:themeColor="background2" w:themeShade="80"/>
        </w:rPr>
        <w:t>Yellow Status</w:t>
      </w:r>
      <w:r>
        <w:t>.</w:t>
      </w:r>
    </w:p>
    <w:p w:rsidR="000A70B0" w:rsidRDefault="000A70B0" w:rsidP="00FB5ED1">
      <w:r>
        <w:t xml:space="preserve">If the total number of green and yellow male or female mice of that strain is less than that sex’s respective </w:t>
      </w:r>
      <w:r w:rsidRPr="000A70B0">
        <w:rPr>
          <w:color w:val="FF0000"/>
        </w:rPr>
        <w:t>Red Min #</w:t>
      </w:r>
      <w:r>
        <w:t xml:space="preserve"> then that strain is considered red status.</w:t>
      </w:r>
    </w:p>
    <w:p w:rsidR="000A70B0" w:rsidRDefault="000A70B0" w:rsidP="00FB5ED1">
      <w:r>
        <w:t>For example let’s say there is an imaginary strain called Strain A with the following values for its line viability numbers:</w:t>
      </w:r>
    </w:p>
    <w:p w:rsidR="000A70B0" w:rsidRPr="000A70B0" w:rsidRDefault="000A70B0" w:rsidP="00FB5ED1">
      <w:pPr>
        <w:rPr>
          <w:color w:val="FF0000"/>
        </w:rPr>
      </w:pPr>
      <w:r w:rsidRPr="000A70B0">
        <w:rPr>
          <w:color w:val="FF0000"/>
        </w:rPr>
        <w:lastRenderedPageBreak/>
        <w:t>Red</w:t>
      </w:r>
      <w:r w:rsidR="00C81873">
        <w:rPr>
          <w:color w:val="FF0000"/>
        </w:rPr>
        <w:t xml:space="preserve"> Min # Males: 3</w:t>
      </w:r>
    </w:p>
    <w:p w:rsidR="000A70B0" w:rsidRPr="000A70B0" w:rsidRDefault="000A70B0" w:rsidP="000A70B0">
      <w:pPr>
        <w:rPr>
          <w:color w:val="FF0000"/>
        </w:rPr>
      </w:pPr>
      <w:r w:rsidRPr="000A70B0">
        <w:rPr>
          <w:color w:val="FF0000"/>
        </w:rPr>
        <w:t>Red</w:t>
      </w:r>
      <w:r w:rsidR="00C81873">
        <w:rPr>
          <w:color w:val="FF0000"/>
        </w:rPr>
        <w:t xml:space="preserve"> Min # Females: 6</w:t>
      </w:r>
    </w:p>
    <w:p w:rsidR="000A70B0" w:rsidRPr="000A70B0" w:rsidRDefault="000A70B0" w:rsidP="000A70B0">
      <w:pPr>
        <w:rPr>
          <w:color w:val="FF0000"/>
        </w:rPr>
      </w:pPr>
      <w:r w:rsidRPr="000A70B0">
        <w:rPr>
          <w:color w:val="FF0000"/>
        </w:rPr>
        <w:t>Red</w:t>
      </w:r>
      <w:r w:rsidR="00C81873">
        <w:rPr>
          <w:color w:val="FF0000"/>
        </w:rPr>
        <w:t xml:space="preserve"> Max Age Males: 365</w:t>
      </w:r>
    </w:p>
    <w:p w:rsidR="000A70B0" w:rsidRPr="000A70B0" w:rsidRDefault="000A70B0" w:rsidP="000A70B0">
      <w:pPr>
        <w:rPr>
          <w:color w:val="FF0000"/>
        </w:rPr>
      </w:pPr>
      <w:r w:rsidRPr="000A70B0">
        <w:rPr>
          <w:color w:val="FF0000"/>
        </w:rPr>
        <w:t>Red</w:t>
      </w:r>
      <w:r w:rsidR="00C81873">
        <w:rPr>
          <w:color w:val="FF0000"/>
        </w:rPr>
        <w:t xml:space="preserve"> Max Age Females: 365</w:t>
      </w:r>
    </w:p>
    <w:p w:rsidR="000A70B0" w:rsidRPr="00C81873" w:rsidRDefault="000A70B0" w:rsidP="000A70B0">
      <w:pPr>
        <w:rPr>
          <w:color w:val="948A54" w:themeColor="background2" w:themeShade="80"/>
        </w:rPr>
      </w:pPr>
      <w:r>
        <w:rPr>
          <w:color w:val="948A54" w:themeColor="background2" w:themeShade="80"/>
        </w:rPr>
        <w:t>Yellow</w:t>
      </w:r>
      <w:r w:rsidRPr="000A70B0">
        <w:rPr>
          <w:color w:val="FF0000"/>
        </w:rPr>
        <w:t xml:space="preserve"> </w:t>
      </w:r>
      <w:r w:rsidR="00C81873">
        <w:rPr>
          <w:color w:val="948A54" w:themeColor="background2" w:themeShade="80"/>
        </w:rPr>
        <w:t>Min # Males: 6</w:t>
      </w:r>
    </w:p>
    <w:p w:rsidR="000A70B0" w:rsidRPr="000A70B0" w:rsidRDefault="000A70B0" w:rsidP="000A70B0">
      <w:pPr>
        <w:rPr>
          <w:color w:val="948A54" w:themeColor="background2" w:themeShade="80"/>
        </w:rPr>
      </w:pPr>
      <w:r>
        <w:rPr>
          <w:color w:val="948A54" w:themeColor="background2" w:themeShade="80"/>
        </w:rPr>
        <w:t>Yellow</w:t>
      </w:r>
      <w:r w:rsidR="00C81873">
        <w:rPr>
          <w:color w:val="948A54" w:themeColor="background2" w:themeShade="80"/>
        </w:rPr>
        <w:t xml:space="preserve"> Min # Females: 12</w:t>
      </w:r>
    </w:p>
    <w:p w:rsidR="000A70B0" w:rsidRPr="00C81873" w:rsidRDefault="000A70B0" w:rsidP="000A70B0">
      <w:pPr>
        <w:rPr>
          <w:color w:val="948A54" w:themeColor="background2" w:themeShade="80"/>
        </w:rPr>
      </w:pPr>
      <w:r>
        <w:rPr>
          <w:color w:val="948A54" w:themeColor="background2" w:themeShade="80"/>
        </w:rPr>
        <w:t>Yellow</w:t>
      </w:r>
      <w:r w:rsidRPr="000A70B0">
        <w:rPr>
          <w:color w:val="FF0000"/>
        </w:rPr>
        <w:t xml:space="preserve"> </w:t>
      </w:r>
      <w:r w:rsidR="00C81873">
        <w:rPr>
          <w:color w:val="948A54" w:themeColor="background2" w:themeShade="80"/>
        </w:rPr>
        <w:t>Max Age Males: 240</w:t>
      </w:r>
    </w:p>
    <w:p w:rsidR="000A70B0" w:rsidRDefault="000A70B0" w:rsidP="00FB5ED1">
      <w:pPr>
        <w:rPr>
          <w:color w:val="948A54" w:themeColor="background2" w:themeShade="80"/>
        </w:rPr>
      </w:pPr>
      <w:r>
        <w:rPr>
          <w:color w:val="948A54" w:themeColor="background2" w:themeShade="80"/>
        </w:rPr>
        <w:t>Yellow</w:t>
      </w:r>
      <w:r w:rsidR="00C81873">
        <w:rPr>
          <w:color w:val="948A54" w:themeColor="background2" w:themeShade="80"/>
        </w:rPr>
        <w:t xml:space="preserve"> Max Age Females 240</w:t>
      </w:r>
    </w:p>
    <w:p w:rsidR="00C81873" w:rsidRDefault="00C81873" w:rsidP="00FB5ED1">
      <w:r>
        <w:t>In this example any mouse less than or equal to 240 days old is a green status mouse, between 241 and 365 days old inclusive is yellow status and any mouse older than 365 days old is a red status mouse (regardless of gender because the red and yellow max age numbers are the same for both sexes).</w:t>
      </w:r>
    </w:p>
    <w:p w:rsidR="00C81873" w:rsidRDefault="00C81873" w:rsidP="00FB5ED1">
      <w:r>
        <w:t>If a user has 8 green status males and any number of red and yellow status males and 13 green status females (and any number of red and yellow status females) that strain status is green because:</w:t>
      </w:r>
    </w:p>
    <w:p w:rsidR="00C81873" w:rsidRDefault="00C81873" w:rsidP="00FB5ED1">
      <w:r>
        <w:t>13 (green status females) &gt;= Yellow Min # females for this strain (12 as outlined in the made up data above)</w:t>
      </w:r>
    </w:p>
    <w:p w:rsidR="00C81873" w:rsidRDefault="00C81873" w:rsidP="00FB5ED1">
      <w:r>
        <w:t>AND</w:t>
      </w:r>
    </w:p>
    <w:p w:rsidR="00C81873" w:rsidRDefault="00C81873" w:rsidP="00FB5ED1">
      <w:r>
        <w:t>8 (green status males) &gt;= Yellow Min # Males (6 as laid out above).</w:t>
      </w:r>
    </w:p>
    <w:p w:rsidR="00C81873" w:rsidRDefault="00C81873" w:rsidP="00FB5ED1"/>
    <w:p w:rsidR="00C81873" w:rsidRDefault="00C81873" w:rsidP="00FB5ED1">
      <w:r>
        <w:t>If a user has 5 green status males and any number of yellow and red status males and 20 green status females the strain status is YELLOW because the number of green status males is NOT greater than the yellow min # males so it’s not green but the number of Yellow and Green status males IS greater than or equal to the Red Min # males for that strain.</w:t>
      </w:r>
    </w:p>
    <w:p w:rsidR="00C81873" w:rsidRDefault="00C81873" w:rsidP="00FB5ED1">
      <w:r>
        <w:t xml:space="preserve">If the user instead had 1 green status male and 10 yellow status males and the same number of females the strain would still be YELLOW because to be yellow the total Green and </w:t>
      </w:r>
      <w:r w:rsidR="001D2C8B">
        <w:t xml:space="preserve">Yellow status mice </w:t>
      </w:r>
      <w:r w:rsidR="00CE5CEB">
        <w:t>must be greater than or equal to the Red Min # for that gender.</w:t>
      </w:r>
    </w:p>
    <w:p w:rsidR="00CE5CEB" w:rsidRDefault="00CE5CEB" w:rsidP="00FB5ED1"/>
    <w:p w:rsidR="00E550E9" w:rsidRDefault="00CE5CEB" w:rsidP="00FB5ED1">
      <w:r>
        <w:t>If a user has 5 Green status females and no yellow status females and any number of red, green , and yellow status males that strain status is red because the Red Min # of females is greater than the total Green and yellow mice in this instance.</w:t>
      </w:r>
    </w:p>
    <w:p w:rsidR="00E550E9" w:rsidRDefault="00E550E9" w:rsidP="00FB5ED1">
      <w:r>
        <w:lastRenderedPageBreak/>
        <w:t>The application is shipped to use default values of the following values for a strain that does not have its own line viability values:</w:t>
      </w:r>
    </w:p>
    <w:p w:rsidR="00E550E9" w:rsidRPr="000A70B0" w:rsidRDefault="00E550E9" w:rsidP="00E550E9">
      <w:pPr>
        <w:rPr>
          <w:color w:val="FF0000"/>
        </w:rPr>
      </w:pPr>
      <w:r w:rsidRPr="000A70B0">
        <w:rPr>
          <w:color w:val="FF0000"/>
        </w:rPr>
        <w:t>Red</w:t>
      </w:r>
      <w:r>
        <w:rPr>
          <w:color w:val="FF0000"/>
        </w:rPr>
        <w:t xml:space="preserve"> Min # Males: 3</w:t>
      </w:r>
    </w:p>
    <w:p w:rsidR="00E550E9" w:rsidRPr="000A70B0" w:rsidRDefault="00E550E9" w:rsidP="00E550E9">
      <w:pPr>
        <w:rPr>
          <w:color w:val="FF0000"/>
        </w:rPr>
      </w:pPr>
      <w:r w:rsidRPr="000A70B0">
        <w:rPr>
          <w:color w:val="FF0000"/>
        </w:rPr>
        <w:t>Red</w:t>
      </w:r>
      <w:r>
        <w:rPr>
          <w:color w:val="FF0000"/>
        </w:rPr>
        <w:t xml:space="preserve"> Min # Females: 6</w:t>
      </w:r>
    </w:p>
    <w:p w:rsidR="00E550E9" w:rsidRPr="000A70B0" w:rsidRDefault="00E550E9" w:rsidP="00E550E9">
      <w:pPr>
        <w:rPr>
          <w:color w:val="FF0000"/>
        </w:rPr>
      </w:pPr>
      <w:r w:rsidRPr="000A70B0">
        <w:rPr>
          <w:color w:val="FF0000"/>
        </w:rPr>
        <w:t>Red</w:t>
      </w:r>
      <w:r>
        <w:rPr>
          <w:color w:val="FF0000"/>
        </w:rPr>
        <w:t xml:space="preserve"> Max Age Males: 365</w:t>
      </w:r>
    </w:p>
    <w:p w:rsidR="00E550E9" w:rsidRPr="000A70B0" w:rsidRDefault="00E550E9" w:rsidP="00E550E9">
      <w:pPr>
        <w:rPr>
          <w:color w:val="FF0000"/>
        </w:rPr>
      </w:pPr>
      <w:r w:rsidRPr="000A70B0">
        <w:rPr>
          <w:color w:val="FF0000"/>
        </w:rPr>
        <w:t>Red</w:t>
      </w:r>
      <w:r>
        <w:rPr>
          <w:color w:val="FF0000"/>
        </w:rPr>
        <w:t xml:space="preserve"> Max Age Females: 365</w:t>
      </w:r>
    </w:p>
    <w:p w:rsidR="00E550E9" w:rsidRPr="00C81873" w:rsidRDefault="00E550E9" w:rsidP="00E550E9">
      <w:pPr>
        <w:rPr>
          <w:color w:val="948A54" w:themeColor="background2" w:themeShade="80"/>
        </w:rPr>
      </w:pPr>
      <w:r>
        <w:rPr>
          <w:color w:val="948A54" w:themeColor="background2" w:themeShade="80"/>
        </w:rPr>
        <w:t>Yellow</w:t>
      </w:r>
      <w:r w:rsidRPr="000A70B0">
        <w:rPr>
          <w:color w:val="FF0000"/>
        </w:rPr>
        <w:t xml:space="preserve"> </w:t>
      </w:r>
      <w:r>
        <w:rPr>
          <w:color w:val="948A54" w:themeColor="background2" w:themeShade="80"/>
        </w:rPr>
        <w:t>Min # Males: 6</w:t>
      </w:r>
    </w:p>
    <w:p w:rsidR="00E550E9" w:rsidRPr="000A70B0" w:rsidRDefault="00E550E9" w:rsidP="00E550E9">
      <w:pPr>
        <w:rPr>
          <w:color w:val="948A54" w:themeColor="background2" w:themeShade="80"/>
        </w:rPr>
      </w:pPr>
      <w:r>
        <w:rPr>
          <w:color w:val="948A54" w:themeColor="background2" w:themeShade="80"/>
        </w:rPr>
        <w:t>Yellow Min # Females: 12</w:t>
      </w:r>
    </w:p>
    <w:p w:rsidR="00E550E9" w:rsidRPr="00C81873" w:rsidRDefault="00E550E9" w:rsidP="00E550E9">
      <w:pPr>
        <w:rPr>
          <w:color w:val="948A54" w:themeColor="background2" w:themeShade="80"/>
        </w:rPr>
      </w:pPr>
      <w:r>
        <w:rPr>
          <w:color w:val="948A54" w:themeColor="background2" w:themeShade="80"/>
        </w:rPr>
        <w:t>Yellow</w:t>
      </w:r>
      <w:r w:rsidRPr="000A70B0">
        <w:rPr>
          <w:color w:val="FF0000"/>
        </w:rPr>
        <w:t xml:space="preserve"> </w:t>
      </w:r>
      <w:r>
        <w:rPr>
          <w:color w:val="948A54" w:themeColor="background2" w:themeShade="80"/>
        </w:rPr>
        <w:t>Max Age Males: 240</w:t>
      </w:r>
    </w:p>
    <w:p w:rsidR="00E550E9" w:rsidRPr="00E550E9" w:rsidRDefault="00E550E9" w:rsidP="00FB5ED1">
      <w:pPr>
        <w:rPr>
          <w:color w:val="948A54" w:themeColor="background2" w:themeShade="80"/>
        </w:rPr>
      </w:pPr>
      <w:r>
        <w:rPr>
          <w:color w:val="948A54" w:themeColor="background2" w:themeShade="80"/>
        </w:rPr>
        <w:t>Yellow Max Age Females 240</w:t>
      </w:r>
    </w:p>
    <w:p w:rsidR="00E75683" w:rsidRDefault="00E75683" w:rsidP="00921934">
      <w:pPr>
        <w:pStyle w:val="Heading1"/>
        <w:tabs>
          <w:tab w:val="left" w:pos="1603"/>
        </w:tabs>
      </w:pPr>
      <w:bookmarkStart w:id="167" w:name="_Toc413683202"/>
      <w:r>
        <w:t>Colony Status Histograms</w:t>
      </w:r>
      <w:bookmarkEnd w:id="167"/>
    </w:p>
    <w:p w:rsidR="00E75683" w:rsidRDefault="00E75683" w:rsidP="00E75683">
      <w:r>
        <w:t xml:space="preserve">The JCMS Dashboard Colony Status Histograms are meant to show the status of your colony over the last 30 days by showing total number of </w:t>
      </w:r>
      <w:r w:rsidR="0047273D">
        <w:t xml:space="preserve">living </w:t>
      </w:r>
      <w:r>
        <w:t>mice and</w:t>
      </w:r>
      <w:r w:rsidR="0047273D">
        <w:t xml:space="preserve"> active</w:t>
      </w:r>
      <w:r>
        <w:t xml:space="preserve"> cages </w:t>
      </w:r>
      <w:r w:rsidR="0047273D">
        <w:t>grouped by both owner and strain.</w:t>
      </w:r>
    </w:p>
    <w:p w:rsidR="0047273D" w:rsidRPr="00E75683" w:rsidRDefault="0047273D" w:rsidP="00E75683">
      <w:r>
        <w:t xml:space="preserve">To increase speed of calculation a special table was created that contains calculated data to populate these histograms which needs to be refreshed nightly to be kept current. </w:t>
      </w:r>
      <w:proofErr w:type="gramStart"/>
      <w:r>
        <w:t xml:space="preserve">As part of the upgrade process a </w:t>
      </w:r>
      <w:proofErr w:type="spellStart"/>
      <w:r>
        <w:t>MySQL</w:t>
      </w:r>
      <w:proofErr w:type="spellEnd"/>
      <w:r>
        <w:t xml:space="preserve"> event is created that will automatically refresh the data nightly at 3:00 AM.</w:t>
      </w:r>
      <w:proofErr w:type="gramEnd"/>
      <w:r>
        <w:t xml:space="preserve"> This event can only occur if the computer is on and active and the </w:t>
      </w:r>
      <w:proofErr w:type="spellStart"/>
      <w:r>
        <w:t>MySQL</w:t>
      </w:r>
      <w:proofErr w:type="spellEnd"/>
      <w:r>
        <w:t xml:space="preserve"> service is running, so in the case where the computer is asleep or shutoff nightly there is a data refresh button that only the </w:t>
      </w:r>
      <w:proofErr w:type="spellStart"/>
      <w:r>
        <w:t>mtsadmin</w:t>
      </w:r>
      <w:proofErr w:type="spellEnd"/>
      <w:r>
        <w:t xml:space="preserve"> user can </w:t>
      </w:r>
      <w:r w:rsidR="002B14B4">
        <w:t>click</w:t>
      </w:r>
      <w:r>
        <w:t>.</w:t>
      </w:r>
    </w:p>
    <w:p w:rsidR="00205FC7" w:rsidRDefault="00205FC7" w:rsidP="00921934">
      <w:pPr>
        <w:pStyle w:val="Heading1"/>
        <w:tabs>
          <w:tab w:val="left" w:pos="1603"/>
        </w:tabs>
      </w:pPr>
      <w:bookmarkStart w:id="168" w:name="_Toc413683203"/>
      <w:r>
        <w:t>Kaplan Meier Charts</w:t>
      </w:r>
      <w:bookmarkEnd w:id="168"/>
    </w:p>
    <w:p w:rsidR="00205FC7" w:rsidRDefault="00205FC7" w:rsidP="00205FC7">
      <w:r>
        <w:t>The Kaplan Meier chart tool in JCMS Web is meant to offer users a means of plotting survivability of mice either in a protocol or of a certain strain.</w:t>
      </w:r>
    </w:p>
    <w:p w:rsidR="00205FC7" w:rsidRDefault="00205FC7" w:rsidP="00205FC7">
      <w:r>
        <w:t>JCMS Web queries the database retrieving all the mice that do not have the ‘</w:t>
      </w:r>
      <w:proofErr w:type="gramStart"/>
      <w:r>
        <w:t>alive</w:t>
      </w:r>
      <w:proofErr w:type="gramEnd"/>
      <w:r>
        <w:t>’ life status and plots the percentage of mice that are alive after however many days. The plot comes with seven different colors allowing a user to plot as many as seven unique lines on the chart at a time with each line representing either a strain or a use schedule. To select a strain or a use schedule to plot simply select it from the list pick lists at the top and click the ‘Submit’ button.</w:t>
      </w:r>
    </w:p>
    <w:p w:rsidR="008E744F" w:rsidRDefault="00205FC7" w:rsidP="008E744F">
      <w:pPr>
        <w:keepNext/>
      </w:pPr>
      <w:r>
        <w:rPr>
          <w:noProof/>
          <w:lang w:bidi="ar-SA"/>
        </w:rPr>
        <w:lastRenderedPageBreak/>
        <w:drawing>
          <wp:inline distT="0" distB="0" distL="0" distR="0">
            <wp:extent cx="5305425" cy="2722945"/>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08AA.tmp"/>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11039" cy="2725826"/>
                    </a:xfrm>
                    <a:prstGeom prst="rect">
                      <a:avLst/>
                    </a:prstGeom>
                  </pic:spPr>
                </pic:pic>
              </a:graphicData>
            </a:graphic>
          </wp:inline>
        </w:drawing>
      </w:r>
    </w:p>
    <w:p w:rsidR="00205FC7" w:rsidRPr="00205FC7" w:rsidRDefault="008E744F" w:rsidP="008E744F">
      <w:pPr>
        <w:pStyle w:val="Caption"/>
        <w:jc w:val="center"/>
      </w:pPr>
      <w:bookmarkStart w:id="169" w:name="_Toc413683287"/>
      <w:r>
        <w:t xml:space="preserve">Figure </w:t>
      </w:r>
      <w:r w:rsidR="00D67984">
        <w:fldChar w:fldCharType="begin"/>
      </w:r>
      <w:r w:rsidR="00FB5921">
        <w:instrText xml:space="preserve"> SEQ Figure \* ARABIC </w:instrText>
      </w:r>
      <w:r w:rsidR="00D67984">
        <w:fldChar w:fldCharType="separate"/>
      </w:r>
      <w:r w:rsidR="00447423">
        <w:rPr>
          <w:noProof/>
        </w:rPr>
        <w:t>67</w:t>
      </w:r>
      <w:r w:rsidR="00D67984">
        <w:rPr>
          <w:noProof/>
        </w:rPr>
        <w:fldChar w:fldCharType="end"/>
      </w:r>
      <w:r>
        <w:t>: Kaplan Meier Chart Tool</w:t>
      </w:r>
      <w:bookmarkEnd w:id="169"/>
    </w:p>
    <w:p w:rsidR="00921934" w:rsidRPr="00921934" w:rsidRDefault="00921934" w:rsidP="00921934">
      <w:pPr>
        <w:pStyle w:val="Heading1"/>
        <w:tabs>
          <w:tab w:val="left" w:pos="1603"/>
        </w:tabs>
      </w:pPr>
      <w:bookmarkStart w:id="170" w:name="_Toc413683204"/>
      <w:r>
        <w:t>Samples</w:t>
      </w:r>
      <w:bookmarkEnd w:id="170"/>
      <w:r>
        <w:tab/>
      </w:r>
    </w:p>
    <w:p w:rsidR="006A2776" w:rsidRDefault="00921934" w:rsidP="00921934">
      <w:pPr>
        <w:pStyle w:val="Heading2"/>
      </w:pPr>
      <w:bookmarkStart w:id="171" w:name="_Toc413683205"/>
      <w:r>
        <w:t>Add Sample</w:t>
      </w:r>
      <w:bookmarkEnd w:id="171"/>
    </w:p>
    <w:p w:rsidR="00921934" w:rsidRDefault="00921934" w:rsidP="00921934">
      <w:r>
        <w:t>To add a sample in JCMS it must be associate</w:t>
      </w:r>
      <w:r w:rsidR="00685B2F">
        <w:t xml:space="preserve">d with a source. That source can be </w:t>
      </w:r>
      <w:r>
        <w:t>another sample, a mouse, a litter, a mating, or other. If other you only have to select a strain for that sample</w:t>
      </w:r>
      <w:r w:rsidR="00685B2F">
        <w:t>. A sample can have multiple sources, but they have to be of the same source type so one cannot have a sample which has a mouse source and a mating source and so on. A sample can only have multiple strains in its sources if ‘</w:t>
      </w:r>
      <w:r w:rsidR="00CA6961">
        <w:t>Relax Single Strain Constraint’ is selected.</w:t>
      </w:r>
    </w:p>
    <w:p w:rsidR="000F26CB" w:rsidRDefault="00E37674" w:rsidP="000F26CB">
      <w:pPr>
        <w:keepNext/>
      </w:pPr>
      <w:r>
        <w:rPr>
          <w:noProof/>
          <w:lang w:bidi="ar-SA"/>
        </w:rPr>
        <w:drawing>
          <wp:inline distT="0" distB="0" distL="0" distR="0">
            <wp:extent cx="5852160"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CD0E6.tmp"/>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1798320"/>
                    </a:xfrm>
                    <a:prstGeom prst="rect">
                      <a:avLst/>
                    </a:prstGeom>
                  </pic:spPr>
                </pic:pic>
              </a:graphicData>
            </a:graphic>
          </wp:inline>
        </w:drawing>
      </w:r>
    </w:p>
    <w:p w:rsidR="00E37674" w:rsidRDefault="000F26CB" w:rsidP="000F26CB">
      <w:pPr>
        <w:pStyle w:val="Caption"/>
        <w:jc w:val="center"/>
      </w:pPr>
      <w:bookmarkStart w:id="172" w:name="_Toc413683288"/>
      <w:r>
        <w:t xml:space="preserve">Figure </w:t>
      </w:r>
      <w:r w:rsidR="00D67984">
        <w:fldChar w:fldCharType="begin"/>
      </w:r>
      <w:r w:rsidR="00FB5921">
        <w:instrText xml:space="preserve"> SEQ Figure \* ARABIC </w:instrText>
      </w:r>
      <w:r w:rsidR="00D67984">
        <w:fldChar w:fldCharType="separate"/>
      </w:r>
      <w:r w:rsidR="00447423">
        <w:rPr>
          <w:noProof/>
        </w:rPr>
        <w:t>68</w:t>
      </w:r>
      <w:r w:rsidR="00D67984">
        <w:rPr>
          <w:noProof/>
        </w:rPr>
        <w:fldChar w:fldCharType="end"/>
      </w:r>
      <w:r>
        <w:t>: Add Sample – Choosing a Source</w:t>
      </w:r>
      <w:bookmarkEnd w:id="172"/>
    </w:p>
    <w:p w:rsidR="004B7AD6" w:rsidRDefault="00CA6961" w:rsidP="00921934">
      <w:r>
        <w:t xml:space="preserve">Once the sources have been selected the source box can be collapsed to provide more room for the samples information. Each sample has a unique identifier (the ID), and owner, and different information defining the type of sample etc. When a user </w:t>
      </w:r>
      <w:r w:rsidR="0043518B">
        <w:t>first navigates to the samples page drop down, sample type</w:t>
      </w:r>
      <w:r>
        <w:t xml:space="preserve"> and the preservation fields will be disabled. They will remain that way until you select a field that has sample type, preservation type/method/detail associated with it. For example </w:t>
      </w:r>
      <w:r>
        <w:lastRenderedPageBreak/>
        <w:t>sample types and preservation types are associated with a sample class. So once a sample class is selected if that sample class h</w:t>
      </w:r>
      <w:r w:rsidR="0043518B">
        <w:t>as sample types or preservation</w:t>
      </w:r>
      <w:r>
        <w:t xml:space="preserve"> types associated with it those drop downs will enable and be populated with the values associated with that sample class. Preservation methods are associated with </w:t>
      </w:r>
      <w:r w:rsidR="004B7AD6">
        <w:t>preservation types, and preservation details are associated with preservation methods.</w:t>
      </w:r>
    </w:p>
    <w:p w:rsidR="004B7AD6" w:rsidRDefault="004B7AD6" w:rsidP="00921934">
      <w:r>
        <w:t>The Age of the sample can be calculated assuming that all the sample have the same birth</w:t>
      </w:r>
      <w:r w:rsidR="0043518B">
        <w:t xml:space="preserve"> </w:t>
      </w:r>
      <w:r>
        <w:t>date/sample date. If they do not a sample date has to be entered manually.</w:t>
      </w:r>
    </w:p>
    <w:p w:rsidR="00CA6961" w:rsidRDefault="004B7AD6" w:rsidP="00921934">
      <w:r>
        <w:t>Each sample must be associated with a location. To select a location simply expand the location tree until the desired location is visible and click on it. If all samples are in the same location you can collapse the location panel to save room on the screen.</w:t>
      </w:r>
    </w:p>
    <w:p w:rsidR="004C6AC0" w:rsidRDefault="004B7AD6" w:rsidP="004C6AC0">
      <w:pPr>
        <w:keepNext/>
      </w:pPr>
      <w:r>
        <w:t>Once all the information is filled out as desired click the ‘Add’ button. You will see the sample appear in a table to the right of the sample information table.</w:t>
      </w:r>
      <w:r w:rsidR="00283326">
        <w:t xml:space="preserve"> </w:t>
      </w:r>
      <w:r w:rsidR="00E37674">
        <w:t>It is important to note that these samples are not saved until the Save button is clicked, after the samples have been saved their color changes from white to blue background.</w:t>
      </w:r>
      <w:r w:rsidR="00E37674">
        <w:rPr>
          <w:noProof/>
          <w:lang w:bidi="ar-SA"/>
        </w:rPr>
        <w:drawing>
          <wp:inline distT="0" distB="0" distL="0" distR="0">
            <wp:extent cx="5852160" cy="3140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CC12E.tmp"/>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3140075"/>
                    </a:xfrm>
                    <a:prstGeom prst="rect">
                      <a:avLst/>
                    </a:prstGeom>
                  </pic:spPr>
                </pic:pic>
              </a:graphicData>
            </a:graphic>
          </wp:inline>
        </w:drawing>
      </w:r>
    </w:p>
    <w:p w:rsidR="004B7AD6" w:rsidRDefault="004C6AC0" w:rsidP="004C6AC0">
      <w:pPr>
        <w:pStyle w:val="Caption"/>
        <w:jc w:val="center"/>
      </w:pPr>
      <w:bookmarkStart w:id="173" w:name="_Toc413683289"/>
      <w:r>
        <w:t xml:space="preserve">Figure </w:t>
      </w:r>
      <w:r w:rsidR="00D67984">
        <w:fldChar w:fldCharType="begin"/>
      </w:r>
      <w:r w:rsidR="00FB5921">
        <w:instrText xml:space="preserve"> SEQ Figure \* ARABIC </w:instrText>
      </w:r>
      <w:r w:rsidR="00D67984">
        <w:fldChar w:fldCharType="separate"/>
      </w:r>
      <w:r w:rsidR="00447423">
        <w:rPr>
          <w:noProof/>
        </w:rPr>
        <w:t>69</w:t>
      </w:r>
      <w:r w:rsidR="00D67984">
        <w:rPr>
          <w:noProof/>
        </w:rPr>
        <w:fldChar w:fldCharType="end"/>
      </w:r>
      <w:r>
        <w:t>: Add Sample</w:t>
      </w:r>
      <w:bookmarkEnd w:id="173"/>
    </w:p>
    <w:p w:rsidR="000B7620" w:rsidRDefault="000B7620" w:rsidP="000B7620">
      <w:pPr>
        <w:pStyle w:val="Heading2"/>
      </w:pPr>
      <w:bookmarkStart w:id="174" w:name="_Toc413683206"/>
      <w:r>
        <w:lastRenderedPageBreak/>
        <w:t>Edit Sample</w:t>
      </w:r>
      <w:bookmarkEnd w:id="174"/>
    </w:p>
    <w:p w:rsidR="004C6AC0" w:rsidRDefault="000B7620" w:rsidP="004C6AC0">
      <w:pPr>
        <w:keepNext/>
      </w:pPr>
      <w:r>
        <w:t xml:space="preserve">To edit a sample click the ‘Edit Sample’ link in the samples </w:t>
      </w:r>
      <w:r w:rsidR="00785A8E">
        <w:t>sidebar</w:t>
      </w:r>
      <w:r>
        <w:t xml:space="preserve"> on the left hand side of the screen. You will see a panel with some search criteria as shown below:</w:t>
      </w:r>
      <w:r>
        <w:rPr>
          <w:noProof/>
          <w:lang w:bidi="ar-SA"/>
        </w:rPr>
        <w:drawing>
          <wp:inline distT="0" distB="0" distL="0" distR="0">
            <wp:extent cx="5852160" cy="2253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4847D.tmp"/>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160" cy="2253615"/>
                    </a:xfrm>
                    <a:prstGeom prst="rect">
                      <a:avLst/>
                    </a:prstGeom>
                  </pic:spPr>
                </pic:pic>
              </a:graphicData>
            </a:graphic>
          </wp:inline>
        </w:drawing>
      </w:r>
    </w:p>
    <w:p w:rsidR="000B7620" w:rsidRDefault="004C6AC0" w:rsidP="004C6AC0">
      <w:pPr>
        <w:pStyle w:val="Caption"/>
        <w:jc w:val="center"/>
      </w:pPr>
      <w:bookmarkStart w:id="175" w:name="_Toc413683290"/>
      <w:r>
        <w:t xml:space="preserve">Figure </w:t>
      </w:r>
      <w:r w:rsidR="00D67984">
        <w:fldChar w:fldCharType="begin"/>
      </w:r>
      <w:r w:rsidR="00FB5921">
        <w:instrText xml:space="preserve"> SEQ Figure \* ARABIC </w:instrText>
      </w:r>
      <w:r w:rsidR="00D67984">
        <w:fldChar w:fldCharType="separate"/>
      </w:r>
      <w:r w:rsidR="00447423">
        <w:rPr>
          <w:noProof/>
        </w:rPr>
        <w:t>70</w:t>
      </w:r>
      <w:r w:rsidR="00D67984">
        <w:rPr>
          <w:noProof/>
        </w:rPr>
        <w:fldChar w:fldCharType="end"/>
      </w:r>
      <w:r>
        <w:t>: Edit Sample</w:t>
      </w:r>
      <w:bookmarkEnd w:id="175"/>
    </w:p>
    <w:p w:rsidR="000B7620" w:rsidRDefault="000B7620" w:rsidP="000B7620">
      <w:r>
        <w:t xml:space="preserve">After selecting a search criteria and clicking ‘Search’ a list of matching samples will be displayed in a table below the collapsible table. A sample can be edited by clicking the edit icon in the left most </w:t>
      </w:r>
      <w:proofErr w:type="gramStart"/>
      <w:r w:rsidR="006634EE">
        <w:t>c</w:t>
      </w:r>
      <w:r>
        <w:t>olumn</w:t>
      </w:r>
      <w:proofErr w:type="gramEnd"/>
      <w:r>
        <w:t xml:space="preserve"> in the row.</w:t>
      </w:r>
    </w:p>
    <w:p w:rsidR="0024393A" w:rsidRPr="000B7620" w:rsidRDefault="0024393A" w:rsidP="000B7620">
      <w:r>
        <w:t>After clicking the icon you will be taken to a screen similar to the ‘Add Sample’ screen with the fields all filled out with the values that are associated with that sample. Any of these values can be changed by simply selecting a new value and clicking the ‘Save’ button. To change the ID of the samp</w:t>
      </w:r>
      <w:r w:rsidR="0043518B">
        <w:t xml:space="preserve">le click the ‘Change ID’ button, </w:t>
      </w:r>
      <w:r>
        <w:t>a panel will pop up where you will type in the new ID</w:t>
      </w:r>
      <w:r w:rsidR="0043518B">
        <w:t>,</w:t>
      </w:r>
      <w:r>
        <w:t xml:space="preserve"> and click </w:t>
      </w:r>
      <w:r w:rsidR="0043518B">
        <w:t>‘S</w:t>
      </w:r>
      <w:r>
        <w:t>ave</w:t>
      </w:r>
      <w:r w:rsidR="0043518B">
        <w:t>’</w:t>
      </w:r>
      <w:r>
        <w:t>. You can also edit a different sample by clic</w:t>
      </w:r>
      <w:r w:rsidR="0043518B">
        <w:t>king ‘Edit Different Sample’,</w:t>
      </w:r>
      <w:r>
        <w:t xml:space="preserve"> typing in a new sample ID</w:t>
      </w:r>
      <w:r w:rsidR="0043518B">
        <w:t>,</w:t>
      </w:r>
      <w:r>
        <w:t xml:space="preserve"> and tabbing out. You can return to the search view by clicking the ‘Return to Search’ button.</w:t>
      </w:r>
    </w:p>
    <w:p w:rsidR="00E123EB" w:rsidRDefault="00E123EB" w:rsidP="0041707D">
      <w:pPr>
        <w:pStyle w:val="Heading1"/>
      </w:pPr>
      <w:bookmarkStart w:id="176" w:name="_Known_Issues"/>
      <w:bookmarkStart w:id="177" w:name="_Ref370799742"/>
      <w:bookmarkStart w:id="178" w:name="_Toc413683207"/>
      <w:bookmarkEnd w:id="176"/>
      <w:r>
        <w:t>Experiment Data</w:t>
      </w:r>
      <w:bookmarkEnd w:id="178"/>
    </w:p>
    <w:p w:rsidR="009F195C" w:rsidRDefault="00E123EB" w:rsidP="00E123EB">
      <w:r>
        <w:t xml:space="preserve">Multiple data records may be associated with a mouse. Normally this data is from an experiment, but the content of the records is designed by the user, so it could be anything you desire. </w:t>
      </w:r>
      <w:r w:rsidR="00EF577E">
        <w:t>The definition of the data is called a “test type”.</w:t>
      </w:r>
      <w:r w:rsidR="009F195C">
        <w:t xml:space="preserve"> </w:t>
      </w:r>
    </w:p>
    <w:p w:rsidR="00E123EB" w:rsidRDefault="009F195C" w:rsidP="00E123EB">
      <w:r>
        <w:t>This section is accessed from the “Experiments” choice on the menu bar.</w:t>
      </w:r>
    </w:p>
    <w:p w:rsidR="009F195C" w:rsidRDefault="009F195C" w:rsidP="009F195C">
      <w:pPr>
        <w:keepNext/>
      </w:pPr>
      <w:r>
        <w:rPr>
          <w:noProof/>
          <w:lang w:bidi="ar-SA"/>
        </w:rPr>
        <w:lastRenderedPageBreak/>
        <w:drawing>
          <wp:inline distT="0" distB="0" distL="0" distR="0">
            <wp:extent cx="6124575" cy="3451262"/>
            <wp:effectExtent l="1905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l="1303" t="14509" r="28176" b="31027"/>
                    <a:stretch>
                      <a:fillRect/>
                    </a:stretch>
                  </pic:blipFill>
                  <pic:spPr bwMode="auto">
                    <a:xfrm>
                      <a:off x="0" y="0"/>
                      <a:ext cx="6124575" cy="3451262"/>
                    </a:xfrm>
                    <a:prstGeom prst="rect">
                      <a:avLst/>
                    </a:prstGeom>
                    <a:noFill/>
                    <a:ln w="9525">
                      <a:noFill/>
                      <a:miter lim="800000"/>
                      <a:headEnd/>
                      <a:tailEnd/>
                    </a:ln>
                  </pic:spPr>
                </pic:pic>
              </a:graphicData>
            </a:graphic>
          </wp:inline>
        </w:drawing>
      </w:r>
    </w:p>
    <w:p w:rsidR="009F195C" w:rsidRDefault="009F195C" w:rsidP="009F195C">
      <w:pPr>
        <w:pStyle w:val="Caption"/>
        <w:jc w:val="center"/>
      </w:pPr>
      <w:bookmarkStart w:id="179" w:name="_Toc413683291"/>
      <w:r>
        <w:t xml:space="preserve">Figure </w:t>
      </w:r>
      <w:fldSimple w:instr=" SEQ Figure \* ARABIC ">
        <w:r w:rsidR="00447423">
          <w:rPr>
            <w:noProof/>
          </w:rPr>
          <w:t>71</w:t>
        </w:r>
      </w:fldSimple>
      <w:r>
        <w:t>: Experiments</w:t>
      </w:r>
      <w:bookmarkEnd w:id="179"/>
    </w:p>
    <w:p w:rsidR="00E123EB" w:rsidRDefault="00E123EB" w:rsidP="00E123EB">
      <w:pPr>
        <w:pStyle w:val="Heading2"/>
      </w:pPr>
      <w:bookmarkStart w:id="180" w:name="_Toc413683208"/>
      <w:r>
        <w:t>Add Test Type</w:t>
      </w:r>
      <w:bookmarkEnd w:id="180"/>
    </w:p>
    <w:p w:rsidR="009F195C" w:rsidRDefault="00EF577E" w:rsidP="00E123EB">
      <w:r>
        <w:t xml:space="preserve">The test type defines the data results fields to be collected. It must be created before data can be added. Only an administrator or colony manager may create a test type. </w:t>
      </w:r>
      <w:r w:rsidR="009F195C">
        <w:t>Select “Experiments” from the menu bar and then “Test Type” from the side bar. An alphabetical list of existing test types is displayed.</w:t>
      </w:r>
    </w:p>
    <w:p w:rsidR="009F195C" w:rsidRDefault="009F195C" w:rsidP="00E123EB">
      <w:r>
        <w:t>Click on “+ Detail” to see the fields used by the test type.</w:t>
      </w:r>
    </w:p>
    <w:p w:rsidR="0003454C" w:rsidRDefault="0003454C" w:rsidP="0003454C">
      <w:pPr>
        <w:keepNext/>
      </w:pPr>
      <w:r>
        <w:rPr>
          <w:noProof/>
          <w:lang w:bidi="ar-SA"/>
        </w:rPr>
        <w:drawing>
          <wp:inline distT="0" distB="0" distL="0" distR="0">
            <wp:extent cx="5600700" cy="2032254"/>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l="15798" t="39286" r="27199" b="32366"/>
                    <a:stretch>
                      <a:fillRect/>
                    </a:stretch>
                  </pic:blipFill>
                  <pic:spPr bwMode="auto">
                    <a:xfrm>
                      <a:off x="0" y="0"/>
                      <a:ext cx="5600700" cy="2032254"/>
                    </a:xfrm>
                    <a:prstGeom prst="rect">
                      <a:avLst/>
                    </a:prstGeom>
                    <a:noFill/>
                    <a:ln w="9525">
                      <a:noFill/>
                      <a:miter lim="800000"/>
                      <a:headEnd/>
                      <a:tailEnd/>
                    </a:ln>
                  </pic:spPr>
                </pic:pic>
              </a:graphicData>
            </a:graphic>
          </wp:inline>
        </w:drawing>
      </w:r>
    </w:p>
    <w:p w:rsidR="009F195C" w:rsidRDefault="0003454C" w:rsidP="0003454C">
      <w:pPr>
        <w:pStyle w:val="Caption"/>
        <w:jc w:val="center"/>
      </w:pPr>
      <w:bookmarkStart w:id="181" w:name="_Toc413683292"/>
      <w:r>
        <w:t xml:space="preserve">Figure </w:t>
      </w:r>
      <w:fldSimple w:instr=" SEQ Figure \* ARABIC ">
        <w:r w:rsidR="00447423">
          <w:rPr>
            <w:noProof/>
          </w:rPr>
          <w:t>72</w:t>
        </w:r>
      </w:fldSimple>
      <w:r>
        <w:t>: The test type detail list shows all the data result fields, format, and any min/max values</w:t>
      </w:r>
      <w:bookmarkEnd w:id="181"/>
    </w:p>
    <w:p w:rsidR="00711719" w:rsidRDefault="00711719" w:rsidP="00E123EB">
      <w:r>
        <w:t xml:space="preserve">Click on the “Add” button to create a new test type, or click on the edit icon </w:t>
      </w:r>
      <w:r w:rsidR="005826AD">
        <w:t xml:space="preserve">next to an existing test type to use it as a template for creating a new, similar, test type. Once a test type has data associated </w:t>
      </w:r>
      <w:r w:rsidR="005826AD">
        <w:lastRenderedPageBreak/>
        <w:t>with it, it may not be edited or deleted. Instead create a new one containing the necessary changes to be used going forward.</w:t>
      </w:r>
    </w:p>
    <w:p w:rsidR="005826AD" w:rsidRDefault="0088384D" w:rsidP="005826AD">
      <w:pPr>
        <w:keepNext/>
      </w:pPr>
      <w:r>
        <w:rPr>
          <w:noProof/>
          <w:lang w:bidi="ar-SA"/>
        </w:rPr>
        <w:drawing>
          <wp:inline distT="0" distB="0" distL="0" distR="0">
            <wp:extent cx="6400800" cy="3535788"/>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l="815" t="20536" r="7492" b="10045"/>
                    <a:stretch>
                      <a:fillRect/>
                    </a:stretch>
                  </pic:blipFill>
                  <pic:spPr bwMode="auto">
                    <a:xfrm>
                      <a:off x="0" y="0"/>
                      <a:ext cx="6400800" cy="3535788"/>
                    </a:xfrm>
                    <a:prstGeom prst="rect">
                      <a:avLst/>
                    </a:prstGeom>
                    <a:noFill/>
                    <a:ln w="9525">
                      <a:noFill/>
                      <a:miter lim="800000"/>
                      <a:headEnd/>
                      <a:tailEnd/>
                    </a:ln>
                  </pic:spPr>
                </pic:pic>
              </a:graphicData>
            </a:graphic>
          </wp:inline>
        </w:drawing>
      </w:r>
    </w:p>
    <w:p w:rsidR="00711719" w:rsidRDefault="005826AD" w:rsidP="005826AD">
      <w:pPr>
        <w:pStyle w:val="Caption"/>
        <w:jc w:val="center"/>
      </w:pPr>
      <w:bookmarkStart w:id="182" w:name="_Toc413683293"/>
      <w:r>
        <w:t xml:space="preserve">Figure </w:t>
      </w:r>
      <w:fldSimple w:instr=" SEQ Figure \* ARABIC ">
        <w:r w:rsidR="00447423">
          <w:rPr>
            <w:noProof/>
          </w:rPr>
          <w:t>73</w:t>
        </w:r>
      </w:fldSimple>
      <w:r>
        <w:t>: Add a test type</w:t>
      </w:r>
      <w:bookmarkEnd w:id="182"/>
    </w:p>
    <w:p w:rsidR="005826AD" w:rsidRDefault="005826AD" w:rsidP="005826AD">
      <w:r>
        <w:t xml:space="preserve">Use a brief but meaningful name for the test type, up to 32 characters long. This name must be unique (not used by any other test type). Use the notes field to enter a description of the test, protocols, etc. Up to 30 fields may be added, each field describes a single data result to be recorded. </w:t>
      </w:r>
    </w:p>
    <w:p w:rsidR="005826AD" w:rsidRDefault="005826AD" w:rsidP="005826AD">
      <w:pPr>
        <w:numPr>
          <w:ilvl w:val="0"/>
          <w:numId w:val="46"/>
        </w:numPr>
        <w:spacing w:after="0" w:line="240" w:lineRule="auto"/>
      </w:pPr>
      <w:r>
        <w:t>Caption: The “name” of the data to enter. Use a short but meaningful caption, up to 32 characters long.</w:t>
      </w:r>
    </w:p>
    <w:p w:rsidR="005826AD" w:rsidRDefault="005826AD" w:rsidP="005826AD">
      <w:pPr>
        <w:numPr>
          <w:ilvl w:val="0"/>
          <w:numId w:val="46"/>
        </w:numPr>
        <w:spacing w:after="0" w:line="240" w:lineRule="auto"/>
      </w:pPr>
      <w:r>
        <w:t>Field description: An optional short description of the result field. The description might indicate the units such as cm, gm, etc. or the expected text entries such as yes/no or mutant/control. It may be up to 32 characters long.</w:t>
      </w:r>
    </w:p>
    <w:p w:rsidR="005826AD" w:rsidRDefault="005826AD" w:rsidP="005826AD">
      <w:pPr>
        <w:numPr>
          <w:ilvl w:val="0"/>
          <w:numId w:val="46"/>
        </w:numPr>
        <w:spacing w:after="0" w:line="240" w:lineRule="auto"/>
      </w:pPr>
      <w:r>
        <w:t xml:space="preserve">Format: Select text, date, integer, or decimal value. The format will be used during data entry to check for errors. For example, when the data results are entered, if a numeric format (integer or decimal) is chosen no text or special characters will be allowed except for the normal ones associated with numbers (- +. ,). </w:t>
      </w:r>
    </w:p>
    <w:p w:rsidR="005826AD" w:rsidRDefault="005826AD" w:rsidP="005826AD">
      <w:pPr>
        <w:numPr>
          <w:ilvl w:val="0"/>
          <w:numId w:val="46"/>
        </w:numPr>
        <w:spacing w:after="0" w:line="240" w:lineRule="auto"/>
      </w:pPr>
      <w:r>
        <w:t>Required: Indicates if the field is required or not during data entry. By default, fields are not required.</w:t>
      </w:r>
    </w:p>
    <w:p w:rsidR="005826AD" w:rsidRDefault="005826AD" w:rsidP="005826AD">
      <w:pPr>
        <w:numPr>
          <w:ilvl w:val="0"/>
          <w:numId w:val="46"/>
        </w:numPr>
        <w:spacing w:after="0" w:line="240" w:lineRule="auto"/>
      </w:pPr>
      <w:r>
        <w:t>Min value: Optional field. When data is entered, numeric data may not be less than this minimum value.</w:t>
      </w:r>
    </w:p>
    <w:p w:rsidR="005826AD" w:rsidRDefault="005826AD" w:rsidP="005826AD">
      <w:pPr>
        <w:numPr>
          <w:ilvl w:val="0"/>
          <w:numId w:val="46"/>
        </w:numPr>
        <w:spacing w:after="0" w:line="240" w:lineRule="auto"/>
      </w:pPr>
      <w:r>
        <w:t>Max value: Optional field. When data is entered, numeric data may not be greater than this maximum value.</w:t>
      </w:r>
    </w:p>
    <w:p w:rsidR="005826AD" w:rsidRDefault="00404775" w:rsidP="005826AD">
      <w:r>
        <w:t>Click “Save” to create the test type.</w:t>
      </w:r>
    </w:p>
    <w:p w:rsidR="00404775" w:rsidRDefault="00404775" w:rsidP="00404775">
      <w:pPr>
        <w:pStyle w:val="Heading2"/>
      </w:pPr>
      <w:bookmarkStart w:id="183" w:name="_Toc413683209"/>
      <w:r>
        <w:lastRenderedPageBreak/>
        <w:t>Add Experiment Data</w:t>
      </w:r>
      <w:bookmarkEnd w:id="183"/>
    </w:p>
    <w:p w:rsidR="001B0899" w:rsidRDefault="001B0899" w:rsidP="001B0899">
      <w:r>
        <w:t>Select “Experiments” from the menu bar and then “Add” under “Data” on the side bar.</w:t>
      </w:r>
    </w:p>
    <w:p w:rsidR="00404775" w:rsidRDefault="00404775" w:rsidP="00404775">
      <w:pPr>
        <w:keepNext/>
      </w:pPr>
      <w:r>
        <w:rPr>
          <w:noProof/>
          <w:lang w:bidi="ar-SA"/>
        </w:rPr>
        <w:drawing>
          <wp:inline distT="0" distB="0" distL="0" distR="0">
            <wp:extent cx="5905500" cy="4697859"/>
            <wp:effectExtent l="19050" t="0" r="0" b="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l="15147" t="13839" r="12378" b="7143"/>
                    <a:stretch>
                      <a:fillRect/>
                    </a:stretch>
                  </pic:blipFill>
                  <pic:spPr bwMode="auto">
                    <a:xfrm>
                      <a:off x="0" y="0"/>
                      <a:ext cx="5905563" cy="4697909"/>
                    </a:xfrm>
                    <a:prstGeom prst="rect">
                      <a:avLst/>
                    </a:prstGeom>
                    <a:noFill/>
                    <a:ln w="9525">
                      <a:noFill/>
                      <a:miter lim="800000"/>
                      <a:headEnd/>
                      <a:tailEnd/>
                    </a:ln>
                  </pic:spPr>
                </pic:pic>
              </a:graphicData>
            </a:graphic>
          </wp:inline>
        </w:drawing>
      </w:r>
    </w:p>
    <w:p w:rsidR="00404775" w:rsidRDefault="00404775" w:rsidP="00404775">
      <w:pPr>
        <w:pStyle w:val="Caption"/>
        <w:jc w:val="center"/>
      </w:pPr>
      <w:bookmarkStart w:id="184" w:name="_Toc413683294"/>
      <w:r>
        <w:t xml:space="preserve">Figure </w:t>
      </w:r>
      <w:fldSimple w:instr=" SEQ Figure \* ARABIC ">
        <w:r w:rsidR="00447423">
          <w:rPr>
            <w:noProof/>
          </w:rPr>
          <w:t>74</w:t>
        </w:r>
      </w:fldSimple>
      <w:r>
        <w:t>: Adding data for an experiment</w:t>
      </w:r>
      <w:bookmarkEnd w:id="184"/>
    </w:p>
    <w:p w:rsidR="001B0899" w:rsidRDefault="001B0899" w:rsidP="001B0899">
      <w:r>
        <w:t>Begin by typing the mouse ID. The mouse’s information will then display in the box on the right side of the screen. Choose a</w:t>
      </w:r>
      <w:r w:rsidRPr="003666F4">
        <w:t xml:space="preserve"> </w:t>
      </w:r>
      <w:r w:rsidRPr="003666F4">
        <w:rPr>
          <w:bCs/>
        </w:rPr>
        <w:t>test type</w:t>
      </w:r>
      <w:r w:rsidRPr="003666F4">
        <w:t>.</w:t>
      </w:r>
      <w:r>
        <w:t xml:space="preserve"> The captions for the data fields will then appear on the form. Any minimum or maximum values will be displayed and the required box will be checked if the field must have data entered. The owner of the data may be set to any workgroup. A warning will be displayed if the owner is different from the mouse’s owner. The data collection date is optional.</w:t>
      </w:r>
    </w:p>
    <w:p w:rsidR="001B0899" w:rsidRDefault="001B0899" w:rsidP="001B0899">
      <w:r>
        <w:t>Age determination: The optional age field indicates the</w:t>
      </w:r>
      <w:r w:rsidRPr="001B0899">
        <w:t xml:space="preserve"> </w:t>
      </w:r>
      <w:r w:rsidRPr="001B0899">
        <w:rPr>
          <w:bCs/>
        </w:rPr>
        <w:t>age of the mouse at the time of data collection</w:t>
      </w:r>
      <w:r w:rsidRPr="001B0899">
        <w:t>.</w:t>
      </w:r>
      <w:r>
        <w:t xml:space="preserve"> JCMS will calculate this from the data collection date and birth date of the mouse if the a</w:t>
      </w:r>
      <w:r w:rsidRPr="001B0899">
        <w:t xml:space="preserve">uto-calculate </w:t>
      </w:r>
      <w:r>
        <w:t>button is selected. JCMS will store the age field value as number of days old. Age may be entered in weeks or months by selecting the appropriate radio button.</w:t>
      </w:r>
      <w:r w:rsidRPr="001B0899">
        <w:t xml:space="preserve"> </w:t>
      </w:r>
    </w:p>
    <w:p w:rsidR="001B0899" w:rsidRDefault="001B0899" w:rsidP="001B0899">
      <w:r>
        <w:t xml:space="preserve">If one or more data </w:t>
      </w:r>
      <w:r w:rsidR="00684E43">
        <w:t xml:space="preserve">result </w:t>
      </w:r>
      <w:r>
        <w:t xml:space="preserve">values for this </w:t>
      </w:r>
      <w:r w:rsidR="00684E43">
        <w:t>mouse</w:t>
      </w:r>
      <w:r>
        <w:t xml:space="preserve"> are abnormal, then </w:t>
      </w:r>
      <w:r w:rsidR="00684E43">
        <w:t>check the d</w:t>
      </w:r>
      <w:r>
        <w:t>ata is abnormal box. Later, this value may be used to easily locate all experimental data records with unusual results.</w:t>
      </w:r>
    </w:p>
    <w:p w:rsidR="001B0899" w:rsidRDefault="001B0899" w:rsidP="001B0899">
      <w:r>
        <w:lastRenderedPageBreak/>
        <w:t xml:space="preserve">If the </w:t>
      </w:r>
      <w:r w:rsidRPr="00684E43">
        <w:t>“</w:t>
      </w:r>
      <w:r w:rsidR="003666F4">
        <w:rPr>
          <w:bCs/>
        </w:rPr>
        <w:t>c</w:t>
      </w:r>
      <w:r w:rsidRPr="00684E43">
        <w:rPr>
          <w:bCs/>
        </w:rPr>
        <w:t xml:space="preserve">hange mouse </w:t>
      </w:r>
      <w:r w:rsidR="00684E43" w:rsidRPr="00684E43">
        <w:rPr>
          <w:bCs/>
        </w:rPr>
        <w:t xml:space="preserve">life status” </w:t>
      </w:r>
      <w:r>
        <w:t xml:space="preserve">box is checked, then the mouse record will be updated at the same time as the experimental data record is </w:t>
      </w:r>
      <w:r w:rsidR="00684E43">
        <w:t>saved</w:t>
      </w:r>
      <w:r>
        <w:t>. The mouse will not be updated unless the s</w:t>
      </w:r>
      <w:r w:rsidR="00684E43">
        <w:t>ave</w:t>
      </w:r>
      <w:r>
        <w:t xml:space="preserve"> is successful for</w:t>
      </w:r>
      <w:r w:rsidR="00684E43">
        <w:t xml:space="preserve"> the experimental data record. The mouse’s life status will be changed to the value selected. If that value is an exit life status, the mouse’s exit date will be changed to the data collection date. If there is no data collection date, the mouse may not have its life status changed to an exit life status.</w:t>
      </w:r>
    </w:p>
    <w:p w:rsidR="001B0899" w:rsidRDefault="001B0899" w:rsidP="001B0899">
      <w:r>
        <w:t>The</w:t>
      </w:r>
      <w:r w:rsidRPr="003666F4">
        <w:t xml:space="preserve"> </w:t>
      </w:r>
      <w:r w:rsidRPr="003666F4">
        <w:rPr>
          <w:bCs/>
        </w:rPr>
        <w:t>Data ID</w:t>
      </w:r>
      <w:r>
        <w:t xml:space="preserve"> for this experimental data record is assigned by JCMS and will be dis</w:t>
      </w:r>
      <w:r w:rsidR="003666F4">
        <w:t>played o</w:t>
      </w:r>
      <w:r>
        <w:t>n the</w:t>
      </w:r>
      <w:r w:rsidR="003666F4">
        <w:t xml:space="preserve"> form. Record this number, it will prove useful to find the record for editing.</w:t>
      </w:r>
    </w:p>
    <w:p w:rsidR="001B0899" w:rsidRPr="001B0899" w:rsidRDefault="005D0023" w:rsidP="005D0023">
      <w:pPr>
        <w:pStyle w:val="Heading2"/>
      </w:pPr>
      <w:bookmarkStart w:id="185" w:name="_Toc413683210"/>
      <w:r>
        <w:t>Edit Experiment Data</w:t>
      </w:r>
      <w:bookmarkEnd w:id="185"/>
    </w:p>
    <w:p w:rsidR="005D0023" w:rsidRDefault="005D0023" w:rsidP="005D0023">
      <w:r>
        <w:t>Select “Experiments” from the menu bar and then “Edit” under “Data” on the side bar.</w:t>
      </w:r>
    </w:p>
    <w:p w:rsidR="005826AD" w:rsidRDefault="005D0023" w:rsidP="00E123EB">
      <w:r>
        <w:t>This form looks and works the same as the add version, except it adds the data ID field used to select the data record to edit.</w:t>
      </w:r>
    </w:p>
    <w:p w:rsidR="005D0023" w:rsidRDefault="005D0023" w:rsidP="005D0023">
      <w:pPr>
        <w:keepNext/>
        <w:jc w:val="center"/>
      </w:pPr>
      <w:r>
        <w:rPr>
          <w:noProof/>
          <w:lang w:bidi="ar-SA"/>
        </w:rPr>
        <w:drawing>
          <wp:inline distT="0" distB="0" distL="0" distR="0">
            <wp:extent cx="3371850" cy="2502268"/>
            <wp:effectExtent l="19050" t="0" r="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l="15147" t="13616" r="53909" b="54911"/>
                    <a:stretch>
                      <a:fillRect/>
                    </a:stretch>
                  </pic:blipFill>
                  <pic:spPr bwMode="auto">
                    <a:xfrm>
                      <a:off x="0" y="0"/>
                      <a:ext cx="3371850" cy="2502268"/>
                    </a:xfrm>
                    <a:prstGeom prst="rect">
                      <a:avLst/>
                    </a:prstGeom>
                    <a:noFill/>
                    <a:ln w="9525">
                      <a:noFill/>
                      <a:miter lim="800000"/>
                      <a:headEnd/>
                      <a:tailEnd/>
                    </a:ln>
                  </pic:spPr>
                </pic:pic>
              </a:graphicData>
            </a:graphic>
          </wp:inline>
        </w:drawing>
      </w:r>
    </w:p>
    <w:p w:rsidR="005D0023" w:rsidRDefault="005D0023" w:rsidP="005D0023">
      <w:pPr>
        <w:pStyle w:val="Caption"/>
        <w:jc w:val="center"/>
      </w:pPr>
      <w:bookmarkStart w:id="186" w:name="_Toc413683295"/>
      <w:r>
        <w:t xml:space="preserve">Figure </w:t>
      </w:r>
      <w:fldSimple w:instr=" SEQ Figure \* ARABIC ">
        <w:r w:rsidR="00447423">
          <w:rPr>
            <w:noProof/>
          </w:rPr>
          <w:t>75</w:t>
        </w:r>
      </w:fldSimple>
      <w:r>
        <w:t>: Edit experiment data</w:t>
      </w:r>
      <w:bookmarkEnd w:id="186"/>
    </w:p>
    <w:p w:rsidR="000D7CAF" w:rsidRDefault="000D7CAF" w:rsidP="000D7CAF">
      <w:pPr>
        <w:pStyle w:val="Heading2"/>
      </w:pPr>
      <w:bookmarkStart w:id="187" w:name="_Toc413683211"/>
      <w:r>
        <w:t>Query Experiment Data</w:t>
      </w:r>
      <w:bookmarkEnd w:id="187"/>
    </w:p>
    <w:p w:rsidR="00E23B31" w:rsidRDefault="00E23B31" w:rsidP="00E23B31">
      <w:r>
        <w:t xml:space="preserve">Select “Queries” from the menu bar or “Experiments” from the menu bar and then “Experiment Query” on the side bar. </w:t>
      </w:r>
    </w:p>
    <w:p w:rsidR="00447423" w:rsidRDefault="00447423" w:rsidP="00447423">
      <w:pPr>
        <w:keepNext/>
      </w:pPr>
      <w:r>
        <w:rPr>
          <w:noProof/>
          <w:lang w:bidi="ar-SA"/>
        </w:rPr>
        <w:lastRenderedPageBreak/>
        <w:drawing>
          <wp:inline distT="0" distB="0" distL="0" distR="0">
            <wp:extent cx="5715000" cy="5218697"/>
            <wp:effectExtent l="19050" t="0" r="0" b="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t="15179" r="38111" b="7366"/>
                    <a:stretch>
                      <a:fillRect/>
                    </a:stretch>
                  </pic:blipFill>
                  <pic:spPr bwMode="auto">
                    <a:xfrm>
                      <a:off x="0" y="0"/>
                      <a:ext cx="5715000" cy="5218697"/>
                    </a:xfrm>
                    <a:prstGeom prst="rect">
                      <a:avLst/>
                    </a:prstGeom>
                    <a:noFill/>
                    <a:ln w="9525">
                      <a:noFill/>
                      <a:miter lim="800000"/>
                      <a:headEnd/>
                      <a:tailEnd/>
                    </a:ln>
                  </pic:spPr>
                </pic:pic>
              </a:graphicData>
            </a:graphic>
          </wp:inline>
        </w:drawing>
      </w:r>
    </w:p>
    <w:p w:rsidR="00447423" w:rsidRDefault="00447423" w:rsidP="00447423">
      <w:pPr>
        <w:pStyle w:val="Caption"/>
        <w:jc w:val="center"/>
      </w:pPr>
      <w:bookmarkStart w:id="188" w:name="_Toc413683296"/>
      <w:r>
        <w:t xml:space="preserve">Figure </w:t>
      </w:r>
      <w:fldSimple w:instr=" SEQ Figure \* ARABIC ">
        <w:r>
          <w:rPr>
            <w:noProof/>
          </w:rPr>
          <w:t>76</w:t>
        </w:r>
      </w:fldSimple>
      <w:r>
        <w:t>: Experiment query</w:t>
      </w:r>
      <w:bookmarkEnd w:id="188"/>
    </w:p>
    <w:p w:rsidR="00E23B31" w:rsidRPr="00E23B31" w:rsidRDefault="00447423" w:rsidP="00E23B31">
      <w:r>
        <w:t>The test type is required and this query will only return data records for one selected test type. If you are also using the JCMS Access interface, all data records for the test type can be returned but the results will not include the experimental plan or test information.</w:t>
      </w:r>
    </w:p>
    <w:p w:rsidR="000511B6" w:rsidRDefault="000511B6" w:rsidP="0041707D">
      <w:pPr>
        <w:pStyle w:val="Heading1"/>
      </w:pPr>
      <w:bookmarkStart w:id="189" w:name="_Toc413683212"/>
      <w:r>
        <w:t>My Preferences</w:t>
      </w:r>
      <w:bookmarkEnd w:id="189"/>
    </w:p>
    <w:p w:rsidR="000511B6" w:rsidRDefault="00A96A8C" w:rsidP="000511B6">
      <w:r>
        <w:t>The</w:t>
      </w:r>
      <w:r w:rsidR="00685F2D">
        <w:t xml:space="preserve"> preferences </w:t>
      </w:r>
      <w:r w:rsidR="008932A5">
        <w:t xml:space="preserve">feature allows each user to specify </w:t>
      </w:r>
      <w:proofErr w:type="gramStart"/>
      <w:r w:rsidR="008932A5">
        <w:t>their own</w:t>
      </w:r>
      <w:proofErr w:type="gramEnd"/>
      <w:r w:rsidR="008932A5">
        <w:t xml:space="preserve"> settings. Over time, more preference settings will be added. This section is accessed from the menu bar.</w:t>
      </w:r>
    </w:p>
    <w:p w:rsidR="000511B6" w:rsidRDefault="000511B6" w:rsidP="008932A5">
      <w:pPr>
        <w:keepNext/>
        <w:jc w:val="center"/>
      </w:pPr>
      <w:r>
        <w:rPr>
          <w:noProof/>
          <w:lang w:bidi="ar-SA"/>
        </w:rPr>
        <w:drawing>
          <wp:inline distT="0" distB="0" distL="0" distR="0">
            <wp:extent cx="4333240" cy="514350"/>
            <wp:effectExtent l="19050" t="0" r="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l="28333" t="18444" r="32721" b="73924"/>
                    <a:stretch>
                      <a:fillRect/>
                    </a:stretch>
                  </pic:blipFill>
                  <pic:spPr bwMode="auto">
                    <a:xfrm>
                      <a:off x="0" y="0"/>
                      <a:ext cx="4333240" cy="514350"/>
                    </a:xfrm>
                    <a:prstGeom prst="rect">
                      <a:avLst/>
                    </a:prstGeom>
                    <a:noFill/>
                    <a:ln w="9525">
                      <a:noFill/>
                      <a:miter lim="800000"/>
                      <a:headEnd/>
                      <a:tailEnd/>
                    </a:ln>
                  </pic:spPr>
                </pic:pic>
              </a:graphicData>
            </a:graphic>
          </wp:inline>
        </w:drawing>
      </w:r>
    </w:p>
    <w:p w:rsidR="000511B6" w:rsidRDefault="000511B6" w:rsidP="008932A5">
      <w:pPr>
        <w:pStyle w:val="Caption"/>
        <w:jc w:val="center"/>
      </w:pPr>
      <w:bookmarkStart w:id="190" w:name="_Toc413683297"/>
      <w:r>
        <w:t xml:space="preserve">Figure </w:t>
      </w:r>
      <w:fldSimple w:instr=" SEQ Figure \* ARABIC ">
        <w:r w:rsidR="00447423">
          <w:rPr>
            <w:noProof/>
          </w:rPr>
          <w:t>77</w:t>
        </w:r>
      </w:fldSimple>
      <w:r>
        <w:t>: My Preferences</w:t>
      </w:r>
      <w:r w:rsidR="008932A5">
        <w:t xml:space="preserve"> on the Menu Bar</w:t>
      </w:r>
      <w:bookmarkEnd w:id="190"/>
    </w:p>
    <w:p w:rsidR="00973D5C" w:rsidRDefault="0082778C" w:rsidP="00973D5C">
      <w:r>
        <w:lastRenderedPageBreak/>
        <w:t>Any changed</w:t>
      </w:r>
      <w:r w:rsidR="00973D5C">
        <w:t xml:space="preserve"> preferences will take effect the next time an affected screen is </w:t>
      </w:r>
      <w:r>
        <w:t>re-</w:t>
      </w:r>
      <w:r w:rsidR="00973D5C">
        <w:t xml:space="preserve">opened. At any time, if a user wants to see a hidden field, simply change the My Preferences visibility setting. The default values can be changed back and forth too, so for example, if work is being done in one room, and later in another, </w:t>
      </w:r>
      <w:r>
        <w:t>simply</w:t>
      </w:r>
      <w:r w:rsidR="00973D5C">
        <w:t xml:space="preserve"> change the default value</w:t>
      </w:r>
      <w:r w:rsidR="00A360DB">
        <w:t xml:space="preserve"> for room name</w:t>
      </w:r>
      <w:r w:rsidR="00973D5C">
        <w:t>.</w:t>
      </w:r>
    </w:p>
    <w:p w:rsidR="00A96A8C" w:rsidRDefault="00A96A8C" w:rsidP="00973D5C">
      <w:r>
        <w:t>A hide icon (eye with a slash through it) is displayed next to a field that may optionally be hidden. Click</w:t>
      </w:r>
      <w:r w:rsidR="00A4608E">
        <w:t>ing</w:t>
      </w:r>
      <w:r>
        <w:t xml:space="preserve"> the icon </w:t>
      </w:r>
      <w:r w:rsidR="00A4608E">
        <w:t>will</w:t>
      </w:r>
      <w:r>
        <w:t xml:space="preserve"> open the My Preferences page.</w:t>
      </w:r>
    </w:p>
    <w:p w:rsidR="00A96A8C" w:rsidRDefault="00A96A8C" w:rsidP="00A96A8C">
      <w:pPr>
        <w:keepNext/>
      </w:pPr>
      <w:r>
        <w:rPr>
          <w:noProof/>
          <w:lang w:bidi="ar-SA"/>
        </w:rPr>
        <w:drawing>
          <wp:inline distT="0" distB="0" distL="0" distR="0">
            <wp:extent cx="3345392" cy="1104900"/>
            <wp:effectExtent l="19050" t="0" r="7408"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l="27036" t="48676" r="37459" b="36660"/>
                    <a:stretch>
                      <a:fillRect/>
                    </a:stretch>
                  </pic:blipFill>
                  <pic:spPr bwMode="auto">
                    <a:xfrm>
                      <a:off x="0" y="0"/>
                      <a:ext cx="3345392" cy="1104900"/>
                    </a:xfrm>
                    <a:prstGeom prst="rect">
                      <a:avLst/>
                    </a:prstGeom>
                    <a:noFill/>
                    <a:ln w="9525">
                      <a:noFill/>
                      <a:miter lim="800000"/>
                      <a:headEnd/>
                      <a:tailEnd/>
                    </a:ln>
                  </pic:spPr>
                </pic:pic>
              </a:graphicData>
            </a:graphic>
          </wp:inline>
        </w:drawing>
      </w:r>
    </w:p>
    <w:p w:rsidR="00BD7C57" w:rsidRDefault="00A96A8C" w:rsidP="00BD7C57">
      <w:pPr>
        <w:pStyle w:val="Caption"/>
      </w:pPr>
      <w:bookmarkStart w:id="191" w:name="_Toc413683298"/>
      <w:r>
        <w:t xml:space="preserve">Figure </w:t>
      </w:r>
      <w:fldSimple w:instr=" SEQ Figure \* ARABIC ">
        <w:r w:rsidR="00447423">
          <w:rPr>
            <w:noProof/>
          </w:rPr>
          <w:t>78</w:t>
        </w:r>
      </w:fldSimple>
      <w:r>
        <w:t>: Hide Icon</w:t>
      </w:r>
      <w:bookmarkEnd w:id="191"/>
      <w:r w:rsidR="00BD7C57" w:rsidRPr="00BD7C57">
        <w:t xml:space="preserve"> </w:t>
      </w:r>
    </w:p>
    <w:p w:rsidR="00BD7C57" w:rsidRDefault="00BD7C57" w:rsidP="00BD7C57">
      <w:pPr>
        <w:pStyle w:val="Heading2"/>
      </w:pPr>
      <w:bookmarkStart w:id="192" w:name="_Toc413683213"/>
      <w:r>
        <w:t>Global Changes</w:t>
      </w:r>
      <w:bookmarkEnd w:id="192"/>
    </w:p>
    <w:p w:rsidR="00BD7C57" w:rsidRPr="00BD7C57" w:rsidRDefault="00BD7C57" w:rsidP="00BD7C57">
      <w:pPr>
        <w:pStyle w:val="Heading3"/>
        <w:rPr>
          <w:sz w:val="26"/>
          <w:szCs w:val="26"/>
        </w:rPr>
      </w:pPr>
      <w:bookmarkStart w:id="193" w:name="_Toc413683214"/>
      <w:r w:rsidRPr="00BD7C57">
        <w:rPr>
          <w:sz w:val="26"/>
          <w:szCs w:val="26"/>
        </w:rPr>
        <w:t>Strain Name First</w:t>
      </w:r>
      <w:bookmarkEnd w:id="193"/>
    </w:p>
    <w:p w:rsidR="00A96A8C" w:rsidRPr="00973D5C" w:rsidRDefault="00BD7C57" w:rsidP="00BD7C57">
      <w:r>
        <w:t xml:space="preserve">Some users prefer to use the Stock # instead of the strain name. By setting “Display strain name first followed by Stock #” to false, most selection lists will switch the display of strains to be by Stock #. </w:t>
      </w:r>
    </w:p>
    <w:p w:rsidR="00B73685" w:rsidRDefault="00A96A8C" w:rsidP="00372BEF">
      <w:r>
        <w:rPr>
          <w:noProof/>
          <w:lang w:bidi="ar-SA"/>
        </w:rPr>
        <w:drawing>
          <wp:inline distT="0" distB="0" distL="0" distR="0">
            <wp:extent cx="4438650" cy="2912426"/>
            <wp:effectExtent l="19050" t="0" r="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t="14053" r="48371" b="43584"/>
                    <a:stretch>
                      <a:fillRect/>
                    </a:stretch>
                  </pic:blipFill>
                  <pic:spPr bwMode="auto">
                    <a:xfrm>
                      <a:off x="0" y="0"/>
                      <a:ext cx="4438650" cy="2912426"/>
                    </a:xfrm>
                    <a:prstGeom prst="rect">
                      <a:avLst/>
                    </a:prstGeom>
                    <a:noFill/>
                    <a:ln w="9525">
                      <a:noFill/>
                      <a:miter lim="800000"/>
                      <a:headEnd/>
                      <a:tailEnd/>
                    </a:ln>
                  </pic:spPr>
                </pic:pic>
              </a:graphicData>
            </a:graphic>
          </wp:inline>
        </w:drawing>
      </w:r>
    </w:p>
    <w:p w:rsidR="00B73685" w:rsidRDefault="00B73685" w:rsidP="00B73685">
      <w:pPr>
        <w:pStyle w:val="Caption"/>
      </w:pPr>
      <w:bookmarkStart w:id="194" w:name="_Toc413683299"/>
      <w:r>
        <w:t xml:space="preserve">Figure </w:t>
      </w:r>
      <w:fldSimple w:instr=" SEQ Figure \* ARABIC ">
        <w:r w:rsidR="00447423">
          <w:rPr>
            <w:noProof/>
          </w:rPr>
          <w:t>79</w:t>
        </w:r>
      </w:fldSimple>
      <w:r>
        <w:t>: My Preferences Choices</w:t>
      </w:r>
      <w:bookmarkEnd w:id="194"/>
    </w:p>
    <w:p w:rsidR="00D90935" w:rsidRDefault="000173E9" w:rsidP="0082778C">
      <w:pPr>
        <w:pStyle w:val="Heading2"/>
      </w:pPr>
      <w:bookmarkStart w:id="195" w:name="_Toc413683215"/>
      <w:r>
        <w:t>Add and Edit Mouse Screen</w:t>
      </w:r>
      <w:bookmarkEnd w:id="195"/>
    </w:p>
    <w:p w:rsidR="000173E9" w:rsidRDefault="000173E9" w:rsidP="000173E9">
      <w:r>
        <w:t xml:space="preserve">Changing the settings for the fields listed </w:t>
      </w:r>
      <w:r w:rsidR="0082778C">
        <w:t>in</w:t>
      </w:r>
      <w:r>
        <w:t xml:space="preserve"> this section will only affect the screen used when adding a new mouse or editing </w:t>
      </w:r>
      <w:r w:rsidR="00A360DB">
        <w:t>a mouse</w:t>
      </w:r>
      <w:r>
        <w:t xml:space="preserve">. Enable the visibility setting for ‘Hide’ to remove the field from view. A default value specified here will be shown on the Add Mouse screen when it is opened. The default </w:t>
      </w:r>
      <w:r>
        <w:lastRenderedPageBreak/>
        <w:t xml:space="preserve">value will be </w:t>
      </w:r>
      <w:r w:rsidR="0082778C">
        <w:t>saved</w:t>
      </w:r>
      <w:r>
        <w:t xml:space="preserve"> even when the field is hidden. Note some fields are required and must have a default value specified if they are hidden.</w:t>
      </w:r>
    </w:p>
    <w:p w:rsidR="00A360DB" w:rsidRDefault="00A360DB" w:rsidP="00A360DB">
      <w:pPr>
        <w:keepNext/>
      </w:pPr>
      <w:r>
        <w:rPr>
          <w:noProof/>
          <w:lang w:bidi="ar-SA"/>
        </w:rPr>
        <w:drawing>
          <wp:inline distT="0" distB="0" distL="0" distR="0">
            <wp:extent cx="5114925" cy="4219383"/>
            <wp:effectExtent l="19050" t="0" r="9525"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l="2117" t="18126" r="49512" b="31976"/>
                    <a:stretch>
                      <a:fillRect/>
                    </a:stretch>
                  </pic:blipFill>
                  <pic:spPr bwMode="auto">
                    <a:xfrm>
                      <a:off x="0" y="0"/>
                      <a:ext cx="5114925" cy="4219383"/>
                    </a:xfrm>
                    <a:prstGeom prst="rect">
                      <a:avLst/>
                    </a:prstGeom>
                    <a:noFill/>
                    <a:ln w="9525">
                      <a:noFill/>
                      <a:miter lim="800000"/>
                      <a:headEnd/>
                      <a:tailEnd/>
                    </a:ln>
                  </pic:spPr>
                </pic:pic>
              </a:graphicData>
            </a:graphic>
          </wp:inline>
        </w:drawing>
      </w:r>
    </w:p>
    <w:p w:rsidR="00A360DB" w:rsidRDefault="00A360DB" w:rsidP="00A360DB">
      <w:pPr>
        <w:pStyle w:val="Caption"/>
        <w:jc w:val="center"/>
      </w:pPr>
      <w:bookmarkStart w:id="196" w:name="_Toc413683300"/>
      <w:r>
        <w:t xml:space="preserve">Figure </w:t>
      </w:r>
      <w:fldSimple w:instr=" SEQ Figure \* ARABIC ">
        <w:r w:rsidR="00447423">
          <w:rPr>
            <w:noProof/>
          </w:rPr>
          <w:t>80</w:t>
        </w:r>
      </w:fldSimple>
      <w:r>
        <w:t>: Preference Choices for the Add and Edit Mouse Screen</w:t>
      </w:r>
      <w:bookmarkEnd w:id="196"/>
    </w:p>
    <w:p w:rsidR="000173E9" w:rsidRDefault="000173E9" w:rsidP="000173E9">
      <w:r>
        <w:t>The Edit Mouse screen will hide the same fields as the Add Mouse screen. Anything previously entered in these fields will not be changed, except when a life status is changed, which has to work a little differently. If an exited mouse’s life status is changed to a non-exit status the exit date, cause of death, and COD notes are all removed. If a mouse that is alive has its life status changed to an exit status, the cause of death field will become visible so a value can be entered, even if it is supposed to be hidden.</w:t>
      </w:r>
    </w:p>
    <w:p w:rsidR="00D850CC" w:rsidRDefault="00D850CC">
      <w:pPr>
        <w:rPr>
          <w:rFonts w:asciiTheme="majorHAnsi" w:eastAsiaTheme="majorEastAsia" w:hAnsiTheme="majorHAnsi" w:cstheme="majorBidi"/>
          <w:b/>
          <w:bCs/>
          <w:color w:val="4F81BD" w:themeColor="accent1"/>
          <w:sz w:val="26"/>
          <w:szCs w:val="26"/>
        </w:rPr>
      </w:pPr>
      <w:r>
        <w:br w:type="page"/>
      </w:r>
    </w:p>
    <w:p w:rsidR="00D850CC" w:rsidRDefault="00D850CC" w:rsidP="00D850CC">
      <w:pPr>
        <w:pStyle w:val="Heading2"/>
      </w:pPr>
      <w:bookmarkStart w:id="197" w:name="_Toc413683216"/>
      <w:r>
        <w:lastRenderedPageBreak/>
        <w:t>Add and Edit Mating Screen</w:t>
      </w:r>
      <w:bookmarkEnd w:id="197"/>
    </w:p>
    <w:p w:rsidR="00D850CC" w:rsidRDefault="00D850CC" w:rsidP="00D850CC">
      <w:pPr>
        <w:keepNext/>
      </w:pPr>
      <w:r>
        <w:rPr>
          <w:noProof/>
          <w:lang w:bidi="ar-SA"/>
        </w:rPr>
        <w:drawing>
          <wp:inline distT="0" distB="0" distL="0" distR="0">
            <wp:extent cx="5871387" cy="2442556"/>
            <wp:effectExtent l="19050" t="0" r="0" b="0"/>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l="2582" t="55227" r="49379" b="19773"/>
                    <a:stretch>
                      <a:fillRect/>
                    </a:stretch>
                  </pic:blipFill>
                  <pic:spPr bwMode="auto">
                    <a:xfrm>
                      <a:off x="0" y="0"/>
                      <a:ext cx="5871387" cy="2442556"/>
                    </a:xfrm>
                    <a:prstGeom prst="rect">
                      <a:avLst/>
                    </a:prstGeom>
                    <a:noFill/>
                    <a:ln w="9525">
                      <a:noFill/>
                      <a:miter lim="800000"/>
                      <a:headEnd/>
                      <a:tailEnd/>
                    </a:ln>
                  </pic:spPr>
                </pic:pic>
              </a:graphicData>
            </a:graphic>
          </wp:inline>
        </w:drawing>
      </w:r>
    </w:p>
    <w:p w:rsidR="00D850CC" w:rsidRDefault="00D850CC" w:rsidP="00D850CC">
      <w:pPr>
        <w:pStyle w:val="Caption"/>
        <w:jc w:val="center"/>
      </w:pPr>
      <w:bookmarkStart w:id="198" w:name="_Toc413683301"/>
      <w:r>
        <w:t xml:space="preserve">Figure </w:t>
      </w:r>
      <w:fldSimple w:instr=" SEQ Figure \* ARABIC ">
        <w:r w:rsidR="00447423">
          <w:rPr>
            <w:noProof/>
          </w:rPr>
          <w:t>81</w:t>
        </w:r>
      </w:fldSimple>
      <w:r>
        <w:t>: Preference Choices for the Add and Edit Mating Screen</w:t>
      </w:r>
      <w:bookmarkEnd w:id="198"/>
    </w:p>
    <w:p w:rsidR="00D850CC" w:rsidRDefault="00D850CC" w:rsidP="00D850CC">
      <w:r>
        <w:t xml:space="preserve">Note that Dam 2 may be hidden even if there are </w:t>
      </w:r>
      <w:proofErr w:type="spellStart"/>
      <w:r>
        <w:t>matings</w:t>
      </w:r>
      <w:proofErr w:type="spellEnd"/>
      <w:r>
        <w:t xml:space="preserve"> with a Dam 2. </w:t>
      </w:r>
    </w:p>
    <w:p w:rsidR="00D850CC" w:rsidRDefault="00D850CC" w:rsidP="00D850CC">
      <w:r>
        <w:t>Note that hiding the new mating diet will also hide the display of the Dam 1/2 and Sire diets and the edit diet buttons.</w:t>
      </w:r>
    </w:p>
    <w:p w:rsidR="005439BA" w:rsidRDefault="005439BA" w:rsidP="005439BA">
      <w:pPr>
        <w:pStyle w:val="Heading2"/>
      </w:pPr>
      <w:bookmarkStart w:id="199" w:name="_Toc413683217"/>
      <w:r>
        <w:t>Add and Edit Litter Screen</w:t>
      </w:r>
      <w:bookmarkEnd w:id="199"/>
    </w:p>
    <w:p w:rsidR="005439BA" w:rsidRDefault="005439BA" w:rsidP="005439BA">
      <w:pPr>
        <w:keepNext/>
      </w:pPr>
      <w:r>
        <w:rPr>
          <w:noProof/>
          <w:lang w:bidi="ar-SA"/>
        </w:rPr>
        <w:drawing>
          <wp:inline distT="0" distB="0" distL="0" distR="0">
            <wp:extent cx="3747888" cy="3413051"/>
            <wp:effectExtent l="19050" t="0" r="4962"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l="1711" t="55473" r="72336" b="14905"/>
                    <a:stretch>
                      <a:fillRect/>
                    </a:stretch>
                  </pic:blipFill>
                  <pic:spPr bwMode="auto">
                    <a:xfrm>
                      <a:off x="0" y="0"/>
                      <a:ext cx="3747888" cy="3413051"/>
                    </a:xfrm>
                    <a:prstGeom prst="rect">
                      <a:avLst/>
                    </a:prstGeom>
                    <a:noFill/>
                    <a:ln w="9525">
                      <a:noFill/>
                      <a:miter lim="800000"/>
                      <a:headEnd/>
                      <a:tailEnd/>
                    </a:ln>
                  </pic:spPr>
                </pic:pic>
              </a:graphicData>
            </a:graphic>
          </wp:inline>
        </w:drawing>
      </w:r>
    </w:p>
    <w:p w:rsidR="005439BA" w:rsidRDefault="005439BA" w:rsidP="005439BA">
      <w:pPr>
        <w:pStyle w:val="Caption"/>
      </w:pPr>
      <w:bookmarkStart w:id="200" w:name="_Toc413683302"/>
      <w:r>
        <w:t xml:space="preserve">Figure </w:t>
      </w:r>
      <w:fldSimple w:instr=" SEQ Figure \* ARABIC ">
        <w:r w:rsidR="00447423">
          <w:rPr>
            <w:noProof/>
          </w:rPr>
          <w:t>82</w:t>
        </w:r>
      </w:fldSimple>
      <w:r>
        <w:t>: Preference Choices for the Add and Edit Litter Screen</w:t>
      </w:r>
      <w:bookmarkEnd w:id="200"/>
    </w:p>
    <w:p w:rsidR="005439BA" w:rsidRPr="005439BA" w:rsidRDefault="005439BA" w:rsidP="005439BA"/>
    <w:p w:rsidR="00DD4899" w:rsidRDefault="0041707D" w:rsidP="0041707D">
      <w:pPr>
        <w:pStyle w:val="Heading1"/>
      </w:pPr>
      <w:bookmarkStart w:id="201" w:name="_Toc413683218"/>
      <w:r>
        <w:lastRenderedPageBreak/>
        <w:t>Known Issues</w:t>
      </w:r>
      <w:bookmarkEnd w:id="177"/>
      <w:bookmarkEnd w:id="201"/>
    </w:p>
    <w:p w:rsidR="0041707D" w:rsidRDefault="0041707D" w:rsidP="0041707D"/>
    <w:p w:rsidR="0041707D" w:rsidRDefault="0041707D" w:rsidP="0041707D">
      <w:pPr>
        <w:pStyle w:val="Heading2"/>
      </w:pPr>
      <w:bookmarkStart w:id="202" w:name="_Toc413683219"/>
      <w:r>
        <w:t>HTTP Status 403 – Access to the requested resource has been denied</w:t>
      </w:r>
      <w:bookmarkEnd w:id="202"/>
    </w:p>
    <w:p w:rsidR="0041707D" w:rsidRDefault="0041707D" w:rsidP="0041707D">
      <w:pPr>
        <w:ind w:left="720"/>
      </w:pPr>
      <w:r>
        <w:t xml:space="preserve">This occurs when a general user </w:t>
      </w:r>
      <w:r w:rsidR="002C720C">
        <w:t>without privileges to access a certain module attempts to access that module.</w:t>
      </w:r>
    </w:p>
    <w:p w:rsidR="005375A1" w:rsidRDefault="00BF5098" w:rsidP="00BF5098">
      <w:pPr>
        <w:pStyle w:val="Heading2"/>
      </w:pPr>
      <w:bookmarkStart w:id="203" w:name="_Toc413683220"/>
      <w:r>
        <w:t>Browser is unable to display the web page</w:t>
      </w:r>
      <w:bookmarkEnd w:id="203"/>
    </w:p>
    <w:p w:rsidR="00BF5098" w:rsidRPr="00BF5098" w:rsidRDefault="00BF5098" w:rsidP="00BF5098">
      <w:pPr>
        <w:ind w:left="720"/>
      </w:pPr>
      <w:r>
        <w:t xml:space="preserve">The web server may not be running. If your server is </w:t>
      </w:r>
      <w:r w:rsidR="004C6AC0">
        <w:t xml:space="preserve">on </w:t>
      </w:r>
      <w:r>
        <w:t xml:space="preserve">your local machine, then jcmsweb.cmd must be started, give it two minutes to complete, and then leave it running (minimized). Now open the web page. </w:t>
      </w:r>
    </w:p>
    <w:sectPr w:rsidR="00BF5098" w:rsidRPr="00BF5098" w:rsidSect="00201BF3">
      <w:headerReference w:type="even" r:id="rId98"/>
      <w:footerReference w:type="even" r:id="rId99"/>
      <w:footerReference w:type="default" r:id="rId100"/>
      <w:pgSz w:w="12240" w:h="15840"/>
      <w:pgMar w:top="1440" w:right="1440" w:bottom="1440" w:left="1440" w:header="720" w:footer="432" w:gutter="144"/>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38A0" w:rsidRDefault="00B338A0" w:rsidP="00CE1E01">
      <w:r>
        <w:separator/>
      </w:r>
    </w:p>
  </w:endnote>
  <w:endnote w:type="continuationSeparator" w:id="0">
    <w:p w:rsidR="00B338A0" w:rsidRDefault="00B338A0" w:rsidP="00CE1E0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4C3" w:rsidRDefault="00DF44C3" w:rsidP="00CE1E01">
    <w:pPr>
      <w:pStyle w:val="Footer"/>
    </w:pPr>
    <w:r w:rsidRPr="00B74BD7">
      <w:t xml:space="preserve">Page </w:t>
    </w:r>
    <w:fldSimple w:instr=" PAGE   \* MERGEFORMAT ">
      <w:r>
        <w:rPr>
          <w:noProof/>
        </w:rPr>
        <w:t>2</w:t>
      </w:r>
    </w:fldSimple>
  </w:p>
  <w:p w:rsidR="00DF44C3" w:rsidRDefault="00DF44C3" w:rsidP="00CE1E01">
    <w:pPr>
      <w:pStyle w:val="Footer"/>
    </w:pPr>
    <w:r>
      <w:t>RS LIMS Administration Module User Guide</w:t>
    </w:r>
  </w:p>
  <w:p w:rsidR="00DF44C3" w:rsidRDefault="00DF44C3" w:rsidP="00CE1E0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4C3" w:rsidRDefault="00DF44C3" w:rsidP="006721B4">
    <w:pPr>
      <w:pStyle w:val="Footer"/>
      <w:jc w:val="center"/>
    </w:pPr>
    <w:r>
      <w:t>JCMS Web User Guide</w:t>
    </w:r>
    <w:r>
      <w:tab/>
    </w:r>
    <w:r>
      <w:tab/>
    </w:r>
    <w:r w:rsidRPr="00B74BD7">
      <w:t xml:space="preserve"> Page </w:t>
    </w:r>
    <w:fldSimple w:instr=" PAGE   \* MERGEFORMAT ">
      <w:r w:rsidR="00134642">
        <w:rPr>
          <w:noProof/>
        </w:rPr>
        <w:t>7</w:t>
      </w:r>
    </w:fldSimple>
  </w:p>
  <w:p w:rsidR="00DF44C3" w:rsidRPr="00B74BD7" w:rsidRDefault="00DF44C3" w:rsidP="00CE1E0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38A0" w:rsidRDefault="00B338A0" w:rsidP="00CE1E01">
      <w:r>
        <w:separator/>
      </w:r>
    </w:p>
  </w:footnote>
  <w:footnote w:type="continuationSeparator" w:id="0">
    <w:p w:rsidR="00B338A0" w:rsidRDefault="00B338A0" w:rsidP="00CE1E0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4C3" w:rsidRPr="00A17AE7" w:rsidRDefault="00DF44C3" w:rsidP="00CE1E01">
    <w:pPr>
      <w:pStyle w:val="Header"/>
    </w:pPr>
    <w:r>
      <w:t>Chapter 1: Sample Template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46B5B"/>
    <w:multiLevelType w:val="hybridMultilevel"/>
    <w:tmpl w:val="D54EA4C8"/>
    <w:lvl w:ilvl="0" w:tplc="FBCEA4C8">
      <w:start w:val="11"/>
      <w:numFmt w:val="decimal"/>
      <w:lvlText w:val="%1."/>
      <w:lvlJc w:val="left"/>
      <w:pPr>
        <w:ind w:left="108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4144CA"/>
    <w:multiLevelType w:val="hybridMultilevel"/>
    <w:tmpl w:val="9CEEDDB6"/>
    <w:lvl w:ilvl="0" w:tplc="04090001">
      <w:start w:val="1"/>
      <w:numFmt w:val="bullet"/>
      <w:lvlText w:val=""/>
      <w:lvlJc w:val="left"/>
      <w:pPr>
        <w:ind w:left="360" w:hanging="360"/>
      </w:pPr>
      <w:rPr>
        <w:rFonts w:ascii="Symbol" w:hAnsi="Symbol" w:hint="default"/>
      </w:rPr>
    </w:lvl>
    <w:lvl w:ilvl="1" w:tplc="EA9AAAFA">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9646C62"/>
    <w:multiLevelType w:val="hybridMultilevel"/>
    <w:tmpl w:val="2208E2E6"/>
    <w:lvl w:ilvl="0" w:tplc="222E83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E06B8"/>
    <w:multiLevelType w:val="hybridMultilevel"/>
    <w:tmpl w:val="F77AC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927861"/>
    <w:multiLevelType w:val="hybridMultilevel"/>
    <w:tmpl w:val="084208E4"/>
    <w:lvl w:ilvl="0" w:tplc="4FE45638">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FAC67DD"/>
    <w:multiLevelType w:val="hybridMultilevel"/>
    <w:tmpl w:val="A24A99D2"/>
    <w:lvl w:ilvl="0" w:tplc="04090001">
      <w:start w:val="1"/>
      <w:numFmt w:val="bullet"/>
      <w:lvlText w:val=""/>
      <w:lvlJc w:val="left"/>
      <w:pPr>
        <w:ind w:left="360" w:hanging="360"/>
      </w:pPr>
      <w:rPr>
        <w:rFonts w:ascii="Symbol" w:hAnsi="Symbol" w:hint="default"/>
      </w:rPr>
    </w:lvl>
    <w:lvl w:ilvl="1" w:tplc="EA9AAAFA">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28064CC"/>
    <w:multiLevelType w:val="hybridMultilevel"/>
    <w:tmpl w:val="8AD8F274"/>
    <w:lvl w:ilvl="0" w:tplc="DC206774">
      <w:start w:val="1"/>
      <w:numFmt w:val="bullet"/>
      <w:pStyle w:val="BulletsFE"/>
      <w:lvlText w:val=""/>
      <w:lvlJc w:val="left"/>
      <w:pPr>
        <w:ind w:left="720" w:hanging="360"/>
      </w:pPr>
      <w:rPr>
        <w:rFonts w:ascii="Symbol" w:hAnsi="Symbol" w:hint="default"/>
        <w:sz w:val="22"/>
      </w:rPr>
    </w:lvl>
    <w:lvl w:ilvl="1" w:tplc="04090003">
      <w:start w:val="1"/>
      <w:numFmt w:val="bullet"/>
      <w:pStyle w:val="BulletsFE"/>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D221A5"/>
    <w:multiLevelType w:val="hybridMultilevel"/>
    <w:tmpl w:val="D1729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2322E7"/>
    <w:multiLevelType w:val="hybridMultilevel"/>
    <w:tmpl w:val="E12CF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93427E"/>
    <w:multiLevelType w:val="hybridMultilevel"/>
    <w:tmpl w:val="D4F41E26"/>
    <w:lvl w:ilvl="0" w:tplc="1ED8AF9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344A6A"/>
    <w:multiLevelType w:val="hybridMultilevel"/>
    <w:tmpl w:val="2E526010"/>
    <w:lvl w:ilvl="0" w:tplc="04090001">
      <w:start w:val="1"/>
      <w:numFmt w:val="bullet"/>
      <w:lvlText w:val=""/>
      <w:lvlJc w:val="left"/>
      <w:pPr>
        <w:ind w:left="720" w:hanging="360"/>
      </w:pPr>
      <w:rPr>
        <w:rFonts w:ascii="Symbol" w:hAnsi="Symbol" w:hint="default"/>
      </w:rPr>
    </w:lvl>
    <w:lvl w:ilvl="1" w:tplc="EA9AAAFA">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BD1997"/>
    <w:multiLevelType w:val="hybridMultilevel"/>
    <w:tmpl w:val="E708B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277912"/>
    <w:multiLevelType w:val="hybridMultilevel"/>
    <w:tmpl w:val="08CCC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BD6600"/>
    <w:multiLevelType w:val="hybridMultilevel"/>
    <w:tmpl w:val="BA14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093264"/>
    <w:multiLevelType w:val="hybridMultilevel"/>
    <w:tmpl w:val="E2B03CEA"/>
    <w:lvl w:ilvl="0" w:tplc="309E8764">
      <w:start w:val="1"/>
      <w:numFmt w:val="decimal"/>
      <w:lvlText w:val="%1."/>
      <w:lvlJc w:val="left"/>
      <w:pPr>
        <w:ind w:left="1080" w:hanging="360"/>
      </w:pPr>
      <w:rPr>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A7F07B4"/>
    <w:multiLevelType w:val="hybridMultilevel"/>
    <w:tmpl w:val="FFE482B0"/>
    <w:lvl w:ilvl="0" w:tplc="17C408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A9501D"/>
    <w:multiLevelType w:val="hybridMultilevel"/>
    <w:tmpl w:val="6AF82572"/>
    <w:lvl w:ilvl="0" w:tplc="04090001">
      <w:start w:val="1"/>
      <w:numFmt w:val="bullet"/>
      <w:lvlText w:val=""/>
      <w:lvlJc w:val="left"/>
      <w:pPr>
        <w:ind w:left="720" w:hanging="360"/>
      </w:pPr>
      <w:rPr>
        <w:rFonts w:ascii="Symbol" w:hAnsi="Symbol" w:hint="default"/>
      </w:rPr>
    </w:lvl>
    <w:lvl w:ilvl="1" w:tplc="EA9AAAFA">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214E61"/>
    <w:multiLevelType w:val="hybridMultilevel"/>
    <w:tmpl w:val="24486814"/>
    <w:lvl w:ilvl="0" w:tplc="04090001">
      <w:start w:val="1"/>
      <w:numFmt w:val="bullet"/>
      <w:lvlText w:val=""/>
      <w:lvlJc w:val="left"/>
      <w:pPr>
        <w:ind w:left="360" w:hanging="360"/>
      </w:pPr>
      <w:rPr>
        <w:rFonts w:ascii="Symbol" w:hAnsi="Symbol" w:hint="default"/>
      </w:rPr>
    </w:lvl>
    <w:lvl w:ilvl="1" w:tplc="EA9AAAFA">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2CF645A"/>
    <w:multiLevelType w:val="hybridMultilevel"/>
    <w:tmpl w:val="2C04172C"/>
    <w:lvl w:ilvl="0" w:tplc="04090001">
      <w:start w:val="1"/>
      <w:numFmt w:val="bullet"/>
      <w:lvlText w:val=""/>
      <w:lvlJc w:val="left"/>
      <w:pPr>
        <w:ind w:left="360" w:hanging="360"/>
      </w:pPr>
      <w:rPr>
        <w:rFonts w:ascii="Symbol" w:hAnsi="Symbol" w:hint="default"/>
      </w:rPr>
    </w:lvl>
    <w:lvl w:ilvl="1" w:tplc="EA9AAAFA">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3EF033C"/>
    <w:multiLevelType w:val="hybridMultilevel"/>
    <w:tmpl w:val="C7185956"/>
    <w:lvl w:ilvl="0" w:tplc="E4D07CAE">
      <w:start w:val="7"/>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C50F3"/>
    <w:multiLevelType w:val="hybridMultilevel"/>
    <w:tmpl w:val="7CA649D6"/>
    <w:lvl w:ilvl="0" w:tplc="5DA2A954">
      <w:start w:val="7"/>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734301"/>
    <w:multiLevelType w:val="hybridMultilevel"/>
    <w:tmpl w:val="7EC48F24"/>
    <w:lvl w:ilvl="0" w:tplc="04090001">
      <w:start w:val="1"/>
      <w:numFmt w:val="bullet"/>
      <w:lvlText w:val=""/>
      <w:lvlJc w:val="left"/>
      <w:pPr>
        <w:ind w:left="360" w:hanging="360"/>
      </w:pPr>
      <w:rPr>
        <w:rFonts w:ascii="Symbol" w:hAnsi="Symbol" w:hint="default"/>
      </w:rPr>
    </w:lvl>
    <w:lvl w:ilvl="1" w:tplc="EA9AAAFA">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BB728AA"/>
    <w:multiLevelType w:val="hybridMultilevel"/>
    <w:tmpl w:val="6B2CCF8A"/>
    <w:lvl w:ilvl="0" w:tplc="04090001">
      <w:start w:val="1"/>
      <w:numFmt w:val="bullet"/>
      <w:lvlText w:val=""/>
      <w:lvlJc w:val="left"/>
      <w:pPr>
        <w:ind w:left="360" w:hanging="360"/>
      </w:pPr>
      <w:rPr>
        <w:rFonts w:ascii="Symbol" w:hAnsi="Symbol" w:hint="default"/>
      </w:rPr>
    </w:lvl>
    <w:lvl w:ilvl="1" w:tplc="EA9AAAFA">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F8C30C5"/>
    <w:multiLevelType w:val="hybridMultilevel"/>
    <w:tmpl w:val="D1D686AE"/>
    <w:lvl w:ilvl="0" w:tplc="85D4BD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2A528F"/>
    <w:multiLevelType w:val="hybridMultilevel"/>
    <w:tmpl w:val="1AE2A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B806F6"/>
    <w:multiLevelType w:val="hybridMultilevel"/>
    <w:tmpl w:val="7C205272"/>
    <w:lvl w:ilvl="0" w:tplc="569651E0">
      <w:start w:val="1"/>
      <w:numFmt w:val="bullet"/>
      <w:pStyle w:val="SectionCheckFE"/>
      <w:lvlText w:val=""/>
      <w:lvlJc w:val="left"/>
      <w:pPr>
        <w:ind w:left="360" w:hanging="360"/>
      </w:pPr>
      <w:rPr>
        <w:rFonts w:ascii="Wingdings" w:hAnsi="Wingdings" w:hint="default"/>
        <w:b/>
        <w:color w:val="17365D" w:themeColor="text2" w:themeShade="BF"/>
        <w:sz w:val="28"/>
      </w:rPr>
    </w:lvl>
    <w:lvl w:ilvl="1" w:tplc="04090003">
      <w:start w:val="1"/>
      <w:numFmt w:val="bullet"/>
      <w:pStyle w:val="SectionCheckFE"/>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1680310"/>
    <w:multiLevelType w:val="hybridMultilevel"/>
    <w:tmpl w:val="5E185BCC"/>
    <w:lvl w:ilvl="0" w:tplc="07A20FDA">
      <w:start w:val="1"/>
      <w:numFmt w:val="decimal"/>
      <w:pStyle w:val="TrainingDocumentKeyPoint"/>
      <w:lvlText w:val="%1."/>
      <w:lvlJc w:val="left"/>
      <w:pPr>
        <w:ind w:left="720" w:hanging="360"/>
      </w:pPr>
      <w:rPr>
        <w:rFonts w:ascii="Calibri" w:hAnsi="Calibri" w:hint="default"/>
        <w:b/>
        <w:i w:val="0"/>
        <w:color w:val="4F81BD" w:themeColor="accent1"/>
        <w:sz w:val="24"/>
      </w:rPr>
    </w:lvl>
    <w:lvl w:ilvl="1" w:tplc="F2C27C54">
      <w:start w:val="1"/>
      <w:numFmt w:val="bullet"/>
      <w:pStyle w:val="TrainingDocumentKeyPoint"/>
      <w:lvlText w:val=""/>
      <w:lvlJc w:val="left"/>
      <w:pPr>
        <w:ind w:left="1440" w:hanging="360"/>
      </w:pPr>
      <w:rPr>
        <w:rFonts w:ascii="Wingdings" w:hAnsi="Wingdings" w:hint="default"/>
        <w:color w:val="auto"/>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A493B"/>
    <w:multiLevelType w:val="hybridMultilevel"/>
    <w:tmpl w:val="63541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267D53"/>
    <w:multiLevelType w:val="hybridMultilevel"/>
    <w:tmpl w:val="EEE461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76537A8"/>
    <w:multiLevelType w:val="hybridMultilevel"/>
    <w:tmpl w:val="FE84A8A2"/>
    <w:lvl w:ilvl="0" w:tplc="4FE45638">
      <w:start w:val="7"/>
      <w:numFmt w:val="decimal"/>
      <w:lvlText w:val="%1."/>
      <w:lvlJc w:val="left"/>
      <w:pPr>
        <w:ind w:left="360" w:hanging="360"/>
      </w:pPr>
      <w:rPr>
        <w:rFonts w:hint="default"/>
      </w:rPr>
    </w:lvl>
    <w:lvl w:ilvl="1" w:tplc="EA9AAAFA">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D2A105F"/>
    <w:multiLevelType w:val="multilevel"/>
    <w:tmpl w:val="446A1E88"/>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2340" w:hanging="2160"/>
      </w:pPr>
      <w:rPr>
        <w:rFonts w:hint="default"/>
      </w:rPr>
    </w:lvl>
  </w:abstractNum>
  <w:abstractNum w:abstractNumId="31">
    <w:nsid w:val="4EA95C53"/>
    <w:multiLevelType w:val="hybridMultilevel"/>
    <w:tmpl w:val="5408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F321CB"/>
    <w:multiLevelType w:val="hybridMultilevel"/>
    <w:tmpl w:val="37FE90AE"/>
    <w:lvl w:ilvl="0" w:tplc="0409000F">
      <w:start w:val="1"/>
      <w:numFmt w:val="decimal"/>
      <w:lvlText w:val="%1."/>
      <w:lvlJc w:val="left"/>
      <w:pPr>
        <w:ind w:left="360" w:hanging="360"/>
      </w:pPr>
      <w:rPr>
        <w:rFonts w:hint="default"/>
      </w:rPr>
    </w:lvl>
    <w:lvl w:ilvl="1" w:tplc="A0FA3B28">
      <w:start w:val="1"/>
      <w:numFmt w:val="decimal"/>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3290B99"/>
    <w:multiLevelType w:val="hybridMultilevel"/>
    <w:tmpl w:val="504E5726"/>
    <w:lvl w:ilvl="0" w:tplc="17C4087C">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CE5CE8"/>
    <w:multiLevelType w:val="hybridMultilevel"/>
    <w:tmpl w:val="DC1827A0"/>
    <w:lvl w:ilvl="0" w:tplc="04090001">
      <w:start w:val="1"/>
      <w:numFmt w:val="bullet"/>
      <w:lvlText w:val=""/>
      <w:lvlJc w:val="left"/>
      <w:pPr>
        <w:ind w:left="360" w:hanging="360"/>
      </w:pPr>
      <w:rPr>
        <w:rFonts w:ascii="Symbol" w:hAnsi="Symbol" w:hint="default"/>
      </w:rPr>
    </w:lvl>
    <w:lvl w:ilvl="1" w:tplc="EA9AAAFA">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AF95225"/>
    <w:multiLevelType w:val="hybridMultilevel"/>
    <w:tmpl w:val="5600BC7C"/>
    <w:lvl w:ilvl="0" w:tplc="04090001">
      <w:start w:val="1"/>
      <w:numFmt w:val="bullet"/>
      <w:lvlText w:val=""/>
      <w:lvlJc w:val="left"/>
      <w:pPr>
        <w:ind w:left="825" w:hanging="360"/>
      </w:pPr>
      <w:rPr>
        <w:rFonts w:ascii="Symbol" w:hAnsi="Symbol" w:hint="default"/>
      </w:rPr>
    </w:lvl>
    <w:lvl w:ilvl="1" w:tplc="04090003">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6">
    <w:nsid w:val="5E2632EC"/>
    <w:multiLevelType w:val="hybridMultilevel"/>
    <w:tmpl w:val="D1487076"/>
    <w:lvl w:ilvl="0" w:tplc="CB62FCCC">
      <w:start w:val="1"/>
      <w:numFmt w:val="decimal"/>
      <w:lvlText w:val="%1."/>
      <w:lvlJc w:val="left"/>
      <w:pPr>
        <w:ind w:left="720" w:hanging="360"/>
      </w:pPr>
      <w:rPr>
        <w:rFonts w:hint="default"/>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A00352"/>
    <w:multiLevelType w:val="hybridMultilevel"/>
    <w:tmpl w:val="35F8B7B8"/>
    <w:lvl w:ilvl="0" w:tplc="AC1C4BD8">
      <w:start w:val="1"/>
      <w:numFmt w:val="decimal"/>
      <w:lvlText w:val="%1."/>
      <w:lvlJc w:val="left"/>
      <w:pPr>
        <w:ind w:left="99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19392A"/>
    <w:multiLevelType w:val="hybridMultilevel"/>
    <w:tmpl w:val="96BE9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545719"/>
    <w:multiLevelType w:val="hybridMultilevel"/>
    <w:tmpl w:val="4EFA41B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nsid w:val="6BD754CF"/>
    <w:multiLevelType w:val="hybridMultilevel"/>
    <w:tmpl w:val="83C8F3D0"/>
    <w:lvl w:ilvl="0" w:tplc="04090003">
      <w:start w:val="1"/>
      <w:numFmt w:val="bullet"/>
      <w:lvlText w:val="o"/>
      <w:lvlJc w:val="left"/>
      <w:pPr>
        <w:ind w:left="1080" w:hanging="360"/>
      </w:pPr>
      <w:rPr>
        <w:rFonts w:ascii="Courier New" w:hAnsi="Courier New" w:cs="Courier New" w:hint="default"/>
      </w:rPr>
    </w:lvl>
    <w:lvl w:ilvl="1" w:tplc="A0FA3B28">
      <w:start w:val="1"/>
      <w:numFmt w:val="decimal"/>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DA80E9F"/>
    <w:multiLevelType w:val="hybridMultilevel"/>
    <w:tmpl w:val="31249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EE5579"/>
    <w:multiLevelType w:val="hybridMultilevel"/>
    <w:tmpl w:val="8C54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132C66"/>
    <w:multiLevelType w:val="hybridMultilevel"/>
    <w:tmpl w:val="04C8E18C"/>
    <w:lvl w:ilvl="0" w:tplc="6F9299EC">
      <w:start w:val="1"/>
      <w:numFmt w:val="bullet"/>
      <w:pStyle w:val="Bullet-TM"/>
      <w:lvlText w:val=""/>
      <w:lvlJc w:val="left"/>
      <w:pPr>
        <w:ind w:left="1800" w:hanging="360"/>
      </w:pPr>
      <w:rPr>
        <w:rFonts w:ascii="Symbol" w:hAnsi="Symbol" w:hint="default"/>
        <w:color w:val="4F81BD" w:themeColor="accent1"/>
        <w:sz w:val="28"/>
      </w:rPr>
    </w:lvl>
    <w:lvl w:ilvl="1" w:tplc="04090003" w:tentative="1">
      <w:start w:val="1"/>
      <w:numFmt w:val="bullet"/>
      <w:pStyle w:val="Bullet-TM"/>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76196963"/>
    <w:multiLevelType w:val="hybridMultilevel"/>
    <w:tmpl w:val="9BBE5FF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5">
    <w:nsid w:val="7FDC7281"/>
    <w:multiLevelType w:val="hybridMultilevel"/>
    <w:tmpl w:val="9B86D7DA"/>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3"/>
  </w:num>
  <w:num w:numId="3">
    <w:abstractNumId w:val="6"/>
  </w:num>
  <w:num w:numId="4">
    <w:abstractNumId w:val="25"/>
  </w:num>
  <w:num w:numId="5">
    <w:abstractNumId w:val="36"/>
  </w:num>
  <w:num w:numId="6">
    <w:abstractNumId w:val="9"/>
  </w:num>
  <w:num w:numId="7">
    <w:abstractNumId w:val="30"/>
  </w:num>
  <w:num w:numId="8">
    <w:abstractNumId w:val="23"/>
  </w:num>
  <w:num w:numId="9">
    <w:abstractNumId w:val="45"/>
  </w:num>
  <w:num w:numId="10">
    <w:abstractNumId w:val="8"/>
  </w:num>
  <w:num w:numId="11">
    <w:abstractNumId w:val="14"/>
  </w:num>
  <w:num w:numId="12">
    <w:abstractNumId w:val="32"/>
  </w:num>
  <w:num w:numId="13">
    <w:abstractNumId w:val="40"/>
  </w:num>
  <w:num w:numId="14">
    <w:abstractNumId w:val="15"/>
  </w:num>
  <w:num w:numId="15">
    <w:abstractNumId w:val="33"/>
  </w:num>
  <w:num w:numId="16">
    <w:abstractNumId w:val="20"/>
  </w:num>
  <w:num w:numId="17">
    <w:abstractNumId w:val="19"/>
  </w:num>
  <w:num w:numId="18">
    <w:abstractNumId w:val="29"/>
  </w:num>
  <w:num w:numId="19">
    <w:abstractNumId w:val="34"/>
  </w:num>
  <w:num w:numId="20">
    <w:abstractNumId w:val="5"/>
  </w:num>
  <w:num w:numId="21">
    <w:abstractNumId w:val="4"/>
  </w:num>
  <w:num w:numId="22">
    <w:abstractNumId w:val="37"/>
  </w:num>
  <w:num w:numId="23">
    <w:abstractNumId w:val="44"/>
  </w:num>
  <w:num w:numId="24">
    <w:abstractNumId w:val="0"/>
  </w:num>
  <w:num w:numId="25">
    <w:abstractNumId w:val="10"/>
  </w:num>
  <w:num w:numId="26">
    <w:abstractNumId w:val="16"/>
  </w:num>
  <w:num w:numId="27">
    <w:abstractNumId w:val="22"/>
  </w:num>
  <w:num w:numId="28">
    <w:abstractNumId w:val="18"/>
  </w:num>
  <w:num w:numId="29">
    <w:abstractNumId w:val="17"/>
  </w:num>
  <w:num w:numId="30">
    <w:abstractNumId w:val="1"/>
  </w:num>
  <w:num w:numId="31">
    <w:abstractNumId w:val="21"/>
  </w:num>
  <w:num w:numId="32">
    <w:abstractNumId w:val="2"/>
  </w:num>
  <w:num w:numId="33">
    <w:abstractNumId w:val="31"/>
  </w:num>
  <w:num w:numId="34">
    <w:abstractNumId w:val="7"/>
  </w:num>
  <w:num w:numId="35">
    <w:abstractNumId w:val="28"/>
  </w:num>
  <w:num w:numId="36">
    <w:abstractNumId w:val="13"/>
  </w:num>
  <w:num w:numId="37">
    <w:abstractNumId w:val="42"/>
  </w:num>
  <w:num w:numId="38">
    <w:abstractNumId w:val="41"/>
  </w:num>
  <w:num w:numId="39">
    <w:abstractNumId w:val="11"/>
  </w:num>
  <w:num w:numId="40">
    <w:abstractNumId w:val="24"/>
  </w:num>
  <w:num w:numId="41">
    <w:abstractNumId w:val="35"/>
  </w:num>
  <w:num w:numId="42">
    <w:abstractNumId w:val="38"/>
  </w:num>
  <w:num w:numId="43">
    <w:abstractNumId w:val="12"/>
  </w:num>
  <w:num w:numId="44">
    <w:abstractNumId w:val="3"/>
  </w:num>
  <w:num w:numId="45">
    <w:abstractNumId w:val="27"/>
  </w:num>
  <w:num w:numId="46">
    <w:abstractNumId w:val="39"/>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14338"/>
  </w:hdrShapeDefaults>
  <w:footnotePr>
    <w:footnote w:id="-1"/>
    <w:footnote w:id="0"/>
  </w:footnotePr>
  <w:endnotePr>
    <w:endnote w:id="-1"/>
    <w:endnote w:id="0"/>
  </w:endnotePr>
  <w:compat>
    <w:useFELayout/>
  </w:compat>
  <w:rsids>
    <w:rsidRoot w:val="004D749D"/>
    <w:rsid w:val="000017A2"/>
    <w:rsid w:val="0000527B"/>
    <w:rsid w:val="00006452"/>
    <w:rsid w:val="0001260F"/>
    <w:rsid w:val="000130DC"/>
    <w:rsid w:val="00013AF2"/>
    <w:rsid w:val="0001557E"/>
    <w:rsid w:val="000173E9"/>
    <w:rsid w:val="00017C20"/>
    <w:rsid w:val="00020E3A"/>
    <w:rsid w:val="000216BE"/>
    <w:rsid w:val="0002641B"/>
    <w:rsid w:val="000267B6"/>
    <w:rsid w:val="000269B0"/>
    <w:rsid w:val="00030ADA"/>
    <w:rsid w:val="00032AD0"/>
    <w:rsid w:val="0003333A"/>
    <w:rsid w:val="00033422"/>
    <w:rsid w:val="0003454C"/>
    <w:rsid w:val="00034716"/>
    <w:rsid w:val="0003630B"/>
    <w:rsid w:val="00041F01"/>
    <w:rsid w:val="00044EA8"/>
    <w:rsid w:val="000458A1"/>
    <w:rsid w:val="000472EF"/>
    <w:rsid w:val="00047750"/>
    <w:rsid w:val="00047D48"/>
    <w:rsid w:val="00050BEE"/>
    <w:rsid w:val="000511B6"/>
    <w:rsid w:val="00051F93"/>
    <w:rsid w:val="00054150"/>
    <w:rsid w:val="0005416B"/>
    <w:rsid w:val="00055094"/>
    <w:rsid w:val="000557E3"/>
    <w:rsid w:val="0005594C"/>
    <w:rsid w:val="00057F67"/>
    <w:rsid w:val="00060577"/>
    <w:rsid w:val="00060B71"/>
    <w:rsid w:val="00061267"/>
    <w:rsid w:val="00062319"/>
    <w:rsid w:val="00062519"/>
    <w:rsid w:val="00062CD4"/>
    <w:rsid w:val="000634F9"/>
    <w:rsid w:val="00063729"/>
    <w:rsid w:val="00063D27"/>
    <w:rsid w:val="0006515E"/>
    <w:rsid w:val="00066631"/>
    <w:rsid w:val="00066F36"/>
    <w:rsid w:val="00073FA3"/>
    <w:rsid w:val="00075B18"/>
    <w:rsid w:val="00077DEF"/>
    <w:rsid w:val="000811F4"/>
    <w:rsid w:val="00082B23"/>
    <w:rsid w:val="00083FD3"/>
    <w:rsid w:val="00083FDA"/>
    <w:rsid w:val="000878E3"/>
    <w:rsid w:val="00087D40"/>
    <w:rsid w:val="00087D89"/>
    <w:rsid w:val="00090077"/>
    <w:rsid w:val="000908A4"/>
    <w:rsid w:val="00091155"/>
    <w:rsid w:val="0009317B"/>
    <w:rsid w:val="00094007"/>
    <w:rsid w:val="00094378"/>
    <w:rsid w:val="0009509C"/>
    <w:rsid w:val="00095813"/>
    <w:rsid w:val="00097640"/>
    <w:rsid w:val="00097DD3"/>
    <w:rsid w:val="000A0FCF"/>
    <w:rsid w:val="000A1BFF"/>
    <w:rsid w:val="000A2099"/>
    <w:rsid w:val="000A25ED"/>
    <w:rsid w:val="000A31C8"/>
    <w:rsid w:val="000A3CC3"/>
    <w:rsid w:val="000A5828"/>
    <w:rsid w:val="000A5D23"/>
    <w:rsid w:val="000A70B0"/>
    <w:rsid w:val="000B06F8"/>
    <w:rsid w:val="000B434C"/>
    <w:rsid w:val="000B7620"/>
    <w:rsid w:val="000C090F"/>
    <w:rsid w:val="000C0DA7"/>
    <w:rsid w:val="000C1751"/>
    <w:rsid w:val="000C1C5C"/>
    <w:rsid w:val="000C330C"/>
    <w:rsid w:val="000C74F4"/>
    <w:rsid w:val="000D22B2"/>
    <w:rsid w:val="000D2EB1"/>
    <w:rsid w:val="000D31D7"/>
    <w:rsid w:val="000D37AF"/>
    <w:rsid w:val="000D61A4"/>
    <w:rsid w:val="000D6D54"/>
    <w:rsid w:val="000D7CAF"/>
    <w:rsid w:val="000E2809"/>
    <w:rsid w:val="000E2C87"/>
    <w:rsid w:val="000E318D"/>
    <w:rsid w:val="000E35D2"/>
    <w:rsid w:val="000E4704"/>
    <w:rsid w:val="000E5001"/>
    <w:rsid w:val="000E776A"/>
    <w:rsid w:val="000F20CC"/>
    <w:rsid w:val="000F26CB"/>
    <w:rsid w:val="000F2BFD"/>
    <w:rsid w:val="000F3F36"/>
    <w:rsid w:val="000F478C"/>
    <w:rsid w:val="000F4F96"/>
    <w:rsid w:val="0010129B"/>
    <w:rsid w:val="001017E4"/>
    <w:rsid w:val="00102031"/>
    <w:rsid w:val="00103B6D"/>
    <w:rsid w:val="001074C7"/>
    <w:rsid w:val="00110318"/>
    <w:rsid w:val="0011052A"/>
    <w:rsid w:val="00110E06"/>
    <w:rsid w:val="001118F8"/>
    <w:rsid w:val="00114CA1"/>
    <w:rsid w:val="001157EC"/>
    <w:rsid w:val="00115E40"/>
    <w:rsid w:val="001162C0"/>
    <w:rsid w:val="00121610"/>
    <w:rsid w:val="00122D79"/>
    <w:rsid w:val="00126B60"/>
    <w:rsid w:val="0012752E"/>
    <w:rsid w:val="00130B13"/>
    <w:rsid w:val="00130DBA"/>
    <w:rsid w:val="00130F0B"/>
    <w:rsid w:val="00131E15"/>
    <w:rsid w:val="00134642"/>
    <w:rsid w:val="00136384"/>
    <w:rsid w:val="001367F4"/>
    <w:rsid w:val="001372CB"/>
    <w:rsid w:val="0014074F"/>
    <w:rsid w:val="00140C6E"/>
    <w:rsid w:val="00141CBC"/>
    <w:rsid w:val="00143539"/>
    <w:rsid w:val="0014451F"/>
    <w:rsid w:val="00144931"/>
    <w:rsid w:val="00146D46"/>
    <w:rsid w:val="001471D9"/>
    <w:rsid w:val="00150C47"/>
    <w:rsid w:val="00153BAD"/>
    <w:rsid w:val="00155026"/>
    <w:rsid w:val="00155238"/>
    <w:rsid w:val="00155FA7"/>
    <w:rsid w:val="00156DD0"/>
    <w:rsid w:val="00156DFF"/>
    <w:rsid w:val="001607CD"/>
    <w:rsid w:val="00160EEC"/>
    <w:rsid w:val="001634DB"/>
    <w:rsid w:val="00165B29"/>
    <w:rsid w:val="00166656"/>
    <w:rsid w:val="00166B81"/>
    <w:rsid w:val="0016724F"/>
    <w:rsid w:val="001700A8"/>
    <w:rsid w:val="00170965"/>
    <w:rsid w:val="00174EC1"/>
    <w:rsid w:val="0017620C"/>
    <w:rsid w:val="001762DB"/>
    <w:rsid w:val="00181918"/>
    <w:rsid w:val="001828F8"/>
    <w:rsid w:val="00182A54"/>
    <w:rsid w:val="001836EC"/>
    <w:rsid w:val="00185310"/>
    <w:rsid w:val="001867DC"/>
    <w:rsid w:val="00187FAC"/>
    <w:rsid w:val="00190202"/>
    <w:rsid w:val="0019035C"/>
    <w:rsid w:val="00190E61"/>
    <w:rsid w:val="00193089"/>
    <w:rsid w:val="001947CD"/>
    <w:rsid w:val="001949C0"/>
    <w:rsid w:val="00194E87"/>
    <w:rsid w:val="0019640E"/>
    <w:rsid w:val="00196F04"/>
    <w:rsid w:val="001A16BA"/>
    <w:rsid w:val="001A3326"/>
    <w:rsid w:val="001A343A"/>
    <w:rsid w:val="001A4A3C"/>
    <w:rsid w:val="001A65E4"/>
    <w:rsid w:val="001B0826"/>
    <w:rsid w:val="001B0899"/>
    <w:rsid w:val="001B16CF"/>
    <w:rsid w:val="001B4005"/>
    <w:rsid w:val="001B4894"/>
    <w:rsid w:val="001B64BB"/>
    <w:rsid w:val="001C0644"/>
    <w:rsid w:val="001C199D"/>
    <w:rsid w:val="001C2457"/>
    <w:rsid w:val="001C39D7"/>
    <w:rsid w:val="001C4733"/>
    <w:rsid w:val="001C48A2"/>
    <w:rsid w:val="001C5215"/>
    <w:rsid w:val="001C779F"/>
    <w:rsid w:val="001D2A56"/>
    <w:rsid w:val="001D2C8B"/>
    <w:rsid w:val="001D464A"/>
    <w:rsid w:val="001D4A18"/>
    <w:rsid w:val="001D4A47"/>
    <w:rsid w:val="001E5C31"/>
    <w:rsid w:val="001E7BF4"/>
    <w:rsid w:val="001F022B"/>
    <w:rsid w:val="001F224B"/>
    <w:rsid w:val="001F2657"/>
    <w:rsid w:val="001F2853"/>
    <w:rsid w:val="001F70E0"/>
    <w:rsid w:val="001F7522"/>
    <w:rsid w:val="00200249"/>
    <w:rsid w:val="002002E0"/>
    <w:rsid w:val="00201BF3"/>
    <w:rsid w:val="00201E82"/>
    <w:rsid w:val="00204E14"/>
    <w:rsid w:val="00205141"/>
    <w:rsid w:val="002056C8"/>
    <w:rsid w:val="00205B6C"/>
    <w:rsid w:val="00205FC7"/>
    <w:rsid w:val="002145A1"/>
    <w:rsid w:val="00215A2C"/>
    <w:rsid w:val="002173AE"/>
    <w:rsid w:val="0022290F"/>
    <w:rsid w:val="00225EB9"/>
    <w:rsid w:val="002271E0"/>
    <w:rsid w:val="00231946"/>
    <w:rsid w:val="002319C8"/>
    <w:rsid w:val="00232F93"/>
    <w:rsid w:val="002330BE"/>
    <w:rsid w:val="002346C0"/>
    <w:rsid w:val="00241844"/>
    <w:rsid w:val="00243084"/>
    <w:rsid w:val="002437F8"/>
    <w:rsid w:val="0024393A"/>
    <w:rsid w:val="002439BF"/>
    <w:rsid w:val="00245A22"/>
    <w:rsid w:val="00247138"/>
    <w:rsid w:val="00252606"/>
    <w:rsid w:val="00252BDB"/>
    <w:rsid w:val="00252F38"/>
    <w:rsid w:val="002556E6"/>
    <w:rsid w:val="00256630"/>
    <w:rsid w:val="00256A83"/>
    <w:rsid w:val="00257804"/>
    <w:rsid w:val="00257CA8"/>
    <w:rsid w:val="00260A23"/>
    <w:rsid w:val="0026123E"/>
    <w:rsid w:val="00261A2F"/>
    <w:rsid w:val="00261C4D"/>
    <w:rsid w:val="002625D8"/>
    <w:rsid w:val="002632DE"/>
    <w:rsid w:val="0026370B"/>
    <w:rsid w:val="002651BD"/>
    <w:rsid w:val="00266CD3"/>
    <w:rsid w:val="002670D2"/>
    <w:rsid w:val="00267E21"/>
    <w:rsid w:val="00267FCA"/>
    <w:rsid w:val="00270345"/>
    <w:rsid w:val="00270A70"/>
    <w:rsid w:val="00271819"/>
    <w:rsid w:val="00273524"/>
    <w:rsid w:val="002737E6"/>
    <w:rsid w:val="00273F6B"/>
    <w:rsid w:val="00274722"/>
    <w:rsid w:val="00275918"/>
    <w:rsid w:val="0027746D"/>
    <w:rsid w:val="00277919"/>
    <w:rsid w:val="00277FF3"/>
    <w:rsid w:val="00280684"/>
    <w:rsid w:val="002816FE"/>
    <w:rsid w:val="00282232"/>
    <w:rsid w:val="00283326"/>
    <w:rsid w:val="002834B4"/>
    <w:rsid w:val="0028533D"/>
    <w:rsid w:val="00286357"/>
    <w:rsid w:val="00287722"/>
    <w:rsid w:val="00290692"/>
    <w:rsid w:val="0029139E"/>
    <w:rsid w:val="0029509A"/>
    <w:rsid w:val="00295990"/>
    <w:rsid w:val="002A237E"/>
    <w:rsid w:val="002A24F0"/>
    <w:rsid w:val="002A3658"/>
    <w:rsid w:val="002A49BB"/>
    <w:rsid w:val="002A4DB7"/>
    <w:rsid w:val="002A512D"/>
    <w:rsid w:val="002A5BCE"/>
    <w:rsid w:val="002B0CB5"/>
    <w:rsid w:val="002B14B4"/>
    <w:rsid w:val="002B1935"/>
    <w:rsid w:val="002B2230"/>
    <w:rsid w:val="002B251E"/>
    <w:rsid w:val="002B2A87"/>
    <w:rsid w:val="002B2FC5"/>
    <w:rsid w:val="002B366B"/>
    <w:rsid w:val="002B3E69"/>
    <w:rsid w:val="002B4B00"/>
    <w:rsid w:val="002B5B3C"/>
    <w:rsid w:val="002B63A3"/>
    <w:rsid w:val="002B69F7"/>
    <w:rsid w:val="002B71FE"/>
    <w:rsid w:val="002B782D"/>
    <w:rsid w:val="002C0FE7"/>
    <w:rsid w:val="002C3951"/>
    <w:rsid w:val="002C45B3"/>
    <w:rsid w:val="002C6788"/>
    <w:rsid w:val="002C720C"/>
    <w:rsid w:val="002D1853"/>
    <w:rsid w:val="002D3B9A"/>
    <w:rsid w:val="002D44A4"/>
    <w:rsid w:val="002D4521"/>
    <w:rsid w:val="002D5197"/>
    <w:rsid w:val="002D5238"/>
    <w:rsid w:val="002D5564"/>
    <w:rsid w:val="002D5DB0"/>
    <w:rsid w:val="002D5E23"/>
    <w:rsid w:val="002D6A37"/>
    <w:rsid w:val="002D6F34"/>
    <w:rsid w:val="002D70D6"/>
    <w:rsid w:val="002E3022"/>
    <w:rsid w:val="002E562A"/>
    <w:rsid w:val="002E68FD"/>
    <w:rsid w:val="002E6DEE"/>
    <w:rsid w:val="002E78BE"/>
    <w:rsid w:val="002F0057"/>
    <w:rsid w:val="002F0C58"/>
    <w:rsid w:val="002F13A3"/>
    <w:rsid w:val="002F18A3"/>
    <w:rsid w:val="002F2B46"/>
    <w:rsid w:val="002F418C"/>
    <w:rsid w:val="002F4B1D"/>
    <w:rsid w:val="002F4D81"/>
    <w:rsid w:val="002F54E4"/>
    <w:rsid w:val="002F5B0B"/>
    <w:rsid w:val="002F5CE7"/>
    <w:rsid w:val="002F6C8B"/>
    <w:rsid w:val="002F7310"/>
    <w:rsid w:val="002F74E3"/>
    <w:rsid w:val="00300772"/>
    <w:rsid w:val="0030140B"/>
    <w:rsid w:val="003035B3"/>
    <w:rsid w:val="00311BED"/>
    <w:rsid w:val="00314FBF"/>
    <w:rsid w:val="00315EC0"/>
    <w:rsid w:val="00317D2A"/>
    <w:rsid w:val="003206D5"/>
    <w:rsid w:val="003240AF"/>
    <w:rsid w:val="00324525"/>
    <w:rsid w:val="003248C5"/>
    <w:rsid w:val="00324ABB"/>
    <w:rsid w:val="003257C0"/>
    <w:rsid w:val="003269A3"/>
    <w:rsid w:val="00326E18"/>
    <w:rsid w:val="00326E76"/>
    <w:rsid w:val="003300E6"/>
    <w:rsid w:val="00331C0E"/>
    <w:rsid w:val="00333A37"/>
    <w:rsid w:val="00334523"/>
    <w:rsid w:val="00334CAE"/>
    <w:rsid w:val="00335B1C"/>
    <w:rsid w:val="00336714"/>
    <w:rsid w:val="00336B28"/>
    <w:rsid w:val="003377C2"/>
    <w:rsid w:val="00340A7A"/>
    <w:rsid w:val="00341259"/>
    <w:rsid w:val="00342798"/>
    <w:rsid w:val="0034302F"/>
    <w:rsid w:val="003435B7"/>
    <w:rsid w:val="00343E2A"/>
    <w:rsid w:val="00344F34"/>
    <w:rsid w:val="003461D3"/>
    <w:rsid w:val="0035019F"/>
    <w:rsid w:val="00350B3F"/>
    <w:rsid w:val="003520C2"/>
    <w:rsid w:val="00354473"/>
    <w:rsid w:val="00355015"/>
    <w:rsid w:val="00355122"/>
    <w:rsid w:val="00355F0D"/>
    <w:rsid w:val="00357907"/>
    <w:rsid w:val="0036063A"/>
    <w:rsid w:val="0036366F"/>
    <w:rsid w:val="00363AD4"/>
    <w:rsid w:val="003648BE"/>
    <w:rsid w:val="00364903"/>
    <w:rsid w:val="003666F4"/>
    <w:rsid w:val="00367CD8"/>
    <w:rsid w:val="003700ED"/>
    <w:rsid w:val="00372BEF"/>
    <w:rsid w:val="003732D6"/>
    <w:rsid w:val="00373584"/>
    <w:rsid w:val="00375305"/>
    <w:rsid w:val="00376FCA"/>
    <w:rsid w:val="00384D75"/>
    <w:rsid w:val="00385024"/>
    <w:rsid w:val="00386C5C"/>
    <w:rsid w:val="003905A1"/>
    <w:rsid w:val="00390BA7"/>
    <w:rsid w:val="0039169B"/>
    <w:rsid w:val="00391B88"/>
    <w:rsid w:val="00392061"/>
    <w:rsid w:val="00392DAF"/>
    <w:rsid w:val="00393064"/>
    <w:rsid w:val="003A0742"/>
    <w:rsid w:val="003A0DF0"/>
    <w:rsid w:val="003A24B1"/>
    <w:rsid w:val="003A2CAB"/>
    <w:rsid w:val="003A319B"/>
    <w:rsid w:val="003A6431"/>
    <w:rsid w:val="003A64D8"/>
    <w:rsid w:val="003A731D"/>
    <w:rsid w:val="003B3730"/>
    <w:rsid w:val="003B7948"/>
    <w:rsid w:val="003C06A0"/>
    <w:rsid w:val="003C1177"/>
    <w:rsid w:val="003C32C4"/>
    <w:rsid w:val="003C406F"/>
    <w:rsid w:val="003D000D"/>
    <w:rsid w:val="003D0BFB"/>
    <w:rsid w:val="003D11B6"/>
    <w:rsid w:val="003D1BD6"/>
    <w:rsid w:val="003D4142"/>
    <w:rsid w:val="003D7F7D"/>
    <w:rsid w:val="003E0A1C"/>
    <w:rsid w:val="003E0A8D"/>
    <w:rsid w:val="003E1FEE"/>
    <w:rsid w:val="003E396C"/>
    <w:rsid w:val="003E4904"/>
    <w:rsid w:val="003E7462"/>
    <w:rsid w:val="003E7804"/>
    <w:rsid w:val="003F0732"/>
    <w:rsid w:val="003F1EB9"/>
    <w:rsid w:val="003F2D13"/>
    <w:rsid w:val="003F355C"/>
    <w:rsid w:val="003F4F29"/>
    <w:rsid w:val="003F62A6"/>
    <w:rsid w:val="003F745B"/>
    <w:rsid w:val="003F7EE9"/>
    <w:rsid w:val="00401771"/>
    <w:rsid w:val="00402D95"/>
    <w:rsid w:val="00403326"/>
    <w:rsid w:val="00403659"/>
    <w:rsid w:val="00403D36"/>
    <w:rsid w:val="00404047"/>
    <w:rsid w:val="0040429F"/>
    <w:rsid w:val="00404775"/>
    <w:rsid w:val="00404C18"/>
    <w:rsid w:val="004068E1"/>
    <w:rsid w:val="0040740E"/>
    <w:rsid w:val="00410326"/>
    <w:rsid w:val="00411959"/>
    <w:rsid w:val="00411CE3"/>
    <w:rsid w:val="00412706"/>
    <w:rsid w:val="004128F1"/>
    <w:rsid w:val="00414C85"/>
    <w:rsid w:val="00415611"/>
    <w:rsid w:val="00415689"/>
    <w:rsid w:val="0041707D"/>
    <w:rsid w:val="00420FA0"/>
    <w:rsid w:val="00421E0A"/>
    <w:rsid w:val="0042336E"/>
    <w:rsid w:val="00423CAA"/>
    <w:rsid w:val="0042474E"/>
    <w:rsid w:val="00424A51"/>
    <w:rsid w:val="004259EC"/>
    <w:rsid w:val="004265FD"/>
    <w:rsid w:val="004267DD"/>
    <w:rsid w:val="004279F0"/>
    <w:rsid w:val="00431BB7"/>
    <w:rsid w:val="00433570"/>
    <w:rsid w:val="00434ABD"/>
    <w:rsid w:val="0043518B"/>
    <w:rsid w:val="004359C7"/>
    <w:rsid w:val="00435C44"/>
    <w:rsid w:val="0044115B"/>
    <w:rsid w:val="004431ED"/>
    <w:rsid w:val="00443430"/>
    <w:rsid w:val="00447423"/>
    <w:rsid w:val="00447A4A"/>
    <w:rsid w:val="004515BE"/>
    <w:rsid w:val="00451D6C"/>
    <w:rsid w:val="00451FFF"/>
    <w:rsid w:val="0045352F"/>
    <w:rsid w:val="00454771"/>
    <w:rsid w:val="00456FC4"/>
    <w:rsid w:val="0045722F"/>
    <w:rsid w:val="00457344"/>
    <w:rsid w:val="00460FD3"/>
    <w:rsid w:val="00462968"/>
    <w:rsid w:val="004638EB"/>
    <w:rsid w:val="00464361"/>
    <w:rsid w:val="0046515D"/>
    <w:rsid w:val="00471469"/>
    <w:rsid w:val="00471836"/>
    <w:rsid w:val="00472061"/>
    <w:rsid w:val="0047273D"/>
    <w:rsid w:val="00472B68"/>
    <w:rsid w:val="0047325B"/>
    <w:rsid w:val="00476EAB"/>
    <w:rsid w:val="004774F9"/>
    <w:rsid w:val="00480039"/>
    <w:rsid w:val="004818FF"/>
    <w:rsid w:val="0048247C"/>
    <w:rsid w:val="00482BA2"/>
    <w:rsid w:val="00482F95"/>
    <w:rsid w:val="00482F99"/>
    <w:rsid w:val="00485EAB"/>
    <w:rsid w:val="00485EB7"/>
    <w:rsid w:val="00491D70"/>
    <w:rsid w:val="00494BA3"/>
    <w:rsid w:val="00495081"/>
    <w:rsid w:val="00495419"/>
    <w:rsid w:val="0049623F"/>
    <w:rsid w:val="00496821"/>
    <w:rsid w:val="00497B2E"/>
    <w:rsid w:val="00497C1A"/>
    <w:rsid w:val="00497C35"/>
    <w:rsid w:val="00497D2E"/>
    <w:rsid w:val="004A0407"/>
    <w:rsid w:val="004A0C04"/>
    <w:rsid w:val="004A3154"/>
    <w:rsid w:val="004A48A3"/>
    <w:rsid w:val="004A4CDE"/>
    <w:rsid w:val="004A65BD"/>
    <w:rsid w:val="004A7140"/>
    <w:rsid w:val="004B080A"/>
    <w:rsid w:val="004B08BE"/>
    <w:rsid w:val="004B15F9"/>
    <w:rsid w:val="004B1D9D"/>
    <w:rsid w:val="004B274E"/>
    <w:rsid w:val="004B509E"/>
    <w:rsid w:val="004B6A38"/>
    <w:rsid w:val="004B7AD6"/>
    <w:rsid w:val="004C0DD4"/>
    <w:rsid w:val="004C6888"/>
    <w:rsid w:val="004C6AC0"/>
    <w:rsid w:val="004C6C6E"/>
    <w:rsid w:val="004D1D66"/>
    <w:rsid w:val="004D26F2"/>
    <w:rsid w:val="004D476E"/>
    <w:rsid w:val="004D65F5"/>
    <w:rsid w:val="004D749D"/>
    <w:rsid w:val="004D772F"/>
    <w:rsid w:val="004D7BC0"/>
    <w:rsid w:val="004E1380"/>
    <w:rsid w:val="004E1B20"/>
    <w:rsid w:val="004E363D"/>
    <w:rsid w:val="004E47F7"/>
    <w:rsid w:val="004E49AA"/>
    <w:rsid w:val="004E64C4"/>
    <w:rsid w:val="004E6BC0"/>
    <w:rsid w:val="004E7732"/>
    <w:rsid w:val="004E7EE6"/>
    <w:rsid w:val="004F0768"/>
    <w:rsid w:val="004F11BC"/>
    <w:rsid w:val="004F3A10"/>
    <w:rsid w:val="004F441D"/>
    <w:rsid w:val="004F582C"/>
    <w:rsid w:val="004F61E9"/>
    <w:rsid w:val="00500123"/>
    <w:rsid w:val="00501DA7"/>
    <w:rsid w:val="00506D23"/>
    <w:rsid w:val="00507507"/>
    <w:rsid w:val="00511140"/>
    <w:rsid w:val="00513593"/>
    <w:rsid w:val="005163B2"/>
    <w:rsid w:val="00516403"/>
    <w:rsid w:val="0051666A"/>
    <w:rsid w:val="0051683B"/>
    <w:rsid w:val="00517F87"/>
    <w:rsid w:val="0052028E"/>
    <w:rsid w:val="005210E4"/>
    <w:rsid w:val="00522275"/>
    <w:rsid w:val="005240AF"/>
    <w:rsid w:val="00524C5E"/>
    <w:rsid w:val="005258E2"/>
    <w:rsid w:val="00525B09"/>
    <w:rsid w:val="00525D00"/>
    <w:rsid w:val="005266CE"/>
    <w:rsid w:val="0053035B"/>
    <w:rsid w:val="00532E53"/>
    <w:rsid w:val="00534C7C"/>
    <w:rsid w:val="005375A1"/>
    <w:rsid w:val="005427DF"/>
    <w:rsid w:val="005439BA"/>
    <w:rsid w:val="00553972"/>
    <w:rsid w:val="0055467A"/>
    <w:rsid w:val="0055535D"/>
    <w:rsid w:val="00556155"/>
    <w:rsid w:val="0055772F"/>
    <w:rsid w:val="00557929"/>
    <w:rsid w:val="00557CD4"/>
    <w:rsid w:val="005602E9"/>
    <w:rsid w:val="00561236"/>
    <w:rsid w:val="00561839"/>
    <w:rsid w:val="00562A96"/>
    <w:rsid w:val="00564766"/>
    <w:rsid w:val="00564E78"/>
    <w:rsid w:val="00571FF8"/>
    <w:rsid w:val="00573BBC"/>
    <w:rsid w:val="00576F53"/>
    <w:rsid w:val="005774D6"/>
    <w:rsid w:val="00577C9D"/>
    <w:rsid w:val="005802B7"/>
    <w:rsid w:val="00581759"/>
    <w:rsid w:val="00581E1A"/>
    <w:rsid w:val="005826AD"/>
    <w:rsid w:val="0058284A"/>
    <w:rsid w:val="0058437A"/>
    <w:rsid w:val="00590569"/>
    <w:rsid w:val="005912E2"/>
    <w:rsid w:val="0059149F"/>
    <w:rsid w:val="00591FFD"/>
    <w:rsid w:val="005924C5"/>
    <w:rsid w:val="00592F33"/>
    <w:rsid w:val="00596B41"/>
    <w:rsid w:val="005A2E8C"/>
    <w:rsid w:val="005A6FE7"/>
    <w:rsid w:val="005B018C"/>
    <w:rsid w:val="005B130E"/>
    <w:rsid w:val="005B1946"/>
    <w:rsid w:val="005B1E35"/>
    <w:rsid w:val="005B360A"/>
    <w:rsid w:val="005B6918"/>
    <w:rsid w:val="005B70C2"/>
    <w:rsid w:val="005C079F"/>
    <w:rsid w:val="005C2D46"/>
    <w:rsid w:val="005C2D96"/>
    <w:rsid w:val="005C5230"/>
    <w:rsid w:val="005C5EC8"/>
    <w:rsid w:val="005C7D43"/>
    <w:rsid w:val="005D0023"/>
    <w:rsid w:val="005D0D95"/>
    <w:rsid w:val="005D1A9B"/>
    <w:rsid w:val="005E09F9"/>
    <w:rsid w:val="005E0F30"/>
    <w:rsid w:val="005E14B7"/>
    <w:rsid w:val="005E5BF5"/>
    <w:rsid w:val="005E5C31"/>
    <w:rsid w:val="005E7D3F"/>
    <w:rsid w:val="005F0B5E"/>
    <w:rsid w:val="005F4BAC"/>
    <w:rsid w:val="005F4DBD"/>
    <w:rsid w:val="005F58F3"/>
    <w:rsid w:val="005F6AEF"/>
    <w:rsid w:val="005F71A3"/>
    <w:rsid w:val="005F7266"/>
    <w:rsid w:val="00602D29"/>
    <w:rsid w:val="0060365F"/>
    <w:rsid w:val="00603A5F"/>
    <w:rsid w:val="00604437"/>
    <w:rsid w:val="00604DFD"/>
    <w:rsid w:val="00610841"/>
    <w:rsid w:val="00610C5A"/>
    <w:rsid w:val="00611D68"/>
    <w:rsid w:val="006123DF"/>
    <w:rsid w:val="00612C15"/>
    <w:rsid w:val="00613744"/>
    <w:rsid w:val="00613829"/>
    <w:rsid w:val="00615E07"/>
    <w:rsid w:val="006163B7"/>
    <w:rsid w:val="00617082"/>
    <w:rsid w:val="006178A4"/>
    <w:rsid w:val="00623804"/>
    <w:rsid w:val="0062399F"/>
    <w:rsid w:val="00623E75"/>
    <w:rsid w:val="00624DF0"/>
    <w:rsid w:val="0062535A"/>
    <w:rsid w:val="00625CC7"/>
    <w:rsid w:val="006274C4"/>
    <w:rsid w:val="00630AE8"/>
    <w:rsid w:val="00634207"/>
    <w:rsid w:val="006346A5"/>
    <w:rsid w:val="00635901"/>
    <w:rsid w:val="00637465"/>
    <w:rsid w:val="00641047"/>
    <w:rsid w:val="00642E0E"/>
    <w:rsid w:val="00642E9F"/>
    <w:rsid w:val="006435CF"/>
    <w:rsid w:val="00643B4E"/>
    <w:rsid w:val="00643FA3"/>
    <w:rsid w:val="00644FED"/>
    <w:rsid w:val="00647073"/>
    <w:rsid w:val="00647297"/>
    <w:rsid w:val="006473FD"/>
    <w:rsid w:val="0065036F"/>
    <w:rsid w:val="00650C4E"/>
    <w:rsid w:val="00651C14"/>
    <w:rsid w:val="00653074"/>
    <w:rsid w:val="0065568C"/>
    <w:rsid w:val="00655A16"/>
    <w:rsid w:val="00655B04"/>
    <w:rsid w:val="006560BD"/>
    <w:rsid w:val="00656980"/>
    <w:rsid w:val="0065754C"/>
    <w:rsid w:val="00657C85"/>
    <w:rsid w:val="00660EF8"/>
    <w:rsid w:val="0066119B"/>
    <w:rsid w:val="00662236"/>
    <w:rsid w:val="0066237C"/>
    <w:rsid w:val="00662EAF"/>
    <w:rsid w:val="006634EE"/>
    <w:rsid w:val="00663DB4"/>
    <w:rsid w:val="00667606"/>
    <w:rsid w:val="00671723"/>
    <w:rsid w:val="006721B4"/>
    <w:rsid w:val="0067297F"/>
    <w:rsid w:val="006753EF"/>
    <w:rsid w:val="00675B44"/>
    <w:rsid w:val="00676064"/>
    <w:rsid w:val="00676502"/>
    <w:rsid w:val="00676FBE"/>
    <w:rsid w:val="00677C52"/>
    <w:rsid w:val="00677D1A"/>
    <w:rsid w:val="00681B23"/>
    <w:rsid w:val="00682BEC"/>
    <w:rsid w:val="00682D51"/>
    <w:rsid w:val="00682D7F"/>
    <w:rsid w:val="0068475D"/>
    <w:rsid w:val="00684E43"/>
    <w:rsid w:val="00685B2F"/>
    <w:rsid w:val="00685F2D"/>
    <w:rsid w:val="00686BF3"/>
    <w:rsid w:val="0068702B"/>
    <w:rsid w:val="00687D5B"/>
    <w:rsid w:val="00690145"/>
    <w:rsid w:val="006911CF"/>
    <w:rsid w:val="00692AAC"/>
    <w:rsid w:val="00694BBB"/>
    <w:rsid w:val="00695AE4"/>
    <w:rsid w:val="00695C89"/>
    <w:rsid w:val="006A1543"/>
    <w:rsid w:val="006A2776"/>
    <w:rsid w:val="006A3D8C"/>
    <w:rsid w:val="006A40AD"/>
    <w:rsid w:val="006A4A98"/>
    <w:rsid w:val="006A6EAD"/>
    <w:rsid w:val="006B0BEB"/>
    <w:rsid w:val="006B0D0C"/>
    <w:rsid w:val="006B1167"/>
    <w:rsid w:val="006B235B"/>
    <w:rsid w:val="006B23BA"/>
    <w:rsid w:val="006B3964"/>
    <w:rsid w:val="006B6F61"/>
    <w:rsid w:val="006B7887"/>
    <w:rsid w:val="006B7970"/>
    <w:rsid w:val="006C05D8"/>
    <w:rsid w:val="006C10AD"/>
    <w:rsid w:val="006C29BB"/>
    <w:rsid w:val="006C33A2"/>
    <w:rsid w:val="006C5197"/>
    <w:rsid w:val="006C52D2"/>
    <w:rsid w:val="006C7005"/>
    <w:rsid w:val="006D04B7"/>
    <w:rsid w:val="006D1102"/>
    <w:rsid w:val="006D1366"/>
    <w:rsid w:val="006D2A9A"/>
    <w:rsid w:val="006D3847"/>
    <w:rsid w:val="006D3E00"/>
    <w:rsid w:val="006D46F8"/>
    <w:rsid w:val="006D4B6C"/>
    <w:rsid w:val="006D6F72"/>
    <w:rsid w:val="006E192B"/>
    <w:rsid w:val="006E3154"/>
    <w:rsid w:val="006E4A8E"/>
    <w:rsid w:val="006F038D"/>
    <w:rsid w:val="006F0704"/>
    <w:rsid w:val="006F0DD1"/>
    <w:rsid w:val="006F1E9B"/>
    <w:rsid w:val="006F2BAC"/>
    <w:rsid w:val="006F2E36"/>
    <w:rsid w:val="006F3233"/>
    <w:rsid w:val="006F3408"/>
    <w:rsid w:val="006F51DD"/>
    <w:rsid w:val="006F572B"/>
    <w:rsid w:val="006F5DD7"/>
    <w:rsid w:val="006F677C"/>
    <w:rsid w:val="00700978"/>
    <w:rsid w:val="007016A0"/>
    <w:rsid w:val="0070450E"/>
    <w:rsid w:val="00704927"/>
    <w:rsid w:val="007052D4"/>
    <w:rsid w:val="00706782"/>
    <w:rsid w:val="00706E2E"/>
    <w:rsid w:val="00710350"/>
    <w:rsid w:val="007115B3"/>
    <w:rsid w:val="00711719"/>
    <w:rsid w:val="007129AC"/>
    <w:rsid w:val="0071435D"/>
    <w:rsid w:val="00714801"/>
    <w:rsid w:val="00714B36"/>
    <w:rsid w:val="00716DE8"/>
    <w:rsid w:val="00717698"/>
    <w:rsid w:val="00717985"/>
    <w:rsid w:val="007231D4"/>
    <w:rsid w:val="00723F5D"/>
    <w:rsid w:val="007244F5"/>
    <w:rsid w:val="00724DF5"/>
    <w:rsid w:val="007268B8"/>
    <w:rsid w:val="00726D7C"/>
    <w:rsid w:val="00726ECC"/>
    <w:rsid w:val="007278CA"/>
    <w:rsid w:val="007306B5"/>
    <w:rsid w:val="00731DF2"/>
    <w:rsid w:val="00732BCC"/>
    <w:rsid w:val="00732DD2"/>
    <w:rsid w:val="00733D38"/>
    <w:rsid w:val="00733FA9"/>
    <w:rsid w:val="0073456C"/>
    <w:rsid w:val="00734AF8"/>
    <w:rsid w:val="007356D7"/>
    <w:rsid w:val="007359B2"/>
    <w:rsid w:val="00736C7E"/>
    <w:rsid w:val="0074147F"/>
    <w:rsid w:val="007436A2"/>
    <w:rsid w:val="00743D46"/>
    <w:rsid w:val="00745AD1"/>
    <w:rsid w:val="007464FC"/>
    <w:rsid w:val="007469F6"/>
    <w:rsid w:val="007515C7"/>
    <w:rsid w:val="007523FB"/>
    <w:rsid w:val="00753F49"/>
    <w:rsid w:val="00754864"/>
    <w:rsid w:val="00754A02"/>
    <w:rsid w:val="00755EC0"/>
    <w:rsid w:val="007562D5"/>
    <w:rsid w:val="00756654"/>
    <w:rsid w:val="007575A6"/>
    <w:rsid w:val="00757697"/>
    <w:rsid w:val="00761B78"/>
    <w:rsid w:val="00762CD0"/>
    <w:rsid w:val="00763648"/>
    <w:rsid w:val="00763673"/>
    <w:rsid w:val="00764210"/>
    <w:rsid w:val="007655BA"/>
    <w:rsid w:val="007671FE"/>
    <w:rsid w:val="00767260"/>
    <w:rsid w:val="007713A5"/>
    <w:rsid w:val="007717E0"/>
    <w:rsid w:val="00774D3A"/>
    <w:rsid w:val="00776ED2"/>
    <w:rsid w:val="007770FE"/>
    <w:rsid w:val="007776BF"/>
    <w:rsid w:val="00780672"/>
    <w:rsid w:val="007818F6"/>
    <w:rsid w:val="007824C9"/>
    <w:rsid w:val="00783DE4"/>
    <w:rsid w:val="00785A8E"/>
    <w:rsid w:val="00787C7C"/>
    <w:rsid w:val="00792223"/>
    <w:rsid w:val="00792C49"/>
    <w:rsid w:val="007947C4"/>
    <w:rsid w:val="00794AA1"/>
    <w:rsid w:val="00795167"/>
    <w:rsid w:val="00795C77"/>
    <w:rsid w:val="007A29AA"/>
    <w:rsid w:val="007A2F07"/>
    <w:rsid w:val="007A328E"/>
    <w:rsid w:val="007A343F"/>
    <w:rsid w:val="007A4660"/>
    <w:rsid w:val="007A6A7A"/>
    <w:rsid w:val="007B0351"/>
    <w:rsid w:val="007B3419"/>
    <w:rsid w:val="007B3596"/>
    <w:rsid w:val="007B50CD"/>
    <w:rsid w:val="007B5BEE"/>
    <w:rsid w:val="007C58EF"/>
    <w:rsid w:val="007C5DBE"/>
    <w:rsid w:val="007D1FEB"/>
    <w:rsid w:val="007D2034"/>
    <w:rsid w:val="007D395A"/>
    <w:rsid w:val="007D54A3"/>
    <w:rsid w:val="007D67A2"/>
    <w:rsid w:val="007D7BE7"/>
    <w:rsid w:val="007E06A0"/>
    <w:rsid w:val="007E0786"/>
    <w:rsid w:val="007E1B8B"/>
    <w:rsid w:val="007E2E4F"/>
    <w:rsid w:val="007E32E4"/>
    <w:rsid w:val="007E3788"/>
    <w:rsid w:val="007E3C74"/>
    <w:rsid w:val="007E45F4"/>
    <w:rsid w:val="007E4661"/>
    <w:rsid w:val="007E4B73"/>
    <w:rsid w:val="007E644E"/>
    <w:rsid w:val="007E7A36"/>
    <w:rsid w:val="007F0DCB"/>
    <w:rsid w:val="007F0FBA"/>
    <w:rsid w:val="007F2054"/>
    <w:rsid w:val="007F240B"/>
    <w:rsid w:val="007F2503"/>
    <w:rsid w:val="007F79C2"/>
    <w:rsid w:val="00802EB3"/>
    <w:rsid w:val="008034B5"/>
    <w:rsid w:val="00803AA9"/>
    <w:rsid w:val="008050DE"/>
    <w:rsid w:val="00805384"/>
    <w:rsid w:val="008053F8"/>
    <w:rsid w:val="00805A02"/>
    <w:rsid w:val="00806491"/>
    <w:rsid w:val="00806577"/>
    <w:rsid w:val="00810187"/>
    <w:rsid w:val="008144CE"/>
    <w:rsid w:val="008158B1"/>
    <w:rsid w:val="00815F2D"/>
    <w:rsid w:val="00815FB5"/>
    <w:rsid w:val="008217D5"/>
    <w:rsid w:val="008233B2"/>
    <w:rsid w:val="0082485F"/>
    <w:rsid w:val="00825C6B"/>
    <w:rsid w:val="008267BE"/>
    <w:rsid w:val="008274D1"/>
    <w:rsid w:val="008276ED"/>
    <w:rsid w:val="0082778C"/>
    <w:rsid w:val="00830D6D"/>
    <w:rsid w:val="0083286A"/>
    <w:rsid w:val="008335AC"/>
    <w:rsid w:val="00833609"/>
    <w:rsid w:val="008343E0"/>
    <w:rsid w:val="008345BA"/>
    <w:rsid w:val="00834A63"/>
    <w:rsid w:val="00835DC6"/>
    <w:rsid w:val="00840E0C"/>
    <w:rsid w:val="008427C9"/>
    <w:rsid w:val="00842B92"/>
    <w:rsid w:val="00842CDB"/>
    <w:rsid w:val="00842F3D"/>
    <w:rsid w:val="008433DC"/>
    <w:rsid w:val="008438BA"/>
    <w:rsid w:val="00844519"/>
    <w:rsid w:val="00844AEE"/>
    <w:rsid w:val="0084615E"/>
    <w:rsid w:val="008506C0"/>
    <w:rsid w:val="00850EEB"/>
    <w:rsid w:val="00851908"/>
    <w:rsid w:val="00852363"/>
    <w:rsid w:val="0085519E"/>
    <w:rsid w:val="00857054"/>
    <w:rsid w:val="00857857"/>
    <w:rsid w:val="00857B83"/>
    <w:rsid w:val="00857C1A"/>
    <w:rsid w:val="00861335"/>
    <w:rsid w:val="00865194"/>
    <w:rsid w:val="00865430"/>
    <w:rsid w:val="00865DF8"/>
    <w:rsid w:val="00867382"/>
    <w:rsid w:val="00870E55"/>
    <w:rsid w:val="0087170D"/>
    <w:rsid w:val="0087178B"/>
    <w:rsid w:val="00871B7A"/>
    <w:rsid w:val="008720F0"/>
    <w:rsid w:val="008725AA"/>
    <w:rsid w:val="0087373D"/>
    <w:rsid w:val="00874041"/>
    <w:rsid w:val="008761A4"/>
    <w:rsid w:val="00876D99"/>
    <w:rsid w:val="00881194"/>
    <w:rsid w:val="008815D3"/>
    <w:rsid w:val="00883112"/>
    <w:rsid w:val="0088384D"/>
    <w:rsid w:val="00885850"/>
    <w:rsid w:val="00885D89"/>
    <w:rsid w:val="00886636"/>
    <w:rsid w:val="00886CF3"/>
    <w:rsid w:val="0089021B"/>
    <w:rsid w:val="008902DA"/>
    <w:rsid w:val="00891E59"/>
    <w:rsid w:val="00892FB4"/>
    <w:rsid w:val="008932A5"/>
    <w:rsid w:val="0089363B"/>
    <w:rsid w:val="0089579F"/>
    <w:rsid w:val="00896B3B"/>
    <w:rsid w:val="00897149"/>
    <w:rsid w:val="008A0B48"/>
    <w:rsid w:val="008A1721"/>
    <w:rsid w:val="008A3C11"/>
    <w:rsid w:val="008A64D6"/>
    <w:rsid w:val="008A72FA"/>
    <w:rsid w:val="008B1B2F"/>
    <w:rsid w:val="008B2A8F"/>
    <w:rsid w:val="008B37E2"/>
    <w:rsid w:val="008C0787"/>
    <w:rsid w:val="008C16CA"/>
    <w:rsid w:val="008C2066"/>
    <w:rsid w:val="008C42FA"/>
    <w:rsid w:val="008C4BDB"/>
    <w:rsid w:val="008C4C05"/>
    <w:rsid w:val="008C57F0"/>
    <w:rsid w:val="008C7215"/>
    <w:rsid w:val="008D08C8"/>
    <w:rsid w:val="008D175D"/>
    <w:rsid w:val="008D1F61"/>
    <w:rsid w:val="008D2038"/>
    <w:rsid w:val="008D339C"/>
    <w:rsid w:val="008D5136"/>
    <w:rsid w:val="008D6D3D"/>
    <w:rsid w:val="008D792A"/>
    <w:rsid w:val="008E091C"/>
    <w:rsid w:val="008E2D14"/>
    <w:rsid w:val="008E3161"/>
    <w:rsid w:val="008E6771"/>
    <w:rsid w:val="008E744F"/>
    <w:rsid w:val="008E7ACD"/>
    <w:rsid w:val="008F09C0"/>
    <w:rsid w:val="008F11A3"/>
    <w:rsid w:val="008F375A"/>
    <w:rsid w:val="008F4B30"/>
    <w:rsid w:val="008F7BBA"/>
    <w:rsid w:val="0090186F"/>
    <w:rsid w:val="0090239E"/>
    <w:rsid w:val="0090337B"/>
    <w:rsid w:val="00907DBF"/>
    <w:rsid w:val="00910419"/>
    <w:rsid w:val="00911119"/>
    <w:rsid w:val="00912661"/>
    <w:rsid w:val="009128AB"/>
    <w:rsid w:val="009141B5"/>
    <w:rsid w:val="0091445E"/>
    <w:rsid w:val="0091586F"/>
    <w:rsid w:val="00920F07"/>
    <w:rsid w:val="00920F87"/>
    <w:rsid w:val="00921921"/>
    <w:rsid w:val="00921934"/>
    <w:rsid w:val="00921CC8"/>
    <w:rsid w:val="009221CB"/>
    <w:rsid w:val="00923788"/>
    <w:rsid w:val="00924FE2"/>
    <w:rsid w:val="0092602A"/>
    <w:rsid w:val="00926D9D"/>
    <w:rsid w:val="009325C5"/>
    <w:rsid w:val="009331AD"/>
    <w:rsid w:val="009358C4"/>
    <w:rsid w:val="00935949"/>
    <w:rsid w:val="009371F0"/>
    <w:rsid w:val="00944F20"/>
    <w:rsid w:val="009473B6"/>
    <w:rsid w:val="009474CB"/>
    <w:rsid w:val="00947972"/>
    <w:rsid w:val="009533FB"/>
    <w:rsid w:val="00953823"/>
    <w:rsid w:val="0095621E"/>
    <w:rsid w:val="009567BC"/>
    <w:rsid w:val="0096065A"/>
    <w:rsid w:val="00960BF5"/>
    <w:rsid w:val="00960C5E"/>
    <w:rsid w:val="00961459"/>
    <w:rsid w:val="00963567"/>
    <w:rsid w:val="00964F38"/>
    <w:rsid w:val="00965637"/>
    <w:rsid w:val="00965CD0"/>
    <w:rsid w:val="00966D9E"/>
    <w:rsid w:val="00967766"/>
    <w:rsid w:val="00967F15"/>
    <w:rsid w:val="0097089C"/>
    <w:rsid w:val="00971A8A"/>
    <w:rsid w:val="00972A1D"/>
    <w:rsid w:val="009739E2"/>
    <w:rsid w:val="00973D5C"/>
    <w:rsid w:val="009745A8"/>
    <w:rsid w:val="009752CE"/>
    <w:rsid w:val="0097654A"/>
    <w:rsid w:val="00977B17"/>
    <w:rsid w:val="00977C48"/>
    <w:rsid w:val="0098202C"/>
    <w:rsid w:val="009823F5"/>
    <w:rsid w:val="00983997"/>
    <w:rsid w:val="009846C1"/>
    <w:rsid w:val="009856F0"/>
    <w:rsid w:val="00985DCA"/>
    <w:rsid w:val="009874B8"/>
    <w:rsid w:val="00990904"/>
    <w:rsid w:val="00991E03"/>
    <w:rsid w:val="00992273"/>
    <w:rsid w:val="00993AE9"/>
    <w:rsid w:val="00993D0C"/>
    <w:rsid w:val="00993D7C"/>
    <w:rsid w:val="00995035"/>
    <w:rsid w:val="009958A2"/>
    <w:rsid w:val="00995C7F"/>
    <w:rsid w:val="009978A5"/>
    <w:rsid w:val="00997C85"/>
    <w:rsid w:val="009A089F"/>
    <w:rsid w:val="009A1243"/>
    <w:rsid w:val="009A4E03"/>
    <w:rsid w:val="009B0270"/>
    <w:rsid w:val="009B087D"/>
    <w:rsid w:val="009B1B6F"/>
    <w:rsid w:val="009B2DBD"/>
    <w:rsid w:val="009B3D1D"/>
    <w:rsid w:val="009B42C5"/>
    <w:rsid w:val="009B4545"/>
    <w:rsid w:val="009B54F4"/>
    <w:rsid w:val="009B7F0C"/>
    <w:rsid w:val="009C0135"/>
    <w:rsid w:val="009C0CBF"/>
    <w:rsid w:val="009C488D"/>
    <w:rsid w:val="009C48F5"/>
    <w:rsid w:val="009C6590"/>
    <w:rsid w:val="009D0464"/>
    <w:rsid w:val="009D23A6"/>
    <w:rsid w:val="009D46A0"/>
    <w:rsid w:val="009D49BA"/>
    <w:rsid w:val="009D5395"/>
    <w:rsid w:val="009D56A1"/>
    <w:rsid w:val="009D5E5A"/>
    <w:rsid w:val="009E04BD"/>
    <w:rsid w:val="009E264C"/>
    <w:rsid w:val="009E317B"/>
    <w:rsid w:val="009E5505"/>
    <w:rsid w:val="009E77F4"/>
    <w:rsid w:val="009F195C"/>
    <w:rsid w:val="009F231A"/>
    <w:rsid w:val="009F362D"/>
    <w:rsid w:val="009F398A"/>
    <w:rsid w:val="009F4C18"/>
    <w:rsid w:val="009F5C7D"/>
    <w:rsid w:val="009F5F96"/>
    <w:rsid w:val="009F654D"/>
    <w:rsid w:val="009F66CD"/>
    <w:rsid w:val="00A00EDF"/>
    <w:rsid w:val="00A01625"/>
    <w:rsid w:val="00A02598"/>
    <w:rsid w:val="00A0337B"/>
    <w:rsid w:val="00A049FC"/>
    <w:rsid w:val="00A057BC"/>
    <w:rsid w:val="00A0673B"/>
    <w:rsid w:val="00A113C6"/>
    <w:rsid w:val="00A12196"/>
    <w:rsid w:val="00A12368"/>
    <w:rsid w:val="00A12A18"/>
    <w:rsid w:val="00A12F6D"/>
    <w:rsid w:val="00A140F7"/>
    <w:rsid w:val="00A15338"/>
    <w:rsid w:val="00A17AE7"/>
    <w:rsid w:val="00A17D5D"/>
    <w:rsid w:val="00A2539B"/>
    <w:rsid w:val="00A257A1"/>
    <w:rsid w:val="00A2592F"/>
    <w:rsid w:val="00A26D32"/>
    <w:rsid w:val="00A2757E"/>
    <w:rsid w:val="00A31C23"/>
    <w:rsid w:val="00A32DDC"/>
    <w:rsid w:val="00A33084"/>
    <w:rsid w:val="00A3546E"/>
    <w:rsid w:val="00A360DB"/>
    <w:rsid w:val="00A362B9"/>
    <w:rsid w:val="00A37056"/>
    <w:rsid w:val="00A37567"/>
    <w:rsid w:val="00A37E1F"/>
    <w:rsid w:val="00A41AB1"/>
    <w:rsid w:val="00A4284F"/>
    <w:rsid w:val="00A42B8A"/>
    <w:rsid w:val="00A435D1"/>
    <w:rsid w:val="00A43AD9"/>
    <w:rsid w:val="00A43B2D"/>
    <w:rsid w:val="00A4608E"/>
    <w:rsid w:val="00A538A6"/>
    <w:rsid w:val="00A55021"/>
    <w:rsid w:val="00A55955"/>
    <w:rsid w:val="00A55EA1"/>
    <w:rsid w:val="00A57C03"/>
    <w:rsid w:val="00A61277"/>
    <w:rsid w:val="00A61D00"/>
    <w:rsid w:val="00A62136"/>
    <w:rsid w:val="00A63551"/>
    <w:rsid w:val="00A638A2"/>
    <w:rsid w:val="00A6395E"/>
    <w:rsid w:val="00A64872"/>
    <w:rsid w:val="00A658D7"/>
    <w:rsid w:val="00A67C29"/>
    <w:rsid w:val="00A67F38"/>
    <w:rsid w:val="00A70DF4"/>
    <w:rsid w:val="00A72F72"/>
    <w:rsid w:val="00A737BF"/>
    <w:rsid w:val="00A737DA"/>
    <w:rsid w:val="00A74492"/>
    <w:rsid w:val="00A745CE"/>
    <w:rsid w:val="00A74A61"/>
    <w:rsid w:val="00A75028"/>
    <w:rsid w:val="00A77BAF"/>
    <w:rsid w:val="00A81C7B"/>
    <w:rsid w:val="00A822DB"/>
    <w:rsid w:val="00A823BD"/>
    <w:rsid w:val="00A83204"/>
    <w:rsid w:val="00A83B4C"/>
    <w:rsid w:val="00A852EE"/>
    <w:rsid w:val="00A85F50"/>
    <w:rsid w:val="00A92C36"/>
    <w:rsid w:val="00A947DA"/>
    <w:rsid w:val="00A94D18"/>
    <w:rsid w:val="00A96A8C"/>
    <w:rsid w:val="00A96C32"/>
    <w:rsid w:val="00A96F0E"/>
    <w:rsid w:val="00A97F93"/>
    <w:rsid w:val="00AA03D6"/>
    <w:rsid w:val="00AA2085"/>
    <w:rsid w:val="00AA2C7E"/>
    <w:rsid w:val="00AA2D9C"/>
    <w:rsid w:val="00AA30CD"/>
    <w:rsid w:val="00AA54D9"/>
    <w:rsid w:val="00AA63D3"/>
    <w:rsid w:val="00AA64E9"/>
    <w:rsid w:val="00AB001C"/>
    <w:rsid w:val="00AB13FB"/>
    <w:rsid w:val="00AB56EE"/>
    <w:rsid w:val="00AB58F4"/>
    <w:rsid w:val="00AB7FBB"/>
    <w:rsid w:val="00AC02F9"/>
    <w:rsid w:val="00AC128F"/>
    <w:rsid w:val="00AC2495"/>
    <w:rsid w:val="00AC4100"/>
    <w:rsid w:val="00AC4D81"/>
    <w:rsid w:val="00AC529F"/>
    <w:rsid w:val="00AC5584"/>
    <w:rsid w:val="00AC72DC"/>
    <w:rsid w:val="00AD0680"/>
    <w:rsid w:val="00AD1864"/>
    <w:rsid w:val="00AD3AFB"/>
    <w:rsid w:val="00AD4684"/>
    <w:rsid w:val="00AD5434"/>
    <w:rsid w:val="00AD5778"/>
    <w:rsid w:val="00AD5EC5"/>
    <w:rsid w:val="00AD68FE"/>
    <w:rsid w:val="00AE197C"/>
    <w:rsid w:val="00AE1EA3"/>
    <w:rsid w:val="00AE21B8"/>
    <w:rsid w:val="00AE22E8"/>
    <w:rsid w:val="00AE2EFA"/>
    <w:rsid w:val="00AE3602"/>
    <w:rsid w:val="00AE428B"/>
    <w:rsid w:val="00AE4AD5"/>
    <w:rsid w:val="00AE5935"/>
    <w:rsid w:val="00AE6933"/>
    <w:rsid w:val="00AE7E3C"/>
    <w:rsid w:val="00AF01A6"/>
    <w:rsid w:val="00AF0665"/>
    <w:rsid w:val="00AF27F8"/>
    <w:rsid w:val="00AF3114"/>
    <w:rsid w:val="00AF403C"/>
    <w:rsid w:val="00AF4C02"/>
    <w:rsid w:val="00AF4E3E"/>
    <w:rsid w:val="00AF4EBA"/>
    <w:rsid w:val="00AF550D"/>
    <w:rsid w:val="00AF5A0F"/>
    <w:rsid w:val="00AF5C81"/>
    <w:rsid w:val="00AF7CEB"/>
    <w:rsid w:val="00AF7FFB"/>
    <w:rsid w:val="00B0136F"/>
    <w:rsid w:val="00B0279C"/>
    <w:rsid w:val="00B047C4"/>
    <w:rsid w:val="00B063A3"/>
    <w:rsid w:val="00B1057A"/>
    <w:rsid w:val="00B12767"/>
    <w:rsid w:val="00B14C8B"/>
    <w:rsid w:val="00B156B3"/>
    <w:rsid w:val="00B163BE"/>
    <w:rsid w:val="00B20AAA"/>
    <w:rsid w:val="00B20CC1"/>
    <w:rsid w:val="00B213BA"/>
    <w:rsid w:val="00B21D38"/>
    <w:rsid w:val="00B2241A"/>
    <w:rsid w:val="00B26820"/>
    <w:rsid w:val="00B26A4C"/>
    <w:rsid w:val="00B2799C"/>
    <w:rsid w:val="00B323B7"/>
    <w:rsid w:val="00B32724"/>
    <w:rsid w:val="00B32BF9"/>
    <w:rsid w:val="00B337DB"/>
    <w:rsid w:val="00B338A0"/>
    <w:rsid w:val="00B3455E"/>
    <w:rsid w:val="00B35286"/>
    <w:rsid w:val="00B35E13"/>
    <w:rsid w:val="00B35FE3"/>
    <w:rsid w:val="00B36264"/>
    <w:rsid w:val="00B37097"/>
    <w:rsid w:val="00B37296"/>
    <w:rsid w:val="00B37615"/>
    <w:rsid w:val="00B40B99"/>
    <w:rsid w:val="00B40F79"/>
    <w:rsid w:val="00B4107C"/>
    <w:rsid w:val="00B4207E"/>
    <w:rsid w:val="00B42419"/>
    <w:rsid w:val="00B4332E"/>
    <w:rsid w:val="00B43DD5"/>
    <w:rsid w:val="00B45D78"/>
    <w:rsid w:val="00B4659F"/>
    <w:rsid w:val="00B514D2"/>
    <w:rsid w:val="00B5229E"/>
    <w:rsid w:val="00B52B0C"/>
    <w:rsid w:val="00B53BC8"/>
    <w:rsid w:val="00B54125"/>
    <w:rsid w:val="00B54F10"/>
    <w:rsid w:val="00B55EA6"/>
    <w:rsid w:val="00B563C3"/>
    <w:rsid w:val="00B57F1F"/>
    <w:rsid w:val="00B60114"/>
    <w:rsid w:val="00B61767"/>
    <w:rsid w:val="00B61970"/>
    <w:rsid w:val="00B63B35"/>
    <w:rsid w:val="00B664BE"/>
    <w:rsid w:val="00B665B7"/>
    <w:rsid w:val="00B66FBE"/>
    <w:rsid w:val="00B73685"/>
    <w:rsid w:val="00B736AE"/>
    <w:rsid w:val="00B74BD7"/>
    <w:rsid w:val="00B74DD9"/>
    <w:rsid w:val="00B757D3"/>
    <w:rsid w:val="00B808CE"/>
    <w:rsid w:val="00B80E91"/>
    <w:rsid w:val="00B8113A"/>
    <w:rsid w:val="00B81EF8"/>
    <w:rsid w:val="00B84759"/>
    <w:rsid w:val="00B85E6D"/>
    <w:rsid w:val="00B863DD"/>
    <w:rsid w:val="00B86C85"/>
    <w:rsid w:val="00B86E70"/>
    <w:rsid w:val="00B9025B"/>
    <w:rsid w:val="00B91777"/>
    <w:rsid w:val="00B91933"/>
    <w:rsid w:val="00B93A6F"/>
    <w:rsid w:val="00B93C32"/>
    <w:rsid w:val="00B93D1D"/>
    <w:rsid w:val="00B9440D"/>
    <w:rsid w:val="00B966FA"/>
    <w:rsid w:val="00B97A63"/>
    <w:rsid w:val="00BA04E2"/>
    <w:rsid w:val="00BA0820"/>
    <w:rsid w:val="00BA10F7"/>
    <w:rsid w:val="00BA11B1"/>
    <w:rsid w:val="00BA1EA2"/>
    <w:rsid w:val="00BA25B0"/>
    <w:rsid w:val="00BA2FF0"/>
    <w:rsid w:val="00BA5B9F"/>
    <w:rsid w:val="00BA6091"/>
    <w:rsid w:val="00BA692A"/>
    <w:rsid w:val="00BB0550"/>
    <w:rsid w:val="00BB108E"/>
    <w:rsid w:val="00BB178A"/>
    <w:rsid w:val="00BB180E"/>
    <w:rsid w:val="00BB371B"/>
    <w:rsid w:val="00BB454F"/>
    <w:rsid w:val="00BB52EE"/>
    <w:rsid w:val="00BB6299"/>
    <w:rsid w:val="00BC1490"/>
    <w:rsid w:val="00BC1A35"/>
    <w:rsid w:val="00BC1AF7"/>
    <w:rsid w:val="00BC2999"/>
    <w:rsid w:val="00BC2CFC"/>
    <w:rsid w:val="00BC35FA"/>
    <w:rsid w:val="00BC40FA"/>
    <w:rsid w:val="00BC6215"/>
    <w:rsid w:val="00BC6344"/>
    <w:rsid w:val="00BC7CB9"/>
    <w:rsid w:val="00BD0E55"/>
    <w:rsid w:val="00BD17C3"/>
    <w:rsid w:val="00BD3424"/>
    <w:rsid w:val="00BD6CD7"/>
    <w:rsid w:val="00BD74E1"/>
    <w:rsid w:val="00BD7855"/>
    <w:rsid w:val="00BD7C57"/>
    <w:rsid w:val="00BE28EE"/>
    <w:rsid w:val="00BE350F"/>
    <w:rsid w:val="00BE386A"/>
    <w:rsid w:val="00BE47D6"/>
    <w:rsid w:val="00BE48F5"/>
    <w:rsid w:val="00BE4E7A"/>
    <w:rsid w:val="00BE77F0"/>
    <w:rsid w:val="00BE7BDE"/>
    <w:rsid w:val="00BF1680"/>
    <w:rsid w:val="00BF223F"/>
    <w:rsid w:val="00BF328A"/>
    <w:rsid w:val="00BF3A4F"/>
    <w:rsid w:val="00BF4583"/>
    <w:rsid w:val="00BF5098"/>
    <w:rsid w:val="00BF5C4C"/>
    <w:rsid w:val="00BF7E05"/>
    <w:rsid w:val="00BF7ED5"/>
    <w:rsid w:val="00C04EE2"/>
    <w:rsid w:val="00C05161"/>
    <w:rsid w:val="00C0647A"/>
    <w:rsid w:val="00C06BD4"/>
    <w:rsid w:val="00C07688"/>
    <w:rsid w:val="00C077F1"/>
    <w:rsid w:val="00C10A4F"/>
    <w:rsid w:val="00C126C5"/>
    <w:rsid w:val="00C12724"/>
    <w:rsid w:val="00C1380E"/>
    <w:rsid w:val="00C13FD4"/>
    <w:rsid w:val="00C14B9D"/>
    <w:rsid w:val="00C154C0"/>
    <w:rsid w:val="00C212F3"/>
    <w:rsid w:val="00C22314"/>
    <w:rsid w:val="00C223FF"/>
    <w:rsid w:val="00C22770"/>
    <w:rsid w:val="00C23183"/>
    <w:rsid w:val="00C2366E"/>
    <w:rsid w:val="00C24229"/>
    <w:rsid w:val="00C26197"/>
    <w:rsid w:val="00C27A70"/>
    <w:rsid w:val="00C33BE8"/>
    <w:rsid w:val="00C33EEE"/>
    <w:rsid w:val="00C3577F"/>
    <w:rsid w:val="00C37EA8"/>
    <w:rsid w:val="00C40BA7"/>
    <w:rsid w:val="00C410E8"/>
    <w:rsid w:val="00C41DA3"/>
    <w:rsid w:val="00C422F7"/>
    <w:rsid w:val="00C45196"/>
    <w:rsid w:val="00C45F62"/>
    <w:rsid w:val="00C476A6"/>
    <w:rsid w:val="00C50B87"/>
    <w:rsid w:val="00C51928"/>
    <w:rsid w:val="00C529DF"/>
    <w:rsid w:val="00C52EC1"/>
    <w:rsid w:val="00C5539E"/>
    <w:rsid w:val="00C555B8"/>
    <w:rsid w:val="00C55DE4"/>
    <w:rsid w:val="00C56852"/>
    <w:rsid w:val="00C56D8D"/>
    <w:rsid w:val="00C60B7E"/>
    <w:rsid w:val="00C613E3"/>
    <w:rsid w:val="00C632F1"/>
    <w:rsid w:val="00C63584"/>
    <w:rsid w:val="00C64164"/>
    <w:rsid w:val="00C66C2F"/>
    <w:rsid w:val="00C736DA"/>
    <w:rsid w:val="00C73795"/>
    <w:rsid w:val="00C73A85"/>
    <w:rsid w:val="00C7675F"/>
    <w:rsid w:val="00C770E2"/>
    <w:rsid w:val="00C81873"/>
    <w:rsid w:val="00C83D59"/>
    <w:rsid w:val="00C84C37"/>
    <w:rsid w:val="00C85DE5"/>
    <w:rsid w:val="00C90759"/>
    <w:rsid w:val="00C91704"/>
    <w:rsid w:val="00C91EBD"/>
    <w:rsid w:val="00C928C8"/>
    <w:rsid w:val="00C93EFA"/>
    <w:rsid w:val="00C95785"/>
    <w:rsid w:val="00C9582E"/>
    <w:rsid w:val="00C96B96"/>
    <w:rsid w:val="00CA1C8D"/>
    <w:rsid w:val="00CA1D0D"/>
    <w:rsid w:val="00CA1D76"/>
    <w:rsid w:val="00CA2394"/>
    <w:rsid w:val="00CA2FC7"/>
    <w:rsid w:val="00CA50E0"/>
    <w:rsid w:val="00CA5773"/>
    <w:rsid w:val="00CA5DB7"/>
    <w:rsid w:val="00CA6961"/>
    <w:rsid w:val="00CA6F4C"/>
    <w:rsid w:val="00CA7D30"/>
    <w:rsid w:val="00CB1B10"/>
    <w:rsid w:val="00CB1E03"/>
    <w:rsid w:val="00CB23AD"/>
    <w:rsid w:val="00CB2DEF"/>
    <w:rsid w:val="00CB306A"/>
    <w:rsid w:val="00CB456D"/>
    <w:rsid w:val="00CB52D9"/>
    <w:rsid w:val="00CB626F"/>
    <w:rsid w:val="00CC3818"/>
    <w:rsid w:val="00CC3ADF"/>
    <w:rsid w:val="00CC43E3"/>
    <w:rsid w:val="00CC4B49"/>
    <w:rsid w:val="00CC4DE3"/>
    <w:rsid w:val="00CC58D0"/>
    <w:rsid w:val="00CC69EB"/>
    <w:rsid w:val="00CC6C20"/>
    <w:rsid w:val="00CC77CD"/>
    <w:rsid w:val="00CD0D60"/>
    <w:rsid w:val="00CD1954"/>
    <w:rsid w:val="00CD1B42"/>
    <w:rsid w:val="00CD1FDB"/>
    <w:rsid w:val="00CD2D36"/>
    <w:rsid w:val="00CD3D79"/>
    <w:rsid w:val="00CD4D67"/>
    <w:rsid w:val="00CD7309"/>
    <w:rsid w:val="00CE1E01"/>
    <w:rsid w:val="00CE2ED2"/>
    <w:rsid w:val="00CE4641"/>
    <w:rsid w:val="00CE5306"/>
    <w:rsid w:val="00CE5CEB"/>
    <w:rsid w:val="00CE685D"/>
    <w:rsid w:val="00CE6976"/>
    <w:rsid w:val="00CE754E"/>
    <w:rsid w:val="00CF1E00"/>
    <w:rsid w:val="00CF1F2C"/>
    <w:rsid w:val="00CF2EF8"/>
    <w:rsid w:val="00CF59DB"/>
    <w:rsid w:val="00D00BB4"/>
    <w:rsid w:val="00D022F3"/>
    <w:rsid w:val="00D02E60"/>
    <w:rsid w:val="00D047BE"/>
    <w:rsid w:val="00D04907"/>
    <w:rsid w:val="00D0524C"/>
    <w:rsid w:val="00D05433"/>
    <w:rsid w:val="00D05C0F"/>
    <w:rsid w:val="00D05FE3"/>
    <w:rsid w:val="00D072BF"/>
    <w:rsid w:val="00D07E51"/>
    <w:rsid w:val="00D1065C"/>
    <w:rsid w:val="00D10B0D"/>
    <w:rsid w:val="00D16ACA"/>
    <w:rsid w:val="00D1723B"/>
    <w:rsid w:val="00D17395"/>
    <w:rsid w:val="00D20469"/>
    <w:rsid w:val="00D2060B"/>
    <w:rsid w:val="00D23318"/>
    <w:rsid w:val="00D248DC"/>
    <w:rsid w:val="00D31C42"/>
    <w:rsid w:val="00D3265E"/>
    <w:rsid w:val="00D32CED"/>
    <w:rsid w:val="00D32D39"/>
    <w:rsid w:val="00D32ED1"/>
    <w:rsid w:val="00D339B8"/>
    <w:rsid w:val="00D33D02"/>
    <w:rsid w:val="00D345D1"/>
    <w:rsid w:val="00D3487B"/>
    <w:rsid w:val="00D34959"/>
    <w:rsid w:val="00D34A69"/>
    <w:rsid w:val="00D350E5"/>
    <w:rsid w:val="00D351EB"/>
    <w:rsid w:val="00D3785E"/>
    <w:rsid w:val="00D37890"/>
    <w:rsid w:val="00D43602"/>
    <w:rsid w:val="00D44D7C"/>
    <w:rsid w:val="00D45595"/>
    <w:rsid w:val="00D46EA6"/>
    <w:rsid w:val="00D46EB5"/>
    <w:rsid w:val="00D470B5"/>
    <w:rsid w:val="00D47D44"/>
    <w:rsid w:val="00D5160A"/>
    <w:rsid w:val="00D5280B"/>
    <w:rsid w:val="00D531FC"/>
    <w:rsid w:val="00D53DBD"/>
    <w:rsid w:val="00D53FFD"/>
    <w:rsid w:val="00D542A0"/>
    <w:rsid w:val="00D55B66"/>
    <w:rsid w:val="00D565BB"/>
    <w:rsid w:val="00D57394"/>
    <w:rsid w:val="00D6243D"/>
    <w:rsid w:val="00D63ACB"/>
    <w:rsid w:val="00D642A8"/>
    <w:rsid w:val="00D65F2C"/>
    <w:rsid w:val="00D666A0"/>
    <w:rsid w:val="00D6680E"/>
    <w:rsid w:val="00D67984"/>
    <w:rsid w:val="00D67DF5"/>
    <w:rsid w:val="00D70059"/>
    <w:rsid w:val="00D716B0"/>
    <w:rsid w:val="00D7316D"/>
    <w:rsid w:val="00D73B2F"/>
    <w:rsid w:val="00D74844"/>
    <w:rsid w:val="00D7559F"/>
    <w:rsid w:val="00D75C26"/>
    <w:rsid w:val="00D80473"/>
    <w:rsid w:val="00D80AC3"/>
    <w:rsid w:val="00D80F04"/>
    <w:rsid w:val="00D81F51"/>
    <w:rsid w:val="00D82D1F"/>
    <w:rsid w:val="00D83343"/>
    <w:rsid w:val="00D850CC"/>
    <w:rsid w:val="00D86A47"/>
    <w:rsid w:val="00D8705E"/>
    <w:rsid w:val="00D879D1"/>
    <w:rsid w:val="00D900A7"/>
    <w:rsid w:val="00D90935"/>
    <w:rsid w:val="00D90DA7"/>
    <w:rsid w:val="00D911EF"/>
    <w:rsid w:val="00D91A2B"/>
    <w:rsid w:val="00D922E0"/>
    <w:rsid w:val="00D928B3"/>
    <w:rsid w:val="00D93021"/>
    <w:rsid w:val="00D9397D"/>
    <w:rsid w:val="00D942F2"/>
    <w:rsid w:val="00D959D6"/>
    <w:rsid w:val="00D960DD"/>
    <w:rsid w:val="00D97959"/>
    <w:rsid w:val="00DA1100"/>
    <w:rsid w:val="00DA16C8"/>
    <w:rsid w:val="00DA2FCF"/>
    <w:rsid w:val="00DA3760"/>
    <w:rsid w:val="00DA4CD5"/>
    <w:rsid w:val="00DA63A4"/>
    <w:rsid w:val="00DA6E78"/>
    <w:rsid w:val="00DA799A"/>
    <w:rsid w:val="00DB0B9C"/>
    <w:rsid w:val="00DB0C0D"/>
    <w:rsid w:val="00DB1078"/>
    <w:rsid w:val="00DB23F1"/>
    <w:rsid w:val="00DB4ABC"/>
    <w:rsid w:val="00DB4CCE"/>
    <w:rsid w:val="00DB5746"/>
    <w:rsid w:val="00DB67BD"/>
    <w:rsid w:val="00DB791E"/>
    <w:rsid w:val="00DB7CCB"/>
    <w:rsid w:val="00DC0970"/>
    <w:rsid w:val="00DC2068"/>
    <w:rsid w:val="00DC37C9"/>
    <w:rsid w:val="00DC3E73"/>
    <w:rsid w:val="00DC65F9"/>
    <w:rsid w:val="00DD23B4"/>
    <w:rsid w:val="00DD4899"/>
    <w:rsid w:val="00DD6DC0"/>
    <w:rsid w:val="00DD740F"/>
    <w:rsid w:val="00DE178F"/>
    <w:rsid w:val="00DE1F68"/>
    <w:rsid w:val="00DE2620"/>
    <w:rsid w:val="00DE3C39"/>
    <w:rsid w:val="00DE6C69"/>
    <w:rsid w:val="00DE6EC1"/>
    <w:rsid w:val="00DE7DFE"/>
    <w:rsid w:val="00DE7F23"/>
    <w:rsid w:val="00DF2251"/>
    <w:rsid w:val="00DF254D"/>
    <w:rsid w:val="00DF44C3"/>
    <w:rsid w:val="00DF4F2F"/>
    <w:rsid w:val="00DF5598"/>
    <w:rsid w:val="00DF724E"/>
    <w:rsid w:val="00DF753A"/>
    <w:rsid w:val="00E00C57"/>
    <w:rsid w:val="00E012FF"/>
    <w:rsid w:val="00E0178A"/>
    <w:rsid w:val="00E02109"/>
    <w:rsid w:val="00E02868"/>
    <w:rsid w:val="00E02E46"/>
    <w:rsid w:val="00E079ED"/>
    <w:rsid w:val="00E07ABF"/>
    <w:rsid w:val="00E10FE6"/>
    <w:rsid w:val="00E118FD"/>
    <w:rsid w:val="00E123EB"/>
    <w:rsid w:val="00E13E1F"/>
    <w:rsid w:val="00E16FBA"/>
    <w:rsid w:val="00E1777B"/>
    <w:rsid w:val="00E2127A"/>
    <w:rsid w:val="00E21366"/>
    <w:rsid w:val="00E21617"/>
    <w:rsid w:val="00E21F4C"/>
    <w:rsid w:val="00E22D9E"/>
    <w:rsid w:val="00E23B31"/>
    <w:rsid w:val="00E24011"/>
    <w:rsid w:val="00E2450E"/>
    <w:rsid w:val="00E252E6"/>
    <w:rsid w:val="00E31B4D"/>
    <w:rsid w:val="00E32922"/>
    <w:rsid w:val="00E33661"/>
    <w:rsid w:val="00E35480"/>
    <w:rsid w:val="00E35DAB"/>
    <w:rsid w:val="00E37674"/>
    <w:rsid w:val="00E37AC7"/>
    <w:rsid w:val="00E37DBA"/>
    <w:rsid w:val="00E40ADE"/>
    <w:rsid w:val="00E40C2A"/>
    <w:rsid w:val="00E40CBE"/>
    <w:rsid w:val="00E41537"/>
    <w:rsid w:val="00E43002"/>
    <w:rsid w:val="00E435BA"/>
    <w:rsid w:val="00E446D4"/>
    <w:rsid w:val="00E4521E"/>
    <w:rsid w:val="00E46937"/>
    <w:rsid w:val="00E46F8A"/>
    <w:rsid w:val="00E54755"/>
    <w:rsid w:val="00E550E9"/>
    <w:rsid w:val="00E55D5A"/>
    <w:rsid w:val="00E567A4"/>
    <w:rsid w:val="00E62D6E"/>
    <w:rsid w:val="00E642DE"/>
    <w:rsid w:val="00E66F81"/>
    <w:rsid w:val="00E72869"/>
    <w:rsid w:val="00E73D3E"/>
    <w:rsid w:val="00E75683"/>
    <w:rsid w:val="00E7594B"/>
    <w:rsid w:val="00E77189"/>
    <w:rsid w:val="00E80DF4"/>
    <w:rsid w:val="00E81D9E"/>
    <w:rsid w:val="00E82DEA"/>
    <w:rsid w:val="00E82FD0"/>
    <w:rsid w:val="00E8322C"/>
    <w:rsid w:val="00E83412"/>
    <w:rsid w:val="00E84AF9"/>
    <w:rsid w:val="00E86E78"/>
    <w:rsid w:val="00E8786B"/>
    <w:rsid w:val="00E90D98"/>
    <w:rsid w:val="00E918C8"/>
    <w:rsid w:val="00E91FE9"/>
    <w:rsid w:val="00E9206B"/>
    <w:rsid w:val="00E92451"/>
    <w:rsid w:val="00E93296"/>
    <w:rsid w:val="00E93DE4"/>
    <w:rsid w:val="00E94A85"/>
    <w:rsid w:val="00E95C02"/>
    <w:rsid w:val="00E96E54"/>
    <w:rsid w:val="00E97F8C"/>
    <w:rsid w:val="00E97FEA"/>
    <w:rsid w:val="00EA062C"/>
    <w:rsid w:val="00EA0DF0"/>
    <w:rsid w:val="00EA1569"/>
    <w:rsid w:val="00EA37DC"/>
    <w:rsid w:val="00EA60D3"/>
    <w:rsid w:val="00EA7A29"/>
    <w:rsid w:val="00EB02E0"/>
    <w:rsid w:val="00EB23EC"/>
    <w:rsid w:val="00EB38E7"/>
    <w:rsid w:val="00EB4AF6"/>
    <w:rsid w:val="00EB7861"/>
    <w:rsid w:val="00EB7C5A"/>
    <w:rsid w:val="00EC15F1"/>
    <w:rsid w:val="00EC204B"/>
    <w:rsid w:val="00EC2917"/>
    <w:rsid w:val="00EC41AB"/>
    <w:rsid w:val="00EC4480"/>
    <w:rsid w:val="00EC46F5"/>
    <w:rsid w:val="00EC4AA1"/>
    <w:rsid w:val="00EC512A"/>
    <w:rsid w:val="00EC57EB"/>
    <w:rsid w:val="00EC763B"/>
    <w:rsid w:val="00EC775E"/>
    <w:rsid w:val="00EC7D07"/>
    <w:rsid w:val="00ED0E28"/>
    <w:rsid w:val="00ED3F13"/>
    <w:rsid w:val="00EE0302"/>
    <w:rsid w:val="00EE1351"/>
    <w:rsid w:val="00EE3000"/>
    <w:rsid w:val="00EE4801"/>
    <w:rsid w:val="00EE4FB2"/>
    <w:rsid w:val="00EE52E5"/>
    <w:rsid w:val="00EE5657"/>
    <w:rsid w:val="00EE5B5F"/>
    <w:rsid w:val="00EE6CA4"/>
    <w:rsid w:val="00EE6D93"/>
    <w:rsid w:val="00EE7658"/>
    <w:rsid w:val="00EF0609"/>
    <w:rsid w:val="00EF1501"/>
    <w:rsid w:val="00EF24DE"/>
    <w:rsid w:val="00EF3F76"/>
    <w:rsid w:val="00EF526B"/>
    <w:rsid w:val="00EF5312"/>
    <w:rsid w:val="00EF577E"/>
    <w:rsid w:val="00F00B79"/>
    <w:rsid w:val="00F00E5A"/>
    <w:rsid w:val="00F01485"/>
    <w:rsid w:val="00F01C7F"/>
    <w:rsid w:val="00F02462"/>
    <w:rsid w:val="00F05C75"/>
    <w:rsid w:val="00F073B9"/>
    <w:rsid w:val="00F117C4"/>
    <w:rsid w:val="00F121A2"/>
    <w:rsid w:val="00F1329D"/>
    <w:rsid w:val="00F13AC3"/>
    <w:rsid w:val="00F14718"/>
    <w:rsid w:val="00F14AF0"/>
    <w:rsid w:val="00F165D0"/>
    <w:rsid w:val="00F16A0D"/>
    <w:rsid w:val="00F17F59"/>
    <w:rsid w:val="00F226F6"/>
    <w:rsid w:val="00F22D4D"/>
    <w:rsid w:val="00F26ACF"/>
    <w:rsid w:val="00F26F49"/>
    <w:rsid w:val="00F27BB1"/>
    <w:rsid w:val="00F3056D"/>
    <w:rsid w:val="00F3437F"/>
    <w:rsid w:val="00F347D9"/>
    <w:rsid w:val="00F36F53"/>
    <w:rsid w:val="00F37237"/>
    <w:rsid w:val="00F37A6D"/>
    <w:rsid w:val="00F41681"/>
    <w:rsid w:val="00F41733"/>
    <w:rsid w:val="00F4477B"/>
    <w:rsid w:val="00F4479B"/>
    <w:rsid w:val="00F44849"/>
    <w:rsid w:val="00F45181"/>
    <w:rsid w:val="00F453DE"/>
    <w:rsid w:val="00F459D9"/>
    <w:rsid w:val="00F46401"/>
    <w:rsid w:val="00F468CB"/>
    <w:rsid w:val="00F474E9"/>
    <w:rsid w:val="00F501BE"/>
    <w:rsid w:val="00F512E0"/>
    <w:rsid w:val="00F51B88"/>
    <w:rsid w:val="00F51E54"/>
    <w:rsid w:val="00F5586C"/>
    <w:rsid w:val="00F5611F"/>
    <w:rsid w:val="00F56AAD"/>
    <w:rsid w:val="00F60AD2"/>
    <w:rsid w:val="00F60B56"/>
    <w:rsid w:val="00F64ABC"/>
    <w:rsid w:val="00F66F78"/>
    <w:rsid w:val="00F679C4"/>
    <w:rsid w:val="00F71817"/>
    <w:rsid w:val="00F71B02"/>
    <w:rsid w:val="00F71CFB"/>
    <w:rsid w:val="00F7321F"/>
    <w:rsid w:val="00F747FA"/>
    <w:rsid w:val="00F808FA"/>
    <w:rsid w:val="00F82969"/>
    <w:rsid w:val="00F84B79"/>
    <w:rsid w:val="00F84DF9"/>
    <w:rsid w:val="00F86FA6"/>
    <w:rsid w:val="00F8724B"/>
    <w:rsid w:val="00F911D9"/>
    <w:rsid w:val="00F91943"/>
    <w:rsid w:val="00F91C5B"/>
    <w:rsid w:val="00F92BB1"/>
    <w:rsid w:val="00F92C01"/>
    <w:rsid w:val="00FA0353"/>
    <w:rsid w:val="00FA0706"/>
    <w:rsid w:val="00FA3C6C"/>
    <w:rsid w:val="00FA489F"/>
    <w:rsid w:val="00FA4A4B"/>
    <w:rsid w:val="00FA4CDC"/>
    <w:rsid w:val="00FA5255"/>
    <w:rsid w:val="00FA5FEE"/>
    <w:rsid w:val="00FA69C0"/>
    <w:rsid w:val="00FA754B"/>
    <w:rsid w:val="00FA7A7A"/>
    <w:rsid w:val="00FB0376"/>
    <w:rsid w:val="00FB041A"/>
    <w:rsid w:val="00FB10D5"/>
    <w:rsid w:val="00FB24C8"/>
    <w:rsid w:val="00FB2DAB"/>
    <w:rsid w:val="00FB4A00"/>
    <w:rsid w:val="00FB5921"/>
    <w:rsid w:val="00FB5ED1"/>
    <w:rsid w:val="00FB7FCB"/>
    <w:rsid w:val="00FC17BE"/>
    <w:rsid w:val="00FC17DD"/>
    <w:rsid w:val="00FC5643"/>
    <w:rsid w:val="00FC5695"/>
    <w:rsid w:val="00FD3A35"/>
    <w:rsid w:val="00FD3DE0"/>
    <w:rsid w:val="00FD5F4F"/>
    <w:rsid w:val="00FD5FD1"/>
    <w:rsid w:val="00FD66B9"/>
    <w:rsid w:val="00FD799E"/>
    <w:rsid w:val="00FE0982"/>
    <w:rsid w:val="00FE1464"/>
    <w:rsid w:val="00FE1FDB"/>
    <w:rsid w:val="00FE22D9"/>
    <w:rsid w:val="00FE2F36"/>
    <w:rsid w:val="00FE3C1C"/>
    <w:rsid w:val="00FE7A0A"/>
    <w:rsid w:val="00FE7DD0"/>
    <w:rsid w:val="00FF0ED3"/>
    <w:rsid w:val="00FF12FA"/>
    <w:rsid w:val="00FF1AB6"/>
    <w:rsid w:val="00FF2542"/>
    <w:rsid w:val="00FF2637"/>
    <w:rsid w:val="00FF45AF"/>
    <w:rsid w:val="00FF46BB"/>
    <w:rsid w:val="00FF58B0"/>
    <w:rsid w:val="00FF6BD8"/>
    <w:rsid w:val="00FF7118"/>
    <w:rsid w:val="00FF743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2" type="connector" idref="#_x0000_s10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Number 5"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3B31"/>
  </w:style>
  <w:style w:type="paragraph" w:styleId="Heading1">
    <w:name w:val="heading 1"/>
    <w:basedOn w:val="Normal"/>
    <w:next w:val="Normal"/>
    <w:link w:val="Heading1Char"/>
    <w:uiPriority w:val="9"/>
    <w:qFormat/>
    <w:rsid w:val="00DF25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25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25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25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254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254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254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254D"/>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F254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5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254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254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254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254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254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254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254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DF254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DF254D"/>
    <w:pPr>
      <w:spacing w:line="240" w:lineRule="auto"/>
    </w:pPr>
    <w:rPr>
      <w:b/>
      <w:bCs/>
      <w:color w:val="4F81BD" w:themeColor="accent1"/>
      <w:sz w:val="18"/>
      <w:szCs w:val="18"/>
    </w:rPr>
  </w:style>
  <w:style w:type="paragraph" w:styleId="Title">
    <w:name w:val="Title"/>
    <w:basedOn w:val="Normal"/>
    <w:next w:val="Normal"/>
    <w:link w:val="TitleChar"/>
    <w:uiPriority w:val="10"/>
    <w:qFormat/>
    <w:rsid w:val="00DF25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254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F254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F254D"/>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DF254D"/>
    <w:rPr>
      <w:b/>
      <w:bCs/>
    </w:rPr>
  </w:style>
  <w:style w:type="character" w:styleId="Emphasis">
    <w:name w:val="Emphasis"/>
    <w:basedOn w:val="DefaultParagraphFont"/>
    <w:uiPriority w:val="20"/>
    <w:qFormat/>
    <w:rsid w:val="00DF254D"/>
    <w:rPr>
      <w:i/>
      <w:iCs/>
    </w:rPr>
  </w:style>
  <w:style w:type="paragraph" w:styleId="NoSpacing">
    <w:name w:val="No Spacing"/>
    <w:link w:val="NoSpacingChar"/>
    <w:uiPriority w:val="1"/>
    <w:qFormat/>
    <w:rsid w:val="00DF254D"/>
    <w:pPr>
      <w:spacing w:after="0" w:line="240" w:lineRule="auto"/>
    </w:pPr>
  </w:style>
  <w:style w:type="character" w:customStyle="1" w:styleId="NoSpacingChar">
    <w:name w:val="No Spacing Char"/>
    <w:basedOn w:val="DefaultParagraphFont"/>
    <w:link w:val="NoSpacing"/>
    <w:uiPriority w:val="1"/>
    <w:rsid w:val="00DF254D"/>
  </w:style>
  <w:style w:type="paragraph" w:styleId="ListParagraph">
    <w:name w:val="List Paragraph"/>
    <w:basedOn w:val="Normal"/>
    <w:link w:val="ListParagraphChar"/>
    <w:uiPriority w:val="34"/>
    <w:qFormat/>
    <w:rsid w:val="00DF254D"/>
    <w:pPr>
      <w:ind w:left="720"/>
      <w:contextualSpacing/>
    </w:pPr>
  </w:style>
  <w:style w:type="paragraph" w:styleId="Quote">
    <w:name w:val="Quote"/>
    <w:basedOn w:val="Normal"/>
    <w:next w:val="Normal"/>
    <w:link w:val="QuoteChar"/>
    <w:uiPriority w:val="29"/>
    <w:qFormat/>
    <w:rsid w:val="00DF254D"/>
    <w:rPr>
      <w:i/>
      <w:iCs/>
      <w:color w:val="000000" w:themeColor="text1"/>
    </w:rPr>
  </w:style>
  <w:style w:type="character" w:customStyle="1" w:styleId="QuoteChar">
    <w:name w:val="Quote Char"/>
    <w:basedOn w:val="DefaultParagraphFont"/>
    <w:link w:val="Quote"/>
    <w:uiPriority w:val="29"/>
    <w:rsid w:val="00DF254D"/>
    <w:rPr>
      <w:i/>
      <w:iCs/>
      <w:color w:val="000000" w:themeColor="text1"/>
    </w:rPr>
  </w:style>
  <w:style w:type="paragraph" w:styleId="IntenseQuote">
    <w:name w:val="Intense Quote"/>
    <w:basedOn w:val="Normal"/>
    <w:next w:val="Normal"/>
    <w:link w:val="IntenseQuoteChar"/>
    <w:uiPriority w:val="30"/>
    <w:qFormat/>
    <w:rsid w:val="00DF254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F254D"/>
    <w:rPr>
      <w:b/>
      <w:bCs/>
      <w:i/>
      <w:iCs/>
      <w:color w:val="4F81BD" w:themeColor="accent1"/>
    </w:rPr>
  </w:style>
  <w:style w:type="character" w:styleId="SubtleEmphasis">
    <w:name w:val="Subtle Emphasis"/>
    <w:basedOn w:val="DefaultParagraphFont"/>
    <w:uiPriority w:val="19"/>
    <w:qFormat/>
    <w:rsid w:val="00DF254D"/>
    <w:rPr>
      <w:i/>
      <w:iCs/>
      <w:color w:val="808080" w:themeColor="text1" w:themeTint="7F"/>
    </w:rPr>
  </w:style>
  <w:style w:type="character" w:styleId="IntenseEmphasis">
    <w:name w:val="Intense Emphasis"/>
    <w:basedOn w:val="DefaultParagraphFont"/>
    <w:uiPriority w:val="21"/>
    <w:qFormat/>
    <w:rsid w:val="00DF254D"/>
    <w:rPr>
      <w:b/>
      <w:bCs/>
      <w:i/>
      <w:iCs/>
      <w:color w:val="4F81BD" w:themeColor="accent1"/>
    </w:rPr>
  </w:style>
  <w:style w:type="character" w:styleId="SubtleReference">
    <w:name w:val="Subtle Reference"/>
    <w:basedOn w:val="DefaultParagraphFont"/>
    <w:uiPriority w:val="31"/>
    <w:qFormat/>
    <w:rsid w:val="00DF254D"/>
    <w:rPr>
      <w:smallCaps/>
      <w:color w:val="C0504D" w:themeColor="accent2"/>
      <w:u w:val="single"/>
    </w:rPr>
  </w:style>
  <w:style w:type="character" w:styleId="IntenseReference">
    <w:name w:val="Intense Reference"/>
    <w:basedOn w:val="DefaultParagraphFont"/>
    <w:uiPriority w:val="32"/>
    <w:qFormat/>
    <w:rsid w:val="00DF254D"/>
    <w:rPr>
      <w:b/>
      <w:bCs/>
      <w:smallCaps/>
      <w:color w:val="C0504D" w:themeColor="accent2"/>
      <w:spacing w:val="5"/>
      <w:u w:val="single"/>
    </w:rPr>
  </w:style>
  <w:style w:type="character" w:styleId="BookTitle">
    <w:name w:val="Book Title"/>
    <w:basedOn w:val="DefaultParagraphFont"/>
    <w:uiPriority w:val="33"/>
    <w:qFormat/>
    <w:rsid w:val="00DF254D"/>
    <w:rPr>
      <w:b/>
      <w:bCs/>
      <w:smallCaps/>
      <w:spacing w:val="5"/>
    </w:rPr>
  </w:style>
  <w:style w:type="paragraph" w:styleId="TOCHeading">
    <w:name w:val="TOC Heading"/>
    <w:basedOn w:val="Heading1"/>
    <w:next w:val="Normal"/>
    <w:uiPriority w:val="39"/>
    <w:unhideWhenUsed/>
    <w:qFormat/>
    <w:rsid w:val="00DF254D"/>
    <w:pPr>
      <w:outlineLvl w:val="9"/>
    </w:pPr>
  </w:style>
  <w:style w:type="paragraph" w:customStyle="1" w:styleId="TrainingDocumentText">
    <w:name w:val="Training Document Text"/>
    <w:basedOn w:val="Normal"/>
    <w:link w:val="TrainingDocumentTextChar"/>
    <w:rsid w:val="002F74E3"/>
    <w:rPr>
      <w:rFonts w:cs="Segoe UI"/>
      <w:szCs w:val="20"/>
    </w:rPr>
  </w:style>
  <w:style w:type="character" w:customStyle="1" w:styleId="TrainingDocumentTextChar">
    <w:name w:val="Training Document Text Char"/>
    <w:basedOn w:val="DefaultParagraphFont"/>
    <w:link w:val="TrainingDocumentText"/>
    <w:rsid w:val="002F74E3"/>
    <w:rPr>
      <w:rFonts w:ascii="Segoe UI" w:eastAsiaTheme="minorEastAsia" w:hAnsi="Segoe UI" w:cs="Segoe UI"/>
      <w:sz w:val="20"/>
      <w:szCs w:val="20"/>
    </w:rPr>
  </w:style>
  <w:style w:type="paragraph" w:customStyle="1" w:styleId="TrainingDocumentNumber">
    <w:name w:val="Training Document Number"/>
    <w:basedOn w:val="ListParagraph"/>
    <w:link w:val="TrainingDocumentNumberChar"/>
    <w:rsid w:val="00AA2C7E"/>
    <w:pPr>
      <w:spacing w:after="120"/>
      <w:ind w:left="1440" w:hanging="360"/>
      <w:contextualSpacing w:val="0"/>
    </w:pPr>
    <w:rPr>
      <w:rFonts w:cs="Segoe UI"/>
      <w:szCs w:val="20"/>
    </w:rPr>
  </w:style>
  <w:style w:type="character" w:customStyle="1" w:styleId="TrainingDocumentNumberChar">
    <w:name w:val="Training Document Number Char"/>
    <w:basedOn w:val="DefaultParagraphFont"/>
    <w:link w:val="TrainingDocumentNumber"/>
    <w:rsid w:val="00AA2C7E"/>
    <w:rPr>
      <w:rFonts w:eastAsiaTheme="minorEastAsia" w:cs="Segoe UI"/>
      <w:szCs w:val="20"/>
    </w:rPr>
  </w:style>
  <w:style w:type="paragraph" w:customStyle="1" w:styleId="TrainingDocumentKeyPoint">
    <w:name w:val="Training Document Key Point"/>
    <w:basedOn w:val="ListParagraph"/>
    <w:link w:val="TrainingDocumentKeyPointChar"/>
    <w:rsid w:val="00AA2C7E"/>
    <w:pPr>
      <w:numPr>
        <w:numId w:val="1"/>
      </w:numPr>
      <w:shd w:val="clear" w:color="auto" w:fill="DBE5F1" w:themeFill="accent1" w:themeFillTint="33"/>
      <w:spacing w:before="120" w:after="120"/>
    </w:pPr>
    <w:rPr>
      <w:rFonts w:cs="Segoe UI"/>
      <w:szCs w:val="20"/>
    </w:rPr>
  </w:style>
  <w:style w:type="character" w:customStyle="1" w:styleId="TrainingDocumentKeyPointChar">
    <w:name w:val="Training Document Key Point Char"/>
    <w:basedOn w:val="DefaultParagraphFont"/>
    <w:link w:val="TrainingDocumentKeyPoint"/>
    <w:rsid w:val="00AA2C7E"/>
    <w:rPr>
      <w:rFonts w:eastAsiaTheme="minorEastAsia" w:cs="Segoe UI"/>
      <w:szCs w:val="20"/>
      <w:shd w:val="clear" w:color="auto" w:fill="DBE5F1" w:themeFill="accent1" w:themeFillTint="33"/>
    </w:rPr>
  </w:style>
  <w:style w:type="paragraph" w:styleId="Header">
    <w:name w:val="header"/>
    <w:basedOn w:val="Normal"/>
    <w:link w:val="HeaderChar"/>
    <w:uiPriority w:val="99"/>
    <w:unhideWhenUsed/>
    <w:rsid w:val="002F74E3"/>
    <w:pPr>
      <w:tabs>
        <w:tab w:val="center" w:pos="4680"/>
        <w:tab w:val="right" w:pos="9360"/>
      </w:tabs>
    </w:pPr>
  </w:style>
  <w:style w:type="character" w:customStyle="1" w:styleId="HeaderChar">
    <w:name w:val="Header Char"/>
    <w:basedOn w:val="DefaultParagraphFont"/>
    <w:link w:val="Header"/>
    <w:uiPriority w:val="99"/>
    <w:rsid w:val="002F74E3"/>
    <w:rPr>
      <w:rFonts w:eastAsiaTheme="minorEastAsia"/>
    </w:rPr>
  </w:style>
  <w:style w:type="paragraph" w:styleId="Footer">
    <w:name w:val="footer"/>
    <w:basedOn w:val="Normal"/>
    <w:link w:val="FooterChar"/>
    <w:uiPriority w:val="99"/>
    <w:unhideWhenUsed/>
    <w:rsid w:val="002F74E3"/>
    <w:pPr>
      <w:tabs>
        <w:tab w:val="center" w:pos="4680"/>
        <w:tab w:val="right" w:pos="9360"/>
      </w:tabs>
    </w:pPr>
  </w:style>
  <w:style w:type="character" w:customStyle="1" w:styleId="FooterChar">
    <w:name w:val="Footer Char"/>
    <w:basedOn w:val="DefaultParagraphFont"/>
    <w:link w:val="Footer"/>
    <w:uiPriority w:val="99"/>
    <w:rsid w:val="002F74E3"/>
    <w:rPr>
      <w:rFonts w:eastAsiaTheme="minorEastAsia"/>
    </w:rPr>
  </w:style>
  <w:style w:type="paragraph" w:customStyle="1" w:styleId="GeneralText">
    <w:name w:val="General Text"/>
    <w:basedOn w:val="Normal"/>
    <w:rsid w:val="002F74E3"/>
    <w:rPr>
      <w:rFonts w:cs="Segoe UI"/>
      <w:szCs w:val="20"/>
    </w:rPr>
  </w:style>
  <w:style w:type="paragraph" w:customStyle="1" w:styleId="ProcedureNumber">
    <w:name w:val="Procedure Number"/>
    <w:basedOn w:val="ListParagraph"/>
    <w:rsid w:val="002F74E3"/>
    <w:pPr>
      <w:spacing w:after="120"/>
      <w:ind w:left="0"/>
      <w:contextualSpacing w:val="0"/>
    </w:pPr>
    <w:rPr>
      <w:rFonts w:cs="Segoe UI"/>
      <w:szCs w:val="20"/>
    </w:rPr>
  </w:style>
  <w:style w:type="paragraph" w:customStyle="1" w:styleId="KeyPoint">
    <w:name w:val="Key Point"/>
    <w:basedOn w:val="ListParagraph"/>
    <w:rsid w:val="002F74E3"/>
    <w:pPr>
      <w:shd w:val="clear" w:color="auto" w:fill="DBE5F1" w:themeFill="accent1" w:themeFillTint="33"/>
      <w:spacing w:before="120" w:after="120"/>
      <w:ind w:left="0"/>
    </w:pPr>
    <w:rPr>
      <w:rFonts w:cs="Segoe UI"/>
      <w:szCs w:val="20"/>
    </w:rPr>
  </w:style>
  <w:style w:type="paragraph" w:customStyle="1" w:styleId="TM-Number">
    <w:name w:val="TM-Number"/>
    <w:basedOn w:val="ListParagraph"/>
    <w:rsid w:val="002F74E3"/>
    <w:pPr>
      <w:spacing w:after="240"/>
      <w:ind w:left="0"/>
      <w:contextualSpacing w:val="0"/>
    </w:pPr>
    <w:rPr>
      <w:rFonts w:cs="Segoe UI"/>
      <w:szCs w:val="20"/>
    </w:rPr>
  </w:style>
  <w:style w:type="paragraph" w:customStyle="1" w:styleId="TM-KeyPoint">
    <w:name w:val="TM-Key Point"/>
    <w:basedOn w:val="ListParagraph"/>
    <w:rsid w:val="002F74E3"/>
    <w:pPr>
      <w:shd w:val="clear" w:color="auto" w:fill="DBE5F1" w:themeFill="accent1" w:themeFillTint="33"/>
      <w:spacing w:after="240"/>
      <w:ind w:left="0"/>
    </w:pPr>
    <w:rPr>
      <w:rFonts w:cs="Segoe UI"/>
      <w:szCs w:val="20"/>
    </w:rPr>
  </w:style>
  <w:style w:type="paragraph" w:customStyle="1" w:styleId="TrainingManual">
    <w:name w:val="Training Manual"/>
    <w:basedOn w:val="Normal"/>
    <w:rsid w:val="002F74E3"/>
    <w:rPr>
      <w:rFonts w:cs="Segoe UI"/>
      <w:szCs w:val="20"/>
    </w:rPr>
  </w:style>
  <w:style w:type="paragraph" w:customStyle="1" w:styleId="PrintScreenCaption">
    <w:name w:val="Print Screen Caption"/>
    <w:basedOn w:val="Caption"/>
    <w:rsid w:val="002F74E3"/>
    <w:rPr>
      <w:sz w:val="16"/>
      <w:szCs w:val="16"/>
    </w:rPr>
  </w:style>
  <w:style w:type="paragraph" w:customStyle="1" w:styleId="TM-Heading2">
    <w:name w:val="TM-Heading 2"/>
    <w:basedOn w:val="GeneralText"/>
    <w:rsid w:val="002F74E3"/>
    <w:rPr>
      <w:b/>
      <w:color w:val="548DD4" w:themeColor="text2" w:themeTint="99"/>
      <w:sz w:val="28"/>
      <w:szCs w:val="28"/>
    </w:rPr>
  </w:style>
  <w:style w:type="paragraph" w:customStyle="1" w:styleId="Number-TM">
    <w:name w:val="Number - TM"/>
    <w:basedOn w:val="ListParagraph"/>
    <w:rsid w:val="002F74E3"/>
    <w:pPr>
      <w:spacing w:after="120"/>
      <w:ind w:left="0"/>
      <w:contextualSpacing w:val="0"/>
    </w:pPr>
    <w:rPr>
      <w:rFonts w:cs="Segoe UI"/>
      <w:szCs w:val="20"/>
    </w:rPr>
  </w:style>
  <w:style w:type="paragraph" w:customStyle="1" w:styleId="KeyPoint-TM">
    <w:name w:val="Key Point - TM"/>
    <w:basedOn w:val="ListParagraph"/>
    <w:rsid w:val="002F74E3"/>
    <w:pPr>
      <w:shd w:val="clear" w:color="auto" w:fill="DBE5F1" w:themeFill="accent1" w:themeFillTint="33"/>
      <w:spacing w:after="240"/>
      <w:ind w:left="0"/>
    </w:pPr>
    <w:rPr>
      <w:rFonts w:cs="Segoe UI"/>
      <w:szCs w:val="20"/>
    </w:rPr>
  </w:style>
  <w:style w:type="paragraph" w:customStyle="1" w:styleId="Caption-TM">
    <w:name w:val="Caption - TM"/>
    <w:basedOn w:val="PrintScreenCaption"/>
    <w:rsid w:val="002F74E3"/>
  </w:style>
  <w:style w:type="paragraph" w:customStyle="1" w:styleId="ScreenCaption">
    <w:name w:val="Screen Caption"/>
    <w:basedOn w:val="Normal"/>
    <w:link w:val="ScreenCaptionChar"/>
    <w:autoRedefine/>
    <w:rsid w:val="00AA2C7E"/>
    <w:pPr>
      <w:jc w:val="right"/>
    </w:pPr>
    <w:rPr>
      <w:b/>
      <w:color w:val="548DD4" w:themeColor="text2" w:themeTint="99"/>
      <w:sz w:val="16"/>
      <w:szCs w:val="16"/>
    </w:rPr>
  </w:style>
  <w:style w:type="character" w:customStyle="1" w:styleId="ScreenCaptionChar">
    <w:name w:val="Screen Caption Char"/>
    <w:basedOn w:val="DefaultParagraphFont"/>
    <w:link w:val="ScreenCaption"/>
    <w:rsid w:val="00AA2C7E"/>
    <w:rPr>
      <w:rFonts w:ascii="Segoe UI" w:eastAsiaTheme="minorEastAsia" w:hAnsi="Segoe UI"/>
      <w:b/>
      <w:color w:val="548DD4" w:themeColor="text2" w:themeTint="99"/>
      <w:sz w:val="16"/>
      <w:szCs w:val="16"/>
    </w:rPr>
  </w:style>
  <w:style w:type="paragraph" w:customStyle="1" w:styleId="Heading3-TM">
    <w:name w:val="Heading 3 - TM"/>
    <w:basedOn w:val="Normal"/>
    <w:link w:val="Heading3-TMChar"/>
    <w:autoRedefine/>
    <w:rsid w:val="00AA2C7E"/>
    <w:rPr>
      <w:b/>
      <w:color w:val="548DD4" w:themeColor="text2" w:themeTint="99"/>
      <w:szCs w:val="18"/>
    </w:rPr>
  </w:style>
  <w:style w:type="character" w:customStyle="1" w:styleId="Heading3-TMChar">
    <w:name w:val="Heading 3 - TM Char"/>
    <w:basedOn w:val="DefaultParagraphFont"/>
    <w:link w:val="Heading3-TM"/>
    <w:rsid w:val="00AA2C7E"/>
    <w:rPr>
      <w:rFonts w:ascii="Segoe UI" w:eastAsiaTheme="minorEastAsia" w:hAnsi="Segoe UI"/>
      <w:b/>
      <w:color w:val="548DD4" w:themeColor="text2" w:themeTint="99"/>
      <w:sz w:val="20"/>
      <w:szCs w:val="18"/>
    </w:rPr>
  </w:style>
  <w:style w:type="paragraph" w:styleId="TOC1">
    <w:name w:val="toc 1"/>
    <w:basedOn w:val="Normal"/>
    <w:next w:val="Normal"/>
    <w:autoRedefine/>
    <w:uiPriority w:val="39"/>
    <w:unhideWhenUsed/>
    <w:rsid w:val="0042474E"/>
    <w:pPr>
      <w:spacing w:before="120" w:after="120"/>
    </w:pPr>
    <w:rPr>
      <w:rFonts w:cstheme="minorHAnsi"/>
      <w:b/>
      <w:bCs/>
      <w:caps/>
      <w:sz w:val="20"/>
      <w:szCs w:val="20"/>
    </w:rPr>
  </w:style>
  <w:style w:type="paragraph" w:customStyle="1" w:styleId="Heading2-TM">
    <w:name w:val="Heading 2 - TM"/>
    <w:basedOn w:val="Normal"/>
    <w:link w:val="Heading2-TMChar"/>
    <w:autoRedefine/>
    <w:rsid w:val="00AA2C7E"/>
    <w:pPr>
      <w:ind w:left="720"/>
    </w:pPr>
    <w:rPr>
      <w:color w:val="548DD4" w:themeColor="text2" w:themeTint="99"/>
      <w:sz w:val="24"/>
      <w:szCs w:val="24"/>
    </w:rPr>
  </w:style>
  <w:style w:type="character" w:customStyle="1" w:styleId="Heading2-TMChar">
    <w:name w:val="Heading 2 - TM Char"/>
    <w:basedOn w:val="DefaultParagraphFont"/>
    <w:link w:val="Heading2-TM"/>
    <w:rsid w:val="00AA2C7E"/>
    <w:rPr>
      <w:rFonts w:ascii="Segoe UI" w:eastAsiaTheme="minorEastAsia" w:hAnsi="Segoe UI"/>
      <w:color w:val="548DD4" w:themeColor="text2" w:themeTint="99"/>
      <w:sz w:val="24"/>
      <w:szCs w:val="24"/>
    </w:rPr>
  </w:style>
  <w:style w:type="paragraph" w:customStyle="1" w:styleId="Bullet-TM">
    <w:name w:val="Bullet - TM"/>
    <w:basedOn w:val="ListParagraph"/>
    <w:autoRedefine/>
    <w:rsid w:val="00AA2C7E"/>
    <w:pPr>
      <w:numPr>
        <w:numId w:val="2"/>
      </w:numPr>
    </w:pPr>
  </w:style>
  <w:style w:type="paragraph" w:customStyle="1" w:styleId="Style1">
    <w:name w:val="Style1"/>
    <w:basedOn w:val="Heading1"/>
    <w:autoRedefine/>
    <w:rsid w:val="00AA2C7E"/>
    <w:pPr>
      <w:keepNext w:val="0"/>
      <w:keepLines w:val="0"/>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0"/>
      <w:ind w:left="2520"/>
    </w:pPr>
    <w:rPr>
      <w:rFonts w:eastAsiaTheme="minorEastAsia" w:cs="Segoe UI"/>
      <w:b w:val="0"/>
      <w:caps/>
      <w:spacing w:val="15"/>
      <w:sz w:val="40"/>
      <w:szCs w:val="22"/>
    </w:rPr>
  </w:style>
  <w:style w:type="paragraph" w:customStyle="1" w:styleId="Title-Forcible">
    <w:name w:val="Title - Forcible"/>
    <w:basedOn w:val="Normal"/>
    <w:link w:val="Title-ForcibleChar"/>
    <w:rsid w:val="00AA2C7E"/>
    <w:rPr>
      <w:rFonts w:cs="Segoe UI"/>
      <w:color w:val="B90000"/>
      <w:spacing w:val="-20"/>
      <w:sz w:val="72"/>
    </w:rPr>
  </w:style>
  <w:style w:type="character" w:customStyle="1" w:styleId="Title-ForcibleChar">
    <w:name w:val="Title - Forcible Char"/>
    <w:basedOn w:val="DefaultParagraphFont"/>
    <w:link w:val="Title-Forcible"/>
    <w:rsid w:val="00AA2C7E"/>
    <w:rPr>
      <w:rFonts w:ascii="Segoe UI" w:eastAsiaTheme="minorEastAsia" w:hAnsi="Segoe UI" w:cs="Segoe UI"/>
      <w:color w:val="B90000"/>
      <w:spacing w:val="-20"/>
      <w:sz w:val="72"/>
    </w:rPr>
  </w:style>
  <w:style w:type="paragraph" w:customStyle="1" w:styleId="ObjectivesTitle">
    <w:name w:val="Objectives Title"/>
    <w:basedOn w:val="Normal"/>
    <w:link w:val="ObjectivesTitleChar"/>
    <w:rsid w:val="004D749D"/>
    <w:pPr>
      <w:pBdr>
        <w:bottom w:val="single" w:sz="6" w:space="1" w:color="0F243E" w:themeColor="text2" w:themeShade="80"/>
      </w:pBdr>
      <w:spacing w:before="360"/>
    </w:pPr>
    <w:rPr>
      <w:rFonts w:cs="Segoe UI"/>
      <w:b/>
      <w:color w:val="17365D" w:themeColor="text2" w:themeShade="BF"/>
    </w:rPr>
  </w:style>
  <w:style w:type="character" w:customStyle="1" w:styleId="ObjectivesTitleChar">
    <w:name w:val="Objectives Title Char"/>
    <w:basedOn w:val="DefaultParagraphFont"/>
    <w:link w:val="ObjectivesTitle"/>
    <w:rsid w:val="004D749D"/>
    <w:rPr>
      <w:rFonts w:eastAsiaTheme="minorEastAsia" w:cs="Segoe UI"/>
      <w:b/>
      <w:color w:val="17365D" w:themeColor="text2" w:themeShade="BF"/>
    </w:rPr>
  </w:style>
  <w:style w:type="paragraph" w:customStyle="1" w:styleId="SectionCheckFE">
    <w:name w:val="SectionCheck_FE"/>
    <w:basedOn w:val="ListParagraph"/>
    <w:link w:val="SectionCheckFEChar"/>
    <w:rsid w:val="00DA3760"/>
    <w:pPr>
      <w:numPr>
        <w:numId w:val="4"/>
      </w:numPr>
    </w:pPr>
    <w:rPr>
      <w:rFonts w:cs="Segoe UI"/>
    </w:rPr>
  </w:style>
  <w:style w:type="character" w:customStyle="1" w:styleId="SectionCheckFEChar">
    <w:name w:val="SectionCheck_FE Char"/>
    <w:basedOn w:val="DefaultParagraphFont"/>
    <w:link w:val="SectionCheckFE"/>
    <w:rsid w:val="00DA3760"/>
    <w:rPr>
      <w:rFonts w:eastAsiaTheme="minorEastAsia" w:cs="Segoe UI"/>
    </w:rPr>
  </w:style>
  <w:style w:type="paragraph" w:customStyle="1" w:styleId="Heading1FE">
    <w:name w:val="Heading 1_FE"/>
    <w:basedOn w:val="Normal"/>
    <w:link w:val="Heading1FEChar"/>
    <w:rsid w:val="00623E75"/>
    <w:pPr>
      <w:shd w:val="clear" w:color="auto" w:fill="B90000"/>
      <w:spacing w:before="360"/>
      <w:ind w:right="1440"/>
    </w:pPr>
    <w:rPr>
      <w:rFonts w:cs="Segoe UI"/>
      <w:b/>
      <w:color w:val="FFFFFF" w:themeColor="background1"/>
      <w:sz w:val="24"/>
    </w:rPr>
  </w:style>
  <w:style w:type="character" w:customStyle="1" w:styleId="Heading1FEChar">
    <w:name w:val="Heading 1_FE Char"/>
    <w:basedOn w:val="DefaultParagraphFont"/>
    <w:link w:val="Heading1FE"/>
    <w:rsid w:val="00623E75"/>
    <w:rPr>
      <w:rFonts w:ascii="Segoe UI" w:eastAsiaTheme="minorEastAsia" w:hAnsi="Segoe UI" w:cs="Segoe UI"/>
      <w:b/>
      <w:color w:val="FFFFFF" w:themeColor="background1"/>
      <w:sz w:val="24"/>
      <w:shd w:val="clear" w:color="auto" w:fill="B90000"/>
    </w:rPr>
  </w:style>
  <w:style w:type="paragraph" w:customStyle="1" w:styleId="NormalFE">
    <w:name w:val="Normal_FE"/>
    <w:basedOn w:val="Normal"/>
    <w:link w:val="NormalFEChar"/>
    <w:rsid w:val="00623E75"/>
    <w:pPr>
      <w:ind w:right="1350"/>
    </w:pPr>
  </w:style>
  <w:style w:type="character" w:customStyle="1" w:styleId="NormalFEChar">
    <w:name w:val="Normal_FE Char"/>
    <w:basedOn w:val="DefaultParagraphFont"/>
    <w:link w:val="NormalFE"/>
    <w:rsid w:val="00623E75"/>
    <w:rPr>
      <w:rFonts w:ascii="Segoe UI" w:eastAsiaTheme="minorEastAsia" w:hAnsi="Segoe UI"/>
    </w:rPr>
  </w:style>
  <w:style w:type="paragraph" w:customStyle="1" w:styleId="BulletsFE">
    <w:name w:val="Bullets_FE"/>
    <w:basedOn w:val="ListParagraph"/>
    <w:link w:val="BulletsFEChar"/>
    <w:rsid w:val="00623E75"/>
    <w:pPr>
      <w:numPr>
        <w:numId w:val="3"/>
      </w:numPr>
      <w:ind w:right="1350"/>
    </w:pPr>
  </w:style>
  <w:style w:type="character" w:customStyle="1" w:styleId="BulletsFEChar">
    <w:name w:val="Bullets_FE Char"/>
    <w:basedOn w:val="DefaultParagraphFont"/>
    <w:link w:val="BulletsFE"/>
    <w:rsid w:val="00623E75"/>
    <w:rPr>
      <w:rFonts w:eastAsiaTheme="minorEastAsia"/>
    </w:rPr>
  </w:style>
  <w:style w:type="character" w:customStyle="1" w:styleId="ListParagraphChar">
    <w:name w:val="List Paragraph Char"/>
    <w:basedOn w:val="DefaultParagraphFont"/>
    <w:link w:val="ListParagraph"/>
    <w:uiPriority w:val="34"/>
    <w:rsid w:val="00BF3A4F"/>
  </w:style>
  <w:style w:type="paragraph" w:customStyle="1" w:styleId="TitleFE">
    <w:name w:val="Title_FE"/>
    <w:basedOn w:val="Normal"/>
    <w:link w:val="TitleFEChar"/>
    <w:rsid w:val="00A17AE7"/>
    <w:rPr>
      <w:rFonts w:cs="Segoe UI"/>
      <w:color w:val="B90000"/>
      <w:spacing w:val="-20"/>
      <w:sz w:val="72"/>
    </w:rPr>
  </w:style>
  <w:style w:type="character" w:customStyle="1" w:styleId="TitleFEChar">
    <w:name w:val="Title_FE Char"/>
    <w:basedOn w:val="DefaultParagraphFont"/>
    <w:link w:val="TitleFE"/>
    <w:rsid w:val="00A17AE7"/>
    <w:rPr>
      <w:rFonts w:ascii="Segoe UI" w:eastAsiaTheme="minorEastAsia" w:hAnsi="Segoe UI" w:cs="Segoe UI"/>
      <w:color w:val="B90000"/>
      <w:spacing w:val="-20"/>
      <w:sz w:val="72"/>
    </w:rPr>
  </w:style>
  <w:style w:type="paragraph" w:customStyle="1" w:styleId="SectionObjectivesFE">
    <w:name w:val="Section Objectives_FE"/>
    <w:basedOn w:val="Normal"/>
    <w:link w:val="SectionObjectivesFEChar"/>
    <w:rsid w:val="003269A3"/>
    <w:pPr>
      <w:pBdr>
        <w:top w:val="single" w:sz="12" w:space="1" w:color="B90000"/>
      </w:pBdr>
    </w:pPr>
    <w:rPr>
      <w:rFonts w:cs="Segoe UI"/>
      <w:b/>
      <w:color w:val="B90000"/>
    </w:rPr>
  </w:style>
  <w:style w:type="character" w:customStyle="1" w:styleId="SectionObjectivesFEChar">
    <w:name w:val="Section Objectives_FE Char"/>
    <w:basedOn w:val="DefaultParagraphFont"/>
    <w:link w:val="SectionObjectivesFE"/>
    <w:rsid w:val="003269A3"/>
    <w:rPr>
      <w:rFonts w:ascii="Segoe UI" w:eastAsiaTheme="minorEastAsia" w:hAnsi="Segoe UI" w:cs="Segoe UI"/>
      <w:b/>
      <w:color w:val="B90000"/>
    </w:rPr>
  </w:style>
  <w:style w:type="paragraph" w:customStyle="1" w:styleId="Heading2FE">
    <w:name w:val="Heading 2_FE"/>
    <w:basedOn w:val="Normal"/>
    <w:link w:val="Heading2FEChar"/>
    <w:autoRedefine/>
    <w:rsid w:val="003269A3"/>
    <w:pPr>
      <w:ind w:right="1350"/>
    </w:pPr>
    <w:rPr>
      <w:b/>
      <w:szCs w:val="20"/>
    </w:rPr>
  </w:style>
  <w:style w:type="character" w:customStyle="1" w:styleId="Heading2FEChar">
    <w:name w:val="Heading 2_FE Char"/>
    <w:basedOn w:val="DefaultParagraphFont"/>
    <w:link w:val="Heading2FE"/>
    <w:rsid w:val="003269A3"/>
    <w:rPr>
      <w:rFonts w:ascii="Segoe UI" w:eastAsiaTheme="minorEastAsia" w:hAnsi="Segoe UI"/>
      <w:b/>
      <w:szCs w:val="20"/>
    </w:rPr>
  </w:style>
  <w:style w:type="table" w:customStyle="1" w:styleId="LightShading-Accent11">
    <w:name w:val="Light Shading - Accent 11"/>
    <w:basedOn w:val="TableNormal"/>
    <w:uiPriority w:val="60"/>
    <w:rsid w:val="00576F5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DE6EC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7548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8B2A8F"/>
    <w:pPr>
      <w:spacing w:before="100" w:beforeAutospacing="1" w:after="100" w:afterAutospacing="1"/>
    </w:pPr>
    <w:rPr>
      <w:rFonts w:ascii="Times New Roman" w:eastAsia="Times New Roman" w:hAnsi="Times New Roman" w:cs="Times New Roman"/>
      <w:sz w:val="24"/>
      <w:szCs w:val="24"/>
      <w:lang w:bidi="ar-SA"/>
    </w:rPr>
  </w:style>
  <w:style w:type="paragraph" w:styleId="TOC2">
    <w:name w:val="toc 2"/>
    <w:basedOn w:val="Normal"/>
    <w:next w:val="Normal"/>
    <w:autoRedefine/>
    <w:uiPriority w:val="39"/>
    <w:unhideWhenUsed/>
    <w:rsid w:val="00B43DD5"/>
    <w:pPr>
      <w:spacing w:after="0"/>
      <w:ind w:left="220"/>
    </w:pPr>
    <w:rPr>
      <w:rFonts w:cstheme="minorHAnsi"/>
      <w:smallCaps/>
      <w:sz w:val="20"/>
      <w:szCs w:val="20"/>
    </w:rPr>
  </w:style>
  <w:style w:type="paragraph" w:styleId="TOC3">
    <w:name w:val="toc 3"/>
    <w:basedOn w:val="Normal"/>
    <w:next w:val="Normal"/>
    <w:autoRedefine/>
    <w:uiPriority w:val="39"/>
    <w:unhideWhenUsed/>
    <w:rsid w:val="00992273"/>
    <w:pPr>
      <w:spacing w:after="0"/>
      <w:ind w:left="440"/>
    </w:pPr>
    <w:rPr>
      <w:rFonts w:cstheme="minorHAnsi"/>
      <w:i/>
      <w:iCs/>
      <w:sz w:val="20"/>
      <w:szCs w:val="20"/>
    </w:rPr>
  </w:style>
  <w:style w:type="paragraph" w:styleId="TOC4">
    <w:name w:val="toc 4"/>
    <w:basedOn w:val="Normal"/>
    <w:next w:val="Normal"/>
    <w:autoRedefine/>
    <w:uiPriority w:val="39"/>
    <w:unhideWhenUsed/>
    <w:rsid w:val="00992273"/>
    <w:pPr>
      <w:spacing w:after="0"/>
      <w:ind w:left="660"/>
    </w:pPr>
    <w:rPr>
      <w:rFonts w:cstheme="minorHAnsi"/>
      <w:sz w:val="18"/>
      <w:szCs w:val="18"/>
    </w:rPr>
  </w:style>
  <w:style w:type="paragraph" w:styleId="TOC5">
    <w:name w:val="toc 5"/>
    <w:basedOn w:val="Normal"/>
    <w:next w:val="Normal"/>
    <w:autoRedefine/>
    <w:uiPriority w:val="39"/>
    <w:unhideWhenUsed/>
    <w:rsid w:val="00992273"/>
    <w:pPr>
      <w:spacing w:after="0"/>
      <w:ind w:left="880"/>
    </w:pPr>
    <w:rPr>
      <w:rFonts w:cstheme="minorHAnsi"/>
      <w:sz w:val="18"/>
      <w:szCs w:val="18"/>
    </w:rPr>
  </w:style>
  <w:style w:type="paragraph" w:styleId="TOC6">
    <w:name w:val="toc 6"/>
    <w:basedOn w:val="Normal"/>
    <w:next w:val="Normal"/>
    <w:autoRedefine/>
    <w:uiPriority w:val="39"/>
    <w:unhideWhenUsed/>
    <w:rsid w:val="00992273"/>
    <w:pPr>
      <w:spacing w:after="0"/>
      <w:ind w:left="1100"/>
    </w:pPr>
    <w:rPr>
      <w:rFonts w:cstheme="minorHAnsi"/>
      <w:sz w:val="18"/>
      <w:szCs w:val="18"/>
    </w:rPr>
  </w:style>
  <w:style w:type="paragraph" w:styleId="TOC7">
    <w:name w:val="toc 7"/>
    <w:basedOn w:val="Normal"/>
    <w:next w:val="Normal"/>
    <w:autoRedefine/>
    <w:uiPriority w:val="39"/>
    <w:unhideWhenUsed/>
    <w:rsid w:val="00992273"/>
    <w:pPr>
      <w:spacing w:after="0"/>
      <w:ind w:left="1320"/>
    </w:pPr>
    <w:rPr>
      <w:rFonts w:cstheme="minorHAnsi"/>
      <w:sz w:val="18"/>
      <w:szCs w:val="18"/>
    </w:rPr>
  </w:style>
  <w:style w:type="paragraph" w:styleId="TOC8">
    <w:name w:val="toc 8"/>
    <w:basedOn w:val="Normal"/>
    <w:next w:val="Normal"/>
    <w:autoRedefine/>
    <w:uiPriority w:val="39"/>
    <w:unhideWhenUsed/>
    <w:rsid w:val="00992273"/>
    <w:pPr>
      <w:spacing w:after="0"/>
      <w:ind w:left="1540"/>
    </w:pPr>
    <w:rPr>
      <w:rFonts w:cstheme="minorHAnsi"/>
      <w:sz w:val="18"/>
      <w:szCs w:val="18"/>
    </w:rPr>
  </w:style>
  <w:style w:type="paragraph" w:styleId="TOC9">
    <w:name w:val="toc 9"/>
    <w:basedOn w:val="Normal"/>
    <w:next w:val="Normal"/>
    <w:autoRedefine/>
    <w:uiPriority w:val="39"/>
    <w:unhideWhenUsed/>
    <w:rsid w:val="00992273"/>
    <w:pPr>
      <w:spacing w:after="0"/>
      <w:ind w:left="1760"/>
    </w:pPr>
    <w:rPr>
      <w:rFonts w:cstheme="minorHAnsi"/>
      <w:sz w:val="18"/>
      <w:szCs w:val="18"/>
    </w:rPr>
  </w:style>
  <w:style w:type="character" w:styleId="Hyperlink">
    <w:name w:val="Hyperlink"/>
    <w:basedOn w:val="DefaultParagraphFont"/>
    <w:uiPriority w:val="99"/>
    <w:unhideWhenUsed/>
    <w:rsid w:val="00992273"/>
    <w:rPr>
      <w:color w:val="0000FF" w:themeColor="hyperlink"/>
      <w:u w:val="single"/>
    </w:rPr>
  </w:style>
  <w:style w:type="paragraph" w:styleId="BalloonText">
    <w:name w:val="Balloon Text"/>
    <w:basedOn w:val="Normal"/>
    <w:link w:val="BalloonTextChar"/>
    <w:uiPriority w:val="99"/>
    <w:semiHidden/>
    <w:unhideWhenUsed/>
    <w:rsid w:val="00AC02F9"/>
    <w:rPr>
      <w:rFonts w:ascii="Tahoma" w:hAnsi="Tahoma" w:cs="Tahoma"/>
      <w:sz w:val="16"/>
      <w:szCs w:val="16"/>
    </w:rPr>
  </w:style>
  <w:style w:type="character" w:customStyle="1" w:styleId="BalloonTextChar">
    <w:name w:val="Balloon Text Char"/>
    <w:basedOn w:val="DefaultParagraphFont"/>
    <w:link w:val="BalloonText"/>
    <w:uiPriority w:val="99"/>
    <w:semiHidden/>
    <w:rsid w:val="00AC02F9"/>
    <w:rPr>
      <w:rFonts w:ascii="Tahoma" w:eastAsiaTheme="minorEastAsia" w:hAnsi="Tahoma" w:cs="Tahoma"/>
      <w:sz w:val="16"/>
      <w:szCs w:val="16"/>
    </w:rPr>
  </w:style>
  <w:style w:type="table" w:customStyle="1" w:styleId="LightList-Accent12">
    <w:name w:val="Light List - Accent 12"/>
    <w:basedOn w:val="TableNormal"/>
    <w:uiPriority w:val="61"/>
    <w:rsid w:val="008034B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leasenote">
    <w:name w:val="Please note"/>
    <w:basedOn w:val="Normal"/>
    <w:link w:val="PleasenoteChar"/>
    <w:rsid w:val="00B80E91"/>
    <w:pPr>
      <w:pBdr>
        <w:bottom w:val="single" w:sz="6" w:space="1" w:color="C00000"/>
      </w:pBdr>
    </w:pPr>
    <w:rPr>
      <w:b/>
      <w:color w:val="C00000"/>
      <w:sz w:val="28"/>
      <w:szCs w:val="28"/>
    </w:rPr>
  </w:style>
  <w:style w:type="character" w:customStyle="1" w:styleId="PleasenoteChar">
    <w:name w:val="Please note Char"/>
    <w:basedOn w:val="DefaultParagraphFont"/>
    <w:link w:val="Pleasenote"/>
    <w:rsid w:val="00B80E91"/>
    <w:rPr>
      <w:rFonts w:eastAsiaTheme="minorEastAsia"/>
      <w:b/>
      <w:color w:val="C00000"/>
      <w:sz w:val="28"/>
      <w:szCs w:val="28"/>
    </w:rPr>
  </w:style>
  <w:style w:type="character" w:customStyle="1" w:styleId="rich-messages-label">
    <w:name w:val="rich-messages-label"/>
    <w:basedOn w:val="DefaultParagraphFont"/>
    <w:rsid w:val="00923788"/>
  </w:style>
  <w:style w:type="paragraph" w:styleId="DocumentMap">
    <w:name w:val="Document Map"/>
    <w:basedOn w:val="Normal"/>
    <w:link w:val="DocumentMapChar"/>
    <w:uiPriority w:val="99"/>
    <w:semiHidden/>
    <w:unhideWhenUsed/>
    <w:rsid w:val="00655A16"/>
    <w:rPr>
      <w:rFonts w:ascii="Tahoma" w:hAnsi="Tahoma" w:cs="Tahoma"/>
      <w:sz w:val="16"/>
      <w:szCs w:val="16"/>
    </w:rPr>
  </w:style>
  <w:style w:type="character" w:customStyle="1" w:styleId="DocumentMapChar">
    <w:name w:val="Document Map Char"/>
    <w:basedOn w:val="DefaultParagraphFont"/>
    <w:link w:val="DocumentMap"/>
    <w:uiPriority w:val="99"/>
    <w:semiHidden/>
    <w:rsid w:val="00655A16"/>
    <w:rPr>
      <w:rFonts w:ascii="Tahoma" w:eastAsiaTheme="minorEastAsia" w:hAnsi="Tahoma" w:cs="Tahoma"/>
      <w:sz w:val="16"/>
      <w:szCs w:val="16"/>
    </w:rPr>
  </w:style>
  <w:style w:type="paragraph" w:styleId="Revision">
    <w:name w:val="Revision"/>
    <w:hidden/>
    <w:uiPriority w:val="99"/>
    <w:semiHidden/>
    <w:rsid w:val="00655A16"/>
    <w:pPr>
      <w:spacing w:after="0" w:line="240" w:lineRule="auto"/>
    </w:pPr>
  </w:style>
  <w:style w:type="character" w:styleId="FollowedHyperlink">
    <w:name w:val="FollowedHyperlink"/>
    <w:basedOn w:val="DefaultParagraphFont"/>
    <w:uiPriority w:val="99"/>
    <w:semiHidden/>
    <w:unhideWhenUsed/>
    <w:rsid w:val="00C1380E"/>
    <w:rPr>
      <w:color w:val="800080" w:themeColor="followedHyperlink"/>
      <w:u w:val="single"/>
    </w:rPr>
  </w:style>
  <w:style w:type="paragraph" w:styleId="BodyText">
    <w:name w:val="Body Text"/>
    <w:basedOn w:val="Normal"/>
    <w:link w:val="BodyTextChar"/>
    <w:uiPriority w:val="99"/>
    <w:rsid w:val="00E21366"/>
    <w:pPr>
      <w:spacing w:before="100" w:after="60" w:line="240" w:lineRule="atLeast"/>
    </w:pPr>
    <w:rPr>
      <w:rFonts w:ascii="Calibri" w:eastAsia="Times New Roman" w:hAnsi="Calibri" w:cs="Times New Roman"/>
      <w:szCs w:val="24"/>
      <w:lang w:bidi="ar-SA"/>
    </w:rPr>
  </w:style>
  <w:style w:type="character" w:customStyle="1" w:styleId="BodyTextChar">
    <w:name w:val="Body Text Char"/>
    <w:basedOn w:val="DefaultParagraphFont"/>
    <w:link w:val="BodyText"/>
    <w:uiPriority w:val="99"/>
    <w:rsid w:val="00E21366"/>
    <w:rPr>
      <w:rFonts w:ascii="Calibri" w:eastAsia="Times New Roman" w:hAnsi="Calibri" w:cs="Times New Roman"/>
      <w:szCs w:val="24"/>
      <w:lang w:bidi="ar-SA"/>
    </w:rPr>
  </w:style>
  <w:style w:type="paragraph" w:styleId="ListNumber5">
    <w:name w:val="List Number 5"/>
    <w:basedOn w:val="Normal"/>
    <w:rsid w:val="00E21366"/>
    <w:pPr>
      <w:ind w:left="2232" w:hanging="792"/>
    </w:pPr>
    <w:rPr>
      <w:rFonts w:ascii="Arial" w:eastAsia="Times New Roman" w:hAnsi="Arial" w:cs="Times New Roman"/>
      <w:sz w:val="20"/>
      <w:szCs w:val="20"/>
      <w:lang w:bidi="ar-SA"/>
    </w:rPr>
  </w:style>
  <w:style w:type="character" w:customStyle="1" w:styleId="formtitle">
    <w:name w:val="formtitle"/>
    <w:basedOn w:val="DefaultParagraphFont"/>
    <w:rsid w:val="00E21366"/>
  </w:style>
  <w:style w:type="paragraph" w:styleId="TableofFigures">
    <w:name w:val="table of figures"/>
    <w:basedOn w:val="Normal"/>
    <w:next w:val="Normal"/>
    <w:uiPriority w:val="99"/>
    <w:unhideWhenUsed/>
    <w:rsid w:val="00F453DE"/>
    <w:pPr>
      <w:spacing w:after="0"/>
    </w:pPr>
    <w:rPr>
      <w:rFonts w:cstheme="minorHAnsi"/>
      <w:i/>
      <w:iCs/>
      <w:sz w:val="20"/>
      <w:szCs w:val="20"/>
    </w:rPr>
  </w:style>
  <w:style w:type="table" w:styleId="MediumList2-Accent1">
    <w:name w:val="Medium List 2 Accent 1"/>
    <w:basedOn w:val="TableNormal"/>
    <w:uiPriority w:val="66"/>
    <w:rsid w:val="00507507"/>
    <w:pPr>
      <w:spacing w:after="0" w:line="240" w:lineRule="auto"/>
    </w:pPr>
    <w:rPr>
      <w:rFonts w:asciiTheme="majorHAnsi" w:eastAsiaTheme="majorEastAsia" w:hAnsiTheme="majorHAnsi" w:cstheme="majorBidi"/>
      <w:color w:val="000000" w:themeColor="text1"/>
      <w:lang w:eastAsia="ja-JP" w:bidi="ar-SA"/>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5"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254D"/>
  </w:style>
  <w:style w:type="paragraph" w:styleId="Heading1">
    <w:name w:val="heading 1"/>
    <w:basedOn w:val="Normal"/>
    <w:next w:val="Normal"/>
    <w:link w:val="Heading1Char"/>
    <w:uiPriority w:val="9"/>
    <w:qFormat/>
    <w:rsid w:val="00DF25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25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25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25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254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254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254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254D"/>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F254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5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254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F254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254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254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254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254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254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DF254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DF254D"/>
    <w:pPr>
      <w:spacing w:line="240" w:lineRule="auto"/>
    </w:pPr>
    <w:rPr>
      <w:b/>
      <w:bCs/>
      <w:color w:val="4F81BD" w:themeColor="accent1"/>
      <w:sz w:val="18"/>
      <w:szCs w:val="18"/>
    </w:rPr>
  </w:style>
  <w:style w:type="paragraph" w:styleId="Title">
    <w:name w:val="Title"/>
    <w:basedOn w:val="Normal"/>
    <w:next w:val="Normal"/>
    <w:link w:val="TitleChar"/>
    <w:uiPriority w:val="10"/>
    <w:qFormat/>
    <w:rsid w:val="00DF25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254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F254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F254D"/>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DF254D"/>
    <w:rPr>
      <w:b/>
      <w:bCs/>
    </w:rPr>
  </w:style>
  <w:style w:type="character" w:styleId="Emphasis">
    <w:name w:val="Emphasis"/>
    <w:basedOn w:val="DefaultParagraphFont"/>
    <w:uiPriority w:val="20"/>
    <w:qFormat/>
    <w:rsid w:val="00DF254D"/>
    <w:rPr>
      <w:i/>
      <w:iCs/>
    </w:rPr>
  </w:style>
  <w:style w:type="paragraph" w:styleId="NoSpacing">
    <w:name w:val="No Spacing"/>
    <w:link w:val="NoSpacingChar"/>
    <w:uiPriority w:val="1"/>
    <w:qFormat/>
    <w:rsid w:val="00DF254D"/>
    <w:pPr>
      <w:spacing w:after="0" w:line="240" w:lineRule="auto"/>
    </w:pPr>
  </w:style>
  <w:style w:type="character" w:customStyle="1" w:styleId="NoSpacingChar">
    <w:name w:val="No Spacing Char"/>
    <w:basedOn w:val="DefaultParagraphFont"/>
    <w:link w:val="NoSpacing"/>
    <w:uiPriority w:val="1"/>
    <w:rsid w:val="00DF254D"/>
  </w:style>
  <w:style w:type="paragraph" w:styleId="ListParagraph">
    <w:name w:val="List Paragraph"/>
    <w:basedOn w:val="Normal"/>
    <w:link w:val="ListParagraphChar"/>
    <w:uiPriority w:val="34"/>
    <w:qFormat/>
    <w:rsid w:val="00DF254D"/>
    <w:pPr>
      <w:ind w:left="720"/>
      <w:contextualSpacing/>
    </w:pPr>
  </w:style>
  <w:style w:type="paragraph" w:styleId="Quote">
    <w:name w:val="Quote"/>
    <w:basedOn w:val="Normal"/>
    <w:next w:val="Normal"/>
    <w:link w:val="QuoteChar"/>
    <w:uiPriority w:val="29"/>
    <w:qFormat/>
    <w:rsid w:val="00DF254D"/>
    <w:rPr>
      <w:i/>
      <w:iCs/>
      <w:color w:val="000000" w:themeColor="text1"/>
    </w:rPr>
  </w:style>
  <w:style w:type="character" w:customStyle="1" w:styleId="QuoteChar">
    <w:name w:val="Quote Char"/>
    <w:basedOn w:val="DefaultParagraphFont"/>
    <w:link w:val="Quote"/>
    <w:uiPriority w:val="29"/>
    <w:rsid w:val="00DF254D"/>
    <w:rPr>
      <w:i/>
      <w:iCs/>
      <w:color w:val="000000" w:themeColor="text1"/>
    </w:rPr>
  </w:style>
  <w:style w:type="paragraph" w:styleId="IntenseQuote">
    <w:name w:val="Intense Quote"/>
    <w:basedOn w:val="Normal"/>
    <w:next w:val="Normal"/>
    <w:link w:val="IntenseQuoteChar"/>
    <w:uiPriority w:val="30"/>
    <w:qFormat/>
    <w:rsid w:val="00DF254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F254D"/>
    <w:rPr>
      <w:b/>
      <w:bCs/>
      <w:i/>
      <w:iCs/>
      <w:color w:val="4F81BD" w:themeColor="accent1"/>
    </w:rPr>
  </w:style>
  <w:style w:type="character" w:styleId="SubtleEmphasis">
    <w:name w:val="Subtle Emphasis"/>
    <w:basedOn w:val="DefaultParagraphFont"/>
    <w:uiPriority w:val="19"/>
    <w:qFormat/>
    <w:rsid w:val="00DF254D"/>
    <w:rPr>
      <w:i/>
      <w:iCs/>
      <w:color w:val="808080" w:themeColor="text1" w:themeTint="7F"/>
    </w:rPr>
  </w:style>
  <w:style w:type="character" w:styleId="IntenseEmphasis">
    <w:name w:val="Intense Emphasis"/>
    <w:basedOn w:val="DefaultParagraphFont"/>
    <w:uiPriority w:val="21"/>
    <w:qFormat/>
    <w:rsid w:val="00DF254D"/>
    <w:rPr>
      <w:b/>
      <w:bCs/>
      <w:i/>
      <w:iCs/>
      <w:color w:val="4F81BD" w:themeColor="accent1"/>
    </w:rPr>
  </w:style>
  <w:style w:type="character" w:styleId="SubtleReference">
    <w:name w:val="Subtle Reference"/>
    <w:basedOn w:val="DefaultParagraphFont"/>
    <w:uiPriority w:val="31"/>
    <w:qFormat/>
    <w:rsid w:val="00DF254D"/>
    <w:rPr>
      <w:smallCaps/>
      <w:color w:val="C0504D" w:themeColor="accent2"/>
      <w:u w:val="single"/>
    </w:rPr>
  </w:style>
  <w:style w:type="character" w:styleId="IntenseReference">
    <w:name w:val="Intense Reference"/>
    <w:basedOn w:val="DefaultParagraphFont"/>
    <w:uiPriority w:val="32"/>
    <w:qFormat/>
    <w:rsid w:val="00DF254D"/>
    <w:rPr>
      <w:b/>
      <w:bCs/>
      <w:smallCaps/>
      <w:color w:val="C0504D" w:themeColor="accent2"/>
      <w:spacing w:val="5"/>
      <w:u w:val="single"/>
    </w:rPr>
  </w:style>
  <w:style w:type="character" w:styleId="BookTitle">
    <w:name w:val="Book Title"/>
    <w:basedOn w:val="DefaultParagraphFont"/>
    <w:uiPriority w:val="33"/>
    <w:qFormat/>
    <w:rsid w:val="00DF254D"/>
    <w:rPr>
      <w:b/>
      <w:bCs/>
      <w:smallCaps/>
      <w:spacing w:val="5"/>
    </w:rPr>
  </w:style>
  <w:style w:type="paragraph" w:styleId="TOCHeading">
    <w:name w:val="TOC Heading"/>
    <w:basedOn w:val="Heading1"/>
    <w:next w:val="Normal"/>
    <w:uiPriority w:val="39"/>
    <w:unhideWhenUsed/>
    <w:qFormat/>
    <w:rsid w:val="00DF254D"/>
    <w:pPr>
      <w:outlineLvl w:val="9"/>
    </w:pPr>
  </w:style>
  <w:style w:type="paragraph" w:customStyle="1" w:styleId="TrainingDocumentText">
    <w:name w:val="Training Document Text"/>
    <w:basedOn w:val="Normal"/>
    <w:link w:val="TrainingDocumentTextChar"/>
    <w:rsid w:val="002F74E3"/>
    <w:rPr>
      <w:rFonts w:cs="Segoe UI"/>
      <w:szCs w:val="20"/>
    </w:rPr>
  </w:style>
  <w:style w:type="character" w:customStyle="1" w:styleId="TrainingDocumentTextChar">
    <w:name w:val="Training Document Text Char"/>
    <w:basedOn w:val="DefaultParagraphFont"/>
    <w:link w:val="TrainingDocumentText"/>
    <w:rsid w:val="002F74E3"/>
    <w:rPr>
      <w:rFonts w:ascii="Segoe UI" w:eastAsiaTheme="minorEastAsia" w:hAnsi="Segoe UI" w:cs="Segoe UI"/>
      <w:sz w:val="20"/>
      <w:szCs w:val="20"/>
    </w:rPr>
  </w:style>
  <w:style w:type="paragraph" w:customStyle="1" w:styleId="TrainingDocumentNumber">
    <w:name w:val="Training Document Number"/>
    <w:basedOn w:val="ListParagraph"/>
    <w:link w:val="TrainingDocumentNumberChar"/>
    <w:rsid w:val="00AA2C7E"/>
    <w:pPr>
      <w:spacing w:after="120"/>
      <w:ind w:left="1440" w:hanging="360"/>
      <w:contextualSpacing w:val="0"/>
    </w:pPr>
    <w:rPr>
      <w:rFonts w:cs="Segoe UI"/>
      <w:szCs w:val="20"/>
    </w:rPr>
  </w:style>
  <w:style w:type="character" w:customStyle="1" w:styleId="TrainingDocumentNumberChar">
    <w:name w:val="Training Document Number Char"/>
    <w:basedOn w:val="DefaultParagraphFont"/>
    <w:link w:val="TrainingDocumentNumber"/>
    <w:rsid w:val="00AA2C7E"/>
    <w:rPr>
      <w:rFonts w:eastAsiaTheme="minorEastAsia" w:cs="Segoe UI"/>
      <w:szCs w:val="20"/>
    </w:rPr>
  </w:style>
  <w:style w:type="paragraph" w:customStyle="1" w:styleId="TrainingDocumentKeyPoint">
    <w:name w:val="Training Document Key Point"/>
    <w:basedOn w:val="ListParagraph"/>
    <w:link w:val="TrainingDocumentKeyPointChar"/>
    <w:rsid w:val="00AA2C7E"/>
    <w:pPr>
      <w:numPr>
        <w:numId w:val="1"/>
      </w:numPr>
      <w:shd w:val="clear" w:color="auto" w:fill="DBE5F1" w:themeFill="accent1" w:themeFillTint="33"/>
      <w:spacing w:before="120" w:after="120"/>
    </w:pPr>
    <w:rPr>
      <w:rFonts w:cs="Segoe UI"/>
      <w:szCs w:val="20"/>
    </w:rPr>
  </w:style>
  <w:style w:type="character" w:customStyle="1" w:styleId="TrainingDocumentKeyPointChar">
    <w:name w:val="Training Document Key Point Char"/>
    <w:basedOn w:val="DefaultParagraphFont"/>
    <w:link w:val="TrainingDocumentKeyPoint"/>
    <w:rsid w:val="00AA2C7E"/>
    <w:rPr>
      <w:rFonts w:eastAsiaTheme="minorEastAsia" w:cs="Segoe UI"/>
      <w:szCs w:val="20"/>
      <w:shd w:val="clear" w:color="auto" w:fill="DBE5F1" w:themeFill="accent1" w:themeFillTint="33"/>
    </w:rPr>
  </w:style>
  <w:style w:type="paragraph" w:styleId="Header">
    <w:name w:val="header"/>
    <w:basedOn w:val="Normal"/>
    <w:link w:val="HeaderChar"/>
    <w:uiPriority w:val="99"/>
    <w:unhideWhenUsed/>
    <w:rsid w:val="002F74E3"/>
    <w:pPr>
      <w:tabs>
        <w:tab w:val="center" w:pos="4680"/>
        <w:tab w:val="right" w:pos="9360"/>
      </w:tabs>
    </w:pPr>
  </w:style>
  <w:style w:type="character" w:customStyle="1" w:styleId="HeaderChar">
    <w:name w:val="Header Char"/>
    <w:basedOn w:val="DefaultParagraphFont"/>
    <w:link w:val="Header"/>
    <w:uiPriority w:val="99"/>
    <w:rsid w:val="002F74E3"/>
    <w:rPr>
      <w:rFonts w:eastAsiaTheme="minorEastAsia"/>
    </w:rPr>
  </w:style>
  <w:style w:type="paragraph" w:styleId="Footer">
    <w:name w:val="footer"/>
    <w:basedOn w:val="Normal"/>
    <w:link w:val="FooterChar"/>
    <w:uiPriority w:val="99"/>
    <w:unhideWhenUsed/>
    <w:rsid w:val="002F74E3"/>
    <w:pPr>
      <w:tabs>
        <w:tab w:val="center" w:pos="4680"/>
        <w:tab w:val="right" w:pos="9360"/>
      </w:tabs>
    </w:pPr>
  </w:style>
  <w:style w:type="character" w:customStyle="1" w:styleId="FooterChar">
    <w:name w:val="Footer Char"/>
    <w:basedOn w:val="DefaultParagraphFont"/>
    <w:link w:val="Footer"/>
    <w:uiPriority w:val="99"/>
    <w:rsid w:val="002F74E3"/>
    <w:rPr>
      <w:rFonts w:eastAsiaTheme="minorEastAsia"/>
    </w:rPr>
  </w:style>
  <w:style w:type="paragraph" w:customStyle="1" w:styleId="GeneralText">
    <w:name w:val="General Text"/>
    <w:basedOn w:val="Normal"/>
    <w:rsid w:val="002F74E3"/>
    <w:rPr>
      <w:rFonts w:cs="Segoe UI"/>
      <w:szCs w:val="20"/>
    </w:rPr>
  </w:style>
  <w:style w:type="paragraph" w:customStyle="1" w:styleId="ProcedureNumber">
    <w:name w:val="Procedure Number"/>
    <w:basedOn w:val="ListParagraph"/>
    <w:rsid w:val="002F74E3"/>
    <w:pPr>
      <w:spacing w:after="120"/>
      <w:ind w:left="0"/>
      <w:contextualSpacing w:val="0"/>
    </w:pPr>
    <w:rPr>
      <w:rFonts w:cs="Segoe UI"/>
      <w:szCs w:val="20"/>
    </w:rPr>
  </w:style>
  <w:style w:type="paragraph" w:customStyle="1" w:styleId="KeyPoint">
    <w:name w:val="Key Point"/>
    <w:basedOn w:val="ListParagraph"/>
    <w:rsid w:val="002F74E3"/>
    <w:pPr>
      <w:shd w:val="clear" w:color="auto" w:fill="DBE5F1" w:themeFill="accent1" w:themeFillTint="33"/>
      <w:spacing w:before="120" w:after="120"/>
      <w:ind w:left="0"/>
    </w:pPr>
    <w:rPr>
      <w:rFonts w:cs="Segoe UI"/>
      <w:szCs w:val="20"/>
    </w:rPr>
  </w:style>
  <w:style w:type="paragraph" w:customStyle="1" w:styleId="TM-Number">
    <w:name w:val="TM-Number"/>
    <w:basedOn w:val="ListParagraph"/>
    <w:rsid w:val="002F74E3"/>
    <w:pPr>
      <w:spacing w:after="240"/>
      <w:ind w:left="0"/>
      <w:contextualSpacing w:val="0"/>
    </w:pPr>
    <w:rPr>
      <w:rFonts w:cs="Segoe UI"/>
      <w:szCs w:val="20"/>
    </w:rPr>
  </w:style>
  <w:style w:type="paragraph" w:customStyle="1" w:styleId="TM-KeyPoint">
    <w:name w:val="TM-Key Point"/>
    <w:basedOn w:val="ListParagraph"/>
    <w:rsid w:val="002F74E3"/>
    <w:pPr>
      <w:shd w:val="clear" w:color="auto" w:fill="DBE5F1" w:themeFill="accent1" w:themeFillTint="33"/>
      <w:spacing w:after="240"/>
      <w:ind w:left="0"/>
    </w:pPr>
    <w:rPr>
      <w:rFonts w:cs="Segoe UI"/>
      <w:szCs w:val="20"/>
    </w:rPr>
  </w:style>
  <w:style w:type="paragraph" w:customStyle="1" w:styleId="TrainingManual">
    <w:name w:val="Training Manual"/>
    <w:basedOn w:val="Normal"/>
    <w:rsid w:val="002F74E3"/>
    <w:rPr>
      <w:rFonts w:cs="Segoe UI"/>
      <w:szCs w:val="20"/>
    </w:rPr>
  </w:style>
  <w:style w:type="paragraph" w:customStyle="1" w:styleId="PrintScreenCaption">
    <w:name w:val="Print Screen Caption"/>
    <w:basedOn w:val="Caption"/>
    <w:rsid w:val="002F74E3"/>
    <w:rPr>
      <w:sz w:val="16"/>
      <w:szCs w:val="16"/>
    </w:rPr>
  </w:style>
  <w:style w:type="paragraph" w:customStyle="1" w:styleId="TM-Heading2">
    <w:name w:val="TM-Heading 2"/>
    <w:basedOn w:val="GeneralText"/>
    <w:rsid w:val="002F74E3"/>
    <w:rPr>
      <w:b/>
      <w:color w:val="548DD4" w:themeColor="text2" w:themeTint="99"/>
      <w:sz w:val="28"/>
      <w:szCs w:val="28"/>
    </w:rPr>
  </w:style>
  <w:style w:type="paragraph" w:customStyle="1" w:styleId="Number-TM">
    <w:name w:val="Number - TM"/>
    <w:basedOn w:val="ListParagraph"/>
    <w:rsid w:val="002F74E3"/>
    <w:pPr>
      <w:spacing w:after="120"/>
      <w:ind w:left="0"/>
      <w:contextualSpacing w:val="0"/>
    </w:pPr>
    <w:rPr>
      <w:rFonts w:cs="Segoe UI"/>
      <w:szCs w:val="20"/>
    </w:rPr>
  </w:style>
  <w:style w:type="paragraph" w:customStyle="1" w:styleId="KeyPoint-TM">
    <w:name w:val="Key Point - TM"/>
    <w:basedOn w:val="ListParagraph"/>
    <w:rsid w:val="002F74E3"/>
    <w:pPr>
      <w:shd w:val="clear" w:color="auto" w:fill="DBE5F1" w:themeFill="accent1" w:themeFillTint="33"/>
      <w:spacing w:after="240"/>
      <w:ind w:left="0"/>
    </w:pPr>
    <w:rPr>
      <w:rFonts w:cs="Segoe UI"/>
      <w:szCs w:val="20"/>
    </w:rPr>
  </w:style>
  <w:style w:type="paragraph" w:customStyle="1" w:styleId="Caption-TM">
    <w:name w:val="Caption - TM"/>
    <w:basedOn w:val="PrintScreenCaption"/>
    <w:rsid w:val="002F74E3"/>
  </w:style>
  <w:style w:type="paragraph" w:customStyle="1" w:styleId="ScreenCaption">
    <w:name w:val="Screen Caption"/>
    <w:basedOn w:val="Normal"/>
    <w:link w:val="ScreenCaptionChar"/>
    <w:autoRedefine/>
    <w:rsid w:val="00AA2C7E"/>
    <w:pPr>
      <w:jc w:val="right"/>
    </w:pPr>
    <w:rPr>
      <w:b/>
      <w:color w:val="548DD4" w:themeColor="text2" w:themeTint="99"/>
      <w:sz w:val="16"/>
      <w:szCs w:val="16"/>
    </w:rPr>
  </w:style>
  <w:style w:type="character" w:customStyle="1" w:styleId="ScreenCaptionChar">
    <w:name w:val="Screen Caption Char"/>
    <w:basedOn w:val="DefaultParagraphFont"/>
    <w:link w:val="ScreenCaption"/>
    <w:rsid w:val="00AA2C7E"/>
    <w:rPr>
      <w:rFonts w:ascii="Segoe UI" w:eastAsiaTheme="minorEastAsia" w:hAnsi="Segoe UI"/>
      <w:b/>
      <w:color w:val="548DD4" w:themeColor="text2" w:themeTint="99"/>
      <w:sz w:val="16"/>
      <w:szCs w:val="16"/>
    </w:rPr>
  </w:style>
  <w:style w:type="paragraph" w:customStyle="1" w:styleId="Heading3-TM">
    <w:name w:val="Heading 3 - TM"/>
    <w:basedOn w:val="Normal"/>
    <w:link w:val="Heading3-TMChar"/>
    <w:autoRedefine/>
    <w:rsid w:val="00AA2C7E"/>
    <w:rPr>
      <w:b/>
      <w:color w:val="548DD4" w:themeColor="text2" w:themeTint="99"/>
      <w:szCs w:val="18"/>
    </w:rPr>
  </w:style>
  <w:style w:type="character" w:customStyle="1" w:styleId="Heading3-TMChar">
    <w:name w:val="Heading 3 - TM Char"/>
    <w:basedOn w:val="DefaultParagraphFont"/>
    <w:link w:val="Heading3-TM"/>
    <w:rsid w:val="00AA2C7E"/>
    <w:rPr>
      <w:rFonts w:ascii="Segoe UI" w:eastAsiaTheme="minorEastAsia" w:hAnsi="Segoe UI"/>
      <w:b/>
      <w:color w:val="548DD4" w:themeColor="text2" w:themeTint="99"/>
      <w:sz w:val="20"/>
      <w:szCs w:val="18"/>
    </w:rPr>
  </w:style>
  <w:style w:type="paragraph" w:styleId="TOC1">
    <w:name w:val="toc 1"/>
    <w:basedOn w:val="Normal"/>
    <w:next w:val="Normal"/>
    <w:autoRedefine/>
    <w:uiPriority w:val="39"/>
    <w:unhideWhenUsed/>
    <w:rsid w:val="0042474E"/>
    <w:pPr>
      <w:spacing w:before="120" w:after="120"/>
    </w:pPr>
    <w:rPr>
      <w:rFonts w:cstheme="minorHAnsi"/>
      <w:b/>
      <w:bCs/>
      <w:caps/>
      <w:sz w:val="20"/>
      <w:szCs w:val="20"/>
    </w:rPr>
  </w:style>
  <w:style w:type="paragraph" w:customStyle="1" w:styleId="Heading2-TM">
    <w:name w:val="Heading 2 - TM"/>
    <w:basedOn w:val="Normal"/>
    <w:link w:val="Heading2-TMChar"/>
    <w:autoRedefine/>
    <w:rsid w:val="00AA2C7E"/>
    <w:pPr>
      <w:ind w:left="720"/>
    </w:pPr>
    <w:rPr>
      <w:color w:val="548DD4" w:themeColor="text2" w:themeTint="99"/>
      <w:sz w:val="24"/>
      <w:szCs w:val="24"/>
    </w:rPr>
  </w:style>
  <w:style w:type="character" w:customStyle="1" w:styleId="Heading2-TMChar">
    <w:name w:val="Heading 2 - TM Char"/>
    <w:basedOn w:val="DefaultParagraphFont"/>
    <w:link w:val="Heading2-TM"/>
    <w:rsid w:val="00AA2C7E"/>
    <w:rPr>
      <w:rFonts w:ascii="Segoe UI" w:eastAsiaTheme="minorEastAsia" w:hAnsi="Segoe UI"/>
      <w:color w:val="548DD4" w:themeColor="text2" w:themeTint="99"/>
      <w:sz w:val="24"/>
      <w:szCs w:val="24"/>
    </w:rPr>
  </w:style>
  <w:style w:type="paragraph" w:customStyle="1" w:styleId="Bullet-TM">
    <w:name w:val="Bullet - TM"/>
    <w:basedOn w:val="ListParagraph"/>
    <w:autoRedefine/>
    <w:rsid w:val="00AA2C7E"/>
    <w:pPr>
      <w:numPr>
        <w:numId w:val="2"/>
      </w:numPr>
    </w:pPr>
  </w:style>
  <w:style w:type="paragraph" w:customStyle="1" w:styleId="Style1">
    <w:name w:val="Style1"/>
    <w:basedOn w:val="Heading1"/>
    <w:autoRedefine/>
    <w:rsid w:val="00AA2C7E"/>
    <w:pPr>
      <w:keepNext w:val="0"/>
      <w:keepLines w:val="0"/>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0"/>
      <w:ind w:left="2520"/>
    </w:pPr>
    <w:rPr>
      <w:rFonts w:eastAsiaTheme="minorEastAsia" w:cs="Segoe UI"/>
      <w:b w:val="0"/>
      <w:caps/>
      <w:spacing w:val="15"/>
      <w:sz w:val="40"/>
      <w:szCs w:val="22"/>
    </w:rPr>
  </w:style>
  <w:style w:type="paragraph" w:customStyle="1" w:styleId="Title-Forcible">
    <w:name w:val="Title - Forcible"/>
    <w:basedOn w:val="Normal"/>
    <w:link w:val="Title-ForcibleChar"/>
    <w:rsid w:val="00AA2C7E"/>
    <w:rPr>
      <w:rFonts w:cs="Segoe UI"/>
      <w:color w:val="B90000"/>
      <w:spacing w:val="-20"/>
      <w:sz w:val="72"/>
      <w14:shadow w14:blurRad="50800" w14:dist="38100" w14:dir="2700000" w14:sx="100000" w14:sy="100000" w14:kx="0" w14:ky="0" w14:algn="tl">
        <w14:srgbClr w14:val="000000">
          <w14:alpha w14:val="60000"/>
        </w14:srgbClr>
      </w14:shadow>
    </w:rPr>
  </w:style>
  <w:style w:type="character" w:customStyle="1" w:styleId="Title-ForcibleChar">
    <w:name w:val="Title - Forcible Char"/>
    <w:basedOn w:val="DefaultParagraphFont"/>
    <w:link w:val="Title-Forcible"/>
    <w:rsid w:val="00AA2C7E"/>
    <w:rPr>
      <w:rFonts w:ascii="Segoe UI" w:eastAsiaTheme="minorEastAsia" w:hAnsi="Segoe UI" w:cs="Segoe UI"/>
      <w:color w:val="B90000"/>
      <w:spacing w:val="-20"/>
      <w:sz w:val="72"/>
      <w14:shadow w14:blurRad="50800" w14:dist="38100" w14:dir="2700000" w14:sx="100000" w14:sy="100000" w14:kx="0" w14:ky="0" w14:algn="tl">
        <w14:srgbClr w14:val="000000">
          <w14:alpha w14:val="60000"/>
        </w14:srgbClr>
      </w14:shadow>
    </w:rPr>
  </w:style>
  <w:style w:type="paragraph" w:customStyle="1" w:styleId="ObjectivesTitle">
    <w:name w:val="Objectives Title"/>
    <w:basedOn w:val="Normal"/>
    <w:link w:val="ObjectivesTitleChar"/>
    <w:rsid w:val="004D749D"/>
    <w:pPr>
      <w:pBdr>
        <w:bottom w:val="single" w:sz="6" w:space="1" w:color="0F243E" w:themeColor="text2" w:themeShade="80"/>
      </w:pBdr>
      <w:spacing w:before="360"/>
    </w:pPr>
    <w:rPr>
      <w:rFonts w:cs="Segoe UI"/>
      <w:b/>
      <w:color w:val="17365D" w:themeColor="text2" w:themeShade="BF"/>
    </w:rPr>
  </w:style>
  <w:style w:type="character" w:customStyle="1" w:styleId="ObjectivesTitleChar">
    <w:name w:val="Objectives Title Char"/>
    <w:basedOn w:val="DefaultParagraphFont"/>
    <w:link w:val="ObjectivesTitle"/>
    <w:rsid w:val="004D749D"/>
    <w:rPr>
      <w:rFonts w:eastAsiaTheme="minorEastAsia" w:cs="Segoe UI"/>
      <w:b/>
      <w:color w:val="17365D" w:themeColor="text2" w:themeShade="BF"/>
    </w:rPr>
  </w:style>
  <w:style w:type="paragraph" w:customStyle="1" w:styleId="SectionCheckFE">
    <w:name w:val="SectionCheck_FE"/>
    <w:basedOn w:val="ListParagraph"/>
    <w:link w:val="SectionCheckFEChar"/>
    <w:rsid w:val="00DA3760"/>
    <w:pPr>
      <w:numPr>
        <w:numId w:val="4"/>
      </w:numPr>
    </w:pPr>
    <w:rPr>
      <w:rFonts w:cs="Segoe UI"/>
    </w:rPr>
  </w:style>
  <w:style w:type="character" w:customStyle="1" w:styleId="SectionCheckFEChar">
    <w:name w:val="SectionCheck_FE Char"/>
    <w:basedOn w:val="DefaultParagraphFont"/>
    <w:link w:val="SectionCheckFE"/>
    <w:rsid w:val="00DA3760"/>
    <w:rPr>
      <w:rFonts w:eastAsiaTheme="minorEastAsia" w:cs="Segoe UI"/>
    </w:rPr>
  </w:style>
  <w:style w:type="paragraph" w:customStyle="1" w:styleId="Heading1FE">
    <w:name w:val="Heading 1_FE"/>
    <w:basedOn w:val="Normal"/>
    <w:link w:val="Heading1FEChar"/>
    <w:rsid w:val="00623E75"/>
    <w:pPr>
      <w:shd w:val="clear" w:color="auto" w:fill="B90000"/>
      <w:spacing w:before="360"/>
      <w:ind w:right="1440"/>
    </w:pPr>
    <w:rPr>
      <w:rFonts w:cs="Segoe UI"/>
      <w:b/>
      <w:color w:val="FFFFFF" w:themeColor="background1"/>
      <w:sz w:val="24"/>
    </w:rPr>
  </w:style>
  <w:style w:type="character" w:customStyle="1" w:styleId="Heading1FEChar">
    <w:name w:val="Heading 1_FE Char"/>
    <w:basedOn w:val="DefaultParagraphFont"/>
    <w:link w:val="Heading1FE"/>
    <w:rsid w:val="00623E75"/>
    <w:rPr>
      <w:rFonts w:ascii="Segoe UI" w:eastAsiaTheme="minorEastAsia" w:hAnsi="Segoe UI" w:cs="Segoe UI"/>
      <w:b/>
      <w:color w:val="FFFFFF" w:themeColor="background1"/>
      <w:sz w:val="24"/>
      <w:shd w:val="clear" w:color="auto" w:fill="B90000"/>
    </w:rPr>
  </w:style>
  <w:style w:type="paragraph" w:customStyle="1" w:styleId="NormalFE">
    <w:name w:val="Normal_FE"/>
    <w:basedOn w:val="Normal"/>
    <w:link w:val="NormalFEChar"/>
    <w:rsid w:val="00623E75"/>
    <w:pPr>
      <w:ind w:right="1350"/>
    </w:pPr>
  </w:style>
  <w:style w:type="character" w:customStyle="1" w:styleId="NormalFEChar">
    <w:name w:val="Normal_FE Char"/>
    <w:basedOn w:val="DefaultParagraphFont"/>
    <w:link w:val="NormalFE"/>
    <w:rsid w:val="00623E75"/>
    <w:rPr>
      <w:rFonts w:ascii="Segoe UI" w:eastAsiaTheme="minorEastAsia" w:hAnsi="Segoe UI"/>
    </w:rPr>
  </w:style>
  <w:style w:type="paragraph" w:customStyle="1" w:styleId="BulletsFE">
    <w:name w:val="Bullets_FE"/>
    <w:basedOn w:val="ListParagraph"/>
    <w:link w:val="BulletsFEChar"/>
    <w:rsid w:val="00623E75"/>
    <w:pPr>
      <w:numPr>
        <w:numId w:val="3"/>
      </w:numPr>
      <w:ind w:right="1350"/>
    </w:pPr>
  </w:style>
  <w:style w:type="character" w:customStyle="1" w:styleId="BulletsFEChar">
    <w:name w:val="Bullets_FE Char"/>
    <w:basedOn w:val="DefaultParagraphFont"/>
    <w:link w:val="BulletsFE"/>
    <w:rsid w:val="00623E75"/>
    <w:rPr>
      <w:rFonts w:eastAsiaTheme="minorEastAsia"/>
    </w:rPr>
  </w:style>
  <w:style w:type="character" w:customStyle="1" w:styleId="ListParagraphChar">
    <w:name w:val="List Paragraph Char"/>
    <w:basedOn w:val="DefaultParagraphFont"/>
    <w:link w:val="ListParagraph"/>
    <w:uiPriority w:val="34"/>
    <w:rsid w:val="00BF3A4F"/>
  </w:style>
  <w:style w:type="paragraph" w:customStyle="1" w:styleId="TitleFE">
    <w:name w:val="Title_FE"/>
    <w:basedOn w:val="Normal"/>
    <w:link w:val="TitleFEChar"/>
    <w:rsid w:val="00A17AE7"/>
    <w:rPr>
      <w:rFonts w:cs="Segoe UI"/>
      <w:color w:val="B90000"/>
      <w:spacing w:val="-20"/>
      <w:sz w:val="72"/>
      <w14:shadow w14:blurRad="50800" w14:dist="38100" w14:dir="2700000" w14:sx="100000" w14:sy="100000" w14:kx="0" w14:ky="0" w14:algn="tl">
        <w14:srgbClr w14:val="000000">
          <w14:alpha w14:val="60000"/>
        </w14:srgbClr>
      </w14:shadow>
    </w:rPr>
  </w:style>
  <w:style w:type="character" w:customStyle="1" w:styleId="TitleFEChar">
    <w:name w:val="Title_FE Char"/>
    <w:basedOn w:val="DefaultParagraphFont"/>
    <w:link w:val="TitleFE"/>
    <w:rsid w:val="00A17AE7"/>
    <w:rPr>
      <w:rFonts w:ascii="Segoe UI" w:eastAsiaTheme="minorEastAsia" w:hAnsi="Segoe UI" w:cs="Segoe UI"/>
      <w:color w:val="B90000"/>
      <w:spacing w:val="-20"/>
      <w:sz w:val="72"/>
      <w14:shadow w14:blurRad="50800" w14:dist="38100" w14:dir="2700000" w14:sx="100000" w14:sy="100000" w14:kx="0" w14:ky="0" w14:algn="tl">
        <w14:srgbClr w14:val="000000">
          <w14:alpha w14:val="60000"/>
        </w14:srgbClr>
      </w14:shadow>
    </w:rPr>
  </w:style>
  <w:style w:type="paragraph" w:customStyle="1" w:styleId="SectionObjectivesFE">
    <w:name w:val="Section Objectives_FE"/>
    <w:basedOn w:val="Normal"/>
    <w:link w:val="SectionObjectivesFEChar"/>
    <w:rsid w:val="003269A3"/>
    <w:pPr>
      <w:pBdr>
        <w:top w:val="single" w:sz="12" w:space="1" w:color="B90000"/>
      </w:pBdr>
    </w:pPr>
    <w:rPr>
      <w:rFonts w:cs="Segoe UI"/>
      <w:b/>
      <w:color w:val="B90000"/>
    </w:rPr>
  </w:style>
  <w:style w:type="character" w:customStyle="1" w:styleId="SectionObjectivesFEChar">
    <w:name w:val="Section Objectives_FE Char"/>
    <w:basedOn w:val="DefaultParagraphFont"/>
    <w:link w:val="SectionObjectivesFE"/>
    <w:rsid w:val="003269A3"/>
    <w:rPr>
      <w:rFonts w:ascii="Segoe UI" w:eastAsiaTheme="minorEastAsia" w:hAnsi="Segoe UI" w:cs="Segoe UI"/>
      <w:b/>
      <w:color w:val="B90000"/>
    </w:rPr>
  </w:style>
  <w:style w:type="paragraph" w:customStyle="1" w:styleId="Heading2FE">
    <w:name w:val="Heading 2_FE"/>
    <w:basedOn w:val="Normal"/>
    <w:link w:val="Heading2FEChar"/>
    <w:autoRedefine/>
    <w:rsid w:val="003269A3"/>
    <w:pPr>
      <w:ind w:right="1350"/>
    </w:pPr>
    <w:rPr>
      <w:b/>
      <w:szCs w:val="20"/>
    </w:rPr>
  </w:style>
  <w:style w:type="character" w:customStyle="1" w:styleId="Heading2FEChar">
    <w:name w:val="Heading 2_FE Char"/>
    <w:basedOn w:val="DefaultParagraphFont"/>
    <w:link w:val="Heading2FE"/>
    <w:rsid w:val="003269A3"/>
    <w:rPr>
      <w:rFonts w:ascii="Segoe UI" w:eastAsiaTheme="minorEastAsia" w:hAnsi="Segoe UI"/>
      <w:b/>
      <w:szCs w:val="20"/>
    </w:rPr>
  </w:style>
  <w:style w:type="table" w:customStyle="1" w:styleId="LightShading-Accent11">
    <w:name w:val="Light Shading - Accent 11"/>
    <w:basedOn w:val="TableNormal"/>
    <w:uiPriority w:val="60"/>
    <w:rsid w:val="00576F5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DE6EC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7548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8B2A8F"/>
    <w:pPr>
      <w:spacing w:before="100" w:beforeAutospacing="1" w:after="100" w:afterAutospacing="1"/>
    </w:pPr>
    <w:rPr>
      <w:rFonts w:ascii="Times New Roman" w:eastAsia="Times New Roman" w:hAnsi="Times New Roman" w:cs="Times New Roman"/>
      <w:sz w:val="24"/>
      <w:szCs w:val="24"/>
      <w:lang w:bidi="ar-SA"/>
    </w:rPr>
  </w:style>
  <w:style w:type="paragraph" w:styleId="TOC2">
    <w:name w:val="toc 2"/>
    <w:basedOn w:val="Normal"/>
    <w:next w:val="Normal"/>
    <w:autoRedefine/>
    <w:uiPriority w:val="39"/>
    <w:unhideWhenUsed/>
    <w:rsid w:val="00B43DD5"/>
    <w:pPr>
      <w:spacing w:after="0"/>
      <w:ind w:left="220"/>
    </w:pPr>
    <w:rPr>
      <w:rFonts w:cstheme="minorHAnsi"/>
      <w:smallCaps/>
      <w:sz w:val="20"/>
      <w:szCs w:val="20"/>
    </w:rPr>
  </w:style>
  <w:style w:type="paragraph" w:styleId="TOC3">
    <w:name w:val="toc 3"/>
    <w:basedOn w:val="Normal"/>
    <w:next w:val="Normal"/>
    <w:autoRedefine/>
    <w:uiPriority w:val="39"/>
    <w:unhideWhenUsed/>
    <w:rsid w:val="00992273"/>
    <w:pPr>
      <w:spacing w:after="0"/>
      <w:ind w:left="440"/>
    </w:pPr>
    <w:rPr>
      <w:rFonts w:cstheme="minorHAnsi"/>
      <w:i/>
      <w:iCs/>
      <w:sz w:val="20"/>
      <w:szCs w:val="20"/>
    </w:rPr>
  </w:style>
  <w:style w:type="paragraph" w:styleId="TOC4">
    <w:name w:val="toc 4"/>
    <w:basedOn w:val="Normal"/>
    <w:next w:val="Normal"/>
    <w:autoRedefine/>
    <w:uiPriority w:val="39"/>
    <w:unhideWhenUsed/>
    <w:rsid w:val="00992273"/>
    <w:pPr>
      <w:spacing w:after="0"/>
      <w:ind w:left="660"/>
    </w:pPr>
    <w:rPr>
      <w:rFonts w:cstheme="minorHAnsi"/>
      <w:sz w:val="18"/>
      <w:szCs w:val="18"/>
    </w:rPr>
  </w:style>
  <w:style w:type="paragraph" w:styleId="TOC5">
    <w:name w:val="toc 5"/>
    <w:basedOn w:val="Normal"/>
    <w:next w:val="Normal"/>
    <w:autoRedefine/>
    <w:uiPriority w:val="39"/>
    <w:unhideWhenUsed/>
    <w:rsid w:val="00992273"/>
    <w:pPr>
      <w:spacing w:after="0"/>
      <w:ind w:left="880"/>
    </w:pPr>
    <w:rPr>
      <w:rFonts w:cstheme="minorHAnsi"/>
      <w:sz w:val="18"/>
      <w:szCs w:val="18"/>
    </w:rPr>
  </w:style>
  <w:style w:type="paragraph" w:styleId="TOC6">
    <w:name w:val="toc 6"/>
    <w:basedOn w:val="Normal"/>
    <w:next w:val="Normal"/>
    <w:autoRedefine/>
    <w:uiPriority w:val="39"/>
    <w:unhideWhenUsed/>
    <w:rsid w:val="00992273"/>
    <w:pPr>
      <w:spacing w:after="0"/>
      <w:ind w:left="1100"/>
    </w:pPr>
    <w:rPr>
      <w:rFonts w:cstheme="minorHAnsi"/>
      <w:sz w:val="18"/>
      <w:szCs w:val="18"/>
    </w:rPr>
  </w:style>
  <w:style w:type="paragraph" w:styleId="TOC7">
    <w:name w:val="toc 7"/>
    <w:basedOn w:val="Normal"/>
    <w:next w:val="Normal"/>
    <w:autoRedefine/>
    <w:uiPriority w:val="39"/>
    <w:unhideWhenUsed/>
    <w:rsid w:val="00992273"/>
    <w:pPr>
      <w:spacing w:after="0"/>
      <w:ind w:left="1320"/>
    </w:pPr>
    <w:rPr>
      <w:rFonts w:cstheme="minorHAnsi"/>
      <w:sz w:val="18"/>
      <w:szCs w:val="18"/>
    </w:rPr>
  </w:style>
  <w:style w:type="paragraph" w:styleId="TOC8">
    <w:name w:val="toc 8"/>
    <w:basedOn w:val="Normal"/>
    <w:next w:val="Normal"/>
    <w:autoRedefine/>
    <w:uiPriority w:val="39"/>
    <w:unhideWhenUsed/>
    <w:rsid w:val="00992273"/>
    <w:pPr>
      <w:spacing w:after="0"/>
      <w:ind w:left="1540"/>
    </w:pPr>
    <w:rPr>
      <w:rFonts w:cstheme="minorHAnsi"/>
      <w:sz w:val="18"/>
      <w:szCs w:val="18"/>
    </w:rPr>
  </w:style>
  <w:style w:type="paragraph" w:styleId="TOC9">
    <w:name w:val="toc 9"/>
    <w:basedOn w:val="Normal"/>
    <w:next w:val="Normal"/>
    <w:autoRedefine/>
    <w:uiPriority w:val="39"/>
    <w:unhideWhenUsed/>
    <w:rsid w:val="00992273"/>
    <w:pPr>
      <w:spacing w:after="0"/>
      <w:ind w:left="1760"/>
    </w:pPr>
    <w:rPr>
      <w:rFonts w:cstheme="minorHAnsi"/>
      <w:sz w:val="18"/>
      <w:szCs w:val="18"/>
    </w:rPr>
  </w:style>
  <w:style w:type="character" w:styleId="Hyperlink">
    <w:name w:val="Hyperlink"/>
    <w:basedOn w:val="DefaultParagraphFont"/>
    <w:uiPriority w:val="99"/>
    <w:unhideWhenUsed/>
    <w:rsid w:val="00992273"/>
    <w:rPr>
      <w:color w:val="0000FF" w:themeColor="hyperlink"/>
      <w:u w:val="single"/>
    </w:rPr>
  </w:style>
  <w:style w:type="paragraph" w:styleId="BalloonText">
    <w:name w:val="Balloon Text"/>
    <w:basedOn w:val="Normal"/>
    <w:link w:val="BalloonTextChar"/>
    <w:uiPriority w:val="99"/>
    <w:semiHidden/>
    <w:unhideWhenUsed/>
    <w:rsid w:val="00AC02F9"/>
    <w:rPr>
      <w:rFonts w:ascii="Tahoma" w:hAnsi="Tahoma" w:cs="Tahoma"/>
      <w:sz w:val="16"/>
      <w:szCs w:val="16"/>
    </w:rPr>
  </w:style>
  <w:style w:type="character" w:customStyle="1" w:styleId="BalloonTextChar">
    <w:name w:val="Balloon Text Char"/>
    <w:basedOn w:val="DefaultParagraphFont"/>
    <w:link w:val="BalloonText"/>
    <w:uiPriority w:val="99"/>
    <w:semiHidden/>
    <w:rsid w:val="00AC02F9"/>
    <w:rPr>
      <w:rFonts w:ascii="Tahoma" w:eastAsiaTheme="minorEastAsia" w:hAnsi="Tahoma" w:cs="Tahoma"/>
      <w:sz w:val="16"/>
      <w:szCs w:val="16"/>
    </w:rPr>
  </w:style>
  <w:style w:type="table" w:customStyle="1" w:styleId="LightList-Accent12">
    <w:name w:val="Light List - Accent 12"/>
    <w:basedOn w:val="TableNormal"/>
    <w:uiPriority w:val="61"/>
    <w:rsid w:val="008034B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leasenote">
    <w:name w:val="Please note"/>
    <w:basedOn w:val="Normal"/>
    <w:link w:val="PleasenoteChar"/>
    <w:rsid w:val="00B80E91"/>
    <w:pPr>
      <w:pBdr>
        <w:bottom w:val="single" w:sz="6" w:space="1" w:color="C00000"/>
      </w:pBdr>
    </w:pPr>
    <w:rPr>
      <w:b/>
      <w:color w:val="C00000"/>
      <w:sz w:val="28"/>
      <w:szCs w:val="28"/>
    </w:rPr>
  </w:style>
  <w:style w:type="character" w:customStyle="1" w:styleId="PleasenoteChar">
    <w:name w:val="Please note Char"/>
    <w:basedOn w:val="DefaultParagraphFont"/>
    <w:link w:val="Pleasenote"/>
    <w:rsid w:val="00B80E91"/>
    <w:rPr>
      <w:rFonts w:eastAsiaTheme="minorEastAsia"/>
      <w:b/>
      <w:color w:val="C00000"/>
      <w:sz w:val="28"/>
      <w:szCs w:val="28"/>
    </w:rPr>
  </w:style>
  <w:style w:type="character" w:customStyle="1" w:styleId="rich-messages-label">
    <w:name w:val="rich-messages-label"/>
    <w:basedOn w:val="DefaultParagraphFont"/>
    <w:rsid w:val="00923788"/>
  </w:style>
  <w:style w:type="paragraph" w:styleId="DocumentMap">
    <w:name w:val="Document Map"/>
    <w:basedOn w:val="Normal"/>
    <w:link w:val="DocumentMapChar"/>
    <w:uiPriority w:val="99"/>
    <w:semiHidden/>
    <w:unhideWhenUsed/>
    <w:rsid w:val="00655A16"/>
    <w:rPr>
      <w:rFonts w:ascii="Tahoma" w:hAnsi="Tahoma" w:cs="Tahoma"/>
      <w:sz w:val="16"/>
      <w:szCs w:val="16"/>
    </w:rPr>
  </w:style>
  <w:style w:type="character" w:customStyle="1" w:styleId="DocumentMapChar">
    <w:name w:val="Document Map Char"/>
    <w:basedOn w:val="DefaultParagraphFont"/>
    <w:link w:val="DocumentMap"/>
    <w:uiPriority w:val="99"/>
    <w:semiHidden/>
    <w:rsid w:val="00655A16"/>
    <w:rPr>
      <w:rFonts w:ascii="Tahoma" w:eastAsiaTheme="minorEastAsia" w:hAnsi="Tahoma" w:cs="Tahoma"/>
      <w:sz w:val="16"/>
      <w:szCs w:val="16"/>
    </w:rPr>
  </w:style>
  <w:style w:type="paragraph" w:styleId="Revision">
    <w:name w:val="Revision"/>
    <w:hidden/>
    <w:uiPriority w:val="99"/>
    <w:semiHidden/>
    <w:rsid w:val="00655A16"/>
    <w:pPr>
      <w:spacing w:after="0" w:line="240" w:lineRule="auto"/>
    </w:pPr>
  </w:style>
  <w:style w:type="character" w:styleId="FollowedHyperlink">
    <w:name w:val="FollowedHyperlink"/>
    <w:basedOn w:val="DefaultParagraphFont"/>
    <w:uiPriority w:val="99"/>
    <w:semiHidden/>
    <w:unhideWhenUsed/>
    <w:rsid w:val="00C1380E"/>
    <w:rPr>
      <w:color w:val="800080" w:themeColor="followedHyperlink"/>
      <w:u w:val="single"/>
    </w:rPr>
  </w:style>
  <w:style w:type="paragraph" w:styleId="BodyText">
    <w:name w:val="Body Text"/>
    <w:basedOn w:val="Normal"/>
    <w:link w:val="BodyTextChar"/>
    <w:uiPriority w:val="99"/>
    <w:rsid w:val="00E21366"/>
    <w:pPr>
      <w:spacing w:before="100" w:after="60" w:line="240" w:lineRule="atLeast"/>
    </w:pPr>
    <w:rPr>
      <w:rFonts w:ascii="Calibri" w:eastAsia="Times New Roman" w:hAnsi="Calibri" w:cs="Times New Roman"/>
      <w:szCs w:val="24"/>
      <w:lang w:bidi="ar-SA"/>
    </w:rPr>
  </w:style>
  <w:style w:type="character" w:customStyle="1" w:styleId="BodyTextChar">
    <w:name w:val="Body Text Char"/>
    <w:basedOn w:val="DefaultParagraphFont"/>
    <w:link w:val="BodyText"/>
    <w:uiPriority w:val="99"/>
    <w:rsid w:val="00E21366"/>
    <w:rPr>
      <w:rFonts w:ascii="Calibri" w:eastAsia="Times New Roman" w:hAnsi="Calibri" w:cs="Times New Roman"/>
      <w:szCs w:val="24"/>
      <w:lang w:bidi="ar-SA"/>
    </w:rPr>
  </w:style>
  <w:style w:type="paragraph" w:styleId="ListNumber5">
    <w:name w:val="List Number 5"/>
    <w:basedOn w:val="Normal"/>
    <w:rsid w:val="00E21366"/>
    <w:pPr>
      <w:ind w:left="2232" w:hanging="792"/>
    </w:pPr>
    <w:rPr>
      <w:rFonts w:ascii="Arial" w:eastAsia="Times New Roman" w:hAnsi="Arial" w:cs="Times New Roman"/>
      <w:sz w:val="20"/>
      <w:szCs w:val="20"/>
      <w:lang w:bidi="ar-SA"/>
    </w:rPr>
  </w:style>
  <w:style w:type="character" w:customStyle="1" w:styleId="formtitle">
    <w:name w:val="formtitle"/>
    <w:basedOn w:val="DefaultParagraphFont"/>
    <w:rsid w:val="00E21366"/>
  </w:style>
  <w:style w:type="paragraph" w:styleId="TableofFigures">
    <w:name w:val="table of figures"/>
    <w:basedOn w:val="Normal"/>
    <w:next w:val="Normal"/>
    <w:uiPriority w:val="99"/>
    <w:unhideWhenUsed/>
    <w:rsid w:val="00F453DE"/>
    <w:pPr>
      <w:spacing w:after="0"/>
    </w:pPr>
    <w:rPr>
      <w:rFonts w:cstheme="minorHAnsi"/>
      <w:i/>
      <w:iCs/>
      <w:sz w:val="20"/>
      <w:szCs w:val="20"/>
    </w:rPr>
  </w:style>
</w:styles>
</file>

<file path=word/webSettings.xml><?xml version="1.0" encoding="utf-8"?>
<w:webSettings xmlns:r="http://schemas.openxmlformats.org/officeDocument/2006/relationships" xmlns:w="http://schemas.openxmlformats.org/wordprocessingml/2006/main">
  <w:divs>
    <w:div w:id="15347729">
      <w:bodyDiv w:val="1"/>
      <w:marLeft w:val="0"/>
      <w:marRight w:val="0"/>
      <w:marTop w:val="0"/>
      <w:marBottom w:val="0"/>
      <w:divBdr>
        <w:top w:val="none" w:sz="0" w:space="0" w:color="auto"/>
        <w:left w:val="none" w:sz="0" w:space="0" w:color="auto"/>
        <w:bottom w:val="none" w:sz="0" w:space="0" w:color="auto"/>
        <w:right w:val="none" w:sz="0" w:space="0" w:color="auto"/>
      </w:divBdr>
    </w:div>
    <w:div w:id="403531407">
      <w:bodyDiv w:val="1"/>
      <w:marLeft w:val="0"/>
      <w:marRight w:val="0"/>
      <w:marTop w:val="0"/>
      <w:marBottom w:val="0"/>
      <w:divBdr>
        <w:top w:val="none" w:sz="0" w:space="0" w:color="auto"/>
        <w:left w:val="none" w:sz="0" w:space="0" w:color="auto"/>
        <w:bottom w:val="none" w:sz="0" w:space="0" w:color="auto"/>
        <w:right w:val="none" w:sz="0" w:space="0" w:color="auto"/>
      </w:divBdr>
    </w:div>
    <w:div w:id="714549980">
      <w:bodyDiv w:val="1"/>
      <w:marLeft w:val="0"/>
      <w:marRight w:val="0"/>
      <w:marTop w:val="0"/>
      <w:marBottom w:val="0"/>
      <w:divBdr>
        <w:top w:val="none" w:sz="0" w:space="0" w:color="auto"/>
        <w:left w:val="none" w:sz="0" w:space="0" w:color="auto"/>
        <w:bottom w:val="none" w:sz="0" w:space="0" w:color="auto"/>
        <w:right w:val="none" w:sz="0" w:space="0" w:color="auto"/>
      </w:divBdr>
      <w:divsChild>
        <w:div w:id="243341558">
          <w:marLeft w:val="0"/>
          <w:marRight w:val="0"/>
          <w:marTop w:val="0"/>
          <w:marBottom w:val="0"/>
          <w:divBdr>
            <w:top w:val="none" w:sz="0" w:space="0" w:color="auto"/>
            <w:left w:val="none" w:sz="0" w:space="0" w:color="auto"/>
            <w:bottom w:val="none" w:sz="0" w:space="0" w:color="auto"/>
            <w:right w:val="none" w:sz="0" w:space="0" w:color="auto"/>
          </w:divBdr>
        </w:div>
      </w:divsChild>
    </w:div>
    <w:div w:id="1406798238">
      <w:bodyDiv w:val="1"/>
      <w:marLeft w:val="0"/>
      <w:marRight w:val="0"/>
      <w:marTop w:val="0"/>
      <w:marBottom w:val="0"/>
      <w:divBdr>
        <w:top w:val="none" w:sz="0" w:space="0" w:color="auto"/>
        <w:left w:val="none" w:sz="0" w:space="0" w:color="auto"/>
        <w:bottom w:val="none" w:sz="0" w:space="0" w:color="auto"/>
        <w:right w:val="none" w:sz="0" w:space="0" w:color="auto"/>
      </w:divBdr>
    </w:div>
    <w:div w:id="1595627592">
      <w:bodyDiv w:val="1"/>
      <w:marLeft w:val="0"/>
      <w:marRight w:val="0"/>
      <w:marTop w:val="0"/>
      <w:marBottom w:val="0"/>
      <w:divBdr>
        <w:top w:val="none" w:sz="0" w:space="0" w:color="auto"/>
        <w:left w:val="none" w:sz="0" w:space="0" w:color="auto"/>
        <w:bottom w:val="none" w:sz="0" w:space="0" w:color="auto"/>
        <w:right w:val="none" w:sz="0" w:space="0" w:color="auto"/>
      </w:divBdr>
    </w:div>
    <w:div w:id="1961568897">
      <w:bodyDiv w:val="1"/>
      <w:marLeft w:val="0"/>
      <w:marRight w:val="0"/>
      <w:marTop w:val="0"/>
      <w:marBottom w:val="0"/>
      <w:divBdr>
        <w:top w:val="none" w:sz="0" w:space="0" w:color="auto"/>
        <w:left w:val="none" w:sz="0" w:space="0" w:color="auto"/>
        <w:bottom w:val="none" w:sz="0" w:space="0" w:color="auto"/>
        <w:right w:val="none" w:sz="0" w:space="0" w:color="auto"/>
      </w:divBdr>
    </w:div>
    <w:div w:id="2087143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hyperlink" Target="file:///C:\Copy%20of%20zip\JCMS\JCMSWebReleaseDocs\JCMSWeb_UserGuide.docx"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yperlink" Target="file:///C:\Copy%20of%20zip\JCMS\JCMSWebReleaseDocs\JCMSWeb_UserGuide.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microsoft.com/office/2007/relationships/stylesWithEffects" Target="stylesWithEffects.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Copy%20of%20zip\JCMS\JCMSWebReleaseDocs\JCMSWeb_UserGuide.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Copy%20of%20zip\JCMS\JCMSWebReleaseDocs\JCMSWeb_UserGuide.docx"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iller\AppData\Roaming\Microsoft\Templates\Manua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DCBDFF-F595-406D-8C80-E140B468EE43}">
  <ds:schemaRefs>
    <ds:schemaRef ds:uri="http://schemas.openxmlformats.org/officeDocument/2006/bibliography"/>
  </ds:schemaRefs>
</ds:datastoreItem>
</file>

<file path=customXml/itemProps2.xml><?xml version="1.0" encoding="utf-8"?>
<ds:datastoreItem xmlns:ds="http://schemas.openxmlformats.org/officeDocument/2006/customXml" ds:itemID="{AD158A40-0FB0-4B03-834C-9A6E311DB9CB}">
  <ds:schemaRefs>
    <ds:schemaRef ds:uri="http://schemas.openxmlformats.org/officeDocument/2006/bibliography"/>
  </ds:schemaRefs>
</ds:datastoreItem>
</file>

<file path=customXml/itemProps3.xml><?xml version="1.0" encoding="utf-8"?>
<ds:datastoreItem xmlns:ds="http://schemas.openxmlformats.org/officeDocument/2006/customXml" ds:itemID="{D7487F27-18DB-45C6-9656-8D4FA84E9ADE}">
  <ds:schemaRefs>
    <ds:schemaRef ds:uri="http://schemas.openxmlformats.org/officeDocument/2006/bibliography"/>
  </ds:schemaRefs>
</ds:datastoreItem>
</file>

<file path=customXml/itemProps4.xml><?xml version="1.0" encoding="utf-8"?>
<ds:datastoreItem xmlns:ds="http://schemas.openxmlformats.org/officeDocument/2006/customXml" ds:itemID="{ECCABC04-4E63-4AB2-B0F5-B5C0E3262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 Template.dotx</Template>
  <TotalTime>4109</TotalTime>
  <Pages>89</Pages>
  <Words>17770</Words>
  <Characters>101294</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118827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 Department</dc:creator>
  <cp:lastModifiedBy>bas</cp:lastModifiedBy>
  <cp:revision>454</cp:revision>
  <cp:lastPrinted>2014-07-28T12:44:00Z</cp:lastPrinted>
  <dcterms:created xsi:type="dcterms:W3CDTF">2013-01-14T20:10:00Z</dcterms:created>
  <dcterms:modified xsi:type="dcterms:W3CDTF">2015-03-09T20:50:00Z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TC300039391033</vt:lpwstr>
  </property>
</Properties>
</file>